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5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E303EF" w14:paraId="30387FA1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9335C9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833942" w14:textId="77777777" w:rsidR="00E303EF" w:rsidRPr="00AC2DDA" w:rsidRDefault="007C076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All Task Options Entered Will Be Shown True and Adequacy by The System</w:t>
            </w:r>
          </w:p>
        </w:tc>
      </w:tr>
      <w:tr w:rsidR="00A30AD6" w14:paraId="0337545D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85177D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E2BB46" w14:textId="77777777" w:rsidR="00A30AD6" w:rsidRPr="00AC2DDA" w:rsidRDefault="00627AD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E303EF" w14:paraId="66827C94" w14:textId="77777777" w:rsidTr="00627AD0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CAC156D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BEE5CA" w14:textId="77777777" w:rsidR="00E303EF" w:rsidRPr="00AC2DDA" w:rsidRDefault="00627AD0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The user will be able to decide all the options according to their preferences while creating new task.</w:t>
            </w:r>
          </w:p>
        </w:tc>
      </w:tr>
      <w:tr w:rsidR="00E303EF" w14:paraId="7F2036A3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F21FE5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BE5DC6" w14:textId="77777777" w:rsidR="00E303EF" w:rsidRPr="00AC2DDA" w:rsidRDefault="00627AD0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TG-UCT-001 Pre-Conditions</w:t>
            </w:r>
          </w:p>
        </w:tc>
      </w:tr>
      <w:tr w:rsidR="00627AD0" w14:paraId="15302454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DD16E3" w14:textId="77777777" w:rsidR="00627AD0" w:rsidRDefault="00627AD0" w:rsidP="00627AD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C3BCD5" w14:textId="77777777" w:rsidR="00627AD0" w:rsidRPr="00AC2DDA" w:rsidRDefault="00627AD0" w:rsidP="00627AD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TG-UCT-001 Post-Conditions</w:t>
            </w:r>
          </w:p>
        </w:tc>
      </w:tr>
      <w:tr w:rsidR="00E303EF" w14:paraId="60B66C82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2EE620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33E3F6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67BD3566" w14:textId="77777777" w:rsidR="00E303EF" w:rsidRDefault="00E303EF" w:rsidP="00D436C6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44CF1E64" w14:textId="77777777" w:rsidTr="00627AD0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16DAAFD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459E19" w14:textId="77777777" w:rsidR="00536681" w:rsidRDefault="00C72B5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Both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DF1585" w14:paraId="4A373125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8CDBF2A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82B8A1E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95E9543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C91088C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301E191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3404FB6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42653E7E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411B50C0" w14:textId="77777777" w:rsidR="00DF1585" w:rsidRPr="0087050A" w:rsidRDefault="00627AD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4FF59B95" w14:textId="77777777"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1C5E880F" w14:textId="77777777" w:rsidR="00DF1585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7196749F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4582236B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E2DCA87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DBF7FA5" w14:textId="77777777" w:rsidR="00DF1585" w:rsidRPr="0087050A" w:rsidRDefault="00627AD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14:paraId="3690DEA5" w14:textId="77777777"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the fields are given by the system and there are no missing info.</w:t>
            </w:r>
          </w:p>
        </w:tc>
        <w:tc>
          <w:tcPr>
            <w:tcW w:w="714" w:type="dxa"/>
          </w:tcPr>
          <w:p w14:paraId="6EBA2399" w14:textId="77777777" w:rsidR="00DF1585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75F4A59B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170D428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C95A04E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333A16A" w14:textId="77777777" w:rsidR="00DF1585" w:rsidRPr="0087050A" w:rsidRDefault="00627AD0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Fields will be filled according to preferences. (Optional fields can be left empty)</w:t>
            </w:r>
          </w:p>
        </w:tc>
        <w:tc>
          <w:tcPr>
            <w:tcW w:w="5596" w:type="dxa"/>
          </w:tcPr>
          <w:p w14:paraId="6EC40126" w14:textId="77777777" w:rsidR="00DF1585" w:rsidRPr="0087050A" w:rsidRDefault="00627AD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fillable.</w:t>
            </w:r>
          </w:p>
        </w:tc>
        <w:tc>
          <w:tcPr>
            <w:tcW w:w="714" w:type="dxa"/>
          </w:tcPr>
          <w:p w14:paraId="706CFDFF" w14:textId="77777777" w:rsidR="00DF1585" w:rsidRPr="007542E0" w:rsidRDefault="00D436C6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205925D6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627AD0" w14:paraId="4FDA3D3F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2BD3ECE" w14:textId="77777777" w:rsidR="00627AD0" w:rsidRDefault="00627AD0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611F4CE9" w14:textId="77777777" w:rsidR="00627AD0" w:rsidRDefault="00755EF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Submit </w:t>
            </w:r>
            <w:r w:rsidR="00AC2DDA">
              <w:rPr>
                <w:sz w:val="24"/>
              </w:rPr>
              <w:t>button will be pressed.</w:t>
            </w:r>
          </w:p>
        </w:tc>
        <w:tc>
          <w:tcPr>
            <w:tcW w:w="5596" w:type="dxa"/>
          </w:tcPr>
          <w:p w14:paraId="08D66C07" w14:textId="77777777" w:rsidR="00627AD0" w:rsidRDefault="00AC2DD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 task.</w:t>
            </w:r>
          </w:p>
        </w:tc>
        <w:tc>
          <w:tcPr>
            <w:tcW w:w="714" w:type="dxa"/>
          </w:tcPr>
          <w:p w14:paraId="24FAF2CE" w14:textId="77777777" w:rsidR="00627AD0" w:rsidRPr="007542E0" w:rsidRDefault="00D6061E" w:rsidP="0093488F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4A418D65" w14:textId="77777777" w:rsidR="00627AD0" w:rsidRDefault="00627AD0" w:rsidP="00E965BA">
            <w:pPr>
              <w:pStyle w:val="RowHeadings"/>
              <w:spacing w:before="80" w:after="80"/>
            </w:pPr>
          </w:p>
        </w:tc>
      </w:tr>
    </w:tbl>
    <w:p w14:paraId="026C86C3" w14:textId="77777777" w:rsidR="00A37650" w:rsidRDefault="00A37650" w:rsidP="00780A9A">
      <w:pPr>
        <w:pStyle w:val="bp"/>
        <w:spacing w:before="0" w:after="0"/>
        <w:sectPr w:rsidR="00A37650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187A9765" w14:textId="77777777" w:rsidR="00780A9A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8"/>
        <w:gridCol w:w="1924"/>
        <w:gridCol w:w="2152"/>
        <w:gridCol w:w="2152"/>
        <w:gridCol w:w="2152"/>
        <w:gridCol w:w="2152"/>
      </w:tblGrid>
      <w:tr w:rsidR="00780A9A" w:rsidRPr="003F7E88" w14:paraId="7CBA78BC" w14:textId="77777777" w:rsidTr="00D6061E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0ECC25" w14:textId="77777777"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 w14:paraId="506D68F8" w14:textId="77777777" w:rsidTr="00D77EC2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B6C793" w14:textId="77777777"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130EDF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2E4AE3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FBEA6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5CB967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41768B" w14:textId="77777777"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6061E" w14:paraId="4D5466C2" w14:textId="77777777" w:rsidTr="00D77EC2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1060CDF6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Task Type</w:t>
            </w:r>
          </w:p>
        </w:tc>
        <w:tc>
          <w:tcPr>
            <w:tcW w:w="1924" w:type="dxa"/>
            <w:tcBorders>
              <w:top w:val="single" w:sz="4" w:space="0" w:color="auto"/>
            </w:tcBorders>
          </w:tcPr>
          <w:p w14:paraId="6CC9FE0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2" w:type="dxa"/>
            <w:tcBorders>
              <w:top w:val="single" w:sz="4" w:space="0" w:color="auto"/>
            </w:tcBorders>
          </w:tcPr>
          <w:p w14:paraId="1C224994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14:paraId="6A6D64BE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14:paraId="01BEACC9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op w:val="single" w:sz="4" w:space="0" w:color="auto"/>
              <w:tr2bl w:val="single" w:sz="4" w:space="0" w:color="auto"/>
            </w:tcBorders>
          </w:tcPr>
          <w:p w14:paraId="0AF753BE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21B5B575" w14:textId="77777777" w:rsidTr="00D77EC2">
        <w:tc>
          <w:tcPr>
            <w:tcW w:w="2418" w:type="dxa"/>
            <w:shd w:val="clear" w:color="auto" w:fill="E0E0E0"/>
          </w:tcPr>
          <w:p w14:paraId="39F6FCEE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Priority Level</w:t>
            </w:r>
          </w:p>
        </w:tc>
        <w:tc>
          <w:tcPr>
            <w:tcW w:w="1924" w:type="dxa"/>
          </w:tcPr>
          <w:p w14:paraId="5352068F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2" w:type="dxa"/>
          </w:tcPr>
          <w:p w14:paraId="0CD27C76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Medium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1FD6C8C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239FABE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5553A98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008F1C2E" w14:textId="77777777" w:rsidTr="00D77EC2">
        <w:tc>
          <w:tcPr>
            <w:tcW w:w="2418" w:type="dxa"/>
            <w:shd w:val="clear" w:color="auto" w:fill="E0E0E0"/>
          </w:tcPr>
          <w:p w14:paraId="52FF13FB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Recurrence</w:t>
            </w:r>
          </w:p>
        </w:tc>
        <w:tc>
          <w:tcPr>
            <w:tcW w:w="1924" w:type="dxa"/>
          </w:tcPr>
          <w:p w14:paraId="1EAE7328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2" w:type="dxa"/>
          </w:tcPr>
          <w:p w14:paraId="25847962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weekly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663172C0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120C1AE7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570B9A6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73DA7877" w14:textId="77777777" w:rsidTr="00D77EC2">
        <w:tc>
          <w:tcPr>
            <w:tcW w:w="2418" w:type="dxa"/>
            <w:shd w:val="clear" w:color="auto" w:fill="E0E0E0"/>
          </w:tcPr>
          <w:p w14:paraId="0D38C264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Task Name</w:t>
            </w:r>
          </w:p>
        </w:tc>
        <w:tc>
          <w:tcPr>
            <w:tcW w:w="1924" w:type="dxa"/>
          </w:tcPr>
          <w:p w14:paraId="55863A3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test-name1</w:t>
            </w:r>
          </w:p>
        </w:tc>
        <w:tc>
          <w:tcPr>
            <w:tcW w:w="2152" w:type="dxa"/>
          </w:tcPr>
          <w:p w14:paraId="197424B1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test-name2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17B047DC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60C1872E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B6BDBC1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0791A209" w14:textId="77777777" w:rsidTr="00D77EC2">
        <w:tc>
          <w:tcPr>
            <w:tcW w:w="2418" w:type="dxa"/>
            <w:shd w:val="clear" w:color="auto" w:fill="E0E0E0"/>
          </w:tcPr>
          <w:p w14:paraId="1F4C691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Start Date</w:t>
            </w:r>
          </w:p>
        </w:tc>
        <w:tc>
          <w:tcPr>
            <w:tcW w:w="1924" w:type="dxa"/>
          </w:tcPr>
          <w:p w14:paraId="51685492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2" w:type="dxa"/>
          </w:tcPr>
          <w:p w14:paraId="2A814E3D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DA354E6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DFCD41F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27627790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710699A5" w14:textId="77777777" w:rsidTr="00D77EC2">
        <w:tc>
          <w:tcPr>
            <w:tcW w:w="2418" w:type="dxa"/>
            <w:shd w:val="clear" w:color="auto" w:fill="E0E0E0"/>
          </w:tcPr>
          <w:p w14:paraId="7901FB1F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End Date</w:t>
            </w:r>
          </w:p>
        </w:tc>
        <w:tc>
          <w:tcPr>
            <w:tcW w:w="1924" w:type="dxa"/>
          </w:tcPr>
          <w:p w14:paraId="5C0BDBE1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2" w:type="dxa"/>
          </w:tcPr>
          <w:p w14:paraId="4DFF3E4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29.12.2023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5403EC39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58A31C8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11A48ECA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192D9432" w14:textId="77777777" w:rsidTr="00D77EC2">
        <w:tc>
          <w:tcPr>
            <w:tcW w:w="2418" w:type="dxa"/>
            <w:shd w:val="clear" w:color="auto" w:fill="E0E0E0"/>
          </w:tcPr>
          <w:p w14:paraId="25414CF9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Detailed Info</w:t>
            </w:r>
          </w:p>
        </w:tc>
        <w:tc>
          <w:tcPr>
            <w:tcW w:w="1924" w:type="dxa"/>
          </w:tcPr>
          <w:p w14:paraId="5532B403" w14:textId="77777777" w:rsidR="00D6061E" w:rsidRPr="00D77EC2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</w:tcPr>
          <w:p w14:paraId="1530C2D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asdfghjklizxcvbnm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AAF6D3A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6FE099D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5AC380B5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2DEDDA94" w14:textId="77777777" w:rsidTr="00D77EC2">
        <w:tc>
          <w:tcPr>
            <w:tcW w:w="2418" w:type="dxa"/>
            <w:shd w:val="clear" w:color="auto" w:fill="E0E0E0"/>
          </w:tcPr>
          <w:p w14:paraId="049AFFFC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Place</w:t>
            </w:r>
          </w:p>
        </w:tc>
        <w:tc>
          <w:tcPr>
            <w:tcW w:w="1924" w:type="dxa"/>
          </w:tcPr>
          <w:p w14:paraId="495B146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2" w:type="dxa"/>
          </w:tcPr>
          <w:p w14:paraId="462A938D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6A6B63C8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4DFEE83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DCDDEED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1FE0B28B" w14:textId="77777777" w:rsidTr="00D77EC2">
        <w:tc>
          <w:tcPr>
            <w:tcW w:w="2418" w:type="dxa"/>
            <w:shd w:val="clear" w:color="auto" w:fill="E0E0E0"/>
          </w:tcPr>
          <w:p w14:paraId="18E7274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Attachment</w:t>
            </w:r>
          </w:p>
        </w:tc>
        <w:tc>
          <w:tcPr>
            <w:tcW w:w="1924" w:type="dxa"/>
          </w:tcPr>
          <w:p w14:paraId="76D980AA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1.</w:t>
            </w:r>
            <w:r w:rsidR="00755EFA">
              <w:t>pdf</w:t>
            </w:r>
          </w:p>
        </w:tc>
        <w:tc>
          <w:tcPr>
            <w:tcW w:w="2152" w:type="dxa"/>
          </w:tcPr>
          <w:p w14:paraId="1129DF5D" w14:textId="77777777" w:rsidR="00D6061E" w:rsidRPr="00D77EC2" w:rsidRDefault="00D6061E" w:rsidP="00D6061E">
            <w:pPr>
              <w:pStyle w:val="bp"/>
              <w:spacing w:before="0" w:after="0"/>
              <w:rPr>
                <w:color w:val="FF0000"/>
              </w:rPr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E6AB1F4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2E3995D7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7236156C" w14:textId="77777777" w:rsidR="00D6061E" w:rsidRDefault="00D6061E" w:rsidP="00D6061E">
            <w:pPr>
              <w:pStyle w:val="bp"/>
              <w:spacing w:before="0" w:after="0"/>
            </w:pPr>
          </w:p>
        </w:tc>
      </w:tr>
      <w:tr w:rsidR="00D6061E" w14:paraId="03FE8E64" w14:textId="77777777" w:rsidTr="00D77EC2">
        <w:tc>
          <w:tcPr>
            <w:tcW w:w="2418" w:type="dxa"/>
            <w:shd w:val="clear" w:color="auto" w:fill="E0E0E0"/>
          </w:tcPr>
          <w:p w14:paraId="0A2E3DF7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Reminder</w:t>
            </w:r>
          </w:p>
        </w:tc>
        <w:tc>
          <w:tcPr>
            <w:tcW w:w="1924" w:type="dxa"/>
          </w:tcPr>
          <w:p w14:paraId="2B0BDA70" w14:textId="77777777" w:rsidR="00D6061E" w:rsidRPr="00D77EC2" w:rsidRDefault="00D6061E" w:rsidP="00D6061E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2" w:type="dxa"/>
          </w:tcPr>
          <w:p w14:paraId="00C7CCE3" w14:textId="77777777" w:rsidR="00D6061E" w:rsidRPr="00D77EC2" w:rsidRDefault="00C72B5B" w:rsidP="00D6061E">
            <w:pPr>
              <w:pStyle w:val="bp"/>
              <w:spacing w:before="0" w:after="0"/>
            </w:pPr>
            <w:r>
              <w:t>30</w:t>
            </w:r>
            <w:r w:rsidR="00D6061E" w:rsidRPr="00D77EC2">
              <w:t xml:space="preserve"> mins</w:t>
            </w: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0C0BDDE9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3E4CE506" w14:textId="77777777" w:rsidR="00D6061E" w:rsidRDefault="00D6061E" w:rsidP="00D6061E">
            <w:pPr>
              <w:pStyle w:val="bp"/>
              <w:spacing w:before="0" w:after="0"/>
            </w:pPr>
          </w:p>
        </w:tc>
        <w:tc>
          <w:tcPr>
            <w:tcW w:w="2152" w:type="dxa"/>
            <w:tcBorders>
              <w:tr2bl w:val="single" w:sz="4" w:space="0" w:color="auto"/>
            </w:tcBorders>
          </w:tcPr>
          <w:p w14:paraId="26FAF10F" w14:textId="77777777" w:rsidR="00D6061E" w:rsidRDefault="00D6061E" w:rsidP="00D6061E">
            <w:pPr>
              <w:pStyle w:val="bp"/>
              <w:spacing w:before="0" w:after="0"/>
            </w:pPr>
          </w:p>
        </w:tc>
      </w:tr>
    </w:tbl>
    <w:p w14:paraId="57A93FCF" w14:textId="77777777" w:rsidR="00780A9A" w:rsidRDefault="00780A9A" w:rsidP="00780A9A">
      <w:pPr>
        <w:pStyle w:val="bp"/>
        <w:spacing w:before="0" w:after="0"/>
      </w:pPr>
    </w:p>
    <w:p w14:paraId="1301CBDB" w14:textId="77777777" w:rsidR="00AC2DDA" w:rsidRDefault="00AC2DDA" w:rsidP="00780A9A">
      <w:pPr>
        <w:pStyle w:val="bp"/>
        <w:spacing w:before="0" w:after="0"/>
      </w:pPr>
    </w:p>
    <w:p w14:paraId="46F65A5D" w14:textId="77777777" w:rsidR="00AC2DDA" w:rsidRDefault="00AC2DDA" w:rsidP="00780A9A">
      <w:pPr>
        <w:pStyle w:val="bp"/>
        <w:spacing w:before="0" w:after="0"/>
      </w:pPr>
    </w:p>
    <w:p w14:paraId="73F57866" w14:textId="77777777" w:rsidR="00AC2DDA" w:rsidRDefault="00AC2DDA" w:rsidP="00780A9A">
      <w:pPr>
        <w:pStyle w:val="bp"/>
        <w:spacing w:before="0" w:after="0"/>
      </w:pPr>
    </w:p>
    <w:p w14:paraId="2B18E05C" w14:textId="77777777" w:rsidR="00AC2DDA" w:rsidRDefault="00AC2DDA" w:rsidP="00780A9A">
      <w:pPr>
        <w:pStyle w:val="bp"/>
        <w:spacing w:before="0" w:after="0"/>
      </w:pPr>
    </w:p>
    <w:p w14:paraId="7463F446" w14:textId="77777777" w:rsidR="00AC2DDA" w:rsidRDefault="00AC2DDA" w:rsidP="00780A9A">
      <w:pPr>
        <w:pStyle w:val="bp"/>
        <w:spacing w:before="0" w:after="0"/>
      </w:pPr>
    </w:p>
    <w:p w14:paraId="399F0CE1" w14:textId="77777777" w:rsidR="00AC2DDA" w:rsidRDefault="00AC2DDA" w:rsidP="00780A9A">
      <w:pPr>
        <w:pStyle w:val="bp"/>
        <w:spacing w:before="0" w:after="0"/>
      </w:pPr>
    </w:p>
    <w:p w14:paraId="25BDD980" w14:textId="77777777" w:rsidR="00AC2DDA" w:rsidRDefault="00AC2DDA" w:rsidP="00780A9A">
      <w:pPr>
        <w:pStyle w:val="bp"/>
        <w:spacing w:before="0" w:after="0"/>
      </w:pPr>
    </w:p>
    <w:p w14:paraId="7F4DBB18" w14:textId="77777777" w:rsidR="00AC2DDA" w:rsidRDefault="00AC2DDA" w:rsidP="00780A9A">
      <w:pPr>
        <w:pStyle w:val="bp"/>
        <w:spacing w:before="0" w:after="0"/>
      </w:pPr>
    </w:p>
    <w:p w14:paraId="640F7F61" w14:textId="77777777" w:rsidR="00AC2DDA" w:rsidRDefault="00AC2DDA" w:rsidP="00780A9A">
      <w:pPr>
        <w:pStyle w:val="bp"/>
        <w:spacing w:before="0" w:after="0"/>
      </w:pPr>
    </w:p>
    <w:p w14:paraId="41968939" w14:textId="77777777" w:rsidR="00AC2DDA" w:rsidRDefault="00AC2DDA" w:rsidP="00780A9A">
      <w:pPr>
        <w:pStyle w:val="bp"/>
        <w:spacing w:before="0" w:after="0"/>
      </w:pPr>
    </w:p>
    <w:p w14:paraId="471B3981" w14:textId="77777777" w:rsidR="00AC2DDA" w:rsidRDefault="00AC2DDA" w:rsidP="00780A9A">
      <w:pPr>
        <w:pStyle w:val="bp"/>
        <w:spacing w:before="0" w:after="0"/>
      </w:pPr>
    </w:p>
    <w:p w14:paraId="7A79F5FB" w14:textId="77777777" w:rsidR="00AC2DDA" w:rsidRDefault="00AC2DDA" w:rsidP="00780A9A">
      <w:pPr>
        <w:pStyle w:val="bp"/>
        <w:spacing w:before="0" w:after="0"/>
      </w:pPr>
    </w:p>
    <w:p w14:paraId="33DEA282" w14:textId="77777777" w:rsidR="00AC2DDA" w:rsidRDefault="00AC2DDA" w:rsidP="00780A9A">
      <w:pPr>
        <w:pStyle w:val="bp"/>
        <w:spacing w:before="0" w:after="0"/>
      </w:pPr>
    </w:p>
    <w:p w14:paraId="7F0D26AC" w14:textId="77777777" w:rsidR="00AC2DDA" w:rsidRDefault="00AC2DDA" w:rsidP="00780A9A">
      <w:pPr>
        <w:pStyle w:val="bp"/>
        <w:spacing w:before="0" w:after="0"/>
      </w:pPr>
    </w:p>
    <w:p w14:paraId="36917F55" w14:textId="77777777" w:rsidR="00AC2DDA" w:rsidRDefault="00AC2DDA" w:rsidP="00780A9A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C2DDA" w14:paraId="20D62D08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6CEBA9F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DA17F7" w14:textId="77777777" w:rsidR="00AC2DDA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When Must Task Fields Not Entered by The User, System Will Be Able to Create Exception</w:t>
            </w:r>
          </w:p>
        </w:tc>
      </w:tr>
      <w:tr w:rsidR="00AC2DDA" w14:paraId="52FC273A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8A5EA0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5D0E57" w14:textId="77777777" w:rsidR="00AC2DDA" w:rsidRPr="00AC2DDA" w:rsidRDefault="00AC2DDA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AC2DDA" w14:paraId="7CA06A7F" w14:textId="77777777" w:rsidTr="00D6061E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79AD38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70C52" w14:textId="77777777" w:rsidR="00AC2DDA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system will be able to create exception if the user doesn’t fill all the necessary options to finish creating task.</w:t>
            </w:r>
          </w:p>
        </w:tc>
      </w:tr>
      <w:tr w:rsidR="00AC2DDA" w14:paraId="44A82891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12279A2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A0FA1F" w14:textId="77777777" w:rsidR="00AC2DDA" w:rsidRPr="00AC2DDA" w:rsidRDefault="00AC2DD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2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C2DDA" w14:paraId="44FBA36A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2290A16" w14:textId="77777777" w:rsidR="00AC2DDA" w:rsidRDefault="00AC2DDA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74A570" w14:textId="77777777" w:rsidR="00AC2DDA" w:rsidRPr="00AC2DDA" w:rsidRDefault="00AC2DD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2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C2DDA" w14:paraId="2040FCA9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B8EF4E" w14:textId="77777777" w:rsidR="00AC2DDA" w:rsidRDefault="00AC2DD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C135FD" w14:textId="77777777" w:rsidR="00AC2DDA" w:rsidRPr="007542E0" w:rsidRDefault="00C72B5B" w:rsidP="00D6061E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Fields that are must left empty and in the Test Data Table they are emphasize with writing “</w:t>
            </w:r>
            <w:r w:rsidRPr="00C72B5B">
              <w:rPr>
                <w:sz w:val="24"/>
                <w:szCs w:val="24"/>
                <w:highlight w:val="yellow"/>
              </w:rPr>
              <w:t>EMPTY</w:t>
            </w:r>
            <w:r>
              <w:rPr>
                <w:sz w:val="24"/>
                <w:szCs w:val="24"/>
              </w:rPr>
              <w:t xml:space="preserve">” </w:t>
            </w:r>
          </w:p>
        </w:tc>
      </w:tr>
      <w:tr w:rsidR="00AC2DDA" w14:paraId="49367D87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8299963" w14:textId="77777777" w:rsidR="00AC2DDA" w:rsidRDefault="00AC2DD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EE5B6E" w14:textId="77777777" w:rsidR="00AC2DDA" w:rsidRDefault="007542E0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542E0">
              <w:rPr>
                <w:bCs/>
                <w:color w:val="00B050"/>
                <w:sz w:val="24"/>
              </w:rPr>
              <w:t>All three attempt</w:t>
            </w:r>
            <w:r w:rsidR="00C72B5B"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 w:rsidR="00C72B5B"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C2DDA" w14:paraId="2FB06625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A7A738B" w14:textId="77777777" w:rsidR="00AC2DDA" w:rsidRDefault="00AC2DD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6AF6A9F" w14:textId="77777777" w:rsidR="00AC2DDA" w:rsidRDefault="00AC2DD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229A2869" w14:textId="77777777" w:rsidR="00AC2DDA" w:rsidRDefault="00AC2DDA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F0D0509" w14:textId="77777777" w:rsidR="00AC2DDA" w:rsidRDefault="00AC2DD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186E94A" w14:textId="77777777" w:rsidR="00AC2DDA" w:rsidRDefault="00AC2DD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C2DDA" w14:paraId="55371735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4B5E01" w14:textId="77777777" w:rsidR="00AC2DDA" w:rsidRPr="0059529F" w:rsidRDefault="00AC2DDA" w:rsidP="0059529F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F62130E" w14:textId="77777777"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5B56F9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2081FB9C" w14:textId="77777777"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359E40C0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1326DE9E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14:paraId="15D735AA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D8234DB" w14:textId="77777777"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7327EEA" w14:textId="77777777"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14:paraId="773BAA2D" w14:textId="77777777"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the fields are given by the system and there are no missing info.</w:t>
            </w:r>
          </w:p>
        </w:tc>
        <w:tc>
          <w:tcPr>
            <w:tcW w:w="714" w:type="dxa"/>
          </w:tcPr>
          <w:p w14:paraId="46FC7204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DAECC0F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14:paraId="3E95BDBA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C3288E8" w14:textId="77777777"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9BB176E" w14:textId="77777777" w:rsidR="00AC2DDA" w:rsidRPr="005B56F9" w:rsidRDefault="00AC2DD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Fields will be filled according to preferences</w:t>
            </w:r>
            <w:r w:rsidR="005B56F9">
              <w:rPr>
                <w:sz w:val="24"/>
              </w:rPr>
              <w:t xml:space="preserve"> except one of the non-optional field.</w:t>
            </w:r>
          </w:p>
        </w:tc>
        <w:tc>
          <w:tcPr>
            <w:tcW w:w="5596" w:type="dxa"/>
          </w:tcPr>
          <w:p w14:paraId="597EA735" w14:textId="77777777" w:rsidR="00AC2DDA" w:rsidRPr="0087050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fillable.</w:t>
            </w:r>
          </w:p>
        </w:tc>
        <w:tc>
          <w:tcPr>
            <w:tcW w:w="714" w:type="dxa"/>
          </w:tcPr>
          <w:p w14:paraId="6AE18AB2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992C4D3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AC2DDA" w14:paraId="7EB1E412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9C51B4" w14:textId="77777777" w:rsidR="00AC2DDA" w:rsidRDefault="00AC2DD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4F724A8" w14:textId="77777777" w:rsidR="00AC2DDA" w:rsidRPr="0059529F" w:rsidRDefault="00755EFA" w:rsidP="00D6061E">
            <w:pPr>
              <w:pStyle w:val="proc"/>
              <w:numPr>
                <w:ilvl w:val="0"/>
                <w:numId w:val="0"/>
              </w:numPr>
              <w:rPr>
                <w:sz w:val="24"/>
                <w:highlight w:val="yellow"/>
              </w:rPr>
            </w:pPr>
            <w:r>
              <w:rPr>
                <w:sz w:val="24"/>
              </w:rPr>
              <w:t>Submit</w:t>
            </w:r>
            <w:r w:rsidRPr="005B56F9">
              <w:rPr>
                <w:sz w:val="24"/>
              </w:rPr>
              <w:t xml:space="preserve"> </w:t>
            </w:r>
            <w:r w:rsidR="00AC2DDA" w:rsidRPr="005B56F9">
              <w:rPr>
                <w:sz w:val="24"/>
              </w:rPr>
              <w:t>button will be pressed.</w:t>
            </w:r>
          </w:p>
        </w:tc>
        <w:tc>
          <w:tcPr>
            <w:tcW w:w="5596" w:type="dxa"/>
          </w:tcPr>
          <w:p w14:paraId="084618B3" w14:textId="77777777" w:rsidR="00AC2DDA" w:rsidRDefault="00AC2DD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</w:t>
            </w:r>
            <w:r w:rsidR="005B56F9">
              <w:rPr>
                <w:sz w:val="24"/>
              </w:rPr>
              <w:t>on’t</w:t>
            </w:r>
            <w:r>
              <w:rPr>
                <w:sz w:val="24"/>
              </w:rPr>
              <w:t xml:space="preserve"> save the preferences and </w:t>
            </w:r>
            <w:r w:rsidR="005B56F9">
              <w:rPr>
                <w:sz w:val="24"/>
              </w:rPr>
              <w:t>create an exception.</w:t>
            </w:r>
          </w:p>
        </w:tc>
        <w:tc>
          <w:tcPr>
            <w:tcW w:w="714" w:type="dxa"/>
          </w:tcPr>
          <w:p w14:paraId="042E5270" w14:textId="77777777" w:rsidR="00AC2DDA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001D4A23" w14:textId="77777777" w:rsidR="00AC2DDA" w:rsidRDefault="00AC2DDA" w:rsidP="00D6061E">
            <w:pPr>
              <w:pStyle w:val="RowHeadings"/>
              <w:spacing w:before="80" w:after="80"/>
            </w:pPr>
          </w:p>
        </w:tc>
      </w:tr>
      <w:tr w:rsidR="005B56F9" w14:paraId="36DE38A0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9879210" w14:textId="77777777" w:rsidR="005B56F9" w:rsidRDefault="005B56F9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0FB138E" w14:textId="77777777" w:rsidR="005B56F9" w:rsidRPr="005B56F9" w:rsidRDefault="005B56F9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Different non-optional field will be left empty.</w:t>
            </w:r>
          </w:p>
        </w:tc>
        <w:tc>
          <w:tcPr>
            <w:tcW w:w="5596" w:type="dxa"/>
          </w:tcPr>
          <w:p w14:paraId="2B29FAB7" w14:textId="77777777" w:rsidR="005B56F9" w:rsidRDefault="005B56F9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keeps create an exception message.</w:t>
            </w:r>
          </w:p>
        </w:tc>
        <w:tc>
          <w:tcPr>
            <w:tcW w:w="714" w:type="dxa"/>
          </w:tcPr>
          <w:p w14:paraId="048406F1" w14:textId="77777777" w:rsidR="005B56F9" w:rsidRPr="007542E0" w:rsidRDefault="00D77EC2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42E0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80AF177" w14:textId="77777777" w:rsidR="005B56F9" w:rsidRDefault="005B56F9" w:rsidP="00D6061E">
            <w:pPr>
              <w:pStyle w:val="RowHeadings"/>
              <w:spacing w:before="80" w:after="80"/>
            </w:pPr>
          </w:p>
        </w:tc>
      </w:tr>
    </w:tbl>
    <w:p w14:paraId="062F162A" w14:textId="77777777" w:rsidR="00AC2DDA" w:rsidRDefault="00AC2DDA" w:rsidP="00AC2DDA">
      <w:pPr>
        <w:pStyle w:val="bp"/>
        <w:spacing w:before="0" w:after="0"/>
        <w:sectPr w:rsidR="00AC2DDA" w:rsidSect="00AC2DDA">
          <w:headerReference w:type="default" r:id="rId11"/>
          <w:footerReference w:type="even" r:id="rId12"/>
          <w:footerReference w:type="default" r:id="rId13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5771FA09" w14:textId="77777777" w:rsidR="00AC2DDA" w:rsidRDefault="00AC2DDA" w:rsidP="00AC2DD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C2DDA" w:rsidRPr="003F7E88" w14:paraId="6047E46B" w14:textId="77777777" w:rsidTr="00D77EC2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920EA0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C2DDA" w:rsidRPr="003F7E88" w14:paraId="49019B5C" w14:textId="77777777" w:rsidTr="007542E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12C3F9" w14:textId="77777777" w:rsidR="00AC2DDA" w:rsidRPr="004E420D" w:rsidRDefault="00AC2DDA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F4FEE7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E3966B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0E710C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139B99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4505F0" w14:textId="77777777" w:rsidR="00AC2DDA" w:rsidRPr="003F7E88" w:rsidRDefault="00AC2DD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77EC2" w14:paraId="621F8E49" w14:textId="77777777" w:rsidTr="007542E0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14:paraId="5DB1E3B9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Task Type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0C7A1F1B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4407FBB1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014F8794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6310D6CF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180DBD30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16E216F5" w14:textId="77777777" w:rsidTr="007542E0">
        <w:tc>
          <w:tcPr>
            <w:tcW w:w="2422" w:type="dxa"/>
            <w:shd w:val="clear" w:color="auto" w:fill="E0E0E0"/>
          </w:tcPr>
          <w:p w14:paraId="6FA27B08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Priority Level</w:t>
            </w:r>
          </w:p>
        </w:tc>
        <w:tc>
          <w:tcPr>
            <w:tcW w:w="1916" w:type="dxa"/>
          </w:tcPr>
          <w:p w14:paraId="4756CD0E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3" w:type="dxa"/>
          </w:tcPr>
          <w:p w14:paraId="68056255" w14:textId="77777777" w:rsidR="00D77EC2" w:rsidRPr="00D77EC2" w:rsidRDefault="00D77EC2" w:rsidP="00D77EC2">
            <w:pPr>
              <w:pStyle w:val="bp"/>
              <w:spacing w:before="0" w:after="0"/>
            </w:pPr>
            <w:r>
              <w:t>medium</w:t>
            </w:r>
          </w:p>
        </w:tc>
        <w:tc>
          <w:tcPr>
            <w:tcW w:w="2153" w:type="dxa"/>
          </w:tcPr>
          <w:p w14:paraId="319A4553" w14:textId="77777777" w:rsidR="00D77EC2" w:rsidRPr="00D77EC2" w:rsidRDefault="00D77EC2" w:rsidP="00D77EC2">
            <w:pPr>
              <w:pStyle w:val="bp"/>
              <w:spacing w:before="0" w:after="0"/>
            </w:pPr>
            <w:r>
              <w:t>high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66250F4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4C86547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292C423C" w14:textId="77777777" w:rsidTr="007542E0">
        <w:tc>
          <w:tcPr>
            <w:tcW w:w="2422" w:type="dxa"/>
            <w:shd w:val="clear" w:color="auto" w:fill="E0E0E0"/>
          </w:tcPr>
          <w:p w14:paraId="7A977763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Recurrence</w:t>
            </w:r>
          </w:p>
        </w:tc>
        <w:tc>
          <w:tcPr>
            <w:tcW w:w="1916" w:type="dxa"/>
          </w:tcPr>
          <w:p w14:paraId="1FCC0E9F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</w:tcPr>
          <w:p w14:paraId="7259B4C3" w14:textId="77777777" w:rsidR="00D77EC2" w:rsidRPr="00D77EC2" w:rsidRDefault="00D77EC2" w:rsidP="00D77EC2">
            <w:pPr>
              <w:pStyle w:val="bp"/>
              <w:spacing w:before="0" w:after="0"/>
            </w:pPr>
            <w:r>
              <w:t>weekly</w:t>
            </w:r>
          </w:p>
        </w:tc>
        <w:tc>
          <w:tcPr>
            <w:tcW w:w="2153" w:type="dxa"/>
          </w:tcPr>
          <w:p w14:paraId="76789638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B27EC71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15A6558A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391DB7DE" w14:textId="77777777" w:rsidTr="007542E0">
        <w:tc>
          <w:tcPr>
            <w:tcW w:w="2422" w:type="dxa"/>
            <w:shd w:val="clear" w:color="auto" w:fill="E0E0E0"/>
          </w:tcPr>
          <w:p w14:paraId="21F5CCFE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Task Name</w:t>
            </w:r>
          </w:p>
        </w:tc>
        <w:tc>
          <w:tcPr>
            <w:tcW w:w="1916" w:type="dxa"/>
          </w:tcPr>
          <w:p w14:paraId="6DC5F3E7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</w:tcPr>
          <w:p w14:paraId="5E2AD7A2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test-name</w:t>
            </w:r>
          </w:p>
        </w:tc>
        <w:tc>
          <w:tcPr>
            <w:tcW w:w="2153" w:type="dxa"/>
          </w:tcPr>
          <w:p w14:paraId="2C9F3F4A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test-name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44BC0C3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192EF29A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6C6426A6" w14:textId="77777777" w:rsidTr="007542E0">
        <w:tc>
          <w:tcPr>
            <w:tcW w:w="2422" w:type="dxa"/>
            <w:shd w:val="clear" w:color="auto" w:fill="E0E0E0"/>
          </w:tcPr>
          <w:p w14:paraId="442382C9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Start Date</w:t>
            </w:r>
          </w:p>
        </w:tc>
        <w:tc>
          <w:tcPr>
            <w:tcW w:w="1916" w:type="dxa"/>
          </w:tcPr>
          <w:p w14:paraId="215D2945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</w:tcPr>
          <w:p w14:paraId="0E050427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</w:tcPr>
          <w:p w14:paraId="717CF59A" w14:textId="77777777" w:rsidR="00D77EC2" w:rsidRPr="00D77EC2" w:rsidRDefault="00D77EC2" w:rsidP="00D77EC2">
            <w:pPr>
              <w:pStyle w:val="bp"/>
              <w:spacing w:before="0" w:after="0"/>
            </w:pPr>
            <w:r>
              <w:t>10</w:t>
            </w:r>
            <w:r w:rsidRPr="00D77EC2">
              <w:t>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1E6FFF1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5F5A913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0CD19163" w14:textId="77777777" w:rsidTr="007542E0">
        <w:tc>
          <w:tcPr>
            <w:tcW w:w="2422" w:type="dxa"/>
            <w:shd w:val="clear" w:color="auto" w:fill="E0E0E0"/>
          </w:tcPr>
          <w:p w14:paraId="592BAC1C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End Date</w:t>
            </w:r>
          </w:p>
        </w:tc>
        <w:tc>
          <w:tcPr>
            <w:tcW w:w="1916" w:type="dxa"/>
          </w:tcPr>
          <w:p w14:paraId="7B76871C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</w:tcPr>
          <w:p w14:paraId="0D2A2E51" w14:textId="77777777" w:rsidR="00D77EC2" w:rsidRPr="00D77EC2" w:rsidRDefault="00D77EC2" w:rsidP="00D77EC2">
            <w:pPr>
              <w:pStyle w:val="bp"/>
              <w:spacing w:before="0" w:after="0"/>
            </w:pPr>
            <w:r>
              <w:t>15</w:t>
            </w:r>
            <w:r w:rsidRPr="00D77EC2">
              <w:t>.12.2023</w:t>
            </w:r>
          </w:p>
        </w:tc>
        <w:tc>
          <w:tcPr>
            <w:tcW w:w="2153" w:type="dxa"/>
          </w:tcPr>
          <w:p w14:paraId="263F97B1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rPr>
                <w:highlight w:val="yellow"/>
              </w:rPr>
              <w:t>EMPTY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0AB38F7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3B5497F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592EAC53" w14:textId="77777777" w:rsidTr="007542E0">
        <w:tc>
          <w:tcPr>
            <w:tcW w:w="2422" w:type="dxa"/>
            <w:shd w:val="clear" w:color="auto" w:fill="E0E0E0"/>
          </w:tcPr>
          <w:p w14:paraId="5EC34D5E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Detailed Info</w:t>
            </w:r>
          </w:p>
        </w:tc>
        <w:tc>
          <w:tcPr>
            <w:tcW w:w="1916" w:type="dxa"/>
          </w:tcPr>
          <w:p w14:paraId="057BF727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asdfghjklizxcvbnm</w:t>
            </w:r>
          </w:p>
        </w:tc>
        <w:tc>
          <w:tcPr>
            <w:tcW w:w="2153" w:type="dxa"/>
          </w:tcPr>
          <w:p w14:paraId="7FC54B23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asdfghjklizxcvbnm</w:t>
            </w:r>
          </w:p>
        </w:tc>
        <w:tc>
          <w:tcPr>
            <w:tcW w:w="2153" w:type="dxa"/>
          </w:tcPr>
          <w:p w14:paraId="4EE071DA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asdfghjklizxcvbnm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137CA704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302010BB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35D5576D" w14:textId="77777777" w:rsidTr="007542E0">
        <w:tc>
          <w:tcPr>
            <w:tcW w:w="2422" w:type="dxa"/>
            <w:shd w:val="clear" w:color="auto" w:fill="E0E0E0"/>
          </w:tcPr>
          <w:p w14:paraId="6E95D68C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Place</w:t>
            </w:r>
          </w:p>
        </w:tc>
        <w:tc>
          <w:tcPr>
            <w:tcW w:w="1916" w:type="dxa"/>
          </w:tcPr>
          <w:p w14:paraId="0554B65E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</w:tcPr>
          <w:p w14:paraId="1DE4F138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  <w:r>
              <w:t>2</w:t>
            </w:r>
          </w:p>
        </w:tc>
        <w:tc>
          <w:tcPr>
            <w:tcW w:w="2153" w:type="dxa"/>
          </w:tcPr>
          <w:p w14:paraId="7306A63E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DSB</w:t>
            </w:r>
            <w:r>
              <w:t>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1247B81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FA2DBC1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463F75FA" w14:textId="77777777" w:rsidTr="007542E0">
        <w:tc>
          <w:tcPr>
            <w:tcW w:w="2422" w:type="dxa"/>
            <w:shd w:val="clear" w:color="auto" w:fill="E0E0E0"/>
          </w:tcPr>
          <w:p w14:paraId="5487C20B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Attachment</w:t>
            </w:r>
          </w:p>
        </w:tc>
        <w:tc>
          <w:tcPr>
            <w:tcW w:w="1916" w:type="dxa"/>
          </w:tcPr>
          <w:p w14:paraId="772C0AD7" w14:textId="77777777"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14:paraId="6FA8DB0E" w14:textId="77777777"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14:paraId="3BE89927" w14:textId="77777777" w:rsidR="00D77EC2" w:rsidRPr="00D77EC2" w:rsidRDefault="00755EFA" w:rsidP="00D77EC2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5484AC0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168A2EF" w14:textId="77777777" w:rsidR="00D77EC2" w:rsidRDefault="00D77EC2" w:rsidP="00D77EC2">
            <w:pPr>
              <w:pStyle w:val="bp"/>
              <w:spacing w:before="0" w:after="0"/>
            </w:pPr>
          </w:p>
        </w:tc>
      </w:tr>
      <w:tr w:rsidR="00D77EC2" w14:paraId="4E16207F" w14:textId="77777777" w:rsidTr="007542E0">
        <w:tc>
          <w:tcPr>
            <w:tcW w:w="2422" w:type="dxa"/>
            <w:shd w:val="clear" w:color="auto" w:fill="E0E0E0"/>
          </w:tcPr>
          <w:p w14:paraId="0B9DD8C8" w14:textId="77777777" w:rsidR="00D77EC2" w:rsidRPr="007542E0" w:rsidRDefault="00D77EC2" w:rsidP="00D77EC2">
            <w:pPr>
              <w:pStyle w:val="bp"/>
              <w:spacing w:before="0" w:after="0"/>
            </w:pPr>
            <w:r w:rsidRPr="007542E0">
              <w:t>Reminder</w:t>
            </w:r>
          </w:p>
        </w:tc>
        <w:tc>
          <w:tcPr>
            <w:tcW w:w="1916" w:type="dxa"/>
          </w:tcPr>
          <w:p w14:paraId="419225C8" w14:textId="77777777" w:rsidR="00D77EC2" w:rsidRPr="00D77EC2" w:rsidRDefault="00D77EC2" w:rsidP="00D77EC2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</w:tcPr>
          <w:p w14:paraId="1EC03B2E" w14:textId="77777777" w:rsidR="00D77EC2" w:rsidRPr="00D77EC2" w:rsidRDefault="00D77EC2" w:rsidP="00D77EC2">
            <w:pPr>
              <w:pStyle w:val="bp"/>
              <w:spacing w:before="0" w:after="0"/>
            </w:pPr>
            <w:r>
              <w:t>30</w:t>
            </w:r>
            <w:r w:rsidRPr="00D77EC2">
              <w:t xml:space="preserve"> mins</w:t>
            </w:r>
          </w:p>
        </w:tc>
        <w:tc>
          <w:tcPr>
            <w:tcW w:w="2153" w:type="dxa"/>
          </w:tcPr>
          <w:p w14:paraId="4FAB1F2A" w14:textId="77777777" w:rsidR="00D77EC2" w:rsidRPr="00D77EC2" w:rsidRDefault="00D77EC2" w:rsidP="00D77EC2">
            <w:pPr>
              <w:pStyle w:val="bp"/>
              <w:spacing w:before="0" w:after="0"/>
            </w:pPr>
            <w:r>
              <w:t>1 day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2D764B9" w14:textId="77777777" w:rsidR="00D77EC2" w:rsidRDefault="00D77EC2" w:rsidP="00D77EC2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C3FFE93" w14:textId="77777777" w:rsidR="00D77EC2" w:rsidRDefault="00D77EC2" w:rsidP="00D77EC2">
            <w:pPr>
              <w:pStyle w:val="bp"/>
              <w:spacing w:before="0" w:after="0"/>
            </w:pPr>
          </w:p>
        </w:tc>
      </w:tr>
    </w:tbl>
    <w:p w14:paraId="41E992D6" w14:textId="77777777" w:rsidR="00AC2DDA" w:rsidRDefault="00AC2DDA" w:rsidP="00AC2DDA">
      <w:pPr>
        <w:pStyle w:val="bp"/>
        <w:spacing w:before="0" w:after="0"/>
      </w:pPr>
    </w:p>
    <w:p w14:paraId="38B2E865" w14:textId="77777777" w:rsidR="00A949B8" w:rsidRDefault="00A949B8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62"/>
        <w:gridCol w:w="2807"/>
        <w:gridCol w:w="2785"/>
        <w:gridCol w:w="5596"/>
        <w:gridCol w:w="714"/>
        <w:gridCol w:w="714"/>
      </w:tblGrid>
      <w:tr w:rsidR="00A949B8" w14:paraId="62E04BD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28A3D90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68931B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When Character Limits Exceed by The User System Will Be Able to Create Exception</w:t>
            </w:r>
          </w:p>
        </w:tc>
      </w:tr>
      <w:tr w:rsidR="00A949B8" w14:paraId="50FAF89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C9AF66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5ABC6A" w14:textId="77777777" w:rsidR="00A949B8" w:rsidRPr="00AC2DDA" w:rsidRDefault="00A949B8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Create a Task</w:t>
            </w:r>
          </w:p>
        </w:tc>
      </w:tr>
      <w:tr w:rsidR="00A949B8" w14:paraId="625B22C1" w14:textId="77777777" w:rsidTr="00D6061E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206B2A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1BBF2B7" w14:textId="77777777"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system will be able to ensure that the user can’t exceed task name (64 char.) and Detailed Info (128 char.) areas limits.</w:t>
            </w:r>
          </w:p>
        </w:tc>
      </w:tr>
      <w:tr w:rsidR="00A949B8" w14:paraId="56568880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5142DE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7F290D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3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14:paraId="4AEB844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BF79DB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B29ADA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3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14:paraId="11F40AAB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3F2F0D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FCDE97" w14:textId="77777777" w:rsidR="00A949B8" w:rsidRPr="007542E0" w:rsidRDefault="007542E0" w:rsidP="00D6061E">
            <w:pPr>
              <w:pStyle w:val="bp"/>
              <w:rPr>
                <w:bCs/>
                <w:sz w:val="24"/>
              </w:rPr>
            </w:pPr>
            <w:r w:rsidRPr="007542E0">
              <w:rPr>
                <w:bCs/>
                <w:sz w:val="24"/>
              </w:rPr>
              <w:t>In first test task type data was 65 character and in second test detailed info character input was 129 character.</w:t>
            </w:r>
          </w:p>
        </w:tc>
      </w:tr>
      <w:tr w:rsidR="00A949B8" w14:paraId="6A8ED376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A4A045B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49606C6" w14:textId="77777777" w:rsidR="00A949B8" w:rsidRDefault="007542E0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7542E0">
              <w:rPr>
                <w:bCs/>
                <w:color w:val="00B050"/>
                <w:sz w:val="24"/>
              </w:rPr>
              <w:t>Both attempt</w:t>
            </w:r>
            <w:r w:rsidR="00755EFA">
              <w:rPr>
                <w:bCs/>
                <w:color w:val="00B050"/>
                <w:sz w:val="24"/>
              </w:rPr>
              <w:t>s</w:t>
            </w:r>
            <w:r w:rsidR="00C72B5B">
              <w:rPr>
                <w:bCs/>
                <w:color w:val="00B050"/>
                <w:sz w:val="24"/>
              </w:rPr>
              <w:t xml:space="preserve"> are</w:t>
            </w:r>
            <w:r w:rsidRPr="007542E0">
              <w:rPr>
                <w:bCs/>
                <w:color w:val="00B050"/>
                <w:sz w:val="24"/>
              </w:rPr>
              <w:t xml:space="preserve"> passe</w:t>
            </w:r>
            <w:r w:rsidR="00755EFA">
              <w:rPr>
                <w:bCs/>
                <w:color w:val="00B050"/>
                <w:sz w:val="24"/>
              </w:rPr>
              <w:t>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14:paraId="467527D2" w14:textId="77777777" w:rsidTr="005952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453478A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9EC1B4E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1E02C38" w14:textId="77777777"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00D329D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5B9BCF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949B8" w:rsidRPr="005B56F9" w14:paraId="2C6AC44B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14:paraId="1785720B" w14:textId="77777777" w:rsidR="00A949B8" w:rsidRPr="0059529F" w:rsidRDefault="00A949B8" w:rsidP="0059529F">
            <w:pPr>
              <w:pStyle w:val="proc"/>
              <w:numPr>
                <w:ilvl w:val="0"/>
                <w:numId w:val="31"/>
              </w:numPr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574BFCC" w14:textId="77777777" w:rsidR="00A949B8" w:rsidRPr="005B56F9" w:rsidRDefault="00A949B8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5B56F9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  <w:shd w:val="clear" w:color="auto" w:fill="auto"/>
          </w:tcPr>
          <w:p w14:paraId="1AEEF0F8" w14:textId="77777777" w:rsidR="00A949B8" w:rsidRPr="005B56F9" w:rsidRDefault="00A949B8" w:rsidP="00D6061E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shd w:val="clear" w:color="auto" w:fill="auto"/>
          </w:tcPr>
          <w:p w14:paraId="5B9F174F" w14:textId="77777777" w:rsidR="00A949B8" w:rsidRPr="00755EFA" w:rsidRDefault="007542E0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014E1AE7" w14:textId="77777777" w:rsidR="00A949B8" w:rsidRPr="005B56F9" w:rsidRDefault="00A949B8" w:rsidP="00D6061E">
            <w:pPr>
              <w:pStyle w:val="RowHeadings"/>
              <w:spacing w:before="80" w:after="80"/>
            </w:pPr>
          </w:p>
        </w:tc>
      </w:tr>
      <w:tr w:rsidR="00A949B8" w:rsidRPr="005B56F9" w14:paraId="3608870D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16F949D1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4918A5C" w14:textId="77777777" w:rsidR="00A949B8" w:rsidRPr="005B56F9" w:rsidRDefault="005B56F9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Task Name f</w:t>
            </w:r>
            <w:r w:rsidR="00A949B8" w:rsidRPr="005B56F9">
              <w:rPr>
                <w:sz w:val="24"/>
              </w:rPr>
              <w:t>ield will be filled</w:t>
            </w:r>
            <w:r w:rsidRPr="005B56F9">
              <w:rPr>
                <w:sz w:val="24"/>
              </w:rPr>
              <w:t xml:space="preserve"> with exceeding the limit.</w:t>
            </w:r>
          </w:p>
        </w:tc>
        <w:tc>
          <w:tcPr>
            <w:tcW w:w="5596" w:type="dxa"/>
            <w:shd w:val="clear" w:color="auto" w:fill="auto"/>
          </w:tcPr>
          <w:p w14:paraId="0E75F328" w14:textId="77777777" w:rsidR="00A949B8" w:rsidRPr="005B56F9" w:rsidRDefault="005B56F9" w:rsidP="00D6061E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It will be seen that field is writable.</w:t>
            </w:r>
          </w:p>
        </w:tc>
        <w:tc>
          <w:tcPr>
            <w:tcW w:w="714" w:type="dxa"/>
            <w:shd w:val="clear" w:color="auto" w:fill="auto"/>
          </w:tcPr>
          <w:p w14:paraId="5DFE0DD6" w14:textId="77777777" w:rsidR="00A949B8" w:rsidRPr="00755EFA" w:rsidRDefault="007542E0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7665AF71" w14:textId="77777777" w:rsidR="00A949B8" w:rsidRPr="005B56F9" w:rsidRDefault="00A949B8" w:rsidP="00D6061E">
            <w:pPr>
              <w:pStyle w:val="RowHeadings"/>
              <w:spacing w:before="80" w:after="80"/>
            </w:pPr>
          </w:p>
        </w:tc>
      </w:tr>
      <w:tr w:rsidR="005B56F9" w:rsidRPr="005B56F9" w14:paraId="7B1665E2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0031C116" w14:textId="77777777" w:rsidR="005B56F9" w:rsidRDefault="005B56F9" w:rsidP="005B56F9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0FC927C9" w14:textId="77777777" w:rsidR="005B56F9" w:rsidRPr="005B56F9" w:rsidRDefault="00755EFA" w:rsidP="005B56F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Pr="005B56F9">
              <w:rPr>
                <w:sz w:val="24"/>
              </w:rPr>
              <w:t xml:space="preserve"> </w:t>
            </w:r>
            <w:r w:rsidR="005B56F9" w:rsidRPr="005B56F9">
              <w:rPr>
                <w:sz w:val="24"/>
              </w:rPr>
              <w:t>button will be pressed.</w:t>
            </w:r>
          </w:p>
        </w:tc>
        <w:tc>
          <w:tcPr>
            <w:tcW w:w="5596" w:type="dxa"/>
            <w:shd w:val="clear" w:color="auto" w:fill="auto"/>
          </w:tcPr>
          <w:p w14:paraId="330805BD" w14:textId="77777777" w:rsidR="005B56F9" w:rsidRPr="005B56F9" w:rsidRDefault="005B56F9" w:rsidP="005B56F9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The system won’t save the preferences and create an exception.</w:t>
            </w:r>
          </w:p>
        </w:tc>
        <w:tc>
          <w:tcPr>
            <w:tcW w:w="714" w:type="dxa"/>
            <w:shd w:val="clear" w:color="auto" w:fill="auto"/>
          </w:tcPr>
          <w:p w14:paraId="55D102F3" w14:textId="77777777" w:rsidR="005B56F9" w:rsidRPr="00755EFA" w:rsidRDefault="007542E0" w:rsidP="005B56F9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4E6B07C8" w14:textId="77777777" w:rsidR="005B56F9" w:rsidRPr="005B56F9" w:rsidRDefault="005B56F9" w:rsidP="005B56F9">
            <w:pPr>
              <w:pStyle w:val="RowHeadings"/>
              <w:spacing w:before="80" w:after="80"/>
            </w:pPr>
          </w:p>
        </w:tc>
      </w:tr>
      <w:tr w:rsidR="005B56F9" w:rsidRPr="005B56F9" w14:paraId="66D6ED77" w14:textId="77777777" w:rsidTr="005B56F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62" w:type="dxa"/>
            <w:tcBorders>
              <w:right w:val="single" w:sz="4" w:space="0" w:color="auto"/>
            </w:tcBorders>
          </w:tcPr>
          <w:p w14:paraId="254F9453" w14:textId="77777777" w:rsidR="005B56F9" w:rsidRDefault="005B56F9" w:rsidP="005B56F9">
            <w:pPr>
              <w:pStyle w:val="proc"/>
              <w:rPr>
                <w:sz w:val="24"/>
              </w:rPr>
            </w:pPr>
          </w:p>
        </w:tc>
        <w:tc>
          <w:tcPr>
            <w:tcW w:w="559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8FA0C7D" w14:textId="77777777" w:rsidR="005B56F9" w:rsidRPr="005B56F9" w:rsidRDefault="005B56F9" w:rsidP="005B56F9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5B56F9">
              <w:rPr>
                <w:sz w:val="24"/>
              </w:rPr>
              <w:t>Detailed Info field will be filled with exceedi</w:t>
            </w:r>
            <w:r w:rsidR="00E81841">
              <w:rPr>
                <w:sz w:val="24"/>
              </w:rPr>
              <w:t>0</w:t>
            </w:r>
            <w:r w:rsidRPr="005B56F9">
              <w:rPr>
                <w:sz w:val="24"/>
              </w:rPr>
              <w:t>ng the limit but not Task Name field.</w:t>
            </w:r>
          </w:p>
        </w:tc>
        <w:tc>
          <w:tcPr>
            <w:tcW w:w="5596" w:type="dxa"/>
            <w:shd w:val="clear" w:color="auto" w:fill="auto"/>
          </w:tcPr>
          <w:p w14:paraId="2BBE1D89" w14:textId="77777777" w:rsidR="005B56F9" w:rsidRPr="005B56F9" w:rsidRDefault="005B56F9" w:rsidP="005B56F9">
            <w:pPr>
              <w:pStyle w:val="bp"/>
              <w:rPr>
                <w:sz w:val="24"/>
              </w:rPr>
            </w:pPr>
            <w:r w:rsidRPr="005B56F9">
              <w:rPr>
                <w:sz w:val="24"/>
              </w:rPr>
              <w:t>System keeps create an exception message.</w:t>
            </w:r>
          </w:p>
        </w:tc>
        <w:tc>
          <w:tcPr>
            <w:tcW w:w="714" w:type="dxa"/>
            <w:shd w:val="clear" w:color="auto" w:fill="auto"/>
          </w:tcPr>
          <w:p w14:paraId="377FC9A4" w14:textId="77777777" w:rsidR="005B56F9" w:rsidRPr="00755EFA" w:rsidRDefault="007542E0" w:rsidP="005B56F9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  <w:shd w:val="clear" w:color="auto" w:fill="auto"/>
          </w:tcPr>
          <w:p w14:paraId="3C676D3F" w14:textId="77777777" w:rsidR="005B56F9" w:rsidRPr="005B56F9" w:rsidRDefault="005B56F9" w:rsidP="005B56F9">
            <w:pPr>
              <w:pStyle w:val="RowHeadings"/>
              <w:spacing w:before="80" w:after="80"/>
            </w:pPr>
          </w:p>
        </w:tc>
      </w:tr>
    </w:tbl>
    <w:p w14:paraId="5E60D76E" w14:textId="77777777" w:rsidR="00A949B8" w:rsidRDefault="00A949B8" w:rsidP="00A949B8">
      <w:pPr>
        <w:pStyle w:val="bp"/>
        <w:spacing w:before="0" w:after="0"/>
        <w:sectPr w:rsidR="00A949B8" w:rsidSect="00A949B8">
          <w:headerReference w:type="default" r:id="rId14"/>
          <w:footerReference w:type="even" r:id="rId15"/>
          <w:footerReference w:type="default" r:id="rId16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443571B3" w14:textId="77777777" w:rsidR="00A949B8" w:rsidRDefault="00A949B8" w:rsidP="00A949B8">
      <w:pPr>
        <w:pStyle w:val="bp"/>
        <w:spacing w:before="0" w:after="0"/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664"/>
        <w:gridCol w:w="2867"/>
        <w:gridCol w:w="4804"/>
        <w:gridCol w:w="1205"/>
        <w:gridCol w:w="1205"/>
        <w:gridCol w:w="1205"/>
      </w:tblGrid>
      <w:tr w:rsidR="00A949B8" w:rsidRPr="003F7E88" w14:paraId="2D516D85" w14:textId="77777777" w:rsidTr="007542E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57B898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14:paraId="7D0CB67A" w14:textId="77777777" w:rsidTr="007542E0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E35A0A" w14:textId="77777777"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01F97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CD11AA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2B9E1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5DCC4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7372E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949B8" w14:paraId="76BEAB7C" w14:textId="77777777" w:rsidTr="007542E0">
        <w:trPr>
          <w:trHeight w:val="855"/>
        </w:trPr>
        <w:tc>
          <w:tcPr>
            <w:tcW w:w="1664" w:type="dxa"/>
            <w:shd w:val="clear" w:color="auto" w:fill="E0E0E0"/>
          </w:tcPr>
          <w:p w14:paraId="6BC151FD" w14:textId="77777777" w:rsidR="00A949B8" w:rsidRPr="007542E0" w:rsidRDefault="00A949B8" w:rsidP="00D6061E">
            <w:pPr>
              <w:pStyle w:val="bp"/>
              <w:spacing w:before="0" w:after="0"/>
            </w:pPr>
            <w:r w:rsidRPr="007542E0">
              <w:t>Task Name</w:t>
            </w:r>
          </w:p>
        </w:tc>
        <w:tc>
          <w:tcPr>
            <w:tcW w:w="2867" w:type="dxa"/>
          </w:tcPr>
          <w:p w14:paraId="727357DC" w14:textId="77777777" w:rsidR="00A949B8" w:rsidRPr="007542E0" w:rsidRDefault="007542E0" w:rsidP="00D6061E">
            <w:pPr>
              <w:pStyle w:val="bp"/>
              <w:spacing w:before="0" w:after="0"/>
            </w:pPr>
            <w:r w:rsidRPr="007542E0">
              <w:t>aaaaaaaaaaaaaaaaaaaaaaaaaaaaaaaaaaaaaaaaaaaaaaaaaaaaaaaaaaaaaaaaa</w:t>
            </w:r>
          </w:p>
        </w:tc>
        <w:tc>
          <w:tcPr>
            <w:tcW w:w="4804" w:type="dxa"/>
          </w:tcPr>
          <w:p w14:paraId="4DFE83FD" w14:textId="77777777" w:rsidR="00A949B8" w:rsidRPr="007542E0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381A5E7F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66A802F4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56863C28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A949B8" w14:paraId="760468CC" w14:textId="77777777" w:rsidTr="007542E0">
        <w:tc>
          <w:tcPr>
            <w:tcW w:w="1664" w:type="dxa"/>
            <w:shd w:val="clear" w:color="auto" w:fill="E0E0E0"/>
          </w:tcPr>
          <w:p w14:paraId="0BC5B5E7" w14:textId="77777777" w:rsidR="00A949B8" w:rsidRPr="007542E0" w:rsidRDefault="00A949B8" w:rsidP="00D6061E">
            <w:pPr>
              <w:pStyle w:val="bp"/>
              <w:spacing w:before="0" w:after="0"/>
            </w:pPr>
            <w:r w:rsidRPr="007542E0">
              <w:t>Detailed Info</w:t>
            </w:r>
          </w:p>
        </w:tc>
        <w:tc>
          <w:tcPr>
            <w:tcW w:w="2867" w:type="dxa"/>
          </w:tcPr>
          <w:p w14:paraId="3AE00A27" w14:textId="77777777" w:rsidR="00A949B8" w:rsidRPr="007542E0" w:rsidRDefault="00A949B8" w:rsidP="00D6061E">
            <w:pPr>
              <w:pStyle w:val="bp"/>
              <w:spacing w:before="0" w:after="0"/>
            </w:pPr>
          </w:p>
        </w:tc>
        <w:tc>
          <w:tcPr>
            <w:tcW w:w="4804" w:type="dxa"/>
          </w:tcPr>
          <w:p w14:paraId="3FF24C97" w14:textId="77777777" w:rsidR="00A949B8" w:rsidRPr="007542E0" w:rsidRDefault="007542E0" w:rsidP="00D6061E">
            <w:pPr>
              <w:pStyle w:val="bp"/>
              <w:spacing w:before="0" w:after="0"/>
            </w:pPr>
            <w:r w:rsidRPr="007542E0">
              <w:t>aaaaaaaaaaaaaaaaaaaaaaaaaaaaaaaaaaaaaaaaaaaaaaaaaaaaaaaaaaaaaaaaaaaaaaaaaaaaaaaaaaaaaaaaaaaaaaaaaaaaaaaaaaaaaaaaaaaaaaaaaaaaaaaaa</w:t>
            </w: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4D710F33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05610946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1205" w:type="dxa"/>
            <w:tcBorders>
              <w:tr2bl w:val="single" w:sz="4" w:space="0" w:color="auto"/>
            </w:tcBorders>
          </w:tcPr>
          <w:p w14:paraId="76AD6B90" w14:textId="77777777" w:rsidR="00A949B8" w:rsidRDefault="00A949B8" w:rsidP="00D6061E">
            <w:pPr>
              <w:pStyle w:val="bp"/>
              <w:spacing w:before="0" w:after="0"/>
            </w:pPr>
          </w:p>
        </w:tc>
      </w:tr>
    </w:tbl>
    <w:p w14:paraId="2235531F" w14:textId="77777777" w:rsidR="00A949B8" w:rsidRDefault="00A949B8" w:rsidP="00A949B8">
      <w:pPr>
        <w:pStyle w:val="bp"/>
        <w:spacing w:before="0" w:after="0"/>
      </w:pPr>
    </w:p>
    <w:p w14:paraId="72C28D39" w14:textId="77777777" w:rsidR="00A949B8" w:rsidRDefault="00A949B8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949B8" w14:paraId="7E3A8687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CB0B00E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5ED5BE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All User Profile Options Entered Will Be Shown True and Adequacy by The System</w:t>
            </w:r>
          </w:p>
        </w:tc>
      </w:tr>
      <w:tr w:rsidR="00A949B8" w14:paraId="79A7BC1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47E533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30AE9E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User Profile</w:t>
            </w:r>
          </w:p>
        </w:tc>
      </w:tr>
      <w:tr w:rsidR="00A949B8" w14:paraId="661CC29E" w14:textId="77777777" w:rsidTr="0059529F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2E880C6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A0F67C" w14:textId="77777777"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user will be able to decide all the user information according to themselves.</w:t>
            </w:r>
          </w:p>
        </w:tc>
      </w:tr>
      <w:tr w:rsidR="00A949B8" w14:paraId="1410A84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6323DA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E635716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4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14:paraId="02EFA54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E13A778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0C88FA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59529F">
              <w:rPr>
                <w:sz w:val="24"/>
                <w:szCs w:val="24"/>
              </w:rPr>
              <w:t>4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14:paraId="0BBF5135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A37E90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3B2CE3" w14:textId="77777777"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635D162" w14:textId="77777777"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09AEA367" w14:textId="77777777" w:rsidR="00A949B8" w:rsidRDefault="00A949B8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A949B8" w14:paraId="644F8D8D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59B06DD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63375B" w14:textId="77777777" w:rsidR="00A949B8" w:rsidRDefault="00C72B5B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All three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14:paraId="0DEB8A6C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F63EDA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3D608DD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51ECDB1" w14:textId="77777777"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9C5DD1C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6C064E6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949B8" w14:paraId="52830781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02A13EC" w14:textId="77777777" w:rsidR="00A949B8" w:rsidRPr="0059529F" w:rsidRDefault="00A949B8" w:rsidP="0059529F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094B118A" w14:textId="77777777" w:rsidR="00A949B8" w:rsidRPr="00E81841" w:rsidRDefault="00A949B8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1FEC9594" w14:textId="77777777"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52331C51" w14:textId="77777777" w:rsidR="00A949B8" w:rsidRPr="00755EFA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0DD22931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14:paraId="6E66B2D7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7C3BD61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B44D9B9" w14:textId="77777777" w:rsidR="00A949B8" w:rsidRPr="00E81841" w:rsidRDefault="00A949B8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Predefined fields are investigated.</w:t>
            </w:r>
          </w:p>
        </w:tc>
        <w:tc>
          <w:tcPr>
            <w:tcW w:w="5596" w:type="dxa"/>
          </w:tcPr>
          <w:p w14:paraId="1B6183D9" w14:textId="77777777"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the fields are given by the system</w:t>
            </w:r>
            <w:r w:rsidR="00E81841">
              <w:rPr>
                <w:sz w:val="24"/>
              </w:rPr>
              <w:t xml:space="preserve"> and </w:t>
            </w:r>
            <w:r>
              <w:rPr>
                <w:sz w:val="24"/>
              </w:rPr>
              <w:t xml:space="preserve">there </w:t>
            </w:r>
            <w:r w:rsidR="007542E0">
              <w:rPr>
                <w:sz w:val="24"/>
              </w:rPr>
              <w:t>is</w:t>
            </w:r>
            <w:r>
              <w:rPr>
                <w:sz w:val="24"/>
              </w:rPr>
              <w:t xml:space="preserve"> no missing info.</w:t>
            </w:r>
          </w:p>
        </w:tc>
        <w:tc>
          <w:tcPr>
            <w:tcW w:w="714" w:type="dxa"/>
          </w:tcPr>
          <w:p w14:paraId="070BD634" w14:textId="77777777"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C254F79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14:paraId="78D916BF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4E7D2DF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C919D15" w14:textId="77777777" w:rsidR="00A949B8" w:rsidRPr="00E81841" w:rsidRDefault="00E81841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User Profile f</w:t>
            </w:r>
            <w:r w:rsidR="00A949B8" w:rsidRPr="00E81841">
              <w:rPr>
                <w:sz w:val="24"/>
              </w:rPr>
              <w:t xml:space="preserve">ields will be </w:t>
            </w:r>
            <w:r w:rsidRPr="00E81841">
              <w:rPr>
                <w:sz w:val="24"/>
              </w:rPr>
              <w:t>updated</w:t>
            </w:r>
            <w:r w:rsidR="00A949B8" w:rsidRPr="00E81841">
              <w:rPr>
                <w:sz w:val="24"/>
              </w:rPr>
              <w:t xml:space="preserve"> according to preferences</w:t>
            </w:r>
            <w:r w:rsidRPr="00E81841">
              <w:rPr>
                <w:sz w:val="24"/>
              </w:rPr>
              <w:t>.</w:t>
            </w:r>
          </w:p>
        </w:tc>
        <w:tc>
          <w:tcPr>
            <w:tcW w:w="5596" w:type="dxa"/>
          </w:tcPr>
          <w:p w14:paraId="79443A5E" w14:textId="77777777" w:rsidR="00A949B8" w:rsidRPr="0087050A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See all fields/drop-downs etc. are </w:t>
            </w:r>
            <w:r w:rsidR="00E81841">
              <w:rPr>
                <w:sz w:val="24"/>
              </w:rPr>
              <w:t>changeable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14:paraId="49801F36" w14:textId="77777777"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33A2638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  <w:tr w:rsidR="00A949B8" w14:paraId="6C6515FB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B4A8683" w14:textId="77777777" w:rsidR="00A949B8" w:rsidRDefault="00A949B8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35172370" w14:textId="77777777" w:rsidR="00A949B8" w:rsidRPr="00E81841" w:rsidRDefault="00755EF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="00A949B8" w:rsidRPr="00E81841">
              <w:rPr>
                <w:sz w:val="24"/>
              </w:rPr>
              <w:t xml:space="preserve"> button will be pressed.</w:t>
            </w:r>
          </w:p>
        </w:tc>
        <w:tc>
          <w:tcPr>
            <w:tcW w:w="5596" w:type="dxa"/>
          </w:tcPr>
          <w:p w14:paraId="53B73CFA" w14:textId="77777777" w:rsidR="00A949B8" w:rsidRDefault="00A949B8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</w:t>
            </w:r>
            <w:r w:rsidR="00E81841">
              <w:rPr>
                <w:sz w:val="24"/>
              </w:rPr>
              <w:t xml:space="preserve"> updated</w:t>
            </w:r>
            <w:r>
              <w:rPr>
                <w:sz w:val="24"/>
              </w:rPr>
              <w:t xml:space="preserve"> </w:t>
            </w:r>
            <w:r w:rsidR="00E81841">
              <w:rPr>
                <w:sz w:val="24"/>
              </w:rPr>
              <w:t>user profile information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</w:tcPr>
          <w:p w14:paraId="37AB32FD" w14:textId="77777777" w:rsidR="00A949B8" w:rsidRPr="00755EFA" w:rsidRDefault="00755EFA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755EFA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3DCFEA87" w14:textId="77777777" w:rsidR="00A949B8" w:rsidRDefault="00A949B8" w:rsidP="00D6061E">
            <w:pPr>
              <w:pStyle w:val="RowHeadings"/>
              <w:spacing w:before="80" w:after="80"/>
            </w:pPr>
          </w:p>
        </w:tc>
      </w:tr>
    </w:tbl>
    <w:p w14:paraId="7D092F52" w14:textId="77777777" w:rsidR="00A949B8" w:rsidRDefault="00A949B8" w:rsidP="00A949B8">
      <w:pPr>
        <w:pStyle w:val="bp"/>
        <w:spacing w:before="0" w:after="0"/>
        <w:sectPr w:rsidR="00A949B8" w:rsidSect="00A949B8">
          <w:headerReference w:type="default" r:id="rId17"/>
          <w:footerReference w:type="even" r:id="rId18"/>
          <w:footerReference w:type="default" r:id="rId19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46967C7" w14:textId="77777777" w:rsidR="00A949B8" w:rsidRDefault="00A949B8" w:rsidP="00A949B8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18"/>
        <w:gridCol w:w="2113"/>
        <w:gridCol w:w="2127"/>
        <w:gridCol w:w="1984"/>
        <w:gridCol w:w="2154"/>
        <w:gridCol w:w="2154"/>
      </w:tblGrid>
      <w:tr w:rsidR="00A949B8" w:rsidRPr="003F7E88" w14:paraId="5556866E" w14:textId="77777777" w:rsidTr="0059529F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BF3B66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14:paraId="543176F5" w14:textId="77777777" w:rsidTr="00C72B5B">
        <w:tc>
          <w:tcPr>
            <w:tcW w:w="2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7003A6" w14:textId="77777777"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48E168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FC0E0D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B3D633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2D3552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637FFB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949B8" w14:paraId="3F27F3C7" w14:textId="77777777" w:rsidTr="00C72B5B">
        <w:tc>
          <w:tcPr>
            <w:tcW w:w="2418" w:type="dxa"/>
            <w:tcBorders>
              <w:top w:val="single" w:sz="4" w:space="0" w:color="auto"/>
            </w:tcBorders>
            <w:shd w:val="clear" w:color="auto" w:fill="E0E0E0"/>
          </w:tcPr>
          <w:p w14:paraId="08AD6661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Username</w:t>
            </w:r>
          </w:p>
        </w:tc>
        <w:tc>
          <w:tcPr>
            <w:tcW w:w="2113" w:type="dxa"/>
            <w:tcBorders>
              <w:top w:val="single" w:sz="4" w:space="0" w:color="auto"/>
            </w:tcBorders>
          </w:tcPr>
          <w:p w14:paraId="7F3D54C0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testuser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14:paraId="6EE94ED2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Testuser1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0781BEE9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Testuser2</w:t>
            </w:r>
          </w:p>
        </w:tc>
        <w:tc>
          <w:tcPr>
            <w:tcW w:w="2154" w:type="dxa"/>
            <w:tcBorders>
              <w:top w:val="single" w:sz="4" w:space="0" w:color="auto"/>
              <w:tr2bl w:val="single" w:sz="4" w:space="0" w:color="auto"/>
            </w:tcBorders>
          </w:tcPr>
          <w:p w14:paraId="1785A46C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op w:val="single" w:sz="4" w:space="0" w:color="auto"/>
              <w:tr2bl w:val="single" w:sz="4" w:space="0" w:color="auto"/>
            </w:tcBorders>
          </w:tcPr>
          <w:p w14:paraId="7D018A6A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A949B8" w14:paraId="19EDB1BE" w14:textId="77777777" w:rsidTr="00C72B5B">
        <w:tc>
          <w:tcPr>
            <w:tcW w:w="2418" w:type="dxa"/>
            <w:shd w:val="clear" w:color="auto" w:fill="E0E0E0"/>
          </w:tcPr>
          <w:p w14:paraId="7ABFE917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Fist Name</w:t>
            </w:r>
          </w:p>
        </w:tc>
        <w:tc>
          <w:tcPr>
            <w:tcW w:w="2113" w:type="dxa"/>
          </w:tcPr>
          <w:p w14:paraId="2F5E025B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Baran</w:t>
            </w:r>
          </w:p>
        </w:tc>
        <w:tc>
          <w:tcPr>
            <w:tcW w:w="2127" w:type="dxa"/>
          </w:tcPr>
          <w:p w14:paraId="448D1F38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baran</w:t>
            </w:r>
          </w:p>
        </w:tc>
        <w:tc>
          <w:tcPr>
            <w:tcW w:w="1984" w:type="dxa"/>
          </w:tcPr>
          <w:p w14:paraId="74F39017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Batuhan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3EEBC003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7531FE17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A949B8" w14:paraId="599E4A69" w14:textId="77777777" w:rsidTr="00C72B5B">
        <w:tc>
          <w:tcPr>
            <w:tcW w:w="2418" w:type="dxa"/>
            <w:shd w:val="clear" w:color="auto" w:fill="E0E0E0"/>
          </w:tcPr>
          <w:p w14:paraId="4EC88364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Last Name</w:t>
            </w:r>
          </w:p>
        </w:tc>
        <w:tc>
          <w:tcPr>
            <w:tcW w:w="2113" w:type="dxa"/>
          </w:tcPr>
          <w:p w14:paraId="7D656419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Özden</w:t>
            </w:r>
          </w:p>
        </w:tc>
        <w:tc>
          <w:tcPr>
            <w:tcW w:w="2127" w:type="dxa"/>
          </w:tcPr>
          <w:p w14:paraId="35BE0BF1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özden</w:t>
            </w:r>
          </w:p>
        </w:tc>
        <w:tc>
          <w:tcPr>
            <w:tcW w:w="1984" w:type="dxa"/>
          </w:tcPr>
          <w:p w14:paraId="56DCF5F0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Şenyüzlü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75D3ECC6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E2F5A0B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755EFA" w14:paraId="65D35509" w14:textId="77777777" w:rsidTr="00C72B5B">
        <w:tc>
          <w:tcPr>
            <w:tcW w:w="2418" w:type="dxa"/>
            <w:shd w:val="clear" w:color="auto" w:fill="E0E0E0"/>
          </w:tcPr>
          <w:p w14:paraId="289985FF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Country</w:t>
            </w:r>
          </w:p>
        </w:tc>
        <w:tc>
          <w:tcPr>
            <w:tcW w:w="2113" w:type="dxa"/>
          </w:tcPr>
          <w:p w14:paraId="24B65809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2127" w:type="dxa"/>
          </w:tcPr>
          <w:p w14:paraId="025C274B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1984" w:type="dxa"/>
          </w:tcPr>
          <w:p w14:paraId="245C0971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Turkey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79E2F96F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13880FD0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755EFA" w14:paraId="4DF72AB9" w14:textId="77777777" w:rsidTr="00C72B5B">
        <w:tc>
          <w:tcPr>
            <w:tcW w:w="2418" w:type="dxa"/>
            <w:shd w:val="clear" w:color="auto" w:fill="E0E0E0"/>
          </w:tcPr>
          <w:p w14:paraId="77721621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City</w:t>
            </w:r>
          </w:p>
        </w:tc>
        <w:tc>
          <w:tcPr>
            <w:tcW w:w="2113" w:type="dxa"/>
          </w:tcPr>
          <w:p w14:paraId="6EC7E459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Ankara</w:t>
            </w:r>
          </w:p>
        </w:tc>
        <w:tc>
          <w:tcPr>
            <w:tcW w:w="2127" w:type="dxa"/>
          </w:tcPr>
          <w:p w14:paraId="05902DFC" w14:textId="77777777" w:rsidR="00755EFA" w:rsidRPr="00C72B5B" w:rsidRDefault="00755EFA" w:rsidP="00755EFA">
            <w:pPr>
              <w:pStyle w:val="Header"/>
            </w:pPr>
            <w:r w:rsidRPr="00C72B5B">
              <w:t>Ankara</w:t>
            </w:r>
          </w:p>
        </w:tc>
        <w:tc>
          <w:tcPr>
            <w:tcW w:w="1984" w:type="dxa"/>
          </w:tcPr>
          <w:p w14:paraId="0740D592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Ankara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D4DFE48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1420EB7F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A949B8" w14:paraId="5AA2DD88" w14:textId="77777777" w:rsidTr="00C72B5B">
        <w:tc>
          <w:tcPr>
            <w:tcW w:w="2418" w:type="dxa"/>
            <w:shd w:val="clear" w:color="auto" w:fill="E0E0E0"/>
          </w:tcPr>
          <w:p w14:paraId="1E2ECEE8" w14:textId="77777777" w:rsidR="00A949B8" w:rsidRPr="007542E0" w:rsidRDefault="0059529F" w:rsidP="00D6061E">
            <w:pPr>
              <w:pStyle w:val="bp"/>
              <w:spacing w:before="0" w:after="0"/>
            </w:pPr>
            <w:r w:rsidRPr="007542E0">
              <w:t>Interest</w:t>
            </w:r>
          </w:p>
        </w:tc>
        <w:tc>
          <w:tcPr>
            <w:tcW w:w="2113" w:type="dxa"/>
          </w:tcPr>
          <w:p w14:paraId="04C449A4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Music</w:t>
            </w:r>
          </w:p>
        </w:tc>
        <w:tc>
          <w:tcPr>
            <w:tcW w:w="2127" w:type="dxa"/>
          </w:tcPr>
          <w:p w14:paraId="7949C442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Movies</w:t>
            </w:r>
          </w:p>
        </w:tc>
        <w:tc>
          <w:tcPr>
            <w:tcW w:w="1984" w:type="dxa"/>
          </w:tcPr>
          <w:p w14:paraId="1DFB1436" w14:textId="77777777" w:rsidR="00A949B8" w:rsidRPr="00C72B5B" w:rsidRDefault="00755EFA" w:rsidP="00D6061E">
            <w:pPr>
              <w:pStyle w:val="bp"/>
              <w:spacing w:before="0" w:after="0"/>
            </w:pPr>
            <w:r w:rsidRPr="00C72B5B">
              <w:t>None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44431563" w14:textId="77777777" w:rsidR="00A949B8" w:rsidRDefault="00A949B8" w:rsidP="00D6061E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C985287" w14:textId="77777777" w:rsidR="00A949B8" w:rsidRDefault="00A949B8" w:rsidP="00D6061E">
            <w:pPr>
              <w:pStyle w:val="bp"/>
              <w:spacing w:before="0" w:after="0"/>
            </w:pPr>
          </w:p>
        </w:tc>
      </w:tr>
      <w:tr w:rsidR="00755EFA" w14:paraId="67FA0B54" w14:textId="77777777" w:rsidTr="00C72B5B">
        <w:tc>
          <w:tcPr>
            <w:tcW w:w="2418" w:type="dxa"/>
            <w:shd w:val="clear" w:color="auto" w:fill="E0E0E0"/>
          </w:tcPr>
          <w:p w14:paraId="3519981A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Birth Date</w:t>
            </w:r>
          </w:p>
        </w:tc>
        <w:tc>
          <w:tcPr>
            <w:tcW w:w="2113" w:type="dxa"/>
          </w:tcPr>
          <w:p w14:paraId="31ECF44A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1998-09-02</w:t>
            </w:r>
          </w:p>
        </w:tc>
        <w:tc>
          <w:tcPr>
            <w:tcW w:w="2127" w:type="dxa"/>
          </w:tcPr>
          <w:p w14:paraId="6A64825D" w14:textId="77777777" w:rsidR="00755EFA" w:rsidRPr="00C72B5B" w:rsidRDefault="00755EFA" w:rsidP="00755EFA">
            <w:r w:rsidRPr="00C72B5B">
              <w:t>1998-09-02</w:t>
            </w:r>
          </w:p>
        </w:tc>
        <w:tc>
          <w:tcPr>
            <w:tcW w:w="1984" w:type="dxa"/>
          </w:tcPr>
          <w:p w14:paraId="2CEA0E91" w14:textId="77777777" w:rsidR="00755EFA" w:rsidRPr="00C72B5B" w:rsidRDefault="00755EFA" w:rsidP="00755EFA">
            <w:r w:rsidRPr="00C72B5B">
              <w:t>1998-09-02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2A3D8FEB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16C6E98A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755EFA" w14:paraId="4C5B4A3A" w14:textId="77777777" w:rsidTr="00C72B5B">
        <w:tc>
          <w:tcPr>
            <w:tcW w:w="2418" w:type="dxa"/>
            <w:shd w:val="clear" w:color="auto" w:fill="E0E0E0"/>
          </w:tcPr>
          <w:p w14:paraId="7E917831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Biography</w:t>
            </w:r>
          </w:p>
        </w:tc>
        <w:tc>
          <w:tcPr>
            <w:tcW w:w="2113" w:type="dxa"/>
          </w:tcPr>
          <w:p w14:paraId="2DBCF879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Developer blebleble</w:t>
            </w:r>
          </w:p>
        </w:tc>
        <w:tc>
          <w:tcPr>
            <w:tcW w:w="2127" w:type="dxa"/>
          </w:tcPr>
          <w:p w14:paraId="4594F96C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Developer blablabla</w:t>
            </w:r>
          </w:p>
        </w:tc>
        <w:tc>
          <w:tcPr>
            <w:tcW w:w="1984" w:type="dxa"/>
          </w:tcPr>
          <w:p w14:paraId="7F31784D" w14:textId="77777777" w:rsidR="00755EFA" w:rsidRPr="00C72B5B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27E11A89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01C3B74A" w14:textId="77777777" w:rsidR="00755EFA" w:rsidRDefault="00755EFA" w:rsidP="00755EFA">
            <w:pPr>
              <w:pStyle w:val="bp"/>
              <w:spacing w:before="0" w:after="0"/>
            </w:pPr>
          </w:p>
        </w:tc>
      </w:tr>
      <w:tr w:rsidR="00755EFA" w14:paraId="01B7D047" w14:textId="77777777" w:rsidTr="00C72B5B">
        <w:tc>
          <w:tcPr>
            <w:tcW w:w="2418" w:type="dxa"/>
            <w:shd w:val="clear" w:color="auto" w:fill="E0E0E0"/>
          </w:tcPr>
          <w:p w14:paraId="653B83B0" w14:textId="77777777" w:rsidR="00755EFA" w:rsidRPr="007542E0" w:rsidRDefault="00755EFA" w:rsidP="00755EFA">
            <w:pPr>
              <w:pStyle w:val="bp"/>
              <w:spacing w:before="0" w:after="0"/>
            </w:pPr>
            <w:r w:rsidRPr="007542E0">
              <w:t>Profile Picture</w:t>
            </w:r>
          </w:p>
        </w:tc>
        <w:tc>
          <w:tcPr>
            <w:tcW w:w="2113" w:type="dxa"/>
          </w:tcPr>
          <w:p w14:paraId="3737E801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Profile.jpg</w:t>
            </w:r>
          </w:p>
        </w:tc>
        <w:tc>
          <w:tcPr>
            <w:tcW w:w="2127" w:type="dxa"/>
          </w:tcPr>
          <w:p w14:paraId="76CC4BDF" w14:textId="77777777" w:rsidR="00755EFA" w:rsidRPr="00C72B5B" w:rsidRDefault="00755EFA" w:rsidP="00755EFA">
            <w:pPr>
              <w:pStyle w:val="bp"/>
              <w:spacing w:before="0" w:after="0"/>
            </w:pPr>
          </w:p>
        </w:tc>
        <w:tc>
          <w:tcPr>
            <w:tcW w:w="1984" w:type="dxa"/>
          </w:tcPr>
          <w:p w14:paraId="16879E3A" w14:textId="77777777" w:rsidR="00755EFA" w:rsidRPr="00C72B5B" w:rsidRDefault="00755EFA" w:rsidP="00755EFA">
            <w:pPr>
              <w:pStyle w:val="bp"/>
              <w:spacing w:before="0" w:after="0"/>
            </w:pPr>
            <w:r w:rsidRPr="00C72B5B">
              <w:t>Profile.jpg</w:t>
            </w: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6BCDE66B" w14:textId="77777777" w:rsidR="00755EFA" w:rsidRDefault="00755EFA" w:rsidP="00755EFA">
            <w:pPr>
              <w:pStyle w:val="bp"/>
              <w:spacing w:before="0" w:after="0"/>
            </w:pPr>
          </w:p>
        </w:tc>
        <w:tc>
          <w:tcPr>
            <w:tcW w:w="2154" w:type="dxa"/>
            <w:tcBorders>
              <w:tr2bl w:val="single" w:sz="4" w:space="0" w:color="auto"/>
            </w:tcBorders>
          </w:tcPr>
          <w:p w14:paraId="550D7E6C" w14:textId="77777777" w:rsidR="00755EFA" w:rsidRDefault="00755EFA" w:rsidP="00755EFA">
            <w:pPr>
              <w:pStyle w:val="bp"/>
              <w:spacing w:before="0" w:after="0"/>
            </w:pPr>
          </w:p>
        </w:tc>
      </w:tr>
    </w:tbl>
    <w:p w14:paraId="03BDDB82" w14:textId="77777777" w:rsidR="00A949B8" w:rsidRDefault="00A949B8" w:rsidP="00A949B8">
      <w:pPr>
        <w:pStyle w:val="bp"/>
        <w:spacing w:before="0" w:after="0"/>
      </w:pPr>
    </w:p>
    <w:p w14:paraId="259AC80C" w14:textId="77777777" w:rsidR="00A949B8" w:rsidRDefault="00A949B8" w:rsidP="00374830">
      <w:pPr>
        <w:pStyle w:val="bp"/>
        <w:spacing w:before="0" w:after="0"/>
      </w:pPr>
      <w:r>
        <w:br w:type="page"/>
      </w:r>
    </w:p>
    <w:p w14:paraId="3DF93936" w14:textId="77777777" w:rsidR="00A949B8" w:rsidRDefault="00A949B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949B8" w14:paraId="4B1594F8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149470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8F5751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All Updated Task Options Will Be Shown True and Adequacy by The System</w:t>
            </w:r>
          </w:p>
        </w:tc>
      </w:tr>
      <w:tr w:rsidR="00A949B8" w14:paraId="4B7C8C02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00C011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D51B14" w14:textId="77777777" w:rsidR="00A949B8" w:rsidRPr="00AC2DDA" w:rsidRDefault="0059529F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a Task</w:t>
            </w:r>
          </w:p>
        </w:tc>
      </w:tr>
      <w:tr w:rsidR="00A949B8" w14:paraId="30692017" w14:textId="77777777" w:rsidTr="0059529F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13F5FB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05C14" w14:textId="77777777" w:rsidR="00A949B8" w:rsidRPr="00AC2DDA" w:rsidRDefault="0059529F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59529F">
              <w:rPr>
                <w:sz w:val="24"/>
                <w:szCs w:val="24"/>
              </w:rPr>
              <w:t>The user will be able to update all the options according to their preferences.</w:t>
            </w:r>
          </w:p>
        </w:tc>
      </w:tr>
      <w:tr w:rsidR="00A949B8" w14:paraId="6236E8F6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00EE5E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C56816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5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949B8" w14:paraId="573CEB94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93FE74" w14:textId="77777777" w:rsidR="00A949B8" w:rsidRDefault="00A949B8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5A739" w14:textId="77777777" w:rsidR="00A949B8" w:rsidRPr="00AC2DDA" w:rsidRDefault="00A949B8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5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949B8" w14:paraId="6FD18801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267D9B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AD9246" w14:textId="77777777" w:rsidR="00A949B8" w:rsidRPr="00D436C6" w:rsidRDefault="00D436C6" w:rsidP="00D6061E">
            <w:pPr>
              <w:pStyle w:val="bp"/>
              <w:rPr>
                <w:bCs/>
                <w:sz w:val="24"/>
              </w:rPr>
            </w:pPr>
            <w:r w:rsidRPr="00D436C6">
              <w:rPr>
                <w:bCs/>
                <w:sz w:val="24"/>
              </w:rPr>
              <w:t>Changed fields are colored blue in the field of Test Data Table according to existing data (1</w:t>
            </w:r>
            <w:r w:rsidRPr="00D436C6">
              <w:rPr>
                <w:bCs/>
                <w:sz w:val="24"/>
                <w:vertAlign w:val="superscript"/>
              </w:rPr>
              <w:t>st</w:t>
            </w:r>
            <w:r w:rsidRPr="00D436C6">
              <w:rPr>
                <w:bCs/>
                <w:sz w:val="24"/>
              </w:rPr>
              <w:t xml:space="preserve"> column)</w:t>
            </w:r>
          </w:p>
        </w:tc>
      </w:tr>
      <w:tr w:rsidR="00A949B8" w14:paraId="2A41E2A6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45B82E0" w14:textId="77777777" w:rsidR="00A949B8" w:rsidRDefault="00A949B8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5B8B699" w14:textId="77777777" w:rsidR="00A949B8" w:rsidRDefault="00C72B5B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Cs/>
                <w:color w:val="00B050"/>
                <w:sz w:val="24"/>
              </w:rPr>
              <w:t>Both</w:t>
            </w:r>
            <w:r w:rsidRPr="007542E0">
              <w:rPr>
                <w:bCs/>
                <w:color w:val="00B050"/>
                <w:sz w:val="24"/>
              </w:rPr>
              <w:t xml:space="preserve"> attempt</w:t>
            </w:r>
            <w:r>
              <w:rPr>
                <w:bCs/>
                <w:color w:val="00B050"/>
                <w:sz w:val="24"/>
              </w:rPr>
              <w:t>s are</w:t>
            </w:r>
            <w:r w:rsidRPr="007542E0">
              <w:rPr>
                <w:bCs/>
                <w:color w:val="00B050"/>
                <w:sz w:val="24"/>
              </w:rPr>
              <w:t xml:space="preserve"> pass</w:t>
            </w:r>
            <w:r>
              <w:rPr>
                <w:bCs/>
                <w:color w:val="00B050"/>
                <w:sz w:val="24"/>
              </w:rPr>
              <w:t>ed</w:t>
            </w:r>
            <w:r w:rsidRPr="007542E0">
              <w:rPr>
                <w:bCs/>
                <w:color w:val="00B050"/>
                <w:sz w:val="24"/>
              </w:rPr>
              <w:t xml:space="preserve"> successfully.</w:t>
            </w:r>
          </w:p>
        </w:tc>
      </w:tr>
      <w:tr w:rsidR="00A949B8" w14:paraId="4F7E364A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CA0D6B1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1591CB8" w14:textId="77777777" w:rsidR="00A949B8" w:rsidRDefault="00A949B8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2AF7F35" w14:textId="77777777" w:rsidR="00A949B8" w:rsidRDefault="00A949B8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31AFEF38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57909EA" w14:textId="77777777" w:rsidR="00A949B8" w:rsidRDefault="00A949B8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81841" w14:paraId="16BB91B9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37F59E62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64C9E5D9" w14:textId="77777777"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3083A447" w14:textId="77777777"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45420797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112A16DB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14:paraId="3A2A428C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34D22898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7D6C2682" w14:textId="77777777"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Predefined and filled fields are investigated.</w:t>
            </w:r>
          </w:p>
        </w:tc>
        <w:tc>
          <w:tcPr>
            <w:tcW w:w="5596" w:type="dxa"/>
          </w:tcPr>
          <w:p w14:paraId="390E3A85" w14:textId="77777777"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the fields are given by the system, all prefilled information are written and there are no missing info.</w:t>
            </w:r>
          </w:p>
        </w:tc>
        <w:tc>
          <w:tcPr>
            <w:tcW w:w="714" w:type="dxa"/>
          </w:tcPr>
          <w:p w14:paraId="71E7CC5E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49819FF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14:paraId="12AA1524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0247D8D1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955893E" w14:textId="77777777" w:rsidR="00E81841" w:rsidRPr="00E81841" w:rsidRDefault="00E81841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E81841">
              <w:rPr>
                <w:sz w:val="24"/>
              </w:rPr>
              <w:t>Fields will be updated according to preferences. (Preferred fields can be updated and others will be left same)</w:t>
            </w:r>
          </w:p>
        </w:tc>
        <w:tc>
          <w:tcPr>
            <w:tcW w:w="5596" w:type="dxa"/>
          </w:tcPr>
          <w:p w14:paraId="017ED5AA" w14:textId="77777777" w:rsidR="00E81841" w:rsidRPr="0087050A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See all fields/drop-downs etc. are changeable.</w:t>
            </w:r>
          </w:p>
        </w:tc>
        <w:tc>
          <w:tcPr>
            <w:tcW w:w="714" w:type="dxa"/>
          </w:tcPr>
          <w:p w14:paraId="79D77F78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5B421EF2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  <w:tr w:rsidR="00E81841" w14:paraId="6B8D59ED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1F9B6C9" w14:textId="77777777" w:rsidR="00E81841" w:rsidRDefault="00E81841" w:rsidP="00E81841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03E5F30C" w14:textId="77777777" w:rsidR="00E81841" w:rsidRPr="00E81841" w:rsidRDefault="00755EFA" w:rsidP="00E8184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Submit</w:t>
            </w:r>
            <w:r w:rsidR="00E81841" w:rsidRPr="00E81841">
              <w:rPr>
                <w:sz w:val="24"/>
              </w:rPr>
              <w:t xml:space="preserve"> button will be pressed.</w:t>
            </w:r>
          </w:p>
        </w:tc>
        <w:tc>
          <w:tcPr>
            <w:tcW w:w="5596" w:type="dxa"/>
          </w:tcPr>
          <w:p w14:paraId="27A9C56A" w14:textId="77777777" w:rsidR="00E81841" w:rsidRDefault="00E81841" w:rsidP="00E81841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system will save the preferences and show the updated task.</w:t>
            </w:r>
          </w:p>
        </w:tc>
        <w:tc>
          <w:tcPr>
            <w:tcW w:w="714" w:type="dxa"/>
          </w:tcPr>
          <w:p w14:paraId="370733DF" w14:textId="77777777" w:rsidR="00E81841" w:rsidRPr="00D436C6" w:rsidRDefault="00D436C6" w:rsidP="00E8184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2A5DCCFA" w14:textId="77777777" w:rsidR="00E81841" w:rsidRDefault="00E81841" w:rsidP="00E81841">
            <w:pPr>
              <w:pStyle w:val="RowHeadings"/>
              <w:spacing w:before="80" w:after="80"/>
            </w:pPr>
          </w:p>
        </w:tc>
      </w:tr>
    </w:tbl>
    <w:p w14:paraId="28BFC166" w14:textId="77777777" w:rsidR="00A949B8" w:rsidRDefault="00A949B8" w:rsidP="00A949B8">
      <w:pPr>
        <w:pStyle w:val="bp"/>
        <w:spacing w:before="0" w:after="0"/>
        <w:sectPr w:rsidR="00A949B8" w:rsidSect="00A949B8">
          <w:headerReference w:type="default" r:id="rId20"/>
          <w:footerReference w:type="even" r:id="rId21"/>
          <w:footerReference w:type="default" r:id="rId22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5F6B39E6" w14:textId="77777777" w:rsidR="00A949B8" w:rsidRDefault="00A949B8" w:rsidP="00A949B8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277"/>
        <w:gridCol w:w="1914"/>
        <w:gridCol w:w="2122"/>
        <w:gridCol w:w="2783"/>
        <w:gridCol w:w="1927"/>
        <w:gridCol w:w="1927"/>
      </w:tblGrid>
      <w:tr w:rsidR="00A949B8" w:rsidRPr="003F7E88" w14:paraId="1E0FB16D" w14:textId="77777777" w:rsidTr="00D436C6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991036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949B8" w:rsidRPr="003F7E88" w14:paraId="24C4960B" w14:textId="77777777" w:rsidTr="00C72B5B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1652DA" w14:textId="77777777" w:rsidR="00A949B8" w:rsidRPr="004E420D" w:rsidRDefault="00A949B8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754E24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  <w:r w:rsidR="00D436C6">
              <w:rPr>
                <w:b/>
              </w:rPr>
              <w:t>(exsisting)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435F7E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B34941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0E2358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6ED3EA" w14:textId="77777777" w:rsidR="00A949B8" w:rsidRPr="003F7E88" w:rsidRDefault="00A949B8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D436C6" w14:paraId="0815382D" w14:textId="77777777" w:rsidTr="00C72B5B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14:paraId="24BCFC43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Task Type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01266F22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3A822832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</w:tcBorders>
          </w:tcPr>
          <w:p w14:paraId="2E4CCC86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Manual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534F051F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19846B4D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289AED64" w14:textId="77777777" w:rsidTr="00C72B5B">
        <w:tc>
          <w:tcPr>
            <w:tcW w:w="2422" w:type="dxa"/>
            <w:shd w:val="clear" w:color="auto" w:fill="E0E0E0"/>
          </w:tcPr>
          <w:p w14:paraId="3118C99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Priority Level</w:t>
            </w:r>
          </w:p>
        </w:tc>
        <w:tc>
          <w:tcPr>
            <w:tcW w:w="1916" w:type="dxa"/>
          </w:tcPr>
          <w:p w14:paraId="1EFAD5B7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Low</w:t>
            </w:r>
          </w:p>
        </w:tc>
        <w:tc>
          <w:tcPr>
            <w:tcW w:w="2153" w:type="dxa"/>
          </w:tcPr>
          <w:p w14:paraId="17E58CDF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medium</w:t>
            </w:r>
          </w:p>
        </w:tc>
        <w:tc>
          <w:tcPr>
            <w:tcW w:w="2153" w:type="dxa"/>
          </w:tcPr>
          <w:p w14:paraId="5C5A141D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High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06C272DB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CBCF89F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104A1785" w14:textId="77777777" w:rsidTr="00C72B5B">
        <w:tc>
          <w:tcPr>
            <w:tcW w:w="2422" w:type="dxa"/>
            <w:shd w:val="clear" w:color="auto" w:fill="E0E0E0"/>
          </w:tcPr>
          <w:p w14:paraId="5A91D218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Recurrence</w:t>
            </w:r>
          </w:p>
        </w:tc>
        <w:tc>
          <w:tcPr>
            <w:tcW w:w="1916" w:type="dxa"/>
          </w:tcPr>
          <w:p w14:paraId="2735C879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</w:tcPr>
          <w:p w14:paraId="5558970F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weekly</w:t>
            </w:r>
          </w:p>
        </w:tc>
        <w:tc>
          <w:tcPr>
            <w:tcW w:w="2153" w:type="dxa"/>
          </w:tcPr>
          <w:p w14:paraId="42A7F0C4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daily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3FCC72A2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1568C1E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54CA6E58" w14:textId="77777777" w:rsidTr="00C72B5B">
        <w:tc>
          <w:tcPr>
            <w:tcW w:w="2422" w:type="dxa"/>
            <w:shd w:val="clear" w:color="auto" w:fill="E0E0E0"/>
          </w:tcPr>
          <w:p w14:paraId="0574FAC6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Task Name</w:t>
            </w:r>
          </w:p>
        </w:tc>
        <w:tc>
          <w:tcPr>
            <w:tcW w:w="1916" w:type="dxa"/>
          </w:tcPr>
          <w:p w14:paraId="73C52CE8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t>Test1</w:t>
            </w:r>
          </w:p>
        </w:tc>
        <w:tc>
          <w:tcPr>
            <w:tcW w:w="2153" w:type="dxa"/>
          </w:tcPr>
          <w:p w14:paraId="6E58BC36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test-name</w:t>
            </w:r>
          </w:p>
        </w:tc>
        <w:tc>
          <w:tcPr>
            <w:tcW w:w="2153" w:type="dxa"/>
          </w:tcPr>
          <w:p w14:paraId="5D394E3D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t>Test1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A7B6647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B0FB61D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217755B2" w14:textId="77777777" w:rsidTr="00C72B5B">
        <w:tc>
          <w:tcPr>
            <w:tcW w:w="2422" w:type="dxa"/>
            <w:shd w:val="clear" w:color="auto" w:fill="E0E0E0"/>
          </w:tcPr>
          <w:p w14:paraId="74F810E3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Start Date</w:t>
            </w:r>
          </w:p>
        </w:tc>
        <w:tc>
          <w:tcPr>
            <w:tcW w:w="1916" w:type="dxa"/>
          </w:tcPr>
          <w:p w14:paraId="6BACDC62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</w:tcPr>
          <w:p w14:paraId="618F889F" w14:textId="77777777" w:rsidR="00D436C6" w:rsidRPr="00D77EC2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14:paraId="5A7920B0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3E7F379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4746C9C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292B2222" w14:textId="77777777" w:rsidTr="00C72B5B">
        <w:tc>
          <w:tcPr>
            <w:tcW w:w="2422" w:type="dxa"/>
            <w:shd w:val="clear" w:color="auto" w:fill="E0E0E0"/>
          </w:tcPr>
          <w:p w14:paraId="7A1F49E7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End Date</w:t>
            </w:r>
          </w:p>
        </w:tc>
        <w:tc>
          <w:tcPr>
            <w:tcW w:w="1916" w:type="dxa"/>
          </w:tcPr>
          <w:p w14:paraId="1D63249F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</w:tcPr>
          <w:p w14:paraId="7F80AB6B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15.12.2023</w:t>
            </w:r>
          </w:p>
        </w:tc>
        <w:tc>
          <w:tcPr>
            <w:tcW w:w="2153" w:type="dxa"/>
          </w:tcPr>
          <w:p w14:paraId="063D28E7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5.12.2023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7356D14C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4A85754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6CB760DC" w14:textId="77777777" w:rsidTr="00C72B5B">
        <w:tc>
          <w:tcPr>
            <w:tcW w:w="2422" w:type="dxa"/>
            <w:shd w:val="clear" w:color="auto" w:fill="E0E0E0"/>
          </w:tcPr>
          <w:p w14:paraId="76C94C6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Detailed Info</w:t>
            </w:r>
          </w:p>
        </w:tc>
        <w:tc>
          <w:tcPr>
            <w:tcW w:w="1916" w:type="dxa"/>
          </w:tcPr>
          <w:p w14:paraId="23856516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asdfghjklizxcvbnm</w:t>
            </w:r>
          </w:p>
        </w:tc>
        <w:tc>
          <w:tcPr>
            <w:tcW w:w="2153" w:type="dxa"/>
          </w:tcPr>
          <w:p w14:paraId="4F83CA18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asdfghjklizxcvbnm</w:t>
            </w:r>
          </w:p>
        </w:tc>
        <w:tc>
          <w:tcPr>
            <w:tcW w:w="2153" w:type="dxa"/>
          </w:tcPr>
          <w:p w14:paraId="0DECD10A" w14:textId="77777777" w:rsidR="00D436C6" w:rsidRPr="00D436C6" w:rsidRDefault="00D436C6" w:rsidP="00D436C6">
            <w:pPr>
              <w:pStyle w:val="bp"/>
              <w:spacing w:before="0" w:after="0"/>
              <w:rPr>
                <w:color w:val="0070C0"/>
              </w:rPr>
            </w:pPr>
            <w:r w:rsidRPr="00D436C6">
              <w:rPr>
                <w:color w:val="0070C0"/>
              </w:rPr>
              <w:t>asdfghjklizxcvbnmasdasdasd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511C29B3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078934A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1C04DF34" w14:textId="77777777" w:rsidTr="00C72B5B">
        <w:tc>
          <w:tcPr>
            <w:tcW w:w="2422" w:type="dxa"/>
            <w:shd w:val="clear" w:color="auto" w:fill="E0E0E0"/>
          </w:tcPr>
          <w:p w14:paraId="520BD61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Place</w:t>
            </w:r>
          </w:p>
        </w:tc>
        <w:tc>
          <w:tcPr>
            <w:tcW w:w="1916" w:type="dxa"/>
          </w:tcPr>
          <w:p w14:paraId="2B2178CA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</w:tcPr>
          <w:p w14:paraId="3E23B2F4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DSB2</w:t>
            </w:r>
          </w:p>
        </w:tc>
        <w:tc>
          <w:tcPr>
            <w:tcW w:w="2153" w:type="dxa"/>
          </w:tcPr>
          <w:p w14:paraId="7A94FEBF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DSB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0FDE9DC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68017C27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36E136A5" w14:textId="77777777" w:rsidTr="00C72B5B">
        <w:tc>
          <w:tcPr>
            <w:tcW w:w="2422" w:type="dxa"/>
            <w:shd w:val="clear" w:color="auto" w:fill="E0E0E0"/>
          </w:tcPr>
          <w:p w14:paraId="01F38B1C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Attachment</w:t>
            </w:r>
          </w:p>
        </w:tc>
        <w:tc>
          <w:tcPr>
            <w:tcW w:w="1916" w:type="dxa"/>
          </w:tcPr>
          <w:p w14:paraId="772C7401" w14:textId="77777777" w:rsidR="00D436C6" w:rsidRPr="00D77EC2" w:rsidRDefault="00755EFA" w:rsidP="00D436C6">
            <w:pPr>
              <w:pStyle w:val="bp"/>
              <w:spacing w:before="0" w:after="0"/>
            </w:pPr>
            <w:r>
              <w:t>1.pdf</w:t>
            </w:r>
          </w:p>
        </w:tc>
        <w:tc>
          <w:tcPr>
            <w:tcW w:w="2153" w:type="dxa"/>
          </w:tcPr>
          <w:p w14:paraId="7F6B4B77" w14:textId="77777777" w:rsidR="00D436C6" w:rsidRPr="00D77EC2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</w:tcPr>
          <w:p w14:paraId="523B03CC" w14:textId="77777777" w:rsidR="00D436C6" w:rsidRPr="00D77EC2" w:rsidRDefault="00755EFA" w:rsidP="00D436C6">
            <w:pPr>
              <w:pStyle w:val="bp"/>
              <w:spacing w:before="0" w:after="0"/>
            </w:pPr>
            <w:r w:rsidRPr="00755EFA">
              <w:rPr>
                <w:color w:val="0070C0"/>
              </w:rPr>
              <w:t>Profile.jpg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3D0D94C8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4D11972B" w14:textId="77777777" w:rsidR="00D436C6" w:rsidRDefault="00D436C6" w:rsidP="00D436C6">
            <w:pPr>
              <w:pStyle w:val="bp"/>
              <w:spacing w:before="0" w:after="0"/>
            </w:pPr>
          </w:p>
        </w:tc>
      </w:tr>
      <w:tr w:rsidR="00D436C6" w14:paraId="52217DD8" w14:textId="77777777" w:rsidTr="00C72B5B">
        <w:tc>
          <w:tcPr>
            <w:tcW w:w="2422" w:type="dxa"/>
            <w:shd w:val="clear" w:color="auto" w:fill="E0E0E0"/>
          </w:tcPr>
          <w:p w14:paraId="78FA329A" w14:textId="77777777" w:rsidR="00D436C6" w:rsidRPr="00D436C6" w:rsidRDefault="00D436C6" w:rsidP="00D436C6">
            <w:pPr>
              <w:pStyle w:val="bp"/>
              <w:spacing w:before="0" w:after="0"/>
            </w:pPr>
            <w:r w:rsidRPr="00D436C6">
              <w:t>Reminder</w:t>
            </w:r>
          </w:p>
        </w:tc>
        <w:tc>
          <w:tcPr>
            <w:tcW w:w="1916" w:type="dxa"/>
          </w:tcPr>
          <w:p w14:paraId="317435E8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</w:tcPr>
          <w:p w14:paraId="5244D7C7" w14:textId="77777777" w:rsidR="00D436C6" w:rsidRPr="00D77EC2" w:rsidRDefault="00D436C6" w:rsidP="00D436C6">
            <w:pPr>
              <w:pStyle w:val="bp"/>
              <w:spacing w:before="0" w:after="0"/>
            </w:pPr>
            <w:r w:rsidRPr="00D436C6">
              <w:rPr>
                <w:color w:val="0070C0"/>
              </w:rPr>
              <w:t>30 mins</w:t>
            </w:r>
          </w:p>
        </w:tc>
        <w:tc>
          <w:tcPr>
            <w:tcW w:w="2153" w:type="dxa"/>
          </w:tcPr>
          <w:p w14:paraId="3616C69C" w14:textId="77777777" w:rsidR="00D436C6" w:rsidRPr="00D77EC2" w:rsidRDefault="00D436C6" w:rsidP="00D436C6">
            <w:pPr>
              <w:pStyle w:val="bp"/>
              <w:spacing w:before="0" w:after="0"/>
            </w:pPr>
            <w:r w:rsidRPr="00D77EC2">
              <w:t>15 mins</w:t>
            </w: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22CE15EE" w14:textId="77777777" w:rsidR="00D436C6" w:rsidRDefault="00D436C6" w:rsidP="00D436C6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r2bl w:val="single" w:sz="4" w:space="0" w:color="auto"/>
            </w:tcBorders>
          </w:tcPr>
          <w:p w14:paraId="572C1B55" w14:textId="77777777" w:rsidR="00D436C6" w:rsidRDefault="00D436C6" w:rsidP="00D436C6">
            <w:pPr>
              <w:pStyle w:val="bp"/>
              <w:spacing w:before="0" w:after="0"/>
            </w:pPr>
          </w:p>
        </w:tc>
      </w:tr>
    </w:tbl>
    <w:p w14:paraId="69E5ABDF" w14:textId="77777777" w:rsidR="00A949B8" w:rsidRDefault="00A949B8" w:rsidP="00A949B8">
      <w:pPr>
        <w:pStyle w:val="bp"/>
        <w:spacing w:before="0" w:after="0"/>
      </w:pPr>
    </w:p>
    <w:p w14:paraId="2AFF7323" w14:textId="77777777" w:rsidR="00A6035A" w:rsidRDefault="00A6035A" w:rsidP="00374830">
      <w:pPr>
        <w:pStyle w:val="bp"/>
        <w:spacing w:before="0" w:after="0"/>
      </w:pPr>
      <w:r>
        <w:br w:type="page"/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A6035A" w14:paraId="58AA6839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F0D97D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446BC" w14:textId="77777777" w:rsidR="00A6035A" w:rsidRPr="00AC2DDA" w:rsidRDefault="00A6035A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6035A">
              <w:rPr>
                <w:sz w:val="24"/>
                <w:szCs w:val="24"/>
              </w:rPr>
              <w:t>Created Task Will Be Deleted by The User</w:t>
            </w:r>
          </w:p>
        </w:tc>
      </w:tr>
      <w:tr w:rsidR="00A6035A" w14:paraId="0CB0080C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6D28F4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C8CEBE" w14:textId="77777777" w:rsidR="00A6035A" w:rsidRPr="00AC2DDA" w:rsidRDefault="00543C1C" w:rsidP="00D6061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</w:t>
            </w:r>
            <w:r w:rsidR="00A6035A">
              <w:rPr>
                <w:sz w:val="24"/>
                <w:szCs w:val="24"/>
              </w:rPr>
              <w:t xml:space="preserve"> Task</w:t>
            </w:r>
          </w:p>
        </w:tc>
      </w:tr>
      <w:tr w:rsidR="00A6035A" w14:paraId="1B20771C" w14:textId="77777777" w:rsidTr="00D6061E">
        <w:trPr>
          <w:cantSplit/>
          <w:trHeight w:val="455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31709A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B99F48" w14:textId="77777777"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6035A">
              <w:rPr>
                <w:sz w:val="24"/>
                <w:szCs w:val="24"/>
              </w:rPr>
              <w:t>The user will be able to delete the task.</w:t>
            </w:r>
          </w:p>
        </w:tc>
      </w:tr>
      <w:tr w:rsidR="00A6035A" w14:paraId="2817A5F5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861AA7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B95C52" w14:textId="77777777"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6</w:t>
            </w:r>
            <w:r w:rsidRPr="00AC2DDA">
              <w:rPr>
                <w:sz w:val="24"/>
                <w:szCs w:val="24"/>
              </w:rPr>
              <w:t xml:space="preserve"> Pre-Conditions</w:t>
            </w:r>
          </w:p>
        </w:tc>
      </w:tr>
      <w:tr w:rsidR="00A6035A" w14:paraId="39A7980F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467EB3" w14:textId="77777777" w:rsidR="00A6035A" w:rsidRDefault="00A6035A" w:rsidP="00D6061E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775292" w14:textId="77777777" w:rsidR="00A6035A" w:rsidRPr="00AC2DDA" w:rsidRDefault="00A6035A" w:rsidP="00D6061E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C2DDA">
              <w:rPr>
                <w:sz w:val="24"/>
                <w:szCs w:val="24"/>
              </w:rPr>
              <w:t>Test Cases Document / TG-UCT-00</w:t>
            </w:r>
            <w:r w:rsidR="00755EFA">
              <w:rPr>
                <w:sz w:val="24"/>
                <w:szCs w:val="24"/>
              </w:rPr>
              <w:t>6</w:t>
            </w:r>
            <w:r w:rsidRPr="00AC2DDA">
              <w:rPr>
                <w:sz w:val="24"/>
                <w:szCs w:val="24"/>
              </w:rPr>
              <w:t xml:space="preserve"> Post-Conditions</w:t>
            </w:r>
          </w:p>
        </w:tc>
      </w:tr>
      <w:tr w:rsidR="00A6035A" w14:paraId="097E8740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815C4D" w14:textId="77777777" w:rsidR="00A6035A" w:rsidRDefault="00A6035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6BEE28C" w14:textId="77777777" w:rsidR="00A6035A" w:rsidRPr="00D436C6" w:rsidRDefault="00A6035A" w:rsidP="00D6061E">
            <w:pPr>
              <w:pStyle w:val="bp"/>
              <w:rPr>
                <w:bCs/>
                <w:sz w:val="24"/>
              </w:rPr>
            </w:pPr>
          </w:p>
          <w:p w14:paraId="3405CFFB" w14:textId="77777777" w:rsidR="00A6035A" w:rsidRPr="00D436C6" w:rsidRDefault="00D436C6" w:rsidP="00D6061E">
            <w:pPr>
              <w:pStyle w:val="bp"/>
              <w:rPr>
                <w:bCs/>
                <w:sz w:val="24"/>
              </w:rPr>
            </w:pPr>
            <w:r w:rsidRPr="00D436C6">
              <w:rPr>
                <w:bCs/>
                <w:sz w:val="24"/>
              </w:rPr>
              <w:t>Task1 which is created task is removed successfully.</w:t>
            </w:r>
          </w:p>
          <w:p w14:paraId="5E088FB9" w14:textId="77777777" w:rsidR="00A6035A" w:rsidRPr="00D436C6" w:rsidRDefault="00A6035A" w:rsidP="00D6061E">
            <w:pPr>
              <w:pStyle w:val="bp"/>
              <w:rPr>
                <w:bCs/>
                <w:sz w:val="24"/>
              </w:rPr>
            </w:pPr>
          </w:p>
        </w:tc>
      </w:tr>
      <w:tr w:rsidR="00A6035A" w14:paraId="1F083D15" w14:textId="77777777" w:rsidTr="00D6061E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61749F6" w14:textId="77777777" w:rsidR="00A6035A" w:rsidRDefault="00A6035A" w:rsidP="00D6061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67D468C" w14:textId="77777777" w:rsidR="00A6035A" w:rsidRDefault="00D436C6" w:rsidP="00D6061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D436C6">
              <w:rPr>
                <w:b/>
                <w:bCs/>
                <w:color w:val="00B050"/>
                <w:sz w:val="24"/>
              </w:rPr>
              <w:t>Pass</w:t>
            </w:r>
            <w:r w:rsidR="00C72B5B">
              <w:rPr>
                <w:b/>
                <w:bCs/>
                <w:color w:val="00B050"/>
                <w:sz w:val="24"/>
              </w:rPr>
              <w:t>ed</w:t>
            </w:r>
          </w:p>
        </w:tc>
      </w:tr>
      <w:tr w:rsidR="00A6035A" w14:paraId="25BDB025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A1C0867" w14:textId="77777777" w:rsidR="00A6035A" w:rsidRDefault="00A6035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07B0C9E" w14:textId="77777777" w:rsidR="00A6035A" w:rsidRDefault="00A6035A" w:rsidP="00D6061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B9FE1E3" w14:textId="77777777" w:rsidR="00A6035A" w:rsidRDefault="00A6035A" w:rsidP="00D6061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FA9AF29" w14:textId="77777777" w:rsidR="00A6035A" w:rsidRDefault="00A6035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BB18EBD" w14:textId="77777777" w:rsidR="00A6035A" w:rsidRDefault="00A6035A" w:rsidP="00D6061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6035A" w14:paraId="4B0CE0A5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91B39DB" w14:textId="77777777" w:rsidR="00A6035A" w:rsidRPr="00A6035A" w:rsidRDefault="00A6035A" w:rsidP="00A6035A">
            <w:pPr>
              <w:pStyle w:val="proc"/>
              <w:numPr>
                <w:ilvl w:val="0"/>
                <w:numId w:val="35"/>
              </w:numPr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4876C2A" w14:textId="77777777"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E81841">
              <w:rPr>
                <w:sz w:val="24"/>
              </w:rPr>
              <w:t>Pre-conditions’ accuracy is checked.</w:t>
            </w:r>
          </w:p>
        </w:tc>
        <w:tc>
          <w:tcPr>
            <w:tcW w:w="5596" w:type="dxa"/>
          </w:tcPr>
          <w:p w14:paraId="7A4D466B" w14:textId="77777777"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</w:tcPr>
          <w:p w14:paraId="01937BCC" w14:textId="77777777"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1200FD94" w14:textId="77777777" w:rsidR="00A6035A" w:rsidRDefault="00A6035A" w:rsidP="00D6061E">
            <w:pPr>
              <w:pStyle w:val="RowHeadings"/>
              <w:spacing w:before="80" w:after="80"/>
            </w:pPr>
          </w:p>
        </w:tc>
      </w:tr>
      <w:tr w:rsidR="00A6035A" w14:paraId="0C792062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48130307" w14:textId="77777777" w:rsidR="00A6035A" w:rsidRDefault="00A6035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C68070D" w14:textId="77777777"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Find the desired task which is wanted to delete.</w:t>
            </w:r>
          </w:p>
        </w:tc>
        <w:tc>
          <w:tcPr>
            <w:tcW w:w="5596" w:type="dxa"/>
          </w:tcPr>
          <w:p w14:paraId="5DE33997" w14:textId="77777777"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can see the desired task.</w:t>
            </w:r>
          </w:p>
        </w:tc>
        <w:tc>
          <w:tcPr>
            <w:tcW w:w="714" w:type="dxa"/>
          </w:tcPr>
          <w:p w14:paraId="712534B6" w14:textId="77777777"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3B6428AC" w14:textId="77777777" w:rsidR="00A6035A" w:rsidRDefault="00A6035A" w:rsidP="00D6061E">
            <w:pPr>
              <w:pStyle w:val="RowHeadings"/>
              <w:spacing w:before="80" w:after="80"/>
            </w:pPr>
          </w:p>
        </w:tc>
      </w:tr>
      <w:tr w:rsidR="00A6035A" w14:paraId="74F5B7D9" w14:textId="77777777" w:rsidTr="00D606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DDC1789" w14:textId="77777777" w:rsidR="00A6035A" w:rsidRDefault="00A6035A" w:rsidP="00D6061E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14:paraId="1F7FA4A2" w14:textId="77777777" w:rsidR="00A6035A" w:rsidRPr="00E81841" w:rsidRDefault="00A6035A" w:rsidP="00D6061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Desired task will be deleted by the user.</w:t>
            </w:r>
          </w:p>
        </w:tc>
        <w:tc>
          <w:tcPr>
            <w:tcW w:w="5596" w:type="dxa"/>
          </w:tcPr>
          <w:p w14:paraId="7EDBA7B9" w14:textId="77777777" w:rsidR="00A6035A" w:rsidRPr="0087050A" w:rsidRDefault="00A6035A" w:rsidP="00D6061E">
            <w:pPr>
              <w:pStyle w:val="bp"/>
              <w:rPr>
                <w:sz w:val="24"/>
              </w:rPr>
            </w:pPr>
            <w:r>
              <w:rPr>
                <w:sz w:val="24"/>
              </w:rPr>
              <w:t>Task is not shown after deletion process has done.</w:t>
            </w:r>
          </w:p>
        </w:tc>
        <w:tc>
          <w:tcPr>
            <w:tcW w:w="714" w:type="dxa"/>
          </w:tcPr>
          <w:p w14:paraId="4BBE7258" w14:textId="77777777" w:rsidR="00A6035A" w:rsidRPr="00D436C6" w:rsidRDefault="00D436C6" w:rsidP="00D6061E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</w:tcPr>
          <w:p w14:paraId="643589D6" w14:textId="77777777" w:rsidR="00A6035A" w:rsidRDefault="00A6035A" w:rsidP="00D6061E">
            <w:pPr>
              <w:pStyle w:val="RowHeadings"/>
              <w:spacing w:before="80" w:after="80"/>
            </w:pPr>
          </w:p>
        </w:tc>
      </w:tr>
    </w:tbl>
    <w:p w14:paraId="119AE942" w14:textId="77777777" w:rsidR="00A6035A" w:rsidRDefault="00A6035A" w:rsidP="00A6035A">
      <w:pPr>
        <w:pStyle w:val="bp"/>
        <w:spacing w:before="0" w:after="0"/>
        <w:sectPr w:rsidR="00A6035A" w:rsidSect="00A949B8">
          <w:headerReference w:type="default" r:id="rId23"/>
          <w:footerReference w:type="even" r:id="rId24"/>
          <w:footerReference w:type="default" r:id="rId25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7EF35254" w14:textId="77777777" w:rsidR="00A6035A" w:rsidRDefault="00A6035A" w:rsidP="00A6035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6035A" w:rsidRPr="003F7E88" w14:paraId="3D4D702D" w14:textId="77777777" w:rsidTr="00A6035A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AA5A0C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6035A" w:rsidRPr="003F7E88" w14:paraId="579E0DB9" w14:textId="77777777" w:rsidTr="00C72B5B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D544D0" w14:textId="77777777" w:rsidR="00A6035A" w:rsidRPr="004E420D" w:rsidRDefault="00A6035A" w:rsidP="00D6061E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6BDD0EE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050D7C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E30B69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39B248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7946CD" w14:textId="77777777" w:rsidR="00A6035A" w:rsidRPr="003F7E88" w:rsidRDefault="00A6035A" w:rsidP="00D6061E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A6035A" w14:paraId="3FF4CD34" w14:textId="77777777" w:rsidTr="00C72B5B">
        <w:tc>
          <w:tcPr>
            <w:tcW w:w="2422" w:type="dxa"/>
            <w:tcBorders>
              <w:top w:val="single" w:sz="4" w:space="0" w:color="auto"/>
            </w:tcBorders>
            <w:shd w:val="clear" w:color="auto" w:fill="E0E0E0"/>
          </w:tcPr>
          <w:p w14:paraId="65815795" w14:textId="77777777" w:rsidR="00A6035A" w:rsidRPr="004E420D" w:rsidRDefault="00A6035A" w:rsidP="00D6061E">
            <w:pPr>
              <w:pStyle w:val="bp"/>
              <w:spacing w:before="0" w:after="0"/>
              <w:rPr>
                <w:color w:val="0000FF"/>
              </w:rPr>
            </w:pPr>
            <w:r w:rsidRPr="00D436C6">
              <w:t>Task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2E09E61E" w14:textId="77777777" w:rsidR="00A6035A" w:rsidRPr="004E420D" w:rsidRDefault="00D436C6" w:rsidP="00D6061E">
            <w:pPr>
              <w:pStyle w:val="bp"/>
              <w:spacing w:before="0" w:after="0"/>
              <w:rPr>
                <w:color w:val="0000FF"/>
              </w:rPr>
            </w:pPr>
            <w:r w:rsidRPr="00D436C6">
              <w:t>Task1</w:t>
            </w: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4CCDD175" w14:textId="77777777"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0EE95710" w14:textId="77777777"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28BDC752" w14:textId="77777777" w:rsidR="00A6035A" w:rsidRDefault="00A6035A" w:rsidP="00D6061E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tr2bl w:val="single" w:sz="4" w:space="0" w:color="auto"/>
            </w:tcBorders>
          </w:tcPr>
          <w:p w14:paraId="13946BB5" w14:textId="77777777" w:rsidR="00A6035A" w:rsidRDefault="00A6035A" w:rsidP="00D6061E">
            <w:pPr>
              <w:pStyle w:val="bp"/>
              <w:spacing w:before="0" w:after="0"/>
            </w:pPr>
          </w:p>
        </w:tc>
      </w:tr>
    </w:tbl>
    <w:p w14:paraId="2D71248D" w14:textId="77777777" w:rsidR="00A6035A" w:rsidRDefault="00A6035A" w:rsidP="00A6035A">
      <w:pPr>
        <w:pStyle w:val="bp"/>
        <w:spacing w:before="0" w:after="0"/>
      </w:pPr>
    </w:p>
    <w:p w14:paraId="6893F4D6" w14:textId="77777777" w:rsidR="00E47890" w:rsidRDefault="00E47890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E47890" w14:paraId="34B05FF2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497C0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9DE6AB5" w14:textId="77777777" w:rsidR="00E47890" w:rsidRDefault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E47890">
              <w:rPr>
                <w:sz w:val="24"/>
                <w:szCs w:val="24"/>
              </w:rPr>
              <w:t>All Users Can Send Add Friend Request Properly by The System</w:t>
            </w:r>
          </w:p>
        </w:tc>
      </w:tr>
      <w:tr w:rsidR="00E47890" w14:paraId="7B76CABF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D979C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A8E2D90" w14:textId="77777777" w:rsidR="00E47890" w:rsidRDefault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Friend</w:t>
            </w:r>
          </w:p>
        </w:tc>
      </w:tr>
      <w:tr w:rsidR="00E47890" w14:paraId="228F60D7" w14:textId="77777777" w:rsidTr="00C00143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4CEEA3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6B9065" w14:textId="77777777" w:rsidR="00E47890" w:rsidRDefault="00E4789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47890">
              <w:rPr>
                <w:sz w:val="24"/>
                <w:szCs w:val="24"/>
              </w:rPr>
              <w:t>The use case describes how the user adds other users as friends from other user’s profile page.</w:t>
            </w:r>
          </w:p>
        </w:tc>
      </w:tr>
      <w:tr w:rsidR="00E47890" w14:paraId="4531B523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2CC2E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1DFE3C4" w14:textId="77777777" w:rsidR="00E47890" w:rsidRDefault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TG-UCT-007 Pre-Conditions</w:t>
            </w:r>
          </w:p>
        </w:tc>
      </w:tr>
      <w:tr w:rsidR="00E47890" w14:paraId="7F049199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FEDEE0" w14:textId="77777777" w:rsidR="00E47890" w:rsidRDefault="00E4789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32B90514" w14:textId="77777777" w:rsidR="00E47890" w:rsidRDefault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TG-UCT-007 Post-Conditions</w:t>
            </w:r>
          </w:p>
        </w:tc>
      </w:tr>
      <w:tr w:rsidR="00E47890" w14:paraId="51E687B0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2A9C4" w14:textId="77777777" w:rsidR="00E47890" w:rsidRDefault="00E4789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47C8E7" w14:textId="77777777" w:rsidR="00E47890" w:rsidRPr="00C00143" w:rsidRDefault="00E47890">
            <w:pPr>
              <w:pStyle w:val="bp"/>
              <w:rPr>
                <w:bCs/>
                <w:sz w:val="24"/>
              </w:rPr>
            </w:pPr>
          </w:p>
          <w:p w14:paraId="37F313C5" w14:textId="77777777" w:rsidR="00E47890" w:rsidRPr="00C00143" w:rsidRDefault="00C00143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>Test Data users are</w:t>
            </w:r>
            <w:r w:rsidR="00E47890" w:rsidRPr="00C00143">
              <w:rPr>
                <w:bCs/>
                <w:sz w:val="24"/>
              </w:rPr>
              <w:t xml:space="preserve"> successfully</w:t>
            </w:r>
            <w:r w:rsidRPr="00C00143">
              <w:rPr>
                <w:bCs/>
                <w:sz w:val="24"/>
              </w:rPr>
              <w:t xml:space="preserve"> added as friends</w:t>
            </w:r>
            <w:r w:rsidR="00E47890" w:rsidRPr="00C00143">
              <w:rPr>
                <w:bCs/>
                <w:sz w:val="24"/>
              </w:rPr>
              <w:t>.</w:t>
            </w:r>
          </w:p>
          <w:p w14:paraId="034A3BD8" w14:textId="77777777" w:rsidR="00E47890" w:rsidRPr="00C00143" w:rsidRDefault="00E47890">
            <w:pPr>
              <w:pStyle w:val="bp"/>
              <w:rPr>
                <w:bCs/>
                <w:sz w:val="24"/>
              </w:rPr>
            </w:pPr>
          </w:p>
        </w:tc>
      </w:tr>
      <w:tr w:rsidR="00E47890" w14:paraId="50277ADF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3F049F4" w14:textId="77777777" w:rsidR="00E47890" w:rsidRDefault="00E4789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1C60C" w14:textId="77777777" w:rsidR="00E47890" w:rsidRPr="00C00143" w:rsidRDefault="00E4789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E47890" w14:paraId="25C027CE" w14:textId="77777777" w:rsidTr="00C00143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A1A5EA" w14:textId="77777777" w:rsidR="00E47890" w:rsidRDefault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7566C0DF" w14:textId="77777777" w:rsidR="00E47890" w:rsidRDefault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02021411" w14:textId="77777777" w:rsidR="00E47890" w:rsidRDefault="00E4789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4C876C4" w14:textId="77777777" w:rsidR="00E47890" w:rsidRDefault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9810596" w14:textId="77777777" w:rsidR="00E47890" w:rsidRDefault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00143" w14:paraId="78C182A4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C3DB48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C04402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FDB4F3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3BF44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D909C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1C710631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BDC2D8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E89649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browsing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DA42BD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Browse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F2CCC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64350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43961F2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074D22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26E832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Write random user name to browse.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68DA6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matching users or if there is no user such name, it won’t show anything.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D7B9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49372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D095961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6F4493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A69611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on the desired user name.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7DBC6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navigate you to the desired user’s profile.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70D5A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8080B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45A52E55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AB68760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743D01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 xml:space="preserve">Press the Add Friend button to </w:t>
            </w:r>
            <w:r w:rsidR="00941C32">
              <w:rPr>
                <w:sz w:val="24"/>
              </w:rPr>
              <w:t>send</w:t>
            </w:r>
            <w:r>
              <w:rPr>
                <w:sz w:val="24"/>
              </w:rPr>
              <w:t xml:space="preserve"> invitation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FBA6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System will show </w:t>
            </w:r>
            <w:r w:rsidR="00941C32">
              <w:rPr>
                <w:sz w:val="24"/>
              </w:rPr>
              <w:t>Request Sent on the button instead of Add Friend</w:t>
            </w:r>
            <w:r>
              <w:rPr>
                <w:sz w:val="24"/>
              </w:rPr>
              <w:t>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6D032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DCD2E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</w:tbl>
    <w:p w14:paraId="6CEF5DCD" w14:textId="77777777" w:rsidR="00E47890" w:rsidRDefault="00E47890" w:rsidP="00E47890">
      <w:pPr>
        <w:sectPr w:rsidR="00E47890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35EE6308" w14:textId="77777777" w:rsidR="00E47890" w:rsidRDefault="00E47890" w:rsidP="00E47890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E47890" w14:paraId="366EA92B" w14:textId="77777777" w:rsidTr="00E478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559F091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E47890" w14:paraId="60517B4D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5C9CD4" w14:textId="77777777" w:rsidR="00E47890" w:rsidRDefault="00E4789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1F9526C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4DBD82B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00C8C7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6236E5B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84D80C2" w14:textId="77777777" w:rsidR="00E47890" w:rsidRDefault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47890" w14:paraId="1513716F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30F4173C" w14:textId="77777777" w:rsidR="00E47890" w:rsidRDefault="00E47890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1F9B" w14:textId="77777777" w:rsidR="00E47890" w:rsidRDefault="00E47890">
            <w:pPr>
              <w:pStyle w:val="bp"/>
              <w:spacing w:before="0" w:after="0"/>
              <w:rPr>
                <w:color w:val="0000FF"/>
              </w:rPr>
            </w:pPr>
            <w:r>
              <w:t>Batuhan Şenyüzlü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AC549BB" w14:textId="77777777" w:rsidR="00E47890" w:rsidRDefault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DAA959F" w14:textId="77777777" w:rsidR="00E47890" w:rsidRDefault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43AFD5C" w14:textId="77777777" w:rsidR="00E47890" w:rsidRDefault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6166AFE" w14:textId="77777777" w:rsidR="00E47890" w:rsidRDefault="00E47890">
            <w:pPr>
              <w:pStyle w:val="bp"/>
              <w:spacing w:before="0" w:after="0"/>
            </w:pPr>
          </w:p>
        </w:tc>
      </w:tr>
    </w:tbl>
    <w:p w14:paraId="25F37D07" w14:textId="77777777" w:rsidR="00E47890" w:rsidRDefault="00E47890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E47890" w14:paraId="466AF892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1036E2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E163E90" w14:textId="77777777" w:rsidR="00E47890" w:rsidRDefault="00C00143" w:rsidP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C00143">
              <w:rPr>
                <w:sz w:val="24"/>
                <w:szCs w:val="24"/>
              </w:rPr>
              <w:t>All Users Can Send Add Friend Request Properly by The System (from Browsing Page)</w:t>
            </w:r>
          </w:p>
        </w:tc>
      </w:tr>
      <w:tr w:rsidR="00E47890" w14:paraId="17BDF45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CEE636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C62720B" w14:textId="77777777" w:rsidR="00E47890" w:rsidRDefault="00E47890" w:rsidP="00E4789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Friend</w:t>
            </w:r>
          </w:p>
        </w:tc>
      </w:tr>
      <w:tr w:rsidR="00E47890" w14:paraId="2AF64336" w14:textId="77777777" w:rsidTr="00C00143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52F662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2C2EC77" w14:textId="77777777" w:rsidR="00E47890" w:rsidRDefault="00C00143" w:rsidP="00E4789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C00143">
              <w:rPr>
                <w:sz w:val="24"/>
                <w:szCs w:val="24"/>
              </w:rPr>
              <w:t>The use case describes how the user adds other users as friends from browser page</w:t>
            </w:r>
            <w:r>
              <w:rPr>
                <w:sz w:val="24"/>
                <w:szCs w:val="24"/>
              </w:rPr>
              <w:t>.</w:t>
            </w:r>
          </w:p>
        </w:tc>
      </w:tr>
      <w:tr w:rsidR="00E47890" w14:paraId="6DE2B71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7D2803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074DA2D" w14:textId="77777777" w:rsidR="00E47890" w:rsidRDefault="00E47890" w:rsidP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</w:t>
            </w:r>
            <w:r w:rsidR="00C0014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E47890" w14:paraId="461FAAB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966617" w14:textId="77777777" w:rsidR="00E47890" w:rsidRDefault="00E47890" w:rsidP="00E47890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D74284" w14:textId="77777777" w:rsidR="00E47890" w:rsidRDefault="00E47890" w:rsidP="00E4789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TG-UCT-00</w:t>
            </w:r>
            <w:r w:rsidR="00C0014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Post-Conditions</w:t>
            </w:r>
          </w:p>
        </w:tc>
      </w:tr>
      <w:tr w:rsidR="00C00143" w14:paraId="42C1F50F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492D5" w14:textId="77777777" w:rsidR="00C00143" w:rsidRDefault="00C00143" w:rsidP="00C0014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E1CE3F" w14:textId="77777777" w:rsidR="00C00143" w:rsidRPr="00C00143" w:rsidRDefault="00C00143" w:rsidP="00C00143">
            <w:pPr>
              <w:pStyle w:val="bp"/>
              <w:rPr>
                <w:bCs/>
                <w:sz w:val="24"/>
              </w:rPr>
            </w:pPr>
          </w:p>
          <w:p w14:paraId="3FB20AB2" w14:textId="77777777" w:rsidR="00C00143" w:rsidRPr="00C00143" w:rsidRDefault="00C00143" w:rsidP="00C00143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>Test Data users are successfully added as friends.</w:t>
            </w:r>
          </w:p>
          <w:p w14:paraId="2C513744" w14:textId="77777777" w:rsidR="00C00143" w:rsidRPr="00C00143" w:rsidRDefault="00C00143" w:rsidP="00C00143">
            <w:pPr>
              <w:pStyle w:val="bp"/>
              <w:rPr>
                <w:bCs/>
                <w:sz w:val="24"/>
              </w:rPr>
            </w:pPr>
          </w:p>
        </w:tc>
      </w:tr>
      <w:tr w:rsidR="00C00143" w14:paraId="784802B4" w14:textId="77777777" w:rsidTr="00C00143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5E3139F" w14:textId="77777777" w:rsidR="00C00143" w:rsidRDefault="00C00143" w:rsidP="00C0014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8611" w14:textId="77777777" w:rsidR="00C00143" w:rsidRPr="00C00143" w:rsidRDefault="00C00143" w:rsidP="00C00143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E47890" w14:paraId="79AE6A6A" w14:textId="77777777" w:rsidTr="00C00143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9CACFF" w14:textId="77777777" w:rsidR="00E47890" w:rsidRDefault="00E47890" w:rsidP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7EA5AB58" w14:textId="77777777" w:rsidR="00E47890" w:rsidRDefault="00E47890" w:rsidP="00E47890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4AB40C9" w14:textId="77777777" w:rsidR="00E47890" w:rsidRDefault="00E47890" w:rsidP="00E47890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8E13590" w14:textId="77777777" w:rsidR="00E47890" w:rsidRDefault="00E47890" w:rsidP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62D0A748" w14:textId="77777777" w:rsidR="00E47890" w:rsidRDefault="00E47890" w:rsidP="00E47890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C00143" w14:paraId="642DA7AD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356EFA" w14:textId="77777777" w:rsidR="00C00143" w:rsidRPr="00E47890" w:rsidRDefault="00C00143" w:rsidP="00C00143">
            <w:pPr>
              <w:pStyle w:val="proc"/>
              <w:numPr>
                <w:ilvl w:val="0"/>
                <w:numId w:val="36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F3A13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3A8CB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F4EEF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402D5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BE58B1B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869341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3CC04AC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browsing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C0F14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Browse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EE0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DD4B1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C2D54FB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164794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C4B827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Write random user name to browse.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9A3A3" w14:textId="77777777" w:rsidR="00C00143" w:rsidRDefault="00C00143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matching users or if there is no user such name, it won’t show anything.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761E2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2E163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  <w:tr w:rsidR="00C00143" w14:paraId="0FE95740" w14:textId="77777777" w:rsidTr="00C00143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21D5A2" w14:textId="77777777" w:rsidR="00C00143" w:rsidRDefault="00C00143" w:rsidP="00C00143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70D8763" w14:textId="77777777" w:rsidR="00C00143" w:rsidRDefault="00C00143" w:rsidP="00C00143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 xml:space="preserve">Press on the Add Friend button </w:t>
            </w:r>
            <w:r w:rsidR="00891E3A">
              <w:rPr>
                <w:sz w:val="24"/>
              </w:rPr>
              <w:t>under</w:t>
            </w:r>
            <w:r>
              <w:rPr>
                <w:sz w:val="24"/>
              </w:rPr>
              <w:t xml:space="preserve"> the desired user name.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FAB25" w14:textId="77777777" w:rsidR="00C00143" w:rsidRDefault="00891E3A" w:rsidP="00C00143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Request Sent on the button instead of Add Friend.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57D89" w14:textId="77777777" w:rsidR="00C00143" w:rsidRPr="00D436C6" w:rsidRDefault="00C00143" w:rsidP="00C00143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DB77" w14:textId="77777777" w:rsidR="00C00143" w:rsidRDefault="00C00143" w:rsidP="00C00143">
            <w:pPr>
              <w:pStyle w:val="RowHeadings"/>
              <w:spacing w:before="80" w:after="80"/>
            </w:pPr>
          </w:p>
        </w:tc>
      </w:tr>
    </w:tbl>
    <w:p w14:paraId="05C4DEC3" w14:textId="77777777" w:rsidR="00E47890" w:rsidRDefault="00E47890" w:rsidP="00E47890">
      <w:pPr>
        <w:sectPr w:rsidR="00E47890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6CA28E44" w14:textId="77777777" w:rsidR="00E47890" w:rsidRDefault="00E47890" w:rsidP="00E47890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E47890" w14:paraId="2413E561" w14:textId="77777777" w:rsidTr="00E47890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338C615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E47890" w14:paraId="3F437C4C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A53743C" w14:textId="77777777" w:rsidR="00E47890" w:rsidRDefault="00E47890" w:rsidP="00E47890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E9EEBE6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1CCC90C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84999D0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A9EB334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754DA86E" w14:textId="77777777" w:rsidR="00E47890" w:rsidRDefault="00E47890" w:rsidP="00E47890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E47890" w14:paraId="5BFE8E3C" w14:textId="77777777" w:rsidTr="00E47890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B043EA9" w14:textId="77777777" w:rsidR="00E47890" w:rsidRDefault="00E47890" w:rsidP="00E47890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4A513" w14:textId="77777777" w:rsidR="00E47890" w:rsidRDefault="00E47890" w:rsidP="00E47890">
            <w:pPr>
              <w:pStyle w:val="bp"/>
              <w:spacing w:before="0" w:after="0"/>
              <w:rPr>
                <w:color w:val="0000FF"/>
              </w:rPr>
            </w:pPr>
            <w:r>
              <w:t>Batuhan Şenyüzlü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A9D8EE9" w14:textId="77777777" w:rsidR="00E47890" w:rsidRDefault="00E47890" w:rsidP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98065A6" w14:textId="77777777" w:rsidR="00E47890" w:rsidRDefault="00E47890" w:rsidP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DC86573" w14:textId="77777777" w:rsidR="00E47890" w:rsidRDefault="00E47890" w:rsidP="00E47890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BE8C5F1" w14:textId="77777777" w:rsidR="00E47890" w:rsidRDefault="00E47890" w:rsidP="00E47890">
            <w:pPr>
              <w:pStyle w:val="bp"/>
              <w:spacing w:before="0" w:after="0"/>
            </w:pPr>
          </w:p>
        </w:tc>
      </w:tr>
    </w:tbl>
    <w:p w14:paraId="51837A23" w14:textId="602CF06C" w:rsidR="0005393E" w:rsidRDefault="0005393E" w:rsidP="00374830">
      <w:pPr>
        <w:pStyle w:val="bp"/>
        <w:spacing w:before="0" w:after="0"/>
      </w:pPr>
      <w:r>
        <w:br w:type="page"/>
      </w:r>
    </w:p>
    <w:p w14:paraId="3BF16649" w14:textId="77777777" w:rsidR="009A443F" w:rsidRDefault="009A443F" w:rsidP="00374830">
      <w:pPr>
        <w:pStyle w:val="bp"/>
        <w:spacing w:before="0" w:after="0"/>
      </w:pP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9A443F" w14:paraId="5C2F64D1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EDC2A1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A507899" w14:textId="77777777" w:rsidR="009A443F" w:rsidRDefault="009A443F" w:rsidP="00A36E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05393E">
              <w:rPr>
                <w:sz w:val="24"/>
                <w:szCs w:val="24"/>
              </w:rPr>
              <w:t>Friendship Requests Are Handling by The Users</w:t>
            </w:r>
          </w:p>
        </w:tc>
      </w:tr>
      <w:tr w:rsidR="009A443F" w14:paraId="4921074F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B7A99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1DAFCCD" w14:textId="77777777" w:rsidR="009A443F" w:rsidRDefault="009A443F" w:rsidP="00A36E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05393E">
              <w:rPr>
                <w:sz w:val="24"/>
                <w:szCs w:val="24"/>
              </w:rPr>
              <w:t>Handle Friendship Request</w:t>
            </w:r>
          </w:p>
        </w:tc>
      </w:tr>
      <w:tr w:rsidR="009A443F" w14:paraId="6E5F9D35" w14:textId="77777777" w:rsidTr="00A36E01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223C71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3758442" w14:textId="77777777" w:rsidR="009A443F" w:rsidRDefault="009A443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05393E">
              <w:rPr>
                <w:sz w:val="24"/>
                <w:szCs w:val="24"/>
              </w:rPr>
              <w:t>The use case describes how the user handles other users’ friendship requests.</w:t>
            </w:r>
          </w:p>
        </w:tc>
      </w:tr>
      <w:tr w:rsidR="009A443F" w14:paraId="1142B4CC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1EF429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F89B71D" w14:textId="29FDAB7A" w:rsidR="009A443F" w:rsidRDefault="009A443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</w:t>
            </w:r>
            <w:r w:rsidR="00294AFB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9A443F" w14:paraId="4D1D7654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EA0E5" w14:textId="77777777" w:rsidR="009A443F" w:rsidRDefault="009A443F" w:rsidP="00A36E01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D0F402A" w14:textId="35A68554" w:rsidR="009A443F" w:rsidRDefault="009A443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</w:t>
            </w:r>
            <w:r w:rsidR="00294AFB">
              <w:rPr>
                <w:sz w:val="24"/>
                <w:szCs w:val="24"/>
              </w:rPr>
              <w:t>09</w:t>
            </w:r>
            <w:r>
              <w:rPr>
                <w:sz w:val="24"/>
                <w:szCs w:val="24"/>
              </w:rPr>
              <w:t xml:space="preserve"> Post-Conditions</w:t>
            </w:r>
          </w:p>
        </w:tc>
      </w:tr>
      <w:tr w:rsidR="009A443F" w14:paraId="7A4FDCFF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516415" w14:textId="77777777" w:rsidR="009A443F" w:rsidRDefault="009A443F" w:rsidP="00A36E0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79653B" w14:textId="77777777" w:rsidR="009A443F" w:rsidRPr="00C00143" w:rsidRDefault="009A443F" w:rsidP="00A36E01">
            <w:pPr>
              <w:pStyle w:val="bp"/>
              <w:rPr>
                <w:bCs/>
                <w:sz w:val="24"/>
              </w:rPr>
            </w:pPr>
          </w:p>
          <w:p w14:paraId="332D359E" w14:textId="77777777" w:rsidR="009A443F" w:rsidRPr="00C00143" w:rsidRDefault="009A443F" w:rsidP="00A36E01">
            <w:pPr>
              <w:pStyle w:val="bp"/>
              <w:rPr>
                <w:bCs/>
                <w:sz w:val="24"/>
              </w:rPr>
            </w:pPr>
            <w:r w:rsidRPr="00C00143">
              <w:rPr>
                <w:bCs/>
                <w:sz w:val="24"/>
              </w:rPr>
              <w:t xml:space="preserve">Test Data users are successfully </w:t>
            </w:r>
            <w:r>
              <w:rPr>
                <w:bCs/>
                <w:sz w:val="24"/>
              </w:rPr>
              <w:t>become friend</w:t>
            </w:r>
            <w:r w:rsidR="00A1018F">
              <w:rPr>
                <w:bCs/>
                <w:sz w:val="24"/>
              </w:rPr>
              <w:t>s</w:t>
            </w:r>
            <w:r>
              <w:rPr>
                <w:bCs/>
                <w:sz w:val="24"/>
              </w:rPr>
              <w:t xml:space="preserve"> or not</w:t>
            </w:r>
            <w:r w:rsidRPr="00C00143">
              <w:rPr>
                <w:bCs/>
                <w:sz w:val="24"/>
              </w:rPr>
              <w:t>.</w:t>
            </w:r>
          </w:p>
          <w:p w14:paraId="686EB62D" w14:textId="77777777" w:rsidR="009A443F" w:rsidRPr="00C00143" w:rsidRDefault="009A443F" w:rsidP="00A36E01">
            <w:pPr>
              <w:pStyle w:val="bp"/>
              <w:rPr>
                <w:bCs/>
                <w:sz w:val="24"/>
              </w:rPr>
            </w:pPr>
          </w:p>
        </w:tc>
      </w:tr>
      <w:tr w:rsidR="009A443F" w14:paraId="160B9393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DE1E1E" w14:textId="77777777" w:rsidR="009A443F" w:rsidRDefault="009A443F" w:rsidP="00A36E0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64BED" w14:textId="77777777" w:rsidR="009A443F" w:rsidRPr="00C00143" w:rsidRDefault="009A443F" w:rsidP="00A36E0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9A443F" w14:paraId="72068860" w14:textId="77777777" w:rsidTr="00A36E01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5292506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267E40FB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548FA2F1" w14:textId="77777777" w:rsidR="009A443F" w:rsidRDefault="009A443F" w:rsidP="00A36E0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256AD583" w14:textId="77777777" w:rsidR="009A443F" w:rsidRDefault="009A443F" w:rsidP="00A36E0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0E8DD3E4" w14:textId="77777777" w:rsidR="009A443F" w:rsidRDefault="009A443F" w:rsidP="00A36E0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9A443F" w14:paraId="448B5AD8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AAADB4" w14:textId="77777777" w:rsidR="009A443F" w:rsidRPr="009A443F" w:rsidRDefault="009A443F" w:rsidP="009A443F">
            <w:pPr>
              <w:pStyle w:val="proc"/>
              <w:numPr>
                <w:ilvl w:val="0"/>
                <w:numId w:val="4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D6C2B5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F87E62" w14:textId="77777777" w:rsidR="009A443F" w:rsidRDefault="009A443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54D44" w14:textId="77777777" w:rsidR="009A443F" w:rsidRPr="00D436C6" w:rsidRDefault="009A443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2177A" w14:textId="77777777" w:rsidR="009A443F" w:rsidRDefault="009A443F" w:rsidP="00A36E01">
            <w:pPr>
              <w:pStyle w:val="RowHeadings"/>
              <w:spacing w:before="80" w:after="80"/>
            </w:pPr>
          </w:p>
        </w:tc>
      </w:tr>
      <w:tr w:rsidR="009A443F" w14:paraId="3250CA82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28DACD" w14:textId="77777777" w:rsidR="009A443F" w:rsidRDefault="009A443F" w:rsidP="009A443F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5EA525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Activity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23888" w14:textId="77777777" w:rsidR="009A443F" w:rsidRDefault="009A443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Activity page will be open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FAD2B" w14:textId="77777777" w:rsidR="009A443F" w:rsidRPr="00D436C6" w:rsidRDefault="009A443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33CD0" w14:textId="77777777" w:rsidR="009A443F" w:rsidRDefault="009A443F" w:rsidP="00A36E01">
            <w:pPr>
              <w:pStyle w:val="RowHeadings"/>
              <w:spacing w:before="80" w:after="80"/>
            </w:pPr>
          </w:p>
        </w:tc>
      </w:tr>
      <w:tr w:rsidR="009A443F" w14:paraId="62E91D18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75B9FC" w14:textId="77777777" w:rsidR="009A443F" w:rsidRDefault="009A443F" w:rsidP="009A443F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6CF3CE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Look for friendship requests.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1F7F5" w14:textId="77777777" w:rsidR="009A443F" w:rsidRDefault="009A443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will see all friend requests.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24ED7" w14:textId="77777777" w:rsidR="009A443F" w:rsidRPr="00D436C6" w:rsidRDefault="009A443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769F8" w14:textId="77777777" w:rsidR="009A443F" w:rsidRDefault="009A443F" w:rsidP="00A36E01">
            <w:pPr>
              <w:pStyle w:val="RowHeadings"/>
              <w:spacing w:before="80" w:after="80"/>
            </w:pPr>
          </w:p>
        </w:tc>
      </w:tr>
      <w:tr w:rsidR="009A443F" w14:paraId="07369F2F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0DFEEE" w14:textId="77777777" w:rsidR="009A443F" w:rsidRDefault="009A443F" w:rsidP="009A443F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7F9C8CD" w14:textId="77777777" w:rsidR="009A443F" w:rsidRDefault="009A443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Press the Accept or Reject buttons to handle the request.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9403B" w14:textId="77777777" w:rsidR="009A443F" w:rsidRDefault="009A443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disappear the request from the Activity Page and user can see user as friend in Friends page.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1F685" w14:textId="77777777" w:rsidR="009A443F" w:rsidRPr="00D436C6" w:rsidRDefault="009A443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B130C" w14:textId="77777777" w:rsidR="009A443F" w:rsidRDefault="009A443F" w:rsidP="00A36E01">
            <w:pPr>
              <w:pStyle w:val="RowHeadings"/>
              <w:spacing w:before="80" w:after="80"/>
            </w:pPr>
          </w:p>
        </w:tc>
      </w:tr>
    </w:tbl>
    <w:p w14:paraId="5585903C" w14:textId="77777777" w:rsidR="009A443F" w:rsidRDefault="009A443F" w:rsidP="009A443F">
      <w:pPr>
        <w:sectPr w:rsidR="009A443F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7FFB368B" w14:textId="77777777" w:rsidR="009A443F" w:rsidRDefault="009A443F" w:rsidP="009A443F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9A443F" w14:paraId="38A3532C" w14:textId="77777777" w:rsidTr="00A36E01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3687026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9A443F" w14:paraId="3619CE09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BA9201" w14:textId="77777777" w:rsidR="009A443F" w:rsidRDefault="009A443F" w:rsidP="00A36E01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C801418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8FAD90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B026D23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721D345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2EC23" w14:textId="77777777" w:rsidR="009A443F" w:rsidRDefault="009A443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A443F" w14:paraId="4552AABF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7020883" w14:textId="77777777" w:rsidR="009A443F" w:rsidRDefault="009A443F" w:rsidP="00A36E01">
            <w:pPr>
              <w:pStyle w:val="bp"/>
              <w:spacing w:before="0" w:after="0"/>
              <w:rPr>
                <w:color w:val="0000FF"/>
              </w:rPr>
            </w:pPr>
            <w:r>
              <w:t>Use Name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D49E1" w14:textId="77777777" w:rsidR="009A443F" w:rsidRDefault="009A443F" w:rsidP="00A36E01">
            <w:pPr>
              <w:pStyle w:val="bp"/>
              <w:spacing w:before="0" w:after="0"/>
              <w:rPr>
                <w:color w:val="0000FF"/>
              </w:rPr>
            </w:pPr>
            <w:r>
              <w:t>Batuhan Şenyüzlü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CD810BC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806C787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5721479B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2C4DCAD" w14:textId="77777777" w:rsidR="009A443F" w:rsidRDefault="009A443F" w:rsidP="00A36E01">
            <w:pPr>
              <w:pStyle w:val="bp"/>
              <w:spacing w:before="0" w:after="0"/>
            </w:pPr>
          </w:p>
        </w:tc>
      </w:tr>
      <w:tr w:rsidR="009A443F" w14:paraId="70A8D5D4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0F6D2952" w14:textId="77777777" w:rsidR="009A443F" w:rsidRDefault="009A443F" w:rsidP="00A36E01">
            <w:pPr>
              <w:pStyle w:val="bp"/>
              <w:spacing w:before="0" w:after="0"/>
            </w:pPr>
            <w:r>
              <w:t>Requested User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0A6" w14:textId="77777777" w:rsidR="009A443F" w:rsidRDefault="009A443F" w:rsidP="00A36E01">
            <w:pPr>
              <w:pStyle w:val="bp"/>
              <w:spacing w:before="0" w:after="0"/>
            </w:pPr>
            <w:r>
              <w:t>Baran Özden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5DB038B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E23D345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6F6CEDEF" w14:textId="77777777" w:rsidR="009A443F" w:rsidRDefault="009A443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40F0CB02" w14:textId="77777777" w:rsidR="009A443F" w:rsidRDefault="009A443F" w:rsidP="00A36E01">
            <w:pPr>
              <w:pStyle w:val="bp"/>
              <w:spacing w:before="0" w:after="0"/>
            </w:pPr>
          </w:p>
        </w:tc>
      </w:tr>
    </w:tbl>
    <w:p w14:paraId="18201882" w14:textId="77777777" w:rsidR="00A1018F" w:rsidRDefault="00A1018F" w:rsidP="00374830">
      <w:pPr>
        <w:pStyle w:val="bp"/>
        <w:spacing w:before="0" w:after="0"/>
      </w:pPr>
      <w:r>
        <w:br w:type="page"/>
      </w:r>
    </w:p>
    <w:tbl>
      <w:tblPr>
        <w:tblW w:w="13185" w:type="dxa"/>
        <w:tblLayout w:type="fixed"/>
        <w:tblLook w:val="04A0" w:firstRow="1" w:lastRow="0" w:firstColumn="1" w:lastColumn="0" w:noHBand="0" w:noVBand="1"/>
      </w:tblPr>
      <w:tblGrid>
        <w:gridCol w:w="559"/>
        <w:gridCol w:w="2813"/>
        <w:gridCol w:w="2786"/>
        <w:gridCol w:w="5599"/>
        <w:gridCol w:w="714"/>
        <w:gridCol w:w="714"/>
      </w:tblGrid>
      <w:tr w:rsidR="00A1018F" w14:paraId="31446597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58FBAF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ABC34DA" w14:textId="77777777" w:rsidR="00A1018F" w:rsidRDefault="00E9690C" w:rsidP="00A36E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E9690C">
              <w:rPr>
                <w:sz w:val="24"/>
                <w:szCs w:val="24"/>
              </w:rPr>
              <w:t>Users Can Review Their Tasks</w:t>
            </w:r>
          </w:p>
        </w:tc>
      </w:tr>
      <w:tr w:rsidR="00A1018F" w14:paraId="2546E773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A15E4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26A2F8" w14:textId="77777777" w:rsidR="00A1018F" w:rsidRDefault="00E9690C" w:rsidP="00A36E0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Existing Task</w:t>
            </w:r>
          </w:p>
        </w:tc>
      </w:tr>
      <w:tr w:rsidR="00A1018F" w14:paraId="30CB1305" w14:textId="77777777" w:rsidTr="00A36E01">
        <w:trPr>
          <w:cantSplit/>
          <w:trHeight w:val="455"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29FB13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191C8A3" w14:textId="77777777" w:rsidR="00A1018F" w:rsidRDefault="00E9690C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E9690C">
              <w:rPr>
                <w:sz w:val="24"/>
                <w:szCs w:val="24"/>
              </w:rPr>
              <w:t>The use case describes how the users review an existing task on calendar application</w:t>
            </w:r>
          </w:p>
        </w:tc>
      </w:tr>
      <w:tr w:rsidR="00A1018F" w14:paraId="34873847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A57FAE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D202062" w14:textId="4FEBE2ED" w:rsidR="00A1018F" w:rsidRDefault="00A1018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</w:t>
            </w:r>
            <w:r w:rsidR="00294AF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Pre-Conditions</w:t>
            </w:r>
          </w:p>
        </w:tc>
      </w:tr>
      <w:tr w:rsidR="00A1018F" w14:paraId="765A5AF4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86CC1E" w14:textId="77777777" w:rsidR="00A1018F" w:rsidRDefault="00A1018F" w:rsidP="00A36E01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85169F3" w14:textId="2EE6B51E" w:rsidR="00A1018F" w:rsidRDefault="00A1018F" w:rsidP="00A36E0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Document / TG-UCT-01</w:t>
            </w:r>
            <w:r w:rsidR="00294AF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Post-Conditions</w:t>
            </w:r>
          </w:p>
        </w:tc>
      </w:tr>
      <w:tr w:rsidR="00A1018F" w14:paraId="747238A9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602E04" w14:textId="77777777" w:rsidR="00A1018F" w:rsidRDefault="00A1018F" w:rsidP="00A36E0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D20E2C" w14:textId="77777777" w:rsidR="00A1018F" w:rsidRPr="00C00143" w:rsidRDefault="00A1018F" w:rsidP="00A36E01">
            <w:pPr>
              <w:pStyle w:val="bp"/>
              <w:rPr>
                <w:bCs/>
                <w:sz w:val="24"/>
              </w:rPr>
            </w:pPr>
          </w:p>
          <w:p w14:paraId="647662BB" w14:textId="0F397317" w:rsidR="00A1018F" w:rsidRPr="00C00143" w:rsidRDefault="00BE5CCD" w:rsidP="00A36E01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U</w:t>
            </w:r>
            <w:r w:rsidR="00A1018F" w:rsidRPr="00C00143">
              <w:rPr>
                <w:bCs/>
                <w:sz w:val="24"/>
              </w:rPr>
              <w:t>ser</w:t>
            </w:r>
            <w:r>
              <w:rPr>
                <w:bCs/>
                <w:sz w:val="24"/>
              </w:rPr>
              <w:t>’</w:t>
            </w:r>
            <w:r w:rsidR="00A1018F" w:rsidRPr="00C00143">
              <w:rPr>
                <w:bCs/>
                <w:sz w:val="24"/>
              </w:rPr>
              <w:t xml:space="preserve">s </w:t>
            </w:r>
            <w:r>
              <w:rPr>
                <w:bCs/>
                <w:sz w:val="24"/>
              </w:rPr>
              <w:t>tasks</w:t>
            </w:r>
            <w:r w:rsidR="00A1018F">
              <w:rPr>
                <w:bCs/>
                <w:sz w:val="24"/>
              </w:rPr>
              <w:t xml:space="preserve"> can be seen by </w:t>
            </w:r>
            <w:r>
              <w:rPr>
                <w:bCs/>
                <w:sz w:val="24"/>
              </w:rPr>
              <w:t>him/herself</w:t>
            </w:r>
            <w:r w:rsidR="00A1018F" w:rsidRPr="00C00143">
              <w:rPr>
                <w:bCs/>
                <w:sz w:val="24"/>
              </w:rPr>
              <w:t>.</w:t>
            </w:r>
          </w:p>
          <w:p w14:paraId="2CB69B58" w14:textId="77777777" w:rsidR="00A1018F" w:rsidRPr="00C00143" w:rsidRDefault="00A1018F" w:rsidP="00A36E01">
            <w:pPr>
              <w:pStyle w:val="bp"/>
              <w:rPr>
                <w:bCs/>
                <w:sz w:val="24"/>
              </w:rPr>
            </w:pPr>
          </w:p>
        </w:tc>
      </w:tr>
      <w:tr w:rsidR="00A1018F" w14:paraId="51882887" w14:textId="77777777" w:rsidTr="00A36E01">
        <w:trPr>
          <w:cantSplit/>
          <w:tblHeader/>
        </w:trPr>
        <w:tc>
          <w:tcPr>
            <w:tcW w:w="3372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CF4A65A" w14:textId="77777777" w:rsidR="00A1018F" w:rsidRDefault="00A1018F" w:rsidP="00A36E0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13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EA762" w14:textId="77777777" w:rsidR="00A1018F" w:rsidRPr="00C00143" w:rsidRDefault="00A1018F" w:rsidP="00A36E0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C00143">
              <w:rPr>
                <w:b/>
                <w:bCs/>
                <w:color w:val="00B050"/>
                <w:sz w:val="24"/>
              </w:rPr>
              <w:t>Passed</w:t>
            </w:r>
          </w:p>
        </w:tc>
      </w:tr>
      <w:tr w:rsidR="00A1018F" w14:paraId="2C263F21" w14:textId="77777777" w:rsidTr="00A36E01">
        <w:trPr>
          <w:cantSplit/>
          <w:trHeight w:val="80"/>
          <w:tblHeader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879948" w14:textId="77777777" w:rsidR="00A1018F" w:rsidRDefault="00A1018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0C0C0"/>
            <w:hideMark/>
          </w:tcPr>
          <w:p w14:paraId="401061FB" w14:textId="77777777" w:rsidR="00A1018F" w:rsidRDefault="00A1018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4F8BB9B7" w14:textId="77777777" w:rsidR="00A1018F" w:rsidRDefault="00A1018F" w:rsidP="00A36E01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3E609206" w14:textId="77777777" w:rsidR="00A1018F" w:rsidRDefault="00A1018F" w:rsidP="00A36E0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hideMark/>
          </w:tcPr>
          <w:p w14:paraId="19CEC347" w14:textId="77777777" w:rsidR="00A1018F" w:rsidRDefault="00A1018F" w:rsidP="00A36E01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1018F" w14:paraId="2281E9A1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50A1A4" w14:textId="77777777" w:rsidR="00A1018F" w:rsidRPr="00A1018F" w:rsidRDefault="00A1018F" w:rsidP="00A1018F">
            <w:pPr>
              <w:pStyle w:val="proc"/>
              <w:numPr>
                <w:ilvl w:val="0"/>
                <w:numId w:val="41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55E372" w14:textId="77777777" w:rsidR="00A1018F" w:rsidRDefault="00A1018F" w:rsidP="00A36E01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ind w:left="360" w:hanging="360"/>
              <w:rPr>
                <w:sz w:val="24"/>
              </w:rPr>
            </w:pPr>
            <w:r>
              <w:rPr>
                <w:sz w:val="24"/>
              </w:rPr>
              <w:t>Pre-conditions’ accuracy is checked.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038892" w14:textId="77777777" w:rsidR="00A1018F" w:rsidRDefault="00A1018F" w:rsidP="00A36E01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of them provided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B2221" w14:textId="77777777" w:rsidR="00A1018F" w:rsidRPr="00D436C6" w:rsidRDefault="00A1018F" w:rsidP="00A36E01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924B4" w14:textId="77777777" w:rsidR="00A1018F" w:rsidRDefault="00A1018F" w:rsidP="00A36E01">
            <w:pPr>
              <w:pStyle w:val="RowHeadings"/>
              <w:spacing w:before="80" w:after="80"/>
            </w:pPr>
          </w:p>
        </w:tc>
      </w:tr>
      <w:tr w:rsidR="00E9690C" w14:paraId="21EDE23B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EC8FF7" w14:textId="77777777" w:rsidR="00E9690C" w:rsidRDefault="00E9690C" w:rsidP="00E9690C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5BE5B3" w14:textId="77777777" w:rsidR="00E9690C" w:rsidRDefault="00E9690C" w:rsidP="00E9690C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Go to the task page.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DE51" w14:textId="77777777" w:rsidR="00E9690C" w:rsidRDefault="00E9690C" w:rsidP="00E9690C">
            <w:pPr>
              <w:pStyle w:val="bp"/>
              <w:rPr>
                <w:sz w:val="24"/>
              </w:rPr>
            </w:pPr>
            <w:r>
              <w:rPr>
                <w:sz w:val="24"/>
              </w:rPr>
              <w:t>Tasks will be shown correctly.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89E8B" w14:textId="77777777" w:rsidR="00E9690C" w:rsidRPr="00D436C6" w:rsidRDefault="00E9690C" w:rsidP="00E9690C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2186" w14:textId="77777777" w:rsidR="00E9690C" w:rsidRDefault="00E9690C" w:rsidP="00E9690C">
            <w:pPr>
              <w:pStyle w:val="RowHeadings"/>
              <w:spacing w:before="80" w:after="80"/>
            </w:pPr>
          </w:p>
        </w:tc>
      </w:tr>
      <w:tr w:rsidR="00E9690C" w14:paraId="05770516" w14:textId="77777777" w:rsidTr="00A36E01">
        <w:trPr>
          <w:cantSplit/>
          <w:trHeight w:val="8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0CAF06" w14:textId="77777777" w:rsidR="00E9690C" w:rsidRDefault="00E9690C" w:rsidP="00E9690C">
            <w:pPr>
              <w:pStyle w:val="proc"/>
              <w:numPr>
                <w:ilvl w:val="0"/>
                <w:numId w:val="20"/>
              </w:numPr>
              <w:rPr>
                <w:sz w:val="24"/>
              </w:rPr>
            </w:pPr>
          </w:p>
        </w:tc>
        <w:tc>
          <w:tcPr>
            <w:tcW w:w="559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35EDC" w14:textId="77777777" w:rsidR="00E9690C" w:rsidRDefault="00E9690C" w:rsidP="00E9690C">
            <w:pPr>
              <w:pStyle w:val="proc"/>
              <w:numPr>
                <w:ilvl w:val="0"/>
                <w:numId w:val="0"/>
              </w:numPr>
              <w:tabs>
                <w:tab w:val="left" w:pos="708"/>
              </w:tabs>
              <w:rPr>
                <w:sz w:val="24"/>
              </w:rPr>
            </w:pPr>
            <w:r>
              <w:rPr>
                <w:sz w:val="24"/>
              </w:rPr>
              <w:t>Select any task to test it.</w:t>
            </w:r>
          </w:p>
        </w:tc>
        <w:tc>
          <w:tcPr>
            <w:tcW w:w="5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AE40F" w14:textId="77777777" w:rsidR="00E9690C" w:rsidRDefault="00E9690C" w:rsidP="00E9690C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will show details of the task.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BC787" w14:textId="77777777" w:rsidR="00E9690C" w:rsidRPr="00D436C6" w:rsidRDefault="00E9690C" w:rsidP="00E9690C">
            <w:pPr>
              <w:pStyle w:val="RowHeadings"/>
              <w:spacing w:before="80" w:after="80"/>
              <w:jc w:val="center"/>
              <w:rPr>
                <w:color w:val="00B050"/>
              </w:rPr>
            </w:pPr>
            <w:r w:rsidRPr="00D436C6">
              <w:rPr>
                <w:color w:val="00B050"/>
              </w:rPr>
              <w:t>X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242BC" w14:textId="77777777" w:rsidR="00E9690C" w:rsidRDefault="00E9690C" w:rsidP="00E9690C">
            <w:pPr>
              <w:pStyle w:val="RowHeadings"/>
              <w:spacing w:before="80" w:after="80"/>
            </w:pPr>
          </w:p>
        </w:tc>
      </w:tr>
    </w:tbl>
    <w:p w14:paraId="420ADEDB" w14:textId="77777777" w:rsidR="00A1018F" w:rsidRDefault="00A1018F" w:rsidP="00A1018F">
      <w:pPr>
        <w:sectPr w:rsidR="00A1018F">
          <w:pgSz w:w="15840" w:h="12240" w:orient="landscape"/>
          <w:pgMar w:top="1440" w:right="1440" w:bottom="1440" w:left="1440" w:header="720" w:footer="720" w:gutter="0"/>
          <w:cols w:space="708"/>
          <w:formProt w:val="0"/>
        </w:sectPr>
      </w:pPr>
    </w:p>
    <w:p w14:paraId="36144470" w14:textId="77777777" w:rsidR="00A1018F" w:rsidRDefault="00A1018F" w:rsidP="00A1018F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22"/>
        <w:gridCol w:w="1916"/>
        <w:gridCol w:w="2153"/>
        <w:gridCol w:w="2153"/>
        <w:gridCol w:w="2153"/>
        <w:gridCol w:w="2153"/>
      </w:tblGrid>
      <w:tr w:rsidR="00A1018F" w14:paraId="7F6534DF" w14:textId="77777777" w:rsidTr="00A36E01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2923E1A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A1018F" w14:paraId="751DB823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A4F83" w14:textId="77777777" w:rsidR="00A1018F" w:rsidRDefault="00A1018F" w:rsidP="00A36E01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B94235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62DE17E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9306A60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16DC947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BCF91EB" w14:textId="77777777" w:rsidR="00A1018F" w:rsidRDefault="00A1018F" w:rsidP="00A36E01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A1018F" w14:paraId="6C89BDB6" w14:textId="77777777" w:rsidTr="00A36E01"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14:paraId="102E19C5" w14:textId="77777777" w:rsidR="00A1018F" w:rsidRDefault="00E9690C" w:rsidP="00A36E01">
            <w:pPr>
              <w:pStyle w:val="bp"/>
              <w:spacing w:before="0" w:after="0"/>
              <w:rPr>
                <w:color w:val="0000FF"/>
              </w:rPr>
            </w:pPr>
            <w:r>
              <w:t>Task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4234" w14:textId="77777777" w:rsidR="00A1018F" w:rsidRDefault="00E9690C" w:rsidP="00A36E01">
            <w:pPr>
              <w:pStyle w:val="bp"/>
              <w:spacing w:before="0" w:after="0"/>
              <w:rPr>
                <w:color w:val="0000FF"/>
              </w:rPr>
            </w:pPr>
            <w:r>
              <w:t>Task1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1FBBA21B" w14:textId="77777777" w:rsidR="00A1018F" w:rsidRDefault="00A1018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7C4697C8" w14:textId="77777777" w:rsidR="00A1018F" w:rsidRDefault="00A1018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B39D9C7" w14:textId="77777777" w:rsidR="00A1018F" w:rsidRDefault="00A1018F" w:rsidP="00A36E01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35648687" w14:textId="77777777" w:rsidR="00A1018F" w:rsidRDefault="00A1018F" w:rsidP="00A36E01">
            <w:pPr>
              <w:pStyle w:val="bp"/>
              <w:spacing w:before="0" w:after="0"/>
            </w:pPr>
          </w:p>
        </w:tc>
      </w:tr>
    </w:tbl>
    <w:p w14:paraId="7B3FD2B2" w14:textId="77777777" w:rsidR="00A1018F" w:rsidRDefault="00A1018F" w:rsidP="00374830">
      <w:pPr>
        <w:pStyle w:val="bp"/>
        <w:spacing w:before="0" w:after="0"/>
      </w:pPr>
      <w:r>
        <w:br w:type="page"/>
      </w:r>
    </w:p>
    <w:p w14:paraId="5A82DFF0" w14:textId="77777777" w:rsidR="00A1018F" w:rsidRDefault="00A1018F" w:rsidP="00A1018F">
      <w:pPr>
        <w:pStyle w:val="Title"/>
      </w:pPr>
      <w:r>
        <w:lastRenderedPageBreak/>
        <w:t>Revision Table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8"/>
        <w:gridCol w:w="5256"/>
        <w:gridCol w:w="2410"/>
      </w:tblGrid>
      <w:tr w:rsidR="00A1018F" w14:paraId="685E0D3A" w14:textId="77777777" w:rsidTr="00A1018F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5DBF7" w14:textId="77777777" w:rsidR="00A1018F" w:rsidRDefault="00A1018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Revision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49481" w14:textId="77777777" w:rsidR="00A1018F" w:rsidRDefault="00A1018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Description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209C8" w14:textId="77777777" w:rsidR="00A1018F" w:rsidRDefault="00A1018F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Date</w:t>
            </w:r>
          </w:p>
        </w:tc>
      </w:tr>
      <w:tr w:rsidR="00A1018F" w14:paraId="3BE654D4" w14:textId="77777777" w:rsidTr="00A1018F">
        <w:trPr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E6686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01791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First revision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4FD4D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25/11/2023</w:t>
            </w:r>
          </w:p>
        </w:tc>
      </w:tr>
      <w:tr w:rsidR="00A1018F" w14:paraId="7E135965" w14:textId="77777777" w:rsidTr="00A1018F">
        <w:trPr>
          <w:trHeight w:val="588"/>
          <w:jc w:val="center"/>
        </w:trPr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12B8D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5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06E3A" w14:textId="1B232276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 xml:space="preserve">New Test Scripts are added for Add Friend, Handle Friendship Request and </w:t>
            </w:r>
            <w:r w:rsidR="00E9690C">
              <w:rPr>
                <w:sz w:val="20"/>
              </w:rPr>
              <w:t xml:space="preserve">Review Existing Task </w:t>
            </w:r>
            <w:r>
              <w:rPr>
                <w:sz w:val="20"/>
              </w:rPr>
              <w:t>use cases.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19524" w14:textId="77777777" w:rsidR="00A1018F" w:rsidRDefault="00A1018F">
            <w:pPr>
              <w:rPr>
                <w:sz w:val="20"/>
              </w:rPr>
            </w:pPr>
            <w:r>
              <w:rPr>
                <w:sz w:val="20"/>
              </w:rPr>
              <w:t>16/12/2023</w:t>
            </w:r>
          </w:p>
        </w:tc>
      </w:tr>
    </w:tbl>
    <w:p w14:paraId="4759774B" w14:textId="77777777" w:rsidR="00A1018F" w:rsidRDefault="00A1018F" w:rsidP="00A1018F">
      <w:pPr>
        <w:pStyle w:val="BodyText"/>
        <w:jc w:val="both"/>
        <w:rPr>
          <w:sz w:val="20"/>
        </w:rPr>
      </w:pPr>
    </w:p>
    <w:p w14:paraId="4E425EF9" w14:textId="77777777" w:rsidR="0004651B" w:rsidRDefault="0004651B" w:rsidP="00A1018F">
      <w:pPr>
        <w:pStyle w:val="bp"/>
        <w:spacing w:before="0" w:after="0"/>
        <w:jc w:val="center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BA572" w14:textId="77777777" w:rsidR="00D4354E" w:rsidRDefault="00D4354E">
      <w:r>
        <w:separator/>
      </w:r>
    </w:p>
  </w:endnote>
  <w:endnote w:type="continuationSeparator" w:id="0">
    <w:p w14:paraId="33C5DA7C" w14:textId="77777777" w:rsidR="00D4354E" w:rsidRDefault="00D4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panose1 w:val="00000000000000000000"/>
    <w:charset w:val="00"/>
    <w:family w:val="swiss"/>
    <w:notTrueType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D6ED4" w14:textId="77777777" w:rsidR="00E47890" w:rsidRDefault="00E478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019D3E" w14:textId="77777777" w:rsidR="00E47890" w:rsidRDefault="00E47890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B3A7" w14:textId="77777777" w:rsidR="00E47890" w:rsidRDefault="00E4789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33AE483" w14:textId="77777777" w:rsidR="00E47890" w:rsidRDefault="00E47890">
    <w:pPr>
      <w:pStyle w:val="Footer"/>
      <w:ind w:right="360"/>
      <w:jc w:val="left"/>
    </w:pPr>
    <w:r>
      <w:br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BCEA" w14:textId="77777777" w:rsidR="00E47890" w:rsidRDefault="00E478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7A1A73" w14:textId="77777777" w:rsidR="00E47890" w:rsidRDefault="00E47890">
    <w:pPr>
      <w:pStyle w:val="Footer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00DB2" w14:textId="77777777" w:rsidR="00E47890" w:rsidRDefault="00E4789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F4A18FE" w14:textId="77777777" w:rsidR="00E47890" w:rsidRDefault="00E47890">
    <w:pPr>
      <w:pStyle w:val="Footer"/>
      <w:ind w:right="360"/>
      <w:jc w:val="left"/>
    </w:pPr>
    <w:r>
      <w:b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B6FBB" w14:textId="77777777" w:rsidR="00E47890" w:rsidRDefault="00E4789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56A1254" w14:textId="77777777" w:rsidR="00E47890" w:rsidRDefault="00E47890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A8464" w14:textId="77777777" w:rsidR="00E47890" w:rsidRDefault="00E478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55B197" w14:textId="77777777" w:rsidR="00E47890" w:rsidRDefault="00E47890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5B7F" w14:textId="77777777" w:rsidR="00E47890" w:rsidRDefault="00E4789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27603EF" w14:textId="77777777" w:rsidR="00E47890" w:rsidRDefault="00E47890">
    <w:pPr>
      <w:pStyle w:val="Footer"/>
      <w:ind w:right="360"/>
      <w:jc w:val="left"/>
    </w:pPr>
    <w:r>
      <w:br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03D4D" w14:textId="77777777" w:rsidR="00E47890" w:rsidRDefault="00E478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8C75AA" w14:textId="77777777" w:rsidR="00E47890" w:rsidRDefault="00E47890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6DBF8" w14:textId="77777777" w:rsidR="00E47890" w:rsidRDefault="00E4789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41AD03" w14:textId="77777777" w:rsidR="00E47890" w:rsidRDefault="00E47890">
    <w:pPr>
      <w:pStyle w:val="Footer"/>
      <w:ind w:right="360"/>
      <w:jc w:val="left"/>
    </w:pPr>
    <w:r>
      <w:br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24D7A" w14:textId="77777777" w:rsidR="00E47890" w:rsidRDefault="00E478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3389A" w14:textId="77777777" w:rsidR="00E47890" w:rsidRDefault="00E47890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1B42C" w14:textId="77777777" w:rsidR="00E47890" w:rsidRDefault="00E4789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6D9CAF6" w14:textId="77777777" w:rsidR="00E47890" w:rsidRDefault="00E47890">
    <w:pPr>
      <w:pStyle w:val="Footer"/>
      <w:ind w:right="360"/>
      <w:jc w:val="left"/>
    </w:pPr>
    <w:r>
      <w:br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5DD7E" w14:textId="77777777" w:rsidR="00E47890" w:rsidRDefault="00E4789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AEE4D7" w14:textId="77777777" w:rsidR="00E47890" w:rsidRDefault="00E478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B926E" w14:textId="77777777" w:rsidR="00D4354E" w:rsidRDefault="00D4354E">
      <w:r>
        <w:separator/>
      </w:r>
    </w:p>
  </w:footnote>
  <w:footnote w:type="continuationSeparator" w:id="0">
    <w:p w14:paraId="28094B56" w14:textId="77777777" w:rsidR="00D4354E" w:rsidRDefault="00D43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489FD84D" w14:textId="77777777">
      <w:tc>
        <w:tcPr>
          <w:tcW w:w="6379" w:type="dxa"/>
        </w:tcPr>
        <w:p w14:paraId="4D3F219F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Scripts of ToGather</w:t>
          </w:r>
        </w:p>
      </w:tc>
      <w:tc>
        <w:tcPr>
          <w:tcW w:w="3179" w:type="dxa"/>
        </w:tcPr>
        <w:p w14:paraId="09F9A0F0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720005D2" w14:textId="77777777">
      <w:tc>
        <w:tcPr>
          <w:tcW w:w="6379" w:type="dxa"/>
        </w:tcPr>
        <w:p w14:paraId="3739D5E5" w14:textId="77777777" w:rsidR="00E47890" w:rsidRDefault="00E47890" w:rsidP="00B71A35">
          <w:r>
            <w:t>ToGather Application Tests</w:t>
          </w:r>
        </w:p>
      </w:tc>
      <w:tc>
        <w:tcPr>
          <w:tcW w:w="3179" w:type="dxa"/>
        </w:tcPr>
        <w:p w14:paraId="40CF7674" w14:textId="3BD7257A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05EC46A6" w14:textId="77777777" w:rsidR="00E47890" w:rsidRDefault="00E47890">
    <w:pPr>
      <w:pStyle w:val="Header"/>
      <w:rPr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2C292593" w14:textId="77777777">
      <w:tc>
        <w:tcPr>
          <w:tcW w:w="6379" w:type="dxa"/>
        </w:tcPr>
        <w:p w14:paraId="08537DAE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Scripts of ToGather</w:t>
          </w:r>
        </w:p>
      </w:tc>
      <w:tc>
        <w:tcPr>
          <w:tcW w:w="3179" w:type="dxa"/>
        </w:tcPr>
        <w:p w14:paraId="060941AC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44CDF5F2" w14:textId="77777777">
      <w:tc>
        <w:tcPr>
          <w:tcW w:w="6379" w:type="dxa"/>
        </w:tcPr>
        <w:p w14:paraId="419333D2" w14:textId="77777777" w:rsidR="00E47890" w:rsidRDefault="00E47890" w:rsidP="00B71A35">
          <w:r>
            <w:t>ToGather Application Tests</w:t>
          </w:r>
        </w:p>
      </w:tc>
      <w:tc>
        <w:tcPr>
          <w:tcW w:w="3179" w:type="dxa"/>
        </w:tcPr>
        <w:p w14:paraId="4737DAB4" w14:textId="0E670232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2C61147D" w14:textId="77777777" w:rsidR="00E47890" w:rsidRDefault="00E47890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7FC77927" w14:textId="77777777">
      <w:tc>
        <w:tcPr>
          <w:tcW w:w="6379" w:type="dxa"/>
        </w:tcPr>
        <w:p w14:paraId="4F73F980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Scripts of ToGather</w:t>
          </w:r>
        </w:p>
      </w:tc>
      <w:tc>
        <w:tcPr>
          <w:tcW w:w="3179" w:type="dxa"/>
        </w:tcPr>
        <w:p w14:paraId="2F3783C9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387ADD55" w14:textId="77777777">
      <w:tc>
        <w:tcPr>
          <w:tcW w:w="6379" w:type="dxa"/>
        </w:tcPr>
        <w:p w14:paraId="227FC3C8" w14:textId="77777777" w:rsidR="00E47890" w:rsidRDefault="00E47890" w:rsidP="00B71A35">
          <w:r>
            <w:t>ToGather Application Tests</w:t>
          </w:r>
        </w:p>
      </w:tc>
      <w:tc>
        <w:tcPr>
          <w:tcW w:w="3179" w:type="dxa"/>
        </w:tcPr>
        <w:p w14:paraId="1A8697D1" w14:textId="04C32A9A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5C89C664" w14:textId="77777777" w:rsidR="00E47890" w:rsidRDefault="00E47890">
    <w:pPr>
      <w:pStyle w:val="Header"/>
      <w:rPr>
        <w:sz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4F4C816E" w14:textId="77777777">
      <w:tc>
        <w:tcPr>
          <w:tcW w:w="6379" w:type="dxa"/>
        </w:tcPr>
        <w:p w14:paraId="59D72F59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Scripts of ToGather</w:t>
          </w:r>
        </w:p>
      </w:tc>
      <w:tc>
        <w:tcPr>
          <w:tcW w:w="3179" w:type="dxa"/>
        </w:tcPr>
        <w:p w14:paraId="2F4042B9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028CCD69" w14:textId="77777777">
      <w:tc>
        <w:tcPr>
          <w:tcW w:w="6379" w:type="dxa"/>
        </w:tcPr>
        <w:p w14:paraId="450E4B14" w14:textId="77777777" w:rsidR="00E47890" w:rsidRDefault="00E47890" w:rsidP="00B71A35">
          <w:r>
            <w:t>ToGather Application Tests</w:t>
          </w:r>
        </w:p>
      </w:tc>
      <w:tc>
        <w:tcPr>
          <w:tcW w:w="3179" w:type="dxa"/>
        </w:tcPr>
        <w:p w14:paraId="50630A3E" w14:textId="06B54FBA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6EB0E34C" w14:textId="77777777" w:rsidR="00E47890" w:rsidRDefault="00E47890">
    <w:pPr>
      <w:pStyle w:val="Header"/>
      <w:rPr>
        <w:sz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17F9C875" w14:textId="77777777">
      <w:tc>
        <w:tcPr>
          <w:tcW w:w="6379" w:type="dxa"/>
        </w:tcPr>
        <w:p w14:paraId="4B453C65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Scripts of ToGather</w:t>
          </w:r>
        </w:p>
      </w:tc>
      <w:tc>
        <w:tcPr>
          <w:tcW w:w="3179" w:type="dxa"/>
        </w:tcPr>
        <w:p w14:paraId="3A2AD352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2369E2DE" w14:textId="77777777">
      <w:tc>
        <w:tcPr>
          <w:tcW w:w="6379" w:type="dxa"/>
        </w:tcPr>
        <w:p w14:paraId="648BF7E9" w14:textId="77777777" w:rsidR="00E47890" w:rsidRDefault="00E47890" w:rsidP="00B71A35">
          <w:r>
            <w:t>ToGather Application Tests</w:t>
          </w:r>
        </w:p>
      </w:tc>
      <w:tc>
        <w:tcPr>
          <w:tcW w:w="3179" w:type="dxa"/>
        </w:tcPr>
        <w:p w14:paraId="68B28374" w14:textId="2340F291" w:rsidR="00E47890" w:rsidRDefault="00E47890" w:rsidP="00B71A35">
          <w:r>
            <w:t xml:space="preserve">Date: </w:t>
          </w:r>
          <w:r w:rsidR="00294AFB">
            <w:t>16.12</w:t>
          </w:r>
          <w:r>
            <w:t>.2023</w:t>
          </w:r>
        </w:p>
      </w:tc>
    </w:tr>
  </w:tbl>
  <w:p w14:paraId="30311D71" w14:textId="77777777" w:rsidR="00E47890" w:rsidRDefault="00E47890">
    <w:pPr>
      <w:pStyle w:val="Header"/>
      <w:rPr>
        <w:sz w:val="28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7890" w14:paraId="0EAEF713" w14:textId="77777777">
      <w:tc>
        <w:tcPr>
          <w:tcW w:w="6379" w:type="dxa"/>
        </w:tcPr>
        <w:p w14:paraId="24FCC052" w14:textId="77777777" w:rsidR="00E47890" w:rsidRDefault="00E4789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Scripts of ToGather</w:t>
          </w:r>
        </w:p>
      </w:tc>
      <w:tc>
        <w:tcPr>
          <w:tcW w:w="3179" w:type="dxa"/>
        </w:tcPr>
        <w:p w14:paraId="0F6AC908" w14:textId="77777777" w:rsidR="00E47890" w:rsidRDefault="00E47890" w:rsidP="00B71A35">
          <w:pPr>
            <w:tabs>
              <w:tab w:val="left" w:pos="1135"/>
            </w:tabs>
            <w:spacing w:before="40"/>
            <w:ind w:right="68"/>
          </w:pPr>
          <w:r>
            <w:t>Rev: 1.0</w:t>
          </w:r>
        </w:p>
      </w:tc>
    </w:tr>
    <w:tr w:rsidR="00E47890" w14:paraId="63C34425" w14:textId="77777777">
      <w:tc>
        <w:tcPr>
          <w:tcW w:w="6379" w:type="dxa"/>
        </w:tcPr>
        <w:p w14:paraId="69494C19" w14:textId="77777777" w:rsidR="00E47890" w:rsidRDefault="00E47890" w:rsidP="00B71A35">
          <w:r>
            <w:t>ToGather Application Tests</w:t>
          </w:r>
        </w:p>
      </w:tc>
      <w:tc>
        <w:tcPr>
          <w:tcW w:w="3179" w:type="dxa"/>
        </w:tcPr>
        <w:p w14:paraId="3BF93DC3" w14:textId="77777777" w:rsidR="00E47890" w:rsidRDefault="00E47890" w:rsidP="00B71A35">
          <w:r>
            <w:t xml:space="preserve">Date: </w:t>
          </w:r>
          <w:r w:rsidR="00A1018F">
            <w:t>16</w:t>
          </w:r>
          <w:r>
            <w:t>.1</w:t>
          </w:r>
          <w:r w:rsidR="00A1018F">
            <w:t>2</w:t>
          </w:r>
          <w:r>
            <w:t>.2023</w:t>
          </w:r>
        </w:p>
      </w:tc>
    </w:tr>
  </w:tbl>
  <w:p w14:paraId="551A2545" w14:textId="77777777" w:rsidR="00E47890" w:rsidRDefault="00E47890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145199067">
    <w:abstractNumId w:val="11"/>
  </w:num>
  <w:num w:numId="2" w16cid:durableId="505749662">
    <w:abstractNumId w:val="8"/>
  </w:num>
  <w:num w:numId="3" w16cid:durableId="1620527172">
    <w:abstractNumId w:val="13"/>
  </w:num>
  <w:num w:numId="4" w16cid:durableId="465394305">
    <w:abstractNumId w:val="10"/>
  </w:num>
  <w:num w:numId="5" w16cid:durableId="610551219">
    <w:abstractNumId w:val="17"/>
  </w:num>
  <w:num w:numId="6" w16cid:durableId="401100508">
    <w:abstractNumId w:val="16"/>
  </w:num>
  <w:num w:numId="7" w16cid:durableId="89392525">
    <w:abstractNumId w:val="7"/>
  </w:num>
  <w:num w:numId="8" w16cid:durableId="1666975934">
    <w:abstractNumId w:val="15"/>
  </w:num>
  <w:num w:numId="9" w16cid:durableId="1180705565">
    <w:abstractNumId w:val="20"/>
  </w:num>
  <w:num w:numId="10" w16cid:durableId="1104957855">
    <w:abstractNumId w:val="1"/>
  </w:num>
  <w:num w:numId="11" w16cid:durableId="751704485">
    <w:abstractNumId w:val="3"/>
  </w:num>
  <w:num w:numId="12" w16cid:durableId="60176458">
    <w:abstractNumId w:val="27"/>
  </w:num>
  <w:num w:numId="13" w16cid:durableId="287972830">
    <w:abstractNumId w:val="6"/>
  </w:num>
  <w:num w:numId="14" w16cid:durableId="1376735836">
    <w:abstractNumId w:val="0"/>
  </w:num>
  <w:num w:numId="15" w16cid:durableId="1175992877">
    <w:abstractNumId w:val="23"/>
  </w:num>
  <w:num w:numId="16" w16cid:durableId="74859324">
    <w:abstractNumId w:val="22"/>
  </w:num>
  <w:num w:numId="17" w16cid:durableId="174002298">
    <w:abstractNumId w:val="21"/>
  </w:num>
  <w:num w:numId="18" w16cid:durableId="51388974">
    <w:abstractNumId w:val="19"/>
  </w:num>
  <w:num w:numId="19" w16cid:durableId="1409882592">
    <w:abstractNumId w:val="4"/>
  </w:num>
  <w:num w:numId="20" w16cid:durableId="1512790837">
    <w:abstractNumId w:val="10"/>
    <w:lvlOverride w:ilvl="0">
      <w:startOverride w:val="1"/>
    </w:lvlOverride>
  </w:num>
  <w:num w:numId="21" w16cid:durableId="209466396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59124754">
    <w:abstractNumId w:val="24"/>
  </w:num>
  <w:num w:numId="23" w16cid:durableId="1566648650">
    <w:abstractNumId w:val="5"/>
  </w:num>
  <w:num w:numId="24" w16cid:durableId="2033334653">
    <w:abstractNumId w:val="12"/>
  </w:num>
  <w:num w:numId="25" w16cid:durableId="409696562">
    <w:abstractNumId w:val="2"/>
  </w:num>
  <w:num w:numId="26" w16cid:durableId="268660920">
    <w:abstractNumId w:val="18"/>
  </w:num>
  <w:num w:numId="27" w16cid:durableId="1234968594">
    <w:abstractNumId w:val="26"/>
  </w:num>
  <w:num w:numId="28" w16cid:durableId="1338657593">
    <w:abstractNumId w:val="14"/>
  </w:num>
  <w:num w:numId="29" w16cid:durableId="1014647380">
    <w:abstractNumId w:val="25"/>
  </w:num>
  <w:num w:numId="30" w16cid:durableId="365061534">
    <w:abstractNumId w:val="9"/>
  </w:num>
  <w:num w:numId="31" w16cid:durableId="926186466">
    <w:abstractNumId w:val="10"/>
    <w:lvlOverride w:ilvl="0">
      <w:startOverride w:val="1"/>
    </w:lvlOverride>
  </w:num>
  <w:num w:numId="32" w16cid:durableId="966742383">
    <w:abstractNumId w:val="10"/>
    <w:lvlOverride w:ilvl="0">
      <w:startOverride w:val="1"/>
    </w:lvlOverride>
  </w:num>
  <w:num w:numId="33" w16cid:durableId="1744328396">
    <w:abstractNumId w:val="10"/>
    <w:lvlOverride w:ilvl="0">
      <w:startOverride w:val="1"/>
    </w:lvlOverride>
  </w:num>
  <w:num w:numId="34" w16cid:durableId="1622149019">
    <w:abstractNumId w:val="10"/>
    <w:lvlOverride w:ilvl="0">
      <w:startOverride w:val="1"/>
    </w:lvlOverride>
  </w:num>
  <w:num w:numId="35" w16cid:durableId="1308164341">
    <w:abstractNumId w:val="10"/>
    <w:lvlOverride w:ilvl="0">
      <w:startOverride w:val="1"/>
    </w:lvlOverride>
  </w:num>
  <w:num w:numId="36" w16cid:durableId="1075476552">
    <w:abstractNumId w:val="10"/>
    <w:lvlOverride w:ilvl="0">
      <w:startOverride w:val="1"/>
    </w:lvlOverride>
  </w:num>
  <w:num w:numId="37" w16cid:durableId="363483680">
    <w:abstractNumId w:val="10"/>
    <w:lvlOverride w:ilvl="0">
      <w:startOverride w:val="1"/>
    </w:lvlOverride>
  </w:num>
  <w:num w:numId="38" w16cid:durableId="1483503559">
    <w:abstractNumId w:val="10"/>
    <w:lvlOverride w:ilvl="0">
      <w:startOverride w:val="1"/>
    </w:lvlOverride>
  </w:num>
  <w:num w:numId="39" w16cid:durableId="596715460">
    <w:abstractNumId w:val="10"/>
    <w:lvlOverride w:ilvl="0">
      <w:startOverride w:val="1"/>
    </w:lvlOverride>
  </w:num>
  <w:num w:numId="40" w16cid:durableId="619730157">
    <w:abstractNumId w:val="10"/>
    <w:lvlOverride w:ilvl="0">
      <w:startOverride w:val="1"/>
    </w:lvlOverride>
  </w:num>
  <w:num w:numId="41" w16cid:durableId="73539879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0A"/>
    <w:rsid w:val="00024113"/>
    <w:rsid w:val="000278E8"/>
    <w:rsid w:val="00036ABF"/>
    <w:rsid w:val="00037A8E"/>
    <w:rsid w:val="000449EF"/>
    <w:rsid w:val="0004651B"/>
    <w:rsid w:val="0005393E"/>
    <w:rsid w:val="00090A99"/>
    <w:rsid w:val="00096482"/>
    <w:rsid w:val="000D5952"/>
    <w:rsid w:val="000D6E84"/>
    <w:rsid w:val="000E3C24"/>
    <w:rsid w:val="000F4382"/>
    <w:rsid w:val="00127DBF"/>
    <w:rsid w:val="00154D6A"/>
    <w:rsid w:val="0015543B"/>
    <w:rsid w:val="00163E1F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634C0"/>
    <w:rsid w:val="00291668"/>
    <w:rsid w:val="00294AFB"/>
    <w:rsid w:val="002A7E47"/>
    <w:rsid w:val="002C1B7F"/>
    <w:rsid w:val="002D07CF"/>
    <w:rsid w:val="002D1B63"/>
    <w:rsid w:val="002D1D0A"/>
    <w:rsid w:val="002D7BA4"/>
    <w:rsid w:val="002E347B"/>
    <w:rsid w:val="00317678"/>
    <w:rsid w:val="00331345"/>
    <w:rsid w:val="00336A60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8168D"/>
    <w:rsid w:val="00483195"/>
    <w:rsid w:val="004A0610"/>
    <w:rsid w:val="004A279E"/>
    <w:rsid w:val="004A4B81"/>
    <w:rsid w:val="004A71EF"/>
    <w:rsid w:val="004D1C11"/>
    <w:rsid w:val="004D2295"/>
    <w:rsid w:val="004E420D"/>
    <w:rsid w:val="004F4FB4"/>
    <w:rsid w:val="004F7B53"/>
    <w:rsid w:val="004F7C17"/>
    <w:rsid w:val="00520EF0"/>
    <w:rsid w:val="00531B5A"/>
    <w:rsid w:val="00536681"/>
    <w:rsid w:val="00543C1C"/>
    <w:rsid w:val="00553DAD"/>
    <w:rsid w:val="005706E3"/>
    <w:rsid w:val="00576454"/>
    <w:rsid w:val="0059529F"/>
    <w:rsid w:val="005B48A6"/>
    <w:rsid w:val="005B56F9"/>
    <w:rsid w:val="005E1449"/>
    <w:rsid w:val="005E2ADA"/>
    <w:rsid w:val="005F0EB8"/>
    <w:rsid w:val="00604AE4"/>
    <w:rsid w:val="00620950"/>
    <w:rsid w:val="00627AD0"/>
    <w:rsid w:val="00635CE7"/>
    <w:rsid w:val="00683635"/>
    <w:rsid w:val="006B5D41"/>
    <w:rsid w:val="006D4DE0"/>
    <w:rsid w:val="00702D6A"/>
    <w:rsid w:val="007038D4"/>
    <w:rsid w:val="00720507"/>
    <w:rsid w:val="007275A3"/>
    <w:rsid w:val="0074307D"/>
    <w:rsid w:val="00752B41"/>
    <w:rsid w:val="007542E0"/>
    <w:rsid w:val="00755EFA"/>
    <w:rsid w:val="00756932"/>
    <w:rsid w:val="007606FF"/>
    <w:rsid w:val="00772DAC"/>
    <w:rsid w:val="00780A9A"/>
    <w:rsid w:val="00796CD4"/>
    <w:rsid w:val="007C0763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050A"/>
    <w:rsid w:val="008725C4"/>
    <w:rsid w:val="00891E3A"/>
    <w:rsid w:val="0089205C"/>
    <w:rsid w:val="00895710"/>
    <w:rsid w:val="008A02F5"/>
    <w:rsid w:val="008D2261"/>
    <w:rsid w:val="008E5B7B"/>
    <w:rsid w:val="008F0C91"/>
    <w:rsid w:val="00911903"/>
    <w:rsid w:val="00913D07"/>
    <w:rsid w:val="00915018"/>
    <w:rsid w:val="0093214E"/>
    <w:rsid w:val="009322A3"/>
    <w:rsid w:val="0093488F"/>
    <w:rsid w:val="00940AC7"/>
    <w:rsid w:val="00941C32"/>
    <w:rsid w:val="00981DE1"/>
    <w:rsid w:val="00983E57"/>
    <w:rsid w:val="009A443F"/>
    <w:rsid w:val="009B4603"/>
    <w:rsid w:val="009C06FE"/>
    <w:rsid w:val="009C4C9A"/>
    <w:rsid w:val="009D1046"/>
    <w:rsid w:val="009E2570"/>
    <w:rsid w:val="00A05D65"/>
    <w:rsid w:val="00A1018F"/>
    <w:rsid w:val="00A11301"/>
    <w:rsid w:val="00A30AD6"/>
    <w:rsid w:val="00A37650"/>
    <w:rsid w:val="00A46037"/>
    <w:rsid w:val="00A6035A"/>
    <w:rsid w:val="00A6090E"/>
    <w:rsid w:val="00A72B6A"/>
    <w:rsid w:val="00A739C2"/>
    <w:rsid w:val="00A82133"/>
    <w:rsid w:val="00A857E6"/>
    <w:rsid w:val="00A949B8"/>
    <w:rsid w:val="00AB1975"/>
    <w:rsid w:val="00AB1A12"/>
    <w:rsid w:val="00AC2DDA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C00A7"/>
    <w:rsid w:val="00BC0528"/>
    <w:rsid w:val="00BE5CCD"/>
    <w:rsid w:val="00BE784F"/>
    <w:rsid w:val="00C00143"/>
    <w:rsid w:val="00C05D0A"/>
    <w:rsid w:val="00C070A0"/>
    <w:rsid w:val="00C07137"/>
    <w:rsid w:val="00C074E2"/>
    <w:rsid w:val="00C229AB"/>
    <w:rsid w:val="00C32112"/>
    <w:rsid w:val="00C34B6E"/>
    <w:rsid w:val="00C4752B"/>
    <w:rsid w:val="00C72B5B"/>
    <w:rsid w:val="00C87E36"/>
    <w:rsid w:val="00C94212"/>
    <w:rsid w:val="00CC47D2"/>
    <w:rsid w:val="00CC74EE"/>
    <w:rsid w:val="00CD6734"/>
    <w:rsid w:val="00D010AF"/>
    <w:rsid w:val="00D24817"/>
    <w:rsid w:val="00D4354E"/>
    <w:rsid w:val="00D436C6"/>
    <w:rsid w:val="00D6061E"/>
    <w:rsid w:val="00D63989"/>
    <w:rsid w:val="00D63FFC"/>
    <w:rsid w:val="00D664F5"/>
    <w:rsid w:val="00D71228"/>
    <w:rsid w:val="00D74923"/>
    <w:rsid w:val="00D77EC2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47890"/>
    <w:rsid w:val="00E5553C"/>
    <w:rsid w:val="00E70BB1"/>
    <w:rsid w:val="00E769D2"/>
    <w:rsid w:val="00E81841"/>
    <w:rsid w:val="00E84509"/>
    <w:rsid w:val="00E871F6"/>
    <w:rsid w:val="00E9165F"/>
    <w:rsid w:val="00E965BA"/>
    <w:rsid w:val="00E9690C"/>
    <w:rsid w:val="00E97890"/>
    <w:rsid w:val="00EA0747"/>
    <w:rsid w:val="00EA3832"/>
    <w:rsid w:val="00EB04C1"/>
    <w:rsid w:val="00EB45AC"/>
    <w:rsid w:val="00ED1B99"/>
    <w:rsid w:val="00EE05CC"/>
    <w:rsid w:val="00EF0BDB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31823A"/>
  <w15:chartTrackingRefBased/>
  <w15:docId w15:val="{FF4BEE2D-444C-498B-ABE2-CBEEDDCE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link w:val="FooterChar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link w:val="BodyTextChar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customStyle="1" w:styleId="HeaderChar">
    <w:name w:val="Header Char"/>
    <w:link w:val="Header"/>
    <w:rsid w:val="00AC2DDA"/>
    <w:rPr>
      <w:lang w:val="en-US" w:eastAsia="en-US"/>
    </w:rPr>
  </w:style>
  <w:style w:type="character" w:customStyle="1" w:styleId="FooterChar">
    <w:name w:val="Footer Char"/>
    <w:link w:val="Footer"/>
    <w:rsid w:val="00AC2DDA"/>
    <w:rPr>
      <w:sz w:val="22"/>
      <w:lang w:val="en-US" w:eastAsia="en-US"/>
    </w:rPr>
  </w:style>
  <w:style w:type="paragraph" w:styleId="Title">
    <w:name w:val="Title"/>
    <w:basedOn w:val="Normal"/>
    <w:link w:val="TitleChar"/>
    <w:qFormat/>
    <w:rsid w:val="00A1018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1018F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A1018F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oter" Target="foot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5" Type="http://schemas.openxmlformats.org/officeDocument/2006/relationships/footer" Target="footer12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D31E64-ADC4-4905-A9F8-4CF49810B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294</TotalTime>
  <Pages>21</Pages>
  <Words>1715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Administrator</dc:creator>
  <cp:keywords>Gizlilik Derecesini Seçiniz</cp:keywords>
  <dc:description/>
  <cp:lastModifiedBy>Baran Özden</cp:lastModifiedBy>
  <cp:revision>15</cp:revision>
  <cp:lastPrinted>2003-10-06T05:49:00Z</cp:lastPrinted>
  <dcterms:created xsi:type="dcterms:W3CDTF">2023-11-25T09:00:00Z</dcterms:created>
  <dcterms:modified xsi:type="dcterms:W3CDTF">2023-12-16T16:22:00Z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f337fec2-5f85-4ae8-8e07-b8ef6d386f7b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