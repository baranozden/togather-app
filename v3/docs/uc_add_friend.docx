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73366D71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425D6C">
        <w:t>Add Friend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1E765422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 xml:space="preserve">The use case describes how the user </w:t>
      </w:r>
      <w:r w:rsidR="00425D6C">
        <w:rPr>
          <w:rFonts w:ascii="Times New Roman" w:hAnsi="Times New Roman" w:cs="Times New Roman"/>
          <w:sz w:val="20"/>
          <w:szCs w:val="20"/>
        </w:rPr>
        <w:t>add other users as friends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6836CAD4" w14:textId="216B31EA" w:rsidR="00E5196E" w:rsidRDefault="00425D6C" w:rsidP="00427EF7">
      <w:pPr>
        <w:pStyle w:val="GvdeMetni"/>
        <w:numPr>
          <w:ilvl w:val="0"/>
          <w:numId w:val="5"/>
        </w:numPr>
      </w:pPr>
      <w:r>
        <w:t>User wants to add other users as friend.</w:t>
      </w:r>
    </w:p>
    <w:p w14:paraId="286690E3" w14:textId="6BD33758" w:rsidR="00EC50B0" w:rsidRDefault="00EC50B0" w:rsidP="00EC50B0">
      <w:pPr>
        <w:pStyle w:val="GvdeMetni"/>
        <w:numPr>
          <w:ilvl w:val="0"/>
          <w:numId w:val="5"/>
        </w:numPr>
      </w:pPr>
      <w:r>
        <w:t xml:space="preserve">System displays </w:t>
      </w:r>
      <w:r w:rsidR="00796852">
        <w:t>existing users.</w:t>
      </w:r>
    </w:p>
    <w:p w14:paraId="1B58C58B" w14:textId="00A05DBA" w:rsidR="00E5196E" w:rsidRDefault="00E5196E" w:rsidP="00427EF7">
      <w:pPr>
        <w:pStyle w:val="GvdeMetni"/>
        <w:numPr>
          <w:ilvl w:val="0"/>
          <w:numId w:val="5"/>
        </w:numPr>
      </w:pPr>
      <w:r>
        <w:t xml:space="preserve">User </w:t>
      </w:r>
      <w:r w:rsidR="00427EF7">
        <w:t>browses the desired user.</w:t>
      </w:r>
    </w:p>
    <w:p w14:paraId="181FA83E" w14:textId="7028C6A3" w:rsidR="002616CA" w:rsidRPr="002616CA" w:rsidRDefault="002616CA" w:rsidP="002616CA">
      <w:pPr>
        <w:pStyle w:val="GvdeMetni"/>
        <w:numPr>
          <w:ilvl w:val="0"/>
          <w:numId w:val="5"/>
        </w:numPr>
      </w:pPr>
      <w:r w:rsidRPr="002616CA">
        <w:t xml:space="preserve">System displays </w:t>
      </w:r>
      <w:r w:rsidR="00425D6C">
        <w:t>search results of user</w:t>
      </w:r>
      <w:r>
        <w:t xml:space="preserve"> information</w:t>
      </w:r>
      <w:r w:rsidRPr="002616CA">
        <w:t>.</w:t>
      </w:r>
    </w:p>
    <w:p w14:paraId="7F6B9973" w14:textId="2963FB4F" w:rsidR="00BA21CA" w:rsidRDefault="00E5196E" w:rsidP="000E5836">
      <w:pPr>
        <w:pStyle w:val="GvdeMetni"/>
        <w:numPr>
          <w:ilvl w:val="0"/>
          <w:numId w:val="5"/>
        </w:numPr>
      </w:pPr>
      <w:r>
        <w:t xml:space="preserve">User </w:t>
      </w:r>
      <w:r w:rsidR="00425D6C">
        <w:t>selects the desired user.</w:t>
      </w:r>
    </w:p>
    <w:p w14:paraId="60F54C38" w14:textId="637ED908" w:rsidR="00425D6C" w:rsidRDefault="00425D6C" w:rsidP="000E5836">
      <w:pPr>
        <w:pStyle w:val="GvdeMetni"/>
        <w:numPr>
          <w:ilvl w:val="0"/>
          <w:numId w:val="5"/>
        </w:numPr>
      </w:pPr>
      <w:r>
        <w:t>System displays the other user’s profile.</w:t>
      </w:r>
    </w:p>
    <w:p w14:paraId="5D16DEAC" w14:textId="20584EB1" w:rsidR="00425D6C" w:rsidRDefault="00425D6C" w:rsidP="000E5836">
      <w:pPr>
        <w:pStyle w:val="GvdeMetni"/>
        <w:numPr>
          <w:ilvl w:val="0"/>
          <w:numId w:val="5"/>
        </w:numPr>
      </w:pPr>
      <w:r>
        <w:t>User send</w:t>
      </w:r>
      <w:r w:rsidR="00EA05A7">
        <w:t>s</w:t>
      </w:r>
      <w:r>
        <w:t xml:space="preserve"> invitation</w:t>
      </w:r>
      <w:r w:rsidR="00427EF7">
        <w:t xml:space="preserve"> to add as a friend</w:t>
      </w:r>
      <w:r>
        <w:t>.</w:t>
      </w:r>
    </w:p>
    <w:p w14:paraId="51158E50" w14:textId="069BFE1E" w:rsidR="00425D6C" w:rsidRDefault="00073DC4" w:rsidP="00425D6C">
      <w:pPr>
        <w:pStyle w:val="GvdeMetni"/>
        <w:numPr>
          <w:ilvl w:val="0"/>
          <w:numId w:val="5"/>
        </w:numPr>
      </w:pPr>
      <w:r>
        <w:t xml:space="preserve">System </w:t>
      </w:r>
      <w:r w:rsidR="004E117A">
        <w:t>indicates invitation is sent.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1AD64B33" w14:textId="77777777" w:rsidR="002E6427" w:rsidRPr="004F5D4D" w:rsidRDefault="002E6427" w:rsidP="002E6427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2A0FA983" w14:textId="77777777" w:rsidR="002E6427" w:rsidRPr="004F5D4D" w:rsidRDefault="002E6427" w:rsidP="002E6427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35E6D318" w14:textId="77777777" w:rsidR="002E6427" w:rsidRPr="00C45ABE" w:rsidRDefault="002E6427" w:rsidP="002E6427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FF21696" w14:textId="7ABC5825" w:rsidR="005C35D8" w:rsidRDefault="005D6A59" w:rsidP="005C35D8">
      <w:pPr>
        <w:pStyle w:val="Balk2"/>
      </w:pPr>
      <w:r>
        <w:t>Add Friend Shortcut</w:t>
      </w:r>
      <w:r w:rsidR="005C35D8">
        <w:t xml:space="preserve"> (</w:t>
      </w:r>
      <w:r w:rsidR="00427EF7">
        <w:t>4</w:t>
      </w:r>
      <w:r w:rsidR="005C35D8">
        <w:t>a)</w:t>
      </w:r>
    </w:p>
    <w:p w14:paraId="755934F5" w14:textId="2C806FE2" w:rsidR="005C35D8" w:rsidRDefault="005C35D8" w:rsidP="005C35D8">
      <w:pPr>
        <w:pStyle w:val="GvdeMetni"/>
      </w:pPr>
      <w:r>
        <w:rPr>
          <w:rStyle w:val="ui-provider"/>
        </w:rPr>
        <w:t xml:space="preserve">If in step </w:t>
      </w:r>
      <w:r w:rsidR="00427EF7">
        <w:rPr>
          <w:rStyle w:val="ui-provider"/>
        </w:rPr>
        <w:t>4</w:t>
      </w:r>
      <w:r>
        <w:rPr>
          <w:rStyle w:val="ui-provider"/>
        </w:rPr>
        <w:t xml:space="preserve"> of the basic flow, the User </w:t>
      </w:r>
      <w:r w:rsidR="00425D6C">
        <w:rPr>
          <w:rStyle w:val="ui-provider"/>
        </w:rPr>
        <w:t>wants to add friend before goes to other user’s profile,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409861C3" w14:textId="4782D716" w:rsidR="00CB72B0" w:rsidRDefault="00425D6C" w:rsidP="00CB72B0">
      <w:pPr>
        <w:pStyle w:val="GvdeMetni"/>
        <w:numPr>
          <w:ilvl w:val="0"/>
          <w:numId w:val="10"/>
        </w:numPr>
      </w:pPr>
      <w:r>
        <w:t xml:space="preserve">User </w:t>
      </w:r>
      <w:r w:rsidR="00427EF7">
        <w:t>send invitation to desired user to add as a friend</w:t>
      </w:r>
      <w:r w:rsidR="00CB72B0">
        <w:t>.</w:t>
      </w:r>
    </w:p>
    <w:p w14:paraId="41483351" w14:textId="3CA3F46F" w:rsidR="00CB72B0" w:rsidRPr="00480120" w:rsidRDefault="00651B6A" w:rsidP="00A41833">
      <w:pPr>
        <w:pStyle w:val="GvdeMetni"/>
        <w:numPr>
          <w:ilvl w:val="0"/>
          <w:numId w:val="10"/>
        </w:numPr>
      </w:pPr>
      <w:r>
        <w:t xml:space="preserve">The use case resumes at step </w:t>
      </w:r>
      <w:r w:rsidR="003C30AF">
        <w:t>8</w:t>
      </w:r>
      <w:r w:rsidR="002A0C23">
        <w:t>.</w:t>
      </w:r>
    </w:p>
    <w:p w14:paraId="396BDF0C" w14:textId="77777777" w:rsidR="00E96106" w:rsidRDefault="00E96106" w:rsidP="000E5836">
      <w:pPr>
        <w:pStyle w:val="Balk1"/>
      </w:pPr>
      <w:r>
        <w:t>Post-conditions</w:t>
      </w:r>
      <w:r w:rsidR="00F67C0A">
        <w:t xml:space="preserve"> (Success Guarantee)</w:t>
      </w:r>
    </w:p>
    <w:p w14:paraId="7A58AED1" w14:textId="04187145" w:rsidR="00651B6A" w:rsidRDefault="00651B6A" w:rsidP="000E5836">
      <w:pPr>
        <w:pStyle w:val="Balk2"/>
      </w:pPr>
      <w:r>
        <w:t xml:space="preserve">Successful </w:t>
      </w:r>
      <w:r w:rsidR="00EC50B0">
        <w:t xml:space="preserve">Friend </w:t>
      </w:r>
      <w:r>
        <w:t>Addition</w:t>
      </w:r>
    </w:p>
    <w:p w14:paraId="37377180" w14:textId="77721492" w:rsidR="00651B6A" w:rsidRPr="00F67C0A" w:rsidRDefault="00651B6A" w:rsidP="00F67C0A">
      <w:pPr>
        <w:pStyle w:val="Balk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</w:t>
      </w:r>
      <w:r w:rsidR="003C30AF">
        <w:rPr>
          <w:rFonts w:ascii="Times New Roman" w:hAnsi="Times New Roman"/>
          <w:b w:val="0"/>
        </w:rPr>
        <w:t>see request is sent</w:t>
      </w:r>
      <w:r w:rsidR="00A41833">
        <w:rPr>
          <w:rFonts w:ascii="Times New Roman" w:hAnsi="Times New Roman"/>
          <w:b w:val="0"/>
        </w:rPr>
        <w:t>.</w:t>
      </w:r>
    </w:p>
    <w:p w14:paraId="08B4CBC8" w14:textId="77777777" w:rsidR="000C0056" w:rsidRDefault="000C0056" w:rsidP="000C0056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339CD3E5" w14:textId="2ACE1259" w:rsidR="00F53E47" w:rsidRDefault="000C0056" w:rsidP="000C0056">
      <w:pPr>
        <w:pStyle w:val="GvdeMetni"/>
        <w:ind w:left="709"/>
      </w:pPr>
      <w:r>
        <w:t>None</w:t>
      </w:r>
    </w:p>
    <w:p w14:paraId="379501E8" w14:textId="38922D63" w:rsidR="00F53E47" w:rsidRDefault="00F53E47" w:rsidP="00A41833">
      <w:pPr>
        <w:pStyle w:val="GvdeMetni"/>
        <w:ind w:left="0"/>
      </w:pPr>
    </w:p>
    <w:p w14:paraId="5AE3F193" w14:textId="75B78099" w:rsidR="00427EF7" w:rsidRDefault="00427EF7" w:rsidP="00A41833">
      <w:pPr>
        <w:pStyle w:val="GvdeMetni"/>
        <w:ind w:left="0"/>
      </w:pPr>
    </w:p>
    <w:p w14:paraId="1BCD5283" w14:textId="2EE338D8" w:rsidR="00427EF7" w:rsidRDefault="00427EF7" w:rsidP="00A41833">
      <w:pPr>
        <w:pStyle w:val="GvdeMetni"/>
        <w:ind w:left="0"/>
      </w:pPr>
    </w:p>
    <w:p w14:paraId="5E08745C" w14:textId="77777777" w:rsidR="00427EF7" w:rsidRDefault="00427EF7" w:rsidP="00A41833">
      <w:pPr>
        <w:pStyle w:val="GvdeMetni"/>
        <w:ind w:left="0"/>
      </w:pPr>
    </w:p>
    <w:p w14:paraId="514681D8" w14:textId="77777777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0494D4AC" w:rsidR="00795256" w:rsidRPr="00275F13" w:rsidRDefault="00A41833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5256" w:rsidRPr="00275F13">
              <w:rPr>
                <w:sz w:val="20"/>
                <w:szCs w:val="20"/>
              </w:rPr>
              <w:t>2/1</w:t>
            </w:r>
            <w:r>
              <w:rPr>
                <w:sz w:val="20"/>
                <w:szCs w:val="20"/>
              </w:rPr>
              <w:t>2</w:t>
            </w:r>
            <w:r w:rsidR="00795256" w:rsidRPr="00275F13">
              <w:rPr>
                <w:sz w:val="20"/>
                <w:szCs w:val="20"/>
              </w:rPr>
              <w:t>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4D0A" w14:textId="77777777" w:rsidR="00C97BEB" w:rsidRDefault="00C97BEB">
      <w:r>
        <w:separator/>
      </w:r>
    </w:p>
  </w:endnote>
  <w:endnote w:type="continuationSeparator" w:id="0">
    <w:p w14:paraId="4B23FE13" w14:textId="77777777" w:rsidR="00C97BEB" w:rsidRDefault="00C9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1882" w14:textId="77777777" w:rsidR="00C97BEB" w:rsidRDefault="00C97BEB">
      <w:r>
        <w:separator/>
      </w:r>
    </w:p>
  </w:footnote>
  <w:footnote w:type="continuationSeparator" w:id="0">
    <w:p w14:paraId="572011AC" w14:textId="77777777" w:rsidR="00C97BEB" w:rsidRDefault="00C9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14499067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A41833">
            <w:rPr>
              <w:sz w:val="20"/>
            </w:rPr>
            <w:t>.0</w:t>
          </w:r>
        </w:p>
      </w:tc>
    </w:tr>
    <w:tr w:rsidR="00985EE5" w14:paraId="556E535B" w14:textId="77777777">
      <w:tc>
        <w:tcPr>
          <w:tcW w:w="6379" w:type="dxa"/>
        </w:tcPr>
        <w:p w14:paraId="656CE869" w14:textId="6E6520F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425D6C">
            <w:rPr>
              <w:sz w:val="20"/>
            </w:rPr>
            <w:t>Add Friend</w:t>
          </w:r>
        </w:p>
      </w:tc>
      <w:tc>
        <w:tcPr>
          <w:tcW w:w="2369" w:type="dxa"/>
        </w:tcPr>
        <w:p w14:paraId="1E1CE448" w14:textId="7374BFB5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BF38AC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0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62474940">
    <w:abstractNumId w:val="0"/>
  </w:num>
  <w:num w:numId="2" w16cid:durableId="1878543989">
    <w:abstractNumId w:val="0"/>
  </w:num>
  <w:num w:numId="3" w16cid:durableId="1402750856">
    <w:abstractNumId w:val="3"/>
  </w:num>
  <w:num w:numId="4" w16cid:durableId="1071347382">
    <w:abstractNumId w:val="2"/>
  </w:num>
  <w:num w:numId="5" w16cid:durableId="743528228">
    <w:abstractNumId w:val="10"/>
  </w:num>
  <w:num w:numId="6" w16cid:durableId="526986264">
    <w:abstractNumId w:val="7"/>
  </w:num>
  <w:num w:numId="7" w16cid:durableId="1326057283">
    <w:abstractNumId w:val="8"/>
  </w:num>
  <w:num w:numId="8" w16cid:durableId="1267495536">
    <w:abstractNumId w:val="1"/>
  </w:num>
  <w:num w:numId="9" w16cid:durableId="1816215346">
    <w:abstractNumId w:val="5"/>
  </w:num>
  <w:num w:numId="10" w16cid:durableId="969283499">
    <w:abstractNumId w:val="6"/>
  </w:num>
  <w:num w:numId="11" w16cid:durableId="795175440">
    <w:abstractNumId w:val="4"/>
  </w:num>
  <w:num w:numId="12" w16cid:durableId="112403651">
    <w:abstractNumId w:val="9"/>
  </w:num>
  <w:num w:numId="13" w16cid:durableId="1374308207">
    <w:abstractNumId w:val="11"/>
  </w:num>
  <w:num w:numId="14" w16cid:durableId="767628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73DC4"/>
    <w:rsid w:val="000C0056"/>
    <w:rsid w:val="000E5836"/>
    <w:rsid w:val="001014F3"/>
    <w:rsid w:val="001145F0"/>
    <w:rsid w:val="00115045"/>
    <w:rsid w:val="001453AE"/>
    <w:rsid w:val="001535B3"/>
    <w:rsid w:val="0017366D"/>
    <w:rsid w:val="001751A2"/>
    <w:rsid w:val="0018688E"/>
    <w:rsid w:val="00205F37"/>
    <w:rsid w:val="002616CA"/>
    <w:rsid w:val="00275F13"/>
    <w:rsid w:val="002A0C23"/>
    <w:rsid w:val="002A7F84"/>
    <w:rsid w:val="002C0C69"/>
    <w:rsid w:val="002E57C5"/>
    <w:rsid w:val="002E6427"/>
    <w:rsid w:val="00305A1D"/>
    <w:rsid w:val="003234D4"/>
    <w:rsid w:val="00337B5C"/>
    <w:rsid w:val="00341B83"/>
    <w:rsid w:val="00353068"/>
    <w:rsid w:val="003556F7"/>
    <w:rsid w:val="003606A8"/>
    <w:rsid w:val="00367D34"/>
    <w:rsid w:val="003A3D7D"/>
    <w:rsid w:val="003B0829"/>
    <w:rsid w:val="003C30AF"/>
    <w:rsid w:val="00425D6C"/>
    <w:rsid w:val="00427EF7"/>
    <w:rsid w:val="00450C77"/>
    <w:rsid w:val="004542E5"/>
    <w:rsid w:val="00466592"/>
    <w:rsid w:val="00480120"/>
    <w:rsid w:val="00487E81"/>
    <w:rsid w:val="00492C75"/>
    <w:rsid w:val="004B4867"/>
    <w:rsid w:val="004D22C5"/>
    <w:rsid w:val="004D4C19"/>
    <w:rsid w:val="004E117A"/>
    <w:rsid w:val="004F419B"/>
    <w:rsid w:val="004F5D4D"/>
    <w:rsid w:val="00514D33"/>
    <w:rsid w:val="00576C51"/>
    <w:rsid w:val="005A04BD"/>
    <w:rsid w:val="005C35D8"/>
    <w:rsid w:val="005D6A59"/>
    <w:rsid w:val="005E538A"/>
    <w:rsid w:val="005E7968"/>
    <w:rsid w:val="0060290D"/>
    <w:rsid w:val="0064462C"/>
    <w:rsid w:val="00651B6A"/>
    <w:rsid w:val="00667B21"/>
    <w:rsid w:val="006B0D38"/>
    <w:rsid w:val="006C7C5D"/>
    <w:rsid w:val="006E5F63"/>
    <w:rsid w:val="006F60B2"/>
    <w:rsid w:val="00795256"/>
    <w:rsid w:val="00796852"/>
    <w:rsid w:val="007B41CD"/>
    <w:rsid w:val="007D5BF9"/>
    <w:rsid w:val="007F13F6"/>
    <w:rsid w:val="008866E4"/>
    <w:rsid w:val="008D0691"/>
    <w:rsid w:val="0090221A"/>
    <w:rsid w:val="009154B1"/>
    <w:rsid w:val="00942ADD"/>
    <w:rsid w:val="00974DFB"/>
    <w:rsid w:val="009756B6"/>
    <w:rsid w:val="00980295"/>
    <w:rsid w:val="00985EE5"/>
    <w:rsid w:val="009D11D4"/>
    <w:rsid w:val="00A41833"/>
    <w:rsid w:val="00A47881"/>
    <w:rsid w:val="00A47CCF"/>
    <w:rsid w:val="00A93E5B"/>
    <w:rsid w:val="00AA178A"/>
    <w:rsid w:val="00AC183E"/>
    <w:rsid w:val="00B04551"/>
    <w:rsid w:val="00B3237A"/>
    <w:rsid w:val="00B62D63"/>
    <w:rsid w:val="00B724F8"/>
    <w:rsid w:val="00BA21CA"/>
    <w:rsid w:val="00BF38AC"/>
    <w:rsid w:val="00C3342D"/>
    <w:rsid w:val="00C41503"/>
    <w:rsid w:val="00C46BAA"/>
    <w:rsid w:val="00C601BD"/>
    <w:rsid w:val="00C70FE9"/>
    <w:rsid w:val="00C97BEB"/>
    <w:rsid w:val="00CB72B0"/>
    <w:rsid w:val="00CC74D3"/>
    <w:rsid w:val="00D15344"/>
    <w:rsid w:val="00D30EE2"/>
    <w:rsid w:val="00DB0649"/>
    <w:rsid w:val="00DD175D"/>
    <w:rsid w:val="00E5196E"/>
    <w:rsid w:val="00E7339C"/>
    <w:rsid w:val="00E738C0"/>
    <w:rsid w:val="00E803F6"/>
    <w:rsid w:val="00E955BD"/>
    <w:rsid w:val="00E96106"/>
    <w:rsid w:val="00E96BD8"/>
    <w:rsid w:val="00EA05A7"/>
    <w:rsid w:val="00EC50B0"/>
    <w:rsid w:val="00F26F33"/>
    <w:rsid w:val="00F53E47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k1Char">
    <w:name w:val="Başlık 1 Char"/>
    <w:basedOn w:val="VarsaylanParagrafYazTipi"/>
    <w:link w:val="Balk1"/>
    <w:rsid w:val="000C0056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39</TotalTime>
  <Pages>2</Pages>
  <Words>194</Words>
  <Characters>1079</Characters>
  <Application>Microsoft Office Word</Application>
  <DocSecurity>0</DocSecurity>
  <Lines>28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16</cp:revision>
  <cp:lastPrinted>1899-12-31T22:03:04Z</cp:lastPrinted>
  <dcterms:created xsi:type="dcterms:W3CDTF">2023-12-11T21:13:00Z</dcterms:created>
  <dcterms:modified xsi:type="dcterms:W3CDTF">2023-12-16T14:30:00Z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57662606-e910-4549-b8a0-1ad54418ea85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