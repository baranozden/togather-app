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KonuBal"/>
      </w:pPr>
      <w:proofErr w:type="spellStart"/>
      <w:r>
        <w:t>ToGather</w:t>
      </w:r>
      <w:proofErr w:type="spellEnd"/>
    </w:p>
    <w:p w14:paraId="0B759C22" w14:textId="4D181BB5" w:rsidR="00CF3857" w:rsidRDefault="00000000" w:rsidP="00D82908">
      <w:pPr>
        <w:pStyle w:val="KonuBal"/>
      </w:pPr>
      <w:fldSimple w:instr=" TITLE  \* MERGEFORMAT ">
        <w:r w:rsidR="00D05185">
          <w:t>Project Plan</w:t>
        </w:r>
      </w:fldSimple>
    </w:p>
    <w:p w14:paraId="4DB5E143" w14:textId="77777777" w:rsidR="00617192" w:rsidRDefault="00617192">
      <w:pPr>
        <w:pStyle w:val="Balk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Balk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oKlavuzu"/>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GvdeMetni"/>
              <w:ind w:left="0"/>
              <w:rPr>
                <w:b/>
              </w:rPr>
            </w:pPr>
            <w:r w:rsidRPr="009C55A0">
              <w:rPr>
                <w:b/>
              </w:rPr>
              <w:t>Team Member</w:t>
            </w:r>
          </w:p>
        </w:tc>
        <w:tc>
          <w:tcPr>
            <w:tcW w:w="3167" w:type="dxa"/>
          </w:tcPr>
          <w:p w14:paraId="66654FA3" w14:textId="77777777" w:rsidR="009C55A0" w:rsidRPr="009C55A0" w:rsidRDefault="009C55A0" w:rsidP="00D05185">
            <w:pPr>
              <w:pStyle w:val="GvdeMetni"/>
              <w:ind w:left="0"/>
              <w:rPr>
                <w:b/>
              </w:rPr>
            </w:pPr>
            <w:r w:rsidRPr="009C55A0">
              <w:rPr>
                <w:b/>
              </w:rPr>
              <w:t>Role</w:t>
            </w:r>
          </w:p>
        </w:tc>
        <w:tc>
          <w:tcPr>
            <w:tcW w:w="3167" w:type="dxa"/>
          </w:tcPr>
          <w:p w14:paraId="57AD16E7" w14:textId="77777777" w:rsidR="009C55A0" w:rsidRPr="009C55A0" w:rsidRDefault="009C55A0" w:rsidP="00D05185">
            <w:pPr>
              <w:pStyle w:val="GvdeMetni"/>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GvdeMetni"/>
              <w:ind w:left="0"/>
            </w:pPr>
            <w:r>
              <w:t>Baran ÖZDEN</w:t>
            </w:r>
          </w:p>
        </w:tc>
        <w:tc>
          <w:tcPr>
            <w:tcW w:w="3167" w:type="dxa"/>
          </w:tcPr>
          <w:p w14:paraId="4F4CF536" w14:textId="455A6948" w:rsidR="009C55A0" w:rsidRDefault="00FC2DC5" w:rsidP="00D05185">
            <w:pPr>
              <w:pStyle w:val="GvdeMetni"/>
              <w:ind w:left="0"/>
            </w:pPr>
            <w:r>
              <w:t>Any Role (Primary: Developer)</w:t>
            </w:r>
          </w:p>
        </w:tc>
        <w:tc>
          <w:tcPr>
            <w:tcW w:w="3167" w:type="dxa"/>
          </w:tcPr>
          <w:p w14:paraId="1C402A81" w14:textId="77777777" w:rsidR="009C55A0" w:rsidRDefault="00330095" w:rsidP="00D05185">
            <w:pPr>
              <w:pStyle w:val="GvdeMetni"/>
              <w:ind w:left="0"/>
            </w:pPr>
            <w:r>
              <w:t>Primary:</w:t>
            </w:r>
          </w:p>
          <w:p w14:paraId="133217BD" w14:textId="158D62F9" w:rsidR="00330095" w:rsidRDefault="00A0472A" w:rsidP="00A0472A">
            <w:pPr>
              <w:pStyle w:val="GvdeMetni"/>
              <w:numPr>
                <w:ilvl w:val="0"/>
                <w:numId w:val="14"/>
              </w:numPr>
            </w:pPr>
            <w:r>
              <w:t>Deciding on frameworks that fit the solution.</w:t>
            </w:r>
          </w:p>
          <w:p w14:paraId="40805CBE" w14:textId="582B35F8" w:rsidR="00330095" w:rsidRDefault="00A0472A" w:rsidP="00A0472A">
            <w:pPr>
              <w:pStyle w:val="GvdeMetni"/>
              <w:numPr>
                <w:ilvl w:val="0"/>
                <w:numId w:val="14"/>
              </w:numPr>
            </w:pPr>
            <w:r>
              <w:t>Implementing backend and frontend applications.</w:t>
            </w:r>
          </w:p>
          <w:p w14:paraId="5943C24B" w14:textId="6E1F5302" w:rsidR="00330095" w:rsidRDefault="00A0472A" w:rsidP="00A0472A">
            <w:pPr>
              <w:pStyle w:val="GvdeMetni"/>
              <w:numPr>
                <w:ilvl w:val="0"/>
                <w:numId w:val="14"/>
              </w:numPr>
            </w:pPr>
            <w:r>
              <w:t>Designing</w:t>
            </w:r>
            <w:r w:rsidR="00330095" w:rsidRPr="00330095">
              <w:t xml:space="preserve"> the user interface</w:t>
            </w:r>
            <w:r>
              <w:t>.</w:t>
            </w:r>
          </w:p>
          <w:p w14:paraId="6986539B" w14:textId="326E6E1A" w:rsidR="00330095" w:rsidRDefault="00330095" w:rsidP="00A0472A">
            <w:pPr>
              <w:pStyle w:val="GvdeMetni"/>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GvdeMetni"/>
              <w:numPr>
                <w:ilvl w:val="0"/>
                <w:numId w:val="14"/>
              </w:numPr>
            </w:pPr>
            <w:r>
              <w:t>I</w:t>
            </w:r>
            <w:r w:rsidRPr="00330095">
              <w:t>ntegrating the components that are part of the solution</w:t>
            </w:r>
            <w:r w:rsidR="00A0472A">
              <w:t>.</w:t>
            </w:r>
          </w:p>
          <w:p w14:paraId="5667EA37" w14:textId="0CA378DD" w:rsidR="00E15453" w:rsidRDefault="00E15453" w:rsidP="00E15453">
            <w:pPr>
              <w:pStyle w:val="GvdeMetni"/>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GvdeMetni"/>
              <w:ind w:left="0"/>
            </w:pPr>
            <w:r>
              <w:t>Batuhan ŞENYÜZLÜ</w:t>
            </w:r>
          </w:p>
        </w:tc>
        <w:tc>
          <w:tcPr>
            <w:tcW w:w="3167" w:type="dxa"/>
          </w:tcPr>
          <w:p w14:paraId="2344E9A8" w14:textId="0006AA1B" w:rsidR="009C55A0" w:rsidRDefault="00FC2DC5" w:rsidP="00D05185">
            <w:pPr>
              <w:pStyle w:val="GvdeMetni"/>
              <w:ind w:left="0"/>
            </w:pPr>
            <w:r>
              <w:t>Any Role (Primary: Project Manager)</w:t>
            </w:r>
          </w:p>
        </w:tc>
        <w:tc>
          <w:tcPr>
            <w:tcW w:w="3167" w:type="dxa"/>
          </w:tcPr>
          <w:p w14:paraId="4C54F054" w14:textId="77777777" w:rsidR="009C55A0" w:rsidRDefault="00A0472A" w:rsidP="00D05185">
            <w:pPr>
              <w:pStyle w:val="GvdeMetni"/>
              <w:ind w:left="0"/>
            </w:pPr>
            <w:r>
              <w:t>Primary:</w:t>
            </w:r>
          </w:p>
          <w:p w14:paraId="6AF3B578" w14:textId="77777777" w:rsidR="00A0472A" w:rsidRDefault="00A0472A" w:rsidP="00E15453">
            <w:pPr>
              <w:pStyle w:val="GvdeMetni"/>
              <w:numPr>
                <w:ilvl w:val="0"/>
                <w:numId w:val="15"/>
              </w:numPr>
            </w:pPr>
            <w:r>
              <w:t>Planning the project process and progress.</w:t>
            </w:r>
          </w:p>
          <w:p w14:paraId="06D0CFCE" w14:textId="7315C054" w:rsidR="00A0472A" w:rsidRDefault="00A0472A" w:rsidP="00E15453">
            <w:pPr>
              <w:pStyle w:val="GvdeMetni"/>
              <w:numPr>
                <w:ilvl w:val="0"/>
                <w:numId w:val="15"/>
              </w:numPr>
            </w:pPr>
            <w:r>
              <w:t>Tracking and assigning tasks</w:t>
            </w:r>
            <w:r w:rsidR="00E15453">
              <w:t>.</w:t>
            </w:r>
          </w:p>
          <w:p w14:paraId="6A18AAAA" w14:textId="77777777" w:rsidR="00A0472A" w:rsidRDefault="00E15453" w:rsidP="00E15453">
            <w:pPr>
              <w:pStyle w:val="GvdeMetni"/>
              <w:numPr>
                <w:ilvl w:val="0"/>
                <w:numId w:val="15"/>
              </w:numPr>
            </w:pPr>
            <w:r>
              <w:t>I</w:t>
            </w:r>
            <w:r w:rsidR="00A0472A">
              <w:t xml:space="preserve">dentifying </w:t>
            </w:r>
            <w:r>
              <w:t>risks and controlling mitigating strategies.</w:t>
            </w:r>
          </w:p>
          <w:p w14:paraId="14FA4FDD" w14:textId="77777777" w:rsidR="00E15453" w:rsidRDefault="00E15453" w:rsidP="00E15453">
            <w:pPr>
              <w:pStyle w:val="GvdeMetni"/>
              <w:numPr>
                <w:ilvl w:val="0"/>
                <w:numId w:val="15"/>
              </w:numPr>
            </w:pPr>
            <w:r>
              <w:t>Developing and integrating database architecture.</w:t>
            </w:r>
          </w:p>
          <w:p w14:paraId="0F5F4817" w14:textId="77777777" w:rsidR="00E15453" w:rsidRDefault="00E15453" w:rsidP="00E15453">
            <w:pPr>
              <w:pStyle w:val="GvdeMetni"/>
              <w:numPr>
                <w:ilvl w:val="0"/>
                <w:numId w:val="15"/>
              </w:numPr>
            </w:pPr>
            <w:r>
              <w:t>Communicating with team members and stakeholders.</w:t>
            </w:r>
          </w:p>
          <w:p w14:paraId="25C4A880" w14:textId="099A11A6" w:rsidR="00E15453" w:rsidRDefault="00E15453" w:rsidP="00E15453">
            <w:pPr>
              <w:pStyle w:val="GvdeMetni"/>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GvdeMetni"/>
              <w:ind w:left="0"/>
            </w:pPr>
            <w:r>
              <w:t>Ebru KÜLTÜR BAŞARAN</w:t>
            </w:r>
          </w:p>
        </w:tc>
        <w:tc>
          <w:tcPr>
            <w:tcW w:w="3167" w:type="dxa"/>
          </w:tcPr>
          <w:p w14:paraId="41ADB5D5" w14:textId="324D6A51" w:rsidR="009C55A0" w:rsidRDefault="00FC2DC5" w:rsidP="00D05185">
            <w:pPr>
              <w:pStyle w:val="GvdeMetni"/>
              <w:ind w:left="0"/>
            </w:pPr>
            <w:r>
              <w:t>Any Role (Primary: Architect)</w:t>
            </w:r>
          </w:p>
        </w:tc>
        <w:tc>
          <w:tcPr>
            <w:tcW w:w="3167" w:type="dxa"/>
          </w:tcPr>
          <w:p w14:paraId="0659215A" w14:textId="77777777" w:rsidR="00A0472A" w:rsidRDefault="00A0472A" w:rsidP="00A0472A">
            <w:pPr>
              <w:pStyle w:val="GvdeMetni"/>
              <w:ind w:left="0"/>
            </w:pPr>
            <w:r>
              <w:t>Primary:</w:t>
            </w:r>
          </w:p>
          <w:p w14:paraId="24613903" w14:textId="77777777" w:rsidR="00A0472A" w:rsidRDefault="00A0472A" w:rsidP="00A0472A">
            <w:pPr>
              <w:pStyle w:val="GvdeMetni"/>
              <w:numPr>
                <w:ilvl w:val="0"/>
                <w:numId w:val="14"/>
              </w:numPr>
            </w:pPr>
            <w:r>
              <w:lastRenderedPageBreak/>
              <w:t>Deciding on frameworks that fit the solution.</w:t>
            </w:r>
          </w:p>
          <w:p w14:paraId="43C3DB25" w14:textId="6ECB2EE2" w:rsidR="00A0472A" w:rsidRDefault="00A0472A" w:rsidP="00A0472A">
            <w:pPr>
              <w:pStyle w:val="GvdeMetni"/>
              <w:numPr>
                <w:ilvl w:val="0"/>
                <w:numId w:val="14"/>
              </w:numPr>
            </w:pPr>
            <w:r>
              <w:t>Researching and implementing infrastructure components.</w:t>
            </w:r>
          </w:p>
          <w:p w14:paraId="58DC6561" w14:textId="3782ADE3" w:rsidR="00A0472A" w:rsidRDefault="00A0472A" w:rsidP="00A0472A">
            <w:pPr>
              <w:pStyle w:val="GvdeMetni"/>
              <w:numPr>
                <w:ilvl w:val="0"/>
                <w:numId w:val="14"/>
              </w:numPr>
            </w:pPr>
            <w:r>
              <w:t>Deploying applications and components.</w:t>
            </w:r>
          </w:p>
          <w:p w14:paraId="122E1CF8" w14:textId="29F1080C" w:rsidR="00A0472A" w:rsidRDefault="00A0472A" w:rsidP="00A0472A">
            <w:pPr>
              <w:pStyle w:val="GvdeMetni"/>
              <w:numPr>
                <w:ilvl w:val="0"/>
                <w:numId w:val="14"/>
              </w:numPr>
            </w:pPr>
            <w:r>
              <w:t>Developing and integrating database architecture.</w:t>
            </w:r>
          </w:p>
          <w:p w14:paraId="40257D27" w14:textId="5DA45235" w:rsidR="009C55A0" w:rsidRDefault="00E15453" w:rsidP="00D05185">
            <w:pPr>
              <w:pStyle w:val="GvdeMetni"/>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GvdeMetni"/>
              <w:ind w:left="0"/>
            </w:pPr>
            <w:r>
              <w:lastRenderedPageBreak/>
              <w:t>İpek ÇOBANOĞLU</w:t>
            </w:r>
          </w:p>
        </w:tc>
        <w:tc>
          <w:tcPr>
            <w:tcW w:w="3167" w:type="dxa"/>
          </w:tcPr>
          <w:p w14:paraId="18DAB229" w14:textId="625C010D" w:rsidR="009C55A0" w:rsidRDefault="00FC2DC5" w:rsidP="00D05185">
            <w:pPr>
              <w:pStyle w:val="GvdeMetni"/>
              <w:ind w:left="0"/>
            </w:pPr>
            <w:r>
              <w:t>Any Role (Primary: Analyst)</w:t>
            </w:r>
          </w:p>
        </w:tc>
        <w:tc>
          <w:tcPr>
            <w:tcW w:w="3167" w:type="dxa"/>
          </w:tcPr>
          <w:p w14:paraId="26F5D51C" w14:textId="77777777" w:rsidR="009C55A0" w:rsidRDefault="00FC2DC5" w:rsidP="00D05185">
            <w:pPr>
              <w:pStyle w:val="GvdeMetni"/>
              <w:ind w:left="0"/>
            </w:pPr>
            <w:r>
              <w:t>Primary:</w:t>
            </w:r>
          </w:p>
          <w:p w14:paraId="5C68B26D" w14:textId="77777777" w:rsidR="00330095" w:rsidRDefault="00330095" w:rsidP="00A0472A">
            <w:pPr>
              <w:pStyle w:val="GvdeMetni"/>
              <w:numPr>
                <w:ilvl w:val="0"/>
                <w:numId w:val="13"/>
              </w:numPr>
            </w:pPr>
            <w:r>
              <w:t>Being a bridge between stakeholders and the project team.</w:t>
            </w:r>
          </w:p>
          <w:p w14:paraId="79E26DE3" w14:textId="36EF5724" w:rsidR="00330095" w:rsidRDefault="00E15453" w:rsidP="00A0472A">
            <w:pPr>
              <w:pStyle w:val="GvdeMetni"/>
              <w:numPr>
                <w:ilvl w:val="0"/>
                <w:numId w:val="13"/>
              </w:numPr>
            </w:pPr>
            <w:r>
              <w:t>Identifying the problem and dividing it into manageable pieces.</w:t>
            </w:r>
          </w:p>
          <w:p w14:paraId="1591B990" w14:textId="661E3EF7" w:rsidR="00E15453" w:rsidRDefault="00E15453" w:rsidP="00A0472A">
            <w:pPr>
              <w:pStyle w:val="GvdeMetni"/>
              <w:numPr>
                <w:ilvl w:val="0"/>
                <w:numId w:val="13"/>
              </w:numPr>
            </w:pPr>
            <w:r>
              <w:t>Ensuring all members are on the same page.</w:t>
            </w:r>
          </w:p>
          <w:p w14:paraId="2CFBB408" w14:textId="396E9DF3" w:rsidR="00330095" w:rsidRDefault="00E15453" w:rsidP="00A0472A">
            <w:pPr>
              <w:pStyle w:val="GvdeMetni"/>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GvdeMetni"/>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GvdeMetni"/>
              <w:ind w:left="0"/>
            </w:pPr>
            <w:r>
              <w:t>Also, she will contribute to other roles’ responsibilities such as Project Manager, Tester.</w:t>
            </w:r>
          </w:p>
        </w:tc>
      </w:tr>
    </w:tbl>
    <w:p w14:paraId="1AD3D107" w14:textId="77777777" w:rsidR="00D05185" w:rsidRDefault="00D05185" w:rsidP="00D05185">
      <w:pPr>
        <w:pStyle w:val="GvdeMetni"/>
        <w:ind w:left="360"/>
      </w:pPr>
    </w:p>
    <w:tbl>
      <w:tblPr>
        <w:tblStyle w:val="TabloKlavuzu"/>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GvdeMetni"/>
              <w:ind w:left="0"/>
              <w:rPr>
                <w:b/>
              </w:rPr>
            </w:pPr>
            <w:r w:rsidRPr="009C55A0">
              <w:rPr>
                <w:b/>
              </w:rPr>
              <w:t>Communication Channels</w:t>
            </w:r>
          </w:p>
        </w:tc>
        <w:tc>
          <w:tcPr>
            <w:tcW w:w="4603" w:type="dxa"/>
          </w:tcPr>
          <w:p w14:paraId="5C72D01B" w14:textId="77777777" w:rsidR="009C55A0" w:rsidRPr="009C55A0" w:rsidRDefault="009C55A0" w:rsidP="00D05185">
            <w:pPr>
              <w:pStyle w:val="GvdeMetni"/>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GvdeMetni"/>
              <w:ind w:left="0"/>
            </w:pPr>
            <w:r>
              <w:t xml:space="preserve">Microsoft Teams Video Conference App. </w:t>
            </w:r>
          </w:p>
        </w:tc>
        <w:tc>
          <w:tcPr>
            <w:tcW w:w="4603" w:type="dxa"/>
          </w:tcPr>
          <w:p w14:paraId="73B0320D" w14:textId="77777777" w:rsidR="009C55A0" w:rsidRDefault="009C55A0" w:rsidP="00D05185">
            <w:pPr>
              <w:pStyle w:val="GvdeMetni"/>
              <w:ind w:left="0"/>
            </w:pPr>
            <w:r>
              <w:t xml:space="preserve">Applicable for all </w:t>
            </w:r>
            <w:r w:rsidR="005632C1">
              <w:t>members</w:t>
            </w:r>
          </w:p>
        </w:tc>
      </w:tr>
      <w:tr w:rsidR="009C55A0" w14:paraId="5C90A56B" w14:textId="77777777" w:rsidTr="009C55A0">
        <w:tc>
          <w:tcPr>
            <w:tcW w:w="4613" w:type="dxa"/>
          </w:tcPr>
          <w:p w14:paraId="6032FD30" w14:textId="4F28A110" w:rsidR="009C55A0" w:rsidRDefault="009C55A0" w:rsidP="009C55A0">
            <w:pPr>
              <w:pStyle w:val="GvdeMetni"/>
              <w:ind w:left="0"/>
            </w:pPr>
            <w:proofErr w:type="spellStart"/>
            <w:r>
              <w:t>Whatsapp</w:t>
            </w:r>
            <w:proofErr w:type="spellEnd"/>
            <w:r>
              <w:t xml:space="preserve"> Messaging App</w:t>
            </w:r>
            <w:r w:rsidR="004F05BA">
              <w:t>.</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GvdeMetni"/>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GvdeMetni"/>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GvdeMetni"/>
        <w:ind w:left="360"/>
      </w:pPr>
    </w:p>
    <w:p w14:paraId="2FA6EB32" w14:textId="77777777" w:rsidR="009C55A0" w:rsidRPr="00D05185" w:rsidRDefault="009C55A0" w:rsidP="00D05185">
      <w:pPr>
        <w:pStyle w:val="GvdeMetni"/>
        <w:ind w:left="360"/>
      </w:pPr>
      <w:r>
        <w:t>Communication Options: Microsoft Teams</w:t>
      </w:r>
    </w:p>
    <w:p w14:paraId="3199B342" w14:textId="77777777" w:rsidR="00617192" w:rsidRDefault="00002CF5" w:rsidP="00AE6F81">
      <w:pPr>
        <w:pStyle w:val="Balk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GvdeMetni"/>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73F6FDA7"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w:t>
      </w:r>
    </w:p>
    <w:p w14:paraId="489F4B20" w14:textId="77777777" w:rsidR="00617192" w:rsidRDefault="00617192" w:rsidP="00466E89">
      <w:pPr>
        <w:pStyle w:val="Balk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4"/>
        <w:gridCol w:w="1757"/>
        <w:gridCol w:w="1639"/>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173ADD0D" w:rsidR="00880534" w:rsidRPr="001C4707" w:rsidRDefault="00880534" w:rsidP="00EF0522">
            <w:pPr>
              <w:pStyle w:val="GvdeMetni"/>
              <w:spacing w:before="60"/>
              <w:ind w:left="0"/>
            </w:pPr>
            <w:r w:rsidRPr="001C4707">
              <w:t>I1</w:t>
            </w:r>
            <w:r w:rsidR="00050BD5">
              <w:t>-Inception Phase</w:t>
            </w:r>
          </w:p>
        </w:tc>
        <w:tc>
          <w:tcPr>
            <w:tcW w:w="4143" w:type="dxa"/>
          </w:tcPr>
          <w:p w14:paraId="4F0FBC49" w14:textId="4012EE4F" w:rsidR="00144088" w:rsidRDefault="00144088" w:rsidP="00B3080C">
            <w:pPr>
              <w:pStyle w:val="GvdeMetni"/>
              <w:numPr>
                <w:ilvl w:val="0"/>
                <w:numId w:val="10"/>
              </w:numPr>
              <w:spacing w:before="60"/>
            </w:pPr>
            <w:r>
              <w:t>Mitigate Risk 1 and Risk 5</w:t>
            </w:r>
          </w:p>
          <w:p w14:paraId="388EE257" w14:textId="2AD57B5C" w:rsidR="00880534" w:rsidRDefault="00351080" w:rsidP="00B3080C">
            <w:pPr>
              <w:pStyle w:val="GvdeMetni"/>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GvdeMetni"/>
              <w:numPr>
                <w:ilvl w:val="0"/>
                <w:numId w:val="10"/>
              </w:numPr>
              <w:spacing w:before="60"/>
            </w:pPr>
            <w:r>
              <w:t>Write Use Case 5.1 (Create a Task) in fully dressed form</w:t>
            </w:r>
          </w:p>
          <w:p w14:paraId="13288150" w14:textId="5E37D119" w:rsidR="00351080" w:rsidRPr="001C4707" w:rsidRDefault="00351080" w:rsidP="00B3080C">
            <w:pPr>
              <w:pStyle w:val="GvdeMetni"/>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GvdeMetni"/>
              <w:spacing w:before="60"/>
              <w:ind w:left="0"/>
            </w:pPr>
            <w:r>
              <w:t>24</w:t>
            </w:r>
            <w:r w:rsidR="00351080">
              <w:t>.10.2023-04.11.2023</w:t>
            </w:r>
          </w:p>
        </w:tc>
        <w:tc>
          <w:tcPr>
            <w:tcW w:w="1687" w:type="dxa"/>
          </w:tcPr>
          <w:p w14:paraId="4E019BC7" w14:textId="5ED0D15F" w:rsidR="00880534" w:rsidRPr="001C4707" w:rsidRDefault="0000079A" w:rsidP="00EF0522">
            <w:pPr>
              <w:pStyle w:val="GvdeMetni"/>
              <w:spacing w:before="60"/>
              <w:ind w:left="0"/>
            </w:pPr>
            <w:r>
              <w:t>1</w:t>
            </w:r>
            <w:r w:rsidR="00492B3B">
              <w:t>1</w:t>
            </w:r>
            <w:r>
              <w:t xml:space="preserve"> days</w:t>
            </w:r>
          </w:p>
        </w:tc>
      </w:tr>
      <w:tr w:rsidR="00D02AE4" w14:paraId="76BD021F" w14:textId="77777777" w:rsidTr="00D02AE4">
        <w:tc>
          <w:tcPr>
            <w:tcW w:w="1005" w:type="dxa"/>
          </w:tcPr>
          <w:p w14:paraId="656F9AA1" w14:textId="03979695" w:rsidR="00D02AE4" w:rsidRPr="001C4707" w:rsidRDefault="00D02AE4" w:rsidP="00D02AE4">
            <w:pPr>
              <w:pStyle w:val="GvdeMetni"/>
              <w:spacing w:before="60"/>
              <w:ind w:left="0"/>
            </w:pPr>
            <w:r w:rsidRPr="001C4707">
              <w:t>I2</w:t>
            </w:r>
            <w:r w:rsidR="00050BD5">
              <w:t>-Elaboration Phase</w:t>
            </w:r>
          </w:p>
        </w:tc>
        <w:tc>
          <w:tcPr>
            <w:tcW w:w="4143" w:type="dxa"/>
          </w:tcPr>
          <w:p w14:paraId="295BCAE0" w14:textId="18318FF5" w:rsidR="00144088" w:rsidRDefault="00144088" w:rsidP="000839BD">
            <w:pPr>
              <w:pStyle w:val="GvdeMetni"/>
              <w:numPr>
                <w:ilvl w:val="0"/>
                <w:numId w:val="16"/>
              </w:numPr>
              <w:spacing w:before="60"/>
            </w:pPr>
            <w:r>
              <w:t>Mitigate Risk 1 and Risk 5</w:t>
            </w:r>
          </w:p>
          <w:p w14:paraId="2D171BF2" w14:textId="22976566" w:rsidR="00A658EA" w:rsidRDefault="00A658EA" w:rsidP="000839BD">
            <w:pPr>
              <w:pStyle w:val="GvdeMetni"/>
              <w:numPr>
                <w:ilvl w:val="0"/>
                <w:numId w:val="16"/>
              </w:numPr>
              <w:spacing w:before="60"/>
            </w:pPr>
            <w:r>
              <w:t>Develop Use Case 5.1 (Create a Task)</w:t>
            </w:r>
            <w:r w:rsidR="00A76A0B">
              <w:t>, Scenarios 5.2, 5.3, 5.4</w:t>
            </w:r>
            <w:r w:rsidR="00270CC8">
              <w:t>, 5.5</w:t>
            </w:r>
            <w:r w:rsidR="007133CE">
              <w:t>, 5.6</w:t>
            </w:r>
          </w:p>
          <w:p w14:paraId="0FB1273E" w14:textId="6E780D34" w:rsidR="00A658EA" w:rsidRDefault="00A658EA" w:rsidP="000839BD">
            <w:pPr>
              <w:pStyle w:val="GvdeMetni"/>
              <w:numPr>
                <w:ilvl w:val="0"/>
                <w:numId w:val="16"/>
              </w:numPr>
              <w:spacing w:before="60"/>
            </w:pPr>
            <w:r>
              <w:t>Develop Use Case 5.6 (Set User Profile)</w:t>
            </w:r>
            <w:r w:rsidR="00A76A0B">
              <w:t>, Scenarios 5.1, 5.2</w:t>
            </w:r>
            <w:r w:rsidR="00075103">
              <w:t>, 5.3</w:t>
            </w:r>
          </w:p>
          <w:p w14:paraId="00CDFB1F" w14:textId="754992EF" w:rsidR="00D02AE4" w:rsidRDefault="007A0F2C" w:rsidP="000839BD">
            <w:pPr>
              <w:pStyle w:val="GvdeMetni"/>
              <w:numPr>
                <w:ilvl w:val="0"/>
                <w:numId w:val="16"/>
              </w:numPr>
              <w:spacing w:before="60"/>
            </w:pPr>
            <w:r>
              <w:t>Write Use Case 5.2 (Update the Task) in fully dressed form</w:t>
            </w:r>
          </w:p>
          <w:p w14:paraId="2296C0A7" w14:textId="6D0A5A2A" w:rsidR="000839BD" w:rsidRDefault="000839BD" w:rsidP="000839BD">
            <w:pPr>
              <w:pStyle w:val="GvdeMetni"/>
              <w:numPr>
                <w:ilvl w:val="0"/>
                <w:numId w:val="16"/>
              </w:numPr>
              <w:spacing w:before="60"/>
            </w:pPr>
            <w:r>
              <w:t>Develop Use Case 5.2 (Update the Task)</w:t>
            </w:r>
            <w:r w:rsidR="00ED664D">
              <w:t>, Scenarios 5.1, 5.2</w:t>
            </w:r>
          </w:p>
          <w:p w14:paraId="42255FF9" w14:textId="77777777" w:rsidR="007A0F2C" w:rsidRDefault="007A0F2C" w:rsidP="000839BD">
            <w:pPr>
              <w:pStyle w:val="GvdeMetni"/>
              <w:numPr>
                <w:ilvl w:val="0"/>
                <w:numId w:val="16"/>
              </w:numPr>
              <w:spacing w:before="60"/>
            </w:pPr>
            <w:r>
              <w:t>Write Use Case 5.3 (Remove the Task) in fully dressed form</w:t>
            </w:r>
          </w:p>
          <w:p w14:paraId="13A2B72C" w14:textId="164E1A5D" w:rsidR="000839BD" w:rsidRPr="001C4707" w:rsidRDefault="000839BD" w:rsidP="000839BD">
            <w:pPr>
              <w:pStyle w:val="GvdeMetni"/>
              <w:numPr>
                <w:ilvl w:val="0"/>
                <w:numId w:val="16"/>
              </w:numPr>
              <w:spacing w:before="60"/>
            </w:pPr>
            <w:r>
              <w:t>Develop Use Case 5.3 (Remove the Task)</w:t>
            </w:r>
          </w:p>
        </w:tc>
        <w:tc>
          <w:tcPr>
            <w:tcW w:w="1795" w:type="dxa"/>
          </w:tcPr>
          <w:p w14:paraId="6459D67E" w14:textId="79638208" w:rsidR="00D02AE4" w:rsidRPr="001C4707" w:rsidRDefault="007A0F2C" w:rsidP="00D02AE4">
            <w:pPr>
              <w:pStyle w:val="GvdeMetni"/>
              <w:spacing w:before="60"/>
              <w:ind w:left="0"/>
            </w:pPr>
            <w:r>
              <w:t>07.11.2023-25.11.2023</w:t>
            </w:r>
          </w:p>
        </w:tc>
        <w:tc>
          <w:tcPr>
            <w:tcW w:w="1687" w:type="dxa"/>
          </w:tcPr>
          <w:p w14:paraId="72829B9C" w14:textId="0A70F40B" w:rsidR="00D02AE4" w:rsidRDefault="0000079A" w:rsidP="00D02AE4">
            <w:pPr>
              <w:pStyle w:val="GvdeMetni"/>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33406B98" w:rsidR="00D02AE4" w:rsidRPr="001C4707" w:rsidRDefault="00D02AE4" w:rsidP="00D02AE4">
            <w:pPr>
              <w:pStyle w:val="GvdeMetni"/>
              <w:spacing w:before="60"/>
              <w:ind w:left="0"/>
            </w:pPr>
            <w:r>
              <w:t>I3</w:t>
            </w:r>
            <w:r w:rsidR="00050BD5">
              <w:t>- Elaboration Phase</w:t>
            </w:r>
          </w:p>
        </w:tc>
        <w:tc>
          <w:tcPr>
            <w:tcW w:w="4143" w:type="dxa"/>
          </w:tcPr>
          <w:p w14:paraId="060B2EDB" w14:textId="78DC2837" w:rsidR="00144088" w:rsidRDefault="00144088" w:rsidP="0057294E">
            <w:pPr>
              <w:pStyle w:val="GvdeMetni"/>
              <w:numPr>
                <w:ilvl w:val="0"/>
                <w:numId w:val="17"/>
              </w:numPr>
              <w:spacing w:before="60"/>
            </w:pPr>
            <w:r>
              <w:t>Mitigate Risk 1 and Risk 5</w:t>
            </w:r>
          </w:p>
          <w:p w14:paraId="12FC31AB" w14:textId="6573B74F" w:rsidR="002668F0" w:rsidRDefault="002668F0" w:rsidP="0057294E">
            <w:pPr>
              <w:pStyle w:val="GvdeMetni"/>
              <w:numPr>
                <w:ilvl w:val="0"/>
                <w:numId w:val="17"/>
              </w:numPr>
              <w:spacing w:before="60"/>
            </w:pPr>
            <w:r>
              <w:t>Mitigate Risk 2</w:t>
            </w:r>
          </w:p>
          <w:p w14:paraId="234C30DC" w14:textId="20E35776" w:rsidR="004D4C3A" w:rsidRDefault="004D4C3A" w:rsidP="0057294E">
            <w:pPr>
              <w:pStyle w:val="GvdeMetni"/>
              <w:numPr>
                <w:ilvl w:val="0"/>
                <w:numId w:val="17"/>
              </w:numPr>
              <w:spacing w:before="60"/>
            </w:pPr>
            <w:r>
              <w:t>Write Use Case 5.4 (Handle Friendship Request) in fully dressed form</w:t>
            </w:r>
          </w:p>
          <w:p w14:paraId="4C9F1206" w14:textId="0D7B599E" w:rsidR="004D4C3A" w:rsidRDefault="004D4C3A" w:rsidP="004D4C3A">
            <w:pPr>
              <w:pStyle w:val="GvdeMetni"/>
              <w:numPr>
                <w:ilvl w:val="0"/>
                <w:numId w:val="17"/>
              </w:numPr>
              <w:spacing w:before="60"/>
            </w:pPr>
            <w:r>
              <w:t>Develop Use Case 5.4 (Handle Friendship Request), Scenario</w:t>
            </w:r>
            <w:r w:rsidR="00034E59">
              <w:t xml:space="preserve"> 5.1</w:t>
            </w:r>
          </w:p>
          <w:p w14:paraId="23D2A544" w14:textId="77777777" w:rsidR="00D02AE4" w:rsidRDefault="00A658EA" w:rsidP="0057294E">
            <w:pPr>
              <w:pStyle w:val="GvdeMetni"/>
              <w:numPr>
                <w:ilvl w:val="0"/>
                <w:numId w:val="17"/>
              </w:numPr>
              <w:spacing w:before="60"/>
            </w:pPr>
            <w:r>
              <w:lastRenderedPageBreak/>
              <w:t>Write Use Case 5.5 (Review Existing Task) in fully dressed form</w:t>
            </w:r>
          </w:p>
          <w:p w14:paraId="360DA3A6" w14:textId="5EA29075" w:rsidR="000839BD" w:rsidRDefault="000839BD" w:rsidP="0057294E">
            <w:pPr>
              <w:pStyle w:val="GvdeMetni"/>
              <w:numPr>
                <w:ilvl w:val="0"/>
                <w:numId w:val="17"/>
              </w:numPr>
              <w:spacing w:before="60"/>
            </w:pPr>
            <w:r>
              <w:t xml:space="preserve">Develop Use Case 5.5 (Review Existing Task), Scenarios </w:t>
            </w:r>
            <w:r w:rsidR="00034E59">
              <w:t>5.1, 5.2</w:t>
            </w:r>
          </w:p>
          <w:p w14:paraId="444BF843" w14:textId="77777777" w:rsidR="0057294E" w:rsidRDefault="0057294E" w:rsidP="0057294E">
            <w:pPr>
              <w:pStyle w:val="GvdeMetni"/>
              <w:numPr>
                <w:ilvl w:val="0"/>
                <w:numId w:val="17"/>
              </w:numPr>
              <w:spacing w:before="60"/>
            </w:pPr>
            <w:r>
              <w:t>Write Use Case 5.7 (Add Friend) in fully dressed form</w:t>
            </w:r>
          </w:p>
          <w:p w14:paraId="317FFDD4" w14:textId="6F652376" w:rsidR="0057294E" w:rsidRDefault="0057294E" w:rsidP="0057294E">
            <w:pPr>
              <w:pStyle w:val="GvdeMetni"/>
              <w:numPr>
                <w:ilvl w:val="0"/>
                <w:numId w:val="17"/>
              </w:numPr>
              <w:spacing w:before="60"/>
            </w:pPr>
            <w:r>
              <w:t>Develop Use Case 5.7 (Add Friend), Scenario</w:t>
            </w:r>
            <w:r w:rsidR="00034E59">
              <w:t xml:space="preserve"> 5.1</w:t>
            </w:r>
          </w:p>
          <w:p w14:paraId="16397F8A" w14:textId="77777777" w:rsidR="0057294E" w:rsidRDefault="0057294E" w:rsidP="0057294E">
            <w:pPr>
              <w:pStyle w:val="GvdeMetni"/>
              <w:numPr>
                <w:ilvl w:val="0"/>
                <w:numId w:val="17"/>
              </w:numPr>
              <w:spacing w:before="60"/>
            </w:pPr>
            <w:r>
              <w:t>Write Use Case 5.8 (Remove Friend) in fully dressed form</w:t>
            </w:r>
          </w:p>
          <w:p w14:paraId="49B4B367" w14:textId="77777777" w:rsidR="0057294E" w:rsidRDefault="0057294E" w:rsidP="0057294E">
            <w:pPr>
              <w:pStyle w:val="GvdeMetni"/>
              <w:numPr>
                <w:ilvl w:val="0"/>
                <w:numId w:val="17"/>
              </w:numPr>
              <w:spacing w:before="60"/>
            </w:pPr>
            <w:r>
              <w:t>Write Use Case 5.13 (View Calendar) in fully dressed form</w:t>
            </w:r>
          </w:p>
          <w:p w14:paraId="7C2F1AA7" w14:textId="143DE29D" w:rsidR="0057294E" w:rsidRDefault="0057294E" w:rsidP="0057294E">
            <w:pPr>
              <w:pStyle w:val="GvdeMetni"/>
              <w:numPr>
                <w:ilvl w:val="0"/>
                <w:numId w:val="17"/>
              </w:numPr>
              <w:spacing w:before="60"/>
            </w:pPr>
            <w:r>
              <w:t>Write Use Case 5.10 (Create Community) in fully dressed form</w:t>
            </w:r>
            <w:r w:rsidR="00ED664D">
              <w:t>, Scenarios 5.1, 5.2</w:t>
            </w:r>
          </w:p>
          <w:p w14:paraId="2513162A" w14:textId="685D541D" w:rsidR="0057294E" w:rsidRPr="001C4707" w:rsidRDefault="0057294E" w:rsidP="0057294E">
            <w:pPr>
              <w:pStyle w:val="GvdeMetni"/>
              <w:numPr>
                <w:ilvl w:val="0"/>
                <w:numId w:val="17"/>
              </w:numPr>
              <w:spacing w:before="60"/>
            </w:pPr>
            <w:r>
              <w:t>Write Use Case 5.11 (Update Community) in fully dressed form</w:t>
            </w:r>
            <w:r w:rsidR="00ED664D">
              <w:t>, Scenarios 5.1, 5.2</w:t>
            </w:r>
          </w:p>
        </w:tc>
        <w:tc>
          <w:tcPr>
            <w:tcW w:w="1795" w:type="dxa"/>
          </w:tcPr>
          <w:p w14:paraId="6846019A" w14:textId="57E21717" w:rsidR="00D02AE4" w:rsidRPr="001C4707" w:rsidRDefault="007A0F2C" w:rsidP="00D02AE4">
            <w:pPr>
              <w:pStyle w:val="GvdeMetni"/>
              <w:spacing w:before="60"/>
              <w:ind w:left="0"/>
            </w:pPr>
            <w:r>
              <w:lastRenderedPageBreak/>
              <w:t>28.11.2023-16.12.2023</w:t>
            </w:r>
          </w:p>
        </w:tc>
        <w:tc>
          <w:tcPr>
            <w:tcW w:w="1687" w:type="dxa"/>
          </w:tcPr>
          <w:p w14:paraId="60B86190" w14:textId="3699C0C6" w:rsidR="00D02AE4" w:rsidRPr="001C4707" w:rsidRDefault="0000079A" w:rsidP="00D02AE4">
            <w:pPr>
              <w:pStyle w:val="GvdeMetni"/>
              <w:spacing w:before="60"/>
              <w:ind w:left="0"/>
            </w:pPr>
            <w:r>
              <w:t>18 days</w:t>
            </w:r>
          </w:p>
        </w:tc>
      </w:tr>
      <w:tr w:rsidR="00D02AE4" w14:paraId="0D194D21" w14:textId="77777777" w:rsidTr="00D02AE4">
        <w:tc>
          <w:tcPr>
            <w:tcW w:w="1005" w:type="dxa"/>
          </w:tcPr>
          <w:p w14:paraId="02526875" w14:textId="115D660C" w:rsidR="00D02AE4" w:rsidRPr="001C4707" w:rsidRDefault="00D02AE4" w:rsidP="00EF0522">
            <w:pPr>
              <w:pStyle w:val="GvdeMetni"/>
              <w:spacing w:before="60"/>
              <w:ind w:left="0"/>
            </w:pPr>
            <w:r>
              <w:t>I4</w:t>
            </w:r>
            <w:r w:rsidR="00050BD5">
              <w:t>-Construction Phase</w:t>
            </w:r>
          </w:p>
        </w:tc>
        <w:tc>
          <w:tcPr>
            <w:tcW w:w="4143" w:type="dxa"/>
          </w:tcPr>
          <w:p w14:paraId="5139AB2D" w14:textId="1F86C734" w:rsidR="0057294E" w:rsidRDefault="0057294E" w:rsidP="0057294E">
            <w:pPr>
              <w:pStyle w:val="GvdeMetni"/>
              <w:numPr>
                <w:ilvl w:val="0"/>
                <w:numId w:val="18"/>
              </w:numPr>
              <w:spacing w:before="60"/>
            </w:pPr>
            <w:r>
              <w:t xml:space="preserve">Develop Use Case 5.8 (Remove Friend), </w:t>
            </w:r>
          </w:p>
          <w:p w14:paraId="3604D513" w14:textId="4D0F9519" w:rsidR="0057294E" w:rsidRDefault="0057294E" w:rsidP="0057294E">
            <w:pPr>
              <w:pStyle w:val="GvdeMetni"/>
              <w:numPr>
                <w:ilvl w:val="0"/>
                <w:numId w:val="18"/>
              </w:numPr>
              <w:spacing w:before="60"/>
            </w:pPr>
            <w:r>
              <w:t xml:space="preserve">Develop Use Case 5.10 (Create Community), </w:t>
            </w:r>
            <w:r w:rsidR="00336D26">
              <w:t>Scenarios 5.1, 5.2</w:t>
            </w:r>
          </w:p>
          <w:p w14:paraId="2E7DF72B" w14:textId="3B4DA244" w:rsidR="0057294E" w:rsidRPr="001C4707" w:rsidRDefault="0057294E" w:rsidP="0057294E">
            <w:pPr>
              <w:pStyle w:val="GvdeMetni"/>
              <w:numPr>
                <w:ilvl w:val="0"/>
                <w:numId w:val="18"/>
              </w:numPr>
              <w:spacing w:before="60"/>
            </w:pPr>
            <w:r>
              <w:t xml:space="preserve">Develop Use Case 5. 11 (Update Community), Scenarios </w:t>
            </w:r>
            <w:r w:rsidR="00336D26">
              <w:t>5.1, 5.2</w:t>
            </w:r>
          </w:p>
        </w:tc>
        <w:tc>
          <w:tcPr>
            <w:tcW w:w="1795" w:type="dxa"/>
          </w:tcPr>
          <w:p w14:paraId="317FFBF9" w14:textId="01B6AB63" w:rsidR="00D02AE4" w:rsidRPr="001C4707" w:rsidRDefault="007A0F2C" w:rsidP="00EF0522">
            <w:pPr>
              <w:pStyle w:val="GvdeMetni"/>
              <w:spacing w:before="60"/>
              <w:ind w:left="0"/>
            </w:pPr>
            <w:r>
              <w:t>19.12.2023-02.01.202</w:t>
            </w:r>
            <w:r w:rsidR="0000079A">
              <w:t>4</w:t>
            </w:r>
          </w:p>
        </w:tc>
        <w:tc>
          <w:tcPr>
            <w:tcW w:w="1687" w:type="dxa"/>
          </w:tcPr>
          <w:p w14:paraId="15F257A7" w14:textId="72F67AEB" w:rsidR="00D02AE4" w:rsidRPr="001C4707" w:rsidRDefault="0000079A" w:rsidP="00EF0522">
            <w:pPr>
              <w:pStyle w:val="GvdeMetni"/>
              <w:spacing w:before="60"/>
              <w:ind w:left="0"/>
            </w:pPr>
            <w:r>
              <w:t>14 days</w:t>
            </w:r>
          </w:p>
        </w:tc>
      </w:tr>
      <w:tr w:rsidR="00050BD5" w14:paraId="3658E185" w14:textId="77777777" w:rsidTr="00D02AE4">
        <w:tc>
          <w:tcPr>
            <w:tcW w:w="1005" w:type="dxa"/>
          </w:tcPr>
          <w:p w14:paraId="4325931E" w14:textId="5F1E10FA" w:rsidR="00050BD5" w:rsidRDefault="00050BD5" w:rsidP="00EF0522">
            <w:pPr>
              <w:pStyle w:val="GvdeMetni"/>
              <w:spacing w:before="60"/>
              <w:ind w:left="0"/>
            </w:pPr>
            <w:r>
              <w:t>I5-Transition Phase</w:t>
            </w:r>
          </w:p>
        </w:tc>
        <w:tc>
          <w:tcPr>
            <w:tcW w:w="4143" w:type="dxa"/>
          </w:tcPr>
          <w:p w14:paraId="1304E5B2" w14:textId="77777777" w:rsidR="00050BD5" w:rsidRDefault="00050BD5" w:rsidP="00050BD5">
            <w:pPr>
              <w:pStyle w:val="GvdeMetni"/>
              <w:numPr>
                <w:ilvl w:val="0"/>
                <w:numId w:val="28"/>
              </w:numPr>
              <w:spacing w:before="60"/>
            </w:pPr>
            <w:r>
              <w:t>Demo of the first release final product</w:t>
            </w:r>
          </w:p>
          <w:p w14:paraId="1389CB48" w14:textId="4D995D50" w:rsidR="00AF379B" w:rsidRDefault="00AF379B" w:rsidP="00050BD5">
            <w:pPr>
              <w:pStyle w:val="GvdeMetni"/>
              <w:numPr>
                <w:ilvl w:val="0"/>
                <w:numId w:val="28"/>
              </w:numPr>
              <w:spacing w:before="60"/>
            </w:pPr>
            <w:r>
              <w:t>Putting system into operation.</w:t>
            </w:r>
          </w:p>
        </w:tc>
        <w:tc>
          <w:tcPr>
            <w:tcW w:w="1795" w:type="dxa"/>
          </w:tcPr>
          <w:p w14:paraId="2848336B" w14:textId="4BAC5195" w:rsidR="00050BD5" w:rsidRDefault="00050BD5" w:rsidP="00EF0522">
            <w:pPr>
              <w:pStyle w:val="GvdeMetni"/>
              <w:spacing w:before="60"/>
              <w:ind w:left="0"/>
            </w:pPr>
            <w:r>
              <w:t>02.01.2024-09.01.2024</w:t>
            </w:r>
          </w:p>
        </w:tc>
        <w:tc>
          <w:tcPr>
            <w:tcW w:w="1687" w:type="dxa"/>
          </w:tcPr>
          <w:p w14:paraId="74E9546D" w14:textId="0D833174" w:rsidR="00050BD5" w:rsidRDefault="00050BD5" w:rsidP="00EF0522">
            <w:pPr>
              <w:pStyle w:val="GvdeMetni"/>
              <w:spacing w:before="60"/>
              <w:ind w:left="0"/>
            </w:pPr>
            <w:r>
              <w:t>7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1"/>
        <w:gridCol w:w="3996"/>
        <w:gridCol w:w="1751"/>
        <w:gridCol w:w="1632"/>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47597034" w:rsidR="00D02AE4" w:rsidRPr="001C4707" w:rsidRDefault="00D02AE4" w:rsidP="00A74311">
            <w:pPr>
              <w:pStyle w:val="GvdeMetni"/>
              <w:spacing w:before="60"/>
              <w:ind w:left="0"/>
            </w:pPr>
            <w:r w:rsidRPr="001C4707">
              <w:t>I1</w:t>
            </w:r>
            <w:r w:rsidR="00E02244">
              <w:t>- Elaboration Phase</w:t>
            </w:r>
          </w:p>
        </w:tc>
        <w:tc>
          <w:tcPr>
            <w:tcW w:w="4144" w:type="dxa"/>
          </w:tcPr>
          <w:p w14:paraId="3AA2E2F1" w14:textId="44AA4C28" w:rsidR="00144088" w:rsidRDefault="00144088" w:rsidP="00336D26">
            <w:pPr>
              <w:pStyle w:val="GvdeMetni"/>
              <w:numPr>
                <w:ilvl w:val="0"/>
                <w:numId w:val="19"/>
              </w:numPr>
              <w:spacing w:before="60"/>
            </w:pPr>
            <w:r>
              <w:t>Mitigate Risk 1 and Risk 5</w:t>
            </w:r>
          </w:p>
          <w:p w14:paraId="11D79315" w14:textId="69C0291D" w:rsidR="00A76A0B" w:rsidRDefault="00A76A0B" w:rsidP="00336D26">
            <w:pPr>
              <w:pStyle w:val="GvdeMetni"/>
              <w:numPr>
                <w:ilvl w:val="0"/>
                <w:numId w:val="19"/>
              </w:numPr>
              <w:spacing w:before="60"/>
            </w:pPr>
            <w:r>
              <w:t>Develop Use Case 5.1 (Create a Task), Scenario 5.1</w:t>
            </w:r>
          </w:p>
          <w:p w14:paraId="0BF63B32" w14:textId="6551FF63" w:rsidR="00336D26" w:rsidRDefault="00336D26" w:rsidP="00336D26">
            <w:pPr>
              <w:pStyle w:val="GvdeMetni"/>
              <w:numPr>
                <w:ilvl w:val="0"/>
                <w:numId w:val="19"/>
              </w:numPr>
              <w:spacing w:before="60"/>
            </w:pPr>
            <w:r>
              <w:t>Develop Use Case 5.13 (View Calendar), Scenarios to be decided</w:t>
            </w:r>
          </w:p>
          <w:p w14:paraId="61E4AF07" w14:textId="366A8AA0" w:rsidR="005A09CD" w:rsidRPr="001C4707" w:rsidRDefault="00144088" w:rsidP="00336D26">
            <w:pPr>
              <w:pStyle w:val="GvdeMetni"/>
              <w:numPr>
                <w:ilvl w:val="0"/>
                <w:numId w:val="19"/>
              </w:numPr>
              <w:spacing w:before="60"/>
            </w:pPr>
            <w:r>
              <w:t>Mitigate Risk 3</w:t>
            </w:r>
          </w:p>
        </w:tc>
        <w:tc>
          <w:tcPr>
            <w:tcW w:w="1794" w:type="dxa"/>
          </w:tcPr>
          <w:p w14:paraId="1D1B89A5" w14:textId="10581C96" w:rsidR="00D02AE4" w:rsidRPr="001C4707" w:rsidRDefault="005A09CD" w:rsidP="00A74311">
            <w:pPr>
              <w:pStyle w:val="GvdeMetni"/>
              <w:spacing w:before="60"/>
              <w:ind w:left="0"/>
            </w:pPr>
            <w:r>
              <w:t>09.01.</w:t>
            </w:r>
            <w:r w:rsidR="0000079A">
              <w:t>2024</w:t>
            </w:r>
            <w:r>
              <w:t>-</w:t>
            </w:r>
            <w:r w:rsidR="0000079A">
              <w:t xml:space="preserve">   </w:t>
            </w:r>
            <w:r>
              <w:t>23.01.</w:t>
            </w:r>
            <w:r w:rsidR="0000079A">
              <w:t xml:space="preserve"> 2024</w:t>
            </w:r>
          </w:p>
        </w:tc>
        <w:tc>
          <w:tcPr>
            <w:tcW w:w="1687" w:type="dxa"/>
          </w:tcPr>
          <w:p w14:paraId="447C3A36" w14:textId="4C4CC37C" w:rsidR="00D02AE4" w:rsidRPr="001C4707" w:rsidRDefault="00D02AE4" w:rsidP="00A74311">
            <w:pPr>
              <w:pStyle w:val="GvdeMetni"/>
              <w:spacing w:before="60"/>
              <w:ind w:left="0"/>
            </w:pPr>
            <w:r w:rsidRPr="001C4707">
              <w:t>1</w:t>
            </w:r>
            <w:r w:rsidR="0000079A">
              <w:t>4 days</w:t>
            </w:r>
          </w:p>
        </w:tc>
      </w:tr>
      <w:tr w:rsidR="00D02AE4" w14:paraId="75075F98" w14:textId="77777777" w:rsidTr="00D02AE4">
        <w:tc>
          <w:tcPr>
            <w:tcW w:w="1005" w:type="dxa"/>
          </w:tcPr>
          <w:p w14:paraId="4E012684" w14:textId="6BA1E2C4" w:rsidR="00D02AE4" w:rsidRPr="001C4707" w:rsidRDefault="00D02AE4" w:rsidP="00A74311">
            <w:pPr>
              <w:pStyle w:val="GvdeMetni"/>
              <w:spacing w:before="60"/>
              <w:ind w:left="0"/>
            </w:pPr>
            <w:r w:rsidRPr="001C4707">
              <w:t>I2</w:t>
            </w:r>
            <w:r w:rsidR="00E02244">
              <w:t>- Elaboration Phase</w:t>
            </w:r>
          </w:p>
        </w:tc>
        <w:tc>
          <w:tcPr>
            <w:tcW w:w="4144" w:type="dxa"/>
          </w:tcPr>
          <w:p w14:paraId="2C36919B" w14:textId="5C8D0518" w:rsidR="00144088" w:rsidRDefault="00144088" w:rsidP="00CF1FDA">
            <w:pPr>
              <w:pStyle w:val="GvdeMetni"/>
              <w:numPr>
                <w:ilvl w:val="0"/>
                <w:numId w:val="11"/>
              </w:numPr>
              <w:spacing w:before="60"/>
            </w:pPr>
            <w:r>
              <w:t>Mitigate Risk 1 and Risk 5</w:t>
            </w:r>
          </w:p>
          <w:p w14:paraId="65E30245" w14:textId="2FA6C73F" w:rsidR="005A09CD" w:rsidRDefault="005A09CD" w:rsidP="00CF1FDA">
            <w:pPr>
              <w:pStyle w:val="GvdeMetni"/>
              <w:numPr>
                <w:ilvl w:val="0"/>
                <w:numId w:val="11"/>
              </w:numPr>
              <w:spacing w:before="60"/>
            </w:pPr>
            <w:r>
              <w:t>Write Use Case 5.9 (Invite a Person) in fully dressed form</w:t>
            </w:r>
          </w:p>
          <w:p w14:paraId="15DEEE4E" w14:textId="77777777" w:rsidR="00D02AE4" w:rsidRDefault="005A09CD" w:rsidP="00CF1FDA">
            <w:pPr>
              <w:pStyle w:val="GvdeMetni"/>
              <w:numPr>
                <w:ilvl w:val="0"/>
                <w:numId w:val="11"/>
              </w:numPr>
              <w:spacing w:before="60"/>
            </w:pPr>
            <w:r>
              <w:lastRenderedPageBreak/>
              <w:t>Develop Use Case 5.9 (Invite a Person), Scenarios to be decided</w:t>
            </w:r>
          </w:p>
          <w:p w14:paraId="6A482F58" w14:textId="77777777" w:rsidR="00CF1FDA" w:rsidRDefault="00CF1FDA" w:rsidP="00CF1FDA">
            <w:pPr>
              <w:pStyle w:val="GvdeMetni"/>
              <w:numPr>
                <w:ilvl w:val="0"/>
                <w:numId w:val="11"/>
              </w:numPr>
              <w:spacing w:before="60"/>
            </w:pPr>
            <w:r>
              <w:t>Write Use Case 5.12 (Sync the Calendars) in fully dressed form</w:t>
            </w:r>
          </w:p>
          <w:p w14:paraId="40E8CE39" w14:textId="1B9FE7A8" w:rsidR="00E9082F" w:rsidRPr="001C4707" w:rsidRDefault="00CF1FDA" w:rsidP="00CF1FDA">
            <w:pPr>
              <w:pStyle w:val="GvdeMetni"/>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GvdeMetni"/>
              <w:spacing w:before="60"/>
              <w:ind w:left="0"/>
            </w:pPr>
            <w:r>
              <w:lastRenderedPageBreak/>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GvdeMetni"/>
              <w:spacing w:before="60"/>
              <w:ind w:left="0"/>
            </w:pPr>
            <w:r w:rsidRPr="001C4707">
              <w:t>1</w:t>
            </w:r>
            <w:r w:rsidR="0000079A">
              <w:t>2 days</w:t>
            </w:r>
          </w:p>
        </w:tc>
      </w:tr>
      <w:tr w:rsidR="005A09CD" w14:paraId="497081AA" w14:textId="77777777" w:rsidTr="00D02AE4">
        <w:tc>
          <w:tcPr>
            <w:tcW w:w="1005" w:type="dxa"/>
          </w:tcPr>
          <w:p w14:paraId="4FB6015E" w14:textId="0299A1DA" w:rsidR="005A09CD" w:rsidRPr="001C4707" w:rsidRDefault="005A09CD" w:rsidP="00A74311">
            <w:pPr>
              <w:pStyle w:val="GvdeMetni"/>
              <w:spacing w:before="60"/>
              <w:ind w:left="0"/>
            </w:pPr>
            <w:r>
              <w:t>I3</w:t>
            </w:r>
            <w:r w:rsidR="00E02244">
              <w:t>-Elaboration Phase</w:t>
            </w:r>
          </w:p>
        </w:tc>
        <w:tc>
          <w:tcPr>
            <w:tcW w:w="4144" w:type="dxa"/>
          </w:tcPr>
          <w:p w14:paraId="1456B7E0" w14:textId="4DCB9D11" w:rsidR="00144088" w:rsidRDefault="00144088" w:rsidP="00E02244">
            <w:pPr>
              <w:pStyle w:val="GvdeMetni"/>
              <w:numPr>
                <w:ilvl w:val="0"/>
                <w:numId w:val="20"/>
              </w:numPr>
              <w:spacing w:before="60"/>
            </w:pPr>
            <w:r>
              <w:t>Mitigate Risk 1 and Risk 5</w:t>
            </w:r>
          </w:p>
          <w:p w14:paraId="2C352B47" w14:textId="77777777" w:rsidR="00CF1FDA" w:rsidRDefault="00CF1FDA" w:rsidP="00E02244">
            <w:pPr>
              <w:pStyle w:val="GvdeMetni"/>
              <w:numPr>
                <w:ilvl w:val="0"/>
                <w:numId w:val="20"/>
              </w:numPr>
              <w:spacing w:before="60"/>
            </w:pPr>
            <w:r>
              <w:t>Write Use Case 5.14 (Discover New Events) in fully dressed form</w:t>
            </w:r>
          </w:p>
          <w:p w14:paraId="0634DE92" w14:textId="77777777" w:rsidR="008E35FA" w:rsidRDefault="00CF1FDA" w:rsidP="00E02244">
            <w:pPr>
              <w:pStyle w:val="GvdeMetni"/>
              <w:numPr>
                <w:ilvl w:val="0"/>
                <w:numId w:val="20"/>
              </w:numPr>
              <w:spacing w:before="60"/>
            </w:pPr>
            <w:r>
              <w:t>Develop Use Case 5.14 (Discover New Events), Scenarios to be decided</w:t>
            </w:r>
          </w:p>
          <w:p w14:paraId="354B4A2D" w14:textId="77777777" w:rsidR="006B6E00" w:rsidRDefault="006B6E00" w:rsidP="00E02244">
            <w:pPr>
              <w:pStyle w:val="GvdeMetni"/>
              <w:numPr>
                <w:ilvl w:val="0"/>
                <w:numId w:val="20"/>
              </w:numPr>
              <w:spacing w:before="60"/>
            </w:pPr>
            <w:r>
              <w:t>Write Use Case 5.15 (View Event Recommendations) in fully dressed form</w:t>
            </w:r>
          </w:p>
          <w:p w14:paraId="069D77FA" w14:textId="77777777" w:rsidR="006B6E00" w:rsidRDefault="006B6E00" w:rsidP="00E02244">
            <w:pPr>
              <w:pStyle w:val="GvdeMetni"/>
              <w:numPr>
                <w:ilvl w:val="0"/>
                <w:numId w:val="20"/>
              </w:numPr>
              <w:spacing w:before="60"/>
            </w:pPr>
            <w:r>
              <w:t>Develop Use Case 5.15 (View Event Recommendations), Scenarios to be decided</w:t>
            </w:r>
          </w:p>
          <w:p w14:paraId="145F401A" w14:textId="0063F855" w:rsidR="00E02244" w:rsidRPr="001C4707" w:rsidRDefault="00E02244" w:rsidP="00E02244">
            <w:pPr>
              <w:pStyle w:val="ListeParagraf"/>
              <w:numPr>
                <w:ilvl w:val="0"/>
                <w:numId w:val="20"/>
              </w:numPr>
            </w:pPr>
            <w:r>
              <w:t>Write Use Case 5.16 (In</w:t>
            </w:r>
            <w:r w:rsidRPr="008E35FA">
              <w:t>tegrate Own Calendar with Third Party Calendars</w:t>
            </w:r>
            <w:r>
              <w:t>) in fully dressed form</w:t>
            </w:r>
          </w:p>
        </w:tc>
        <w:tc>
          <w:tcPr>
            <w:tcW w:w="1794" w:type="dxa"/>
          </w:tcPr>
          <w:p w14:paraId="252AEDD4" w14:textId="3202A0B7" w:rsidR="005A09CD" w:rsidRPr="001C4707" w:rsidRDefault="005A09CD" w:rsidP="00A74311">
            <w:pPr>
              <w:pStyle w:val="GvdeMetni"/>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GvdeMetni"/>
              <w:spacing w:before="60"/>
              <w:ind w:left="0"/>
            </w:pPr>
            <w:r>
              <w:t>14 days</w:t>
            </w:r>
          </w:p>
        </w:tc>
      </w:tr>
      <w:tr w:rsidR="005A09CD" w14:paraId="0C071619" w14:textId="77777777" w:rsidTr="00D02AE4">
        <w:tc>
          <w:tcPr>
            <w:tcW w:w="1005" w:type="dxa"/>
          </w:tcPr>
          <w:p w14:paraId="7C2B40C7" w14:textId="5951AE15" w:rsidR="005A09CD" w:rsidRPr="001C4707" w:rsidRDefault="005A09CD" w:rsidP="00A74311">
            <w:pPr>
              <w:pStyle w:val="GvdeMetni"/>
              <w:spacing w:before="60"/>
              <w:ind w:left="0"/>
            </w:pPr>
            <w:r>
              <w:t>I4</w:t>
            </w:r>
            <w:r w:rsidR="00E02244">
              <w:t>-Construction Phase</w:t>
            </w:r>
          </w:p>
        </w:tc>
        <w:tc>
          <w:tcPr>
            <w:tcW w:w="4144" w:type="dxa"/>
          </w:tcPr>
          <w:p w14:paraId="42D5E688" w14:textId="153E9D29" w:rsidR="00144088" w:rsidRDefault="00144088" w:rsidP="006B6E00">
            <w:pPr>
              <w:pStyle w:val="GvdeMetni"/>
              <w:numPr>
                <w:ilvl w:val="0"/>
                <w:numId w:val="21"/>
              </w:numPr>
              <w:spacing w:before="60"/>
            </w:pPr>
            <w:r>
              <w:t>Mitigate Risk 1 and Risk 5</w:t>
            </w:r>
          </w:p>
          <w:p w14:paraId="73768876" w14:textId="17556A26" w:rsidR="00144088" w:rsidRDefault="00144088" w:rsidP="006B6E00">
            <w:pPr>
              <w:pStyle w:val="GvdeMetni"/>
              <w:numPr>
                <w:ilvl w:val="0"/>
                <w:numId w:val="21"/>
              </w:numPr>
              <w:spacing w:before="60"/>
            </w:pPr>
            <w:r>
              <w:t>Mitigate Risk 4</w:t>
            </w:r>
          </w:p>
          <w:p w14:paraId="22611352" w14:textId="75B86409" w:rsidR="006B6E00" w:rsidRPr="008E35FA" w:rsidRDefault="006B6E00" w:rsidP="006B6E00">
            <w:pPr>
              <w:pStyle w:val="GvdeMetni"/>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GvdeMetni"/>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GvdeMetni"/>
              <w:spacing w:before="60"/>
              <w:ind w:left="0"/>
            </w:pPr>
            <w:r>
              <w:t>6 days</w:t>
            </w:r>
          </w:p>
        </w:tc>
      </w:tr>
      <w:tr w:rsidR="00E02244" w14:paraId="6DE20C0F" w14:textId="77777777" w:rsidTr="00D02AE4">
        <w:tc>
          <w:tcPr>
            <w:tcW w:w="1005" w:type="dxa"/>
          </w:tcPr>
          <w:p w14:paraId="208E0B6C" w14:textId="35A06020" w:rsidR="00E02244" w:rsidRDefault="00E02244" w:rsidP="00A74311">
            <w:pPr>
              <w:pStyle w:val="GvdeMetni"/>
              <w:spacing w:before="60"/>
              <w:ind w:left="0"/>
            </w:pPr>
            <w:r>
              <w:t>I5-Transition Phase</w:t>
            </w:r>
          </w:p>
        </w:tc>
        <w:tc>
          <w:tcPr>
            <w:tcW w:w="4144" w:type="dxa"/>
          </w:tcPr>
          <w:p w14:paraId="02DF12C5" w14:textId="77777777" w:rsidR="00E02244" w:rsidRDefault="00E02244" w:rsidP="00E02244">
            <w:pPr>
              <w:pStyle w:val="GvdeMetni"/>
              <w:numPr>
                <w:ilvl w:val="0"/>
                <w:numId w:val="29"/>
              </w:numPr>
              <w:spacing w:before="60"/>
            </w:pPr>
            <w:r>
              <w:t>Demo of the second release final product</w:t>
            </w:r>
          </w:p>
          <w:p w14:paraId="0458E4A3" w14:textId="42DFB867" w:rsidR="00AF379B" w:rsidRDefault="00AF379B" w:rsidP="00E02244">
            <w:pPr>
              <w:pStyle w:val="GvdeMetni"/>
              <w:numPr>
                <w:ilvl w:val="0"/>
                <w:numId w:val="29"/>
              </w:numPr>
              <w:spacing w:before="60"/>
            </w:pPr>
            <w:r>
              <w:t>Putting system into operation.</w:t>
            </w:r>
          </w:p>
        </w:tc>
        <w:tc>
          <w:tcPr>
            <w:tcW w:w="1794" w:type="dxa"/>
          </w:tcPr>
          <w:p w14:paraId="6147EFBE" w14:textId="510C9FC6" w:rsidR="00E02244" w:rsidRDefault="00E02244" w:rsidP="00A74311">
            <w:pPr>
              <w:pStyle w:val="GvdeMetni"/>
              <w:spacing w:before="60"/>
              <w:ind w:left="0"/>
            </w:pPr>
            <w:r>
              <w:t>03.03.2024-04.03.2024</w:t>
            </w:r>
          </w:p>
        </w:tc>
        <w:tc>
          <w:tcPr>
            <w:tcW w:w="1687" w:type="dxa"/>
          </w:tcPr>
          <w:p w14:paraId="1FC54483" w14:textId="7BB7038D" w:rsidR="00E02244" w:rsidRDefault="00E02244" w:rsidP="00A74311">
            <w:pPr>
              <w:pStyle w:val="GvdeMetni"/>
              <w:spacing w:before="60"/>
              <w:ind w:left="0"/>
            </w:pPr>
            <w:r>
              <w:t>1 day</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6"/>
        <w:gridCol w:w="1756"/>
        <w:gridCol w:w="1638"/>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0B2CA36F" w:rsidR="00D02AE4" w:rsidRPr="001C4707" w:rsidRDefault="00D02AE4" w:rsidP="00A74311">
            <w:pPr>
              <w:pStyle w:val="GvdeMetni"/>
              <w:spacing w:before="60"/>
              <w:ind w:left="0"/>
            </w:pPr>
            <w:r w:rsidRPr="001C4707">
              <w:t>I1</w:t>
            </w:r>
            <w:r w:rsidR="004669DC">
              <w:t>-Elaboration Phase</w:t>
            </w:r>
          </w:p>
        </w:tc>
        <w:tc>
          <w:tcPr>
            <w:tcW w:w="4144" w:type="dxa"/>
          </w:tcPr>
          <w:p w14:paraId="6A10484B" w14:textId="4E41440B" w:rsidR="00FE5F42" w:rsidRDefault="00FE5F42" w:rsidP="00270CC8">
            <w:pPr>
              <w:pStyle w:val="GvdeMetni"/>
              <w:numPr>
                <w:ilvl w:val="0"/>
                <w:numId w:val="22"/>
              </w:numPr>
              <w:spacing w:before="60"/>
            </w:pPr>
            <w:r>
              <w:t>Mitigate Risk 1 and Risk 5</w:t>
            </w:r>
          </w:p>
          <w:p w14:paraId="41CAD122" w14:textId="31CDE15D" w:rsidR="008E35FA" w:rsidRDefault="008E35FA" w:rsidP="00270CC8">
            <w:pPr>
              <w:pStyle w:val="GvdeMetni"/>
              <w:numPr>
                <w:ilvl w:val="0"/>
                <w:numId w:val="22"/>
              </w:numPr>
              <w:spacing w:before="60"/>
            </w:pPr>
            <w:r>
              <w:t>Write Use Case 5.17 (Manage Notifications) in fully dressed form</w:t>
            </w:r>
          </w:p>
          <w:p w14:paraId="7C6DF3EE" w14:textId="0EFA24C9" w:rsidR="00D02AE4" w:rsidRPr="001C4707" w:rsidRDefault="008E35FA" w:rsidP="00270CC8">
            <w:pPr>
              <w:pStyle w:val="GvdeMetni"/>
              <w:numPr>
                <w:ilvl w:val="0"/>
                <w:numId w:val="22"/>
              </w:numPr>
              <w:spacing w:before="60"/>
            </w:pPr>
            <w:r>
              <w:t>Develop Use Case 5.17 (Manage Notifications), Scenarios to be decided</w:t>
            </w:r>
          </w:p>
        </w:tc>
        <w:tc>
          <w:tcPr>
            <w:tcW w:w="1794" w:type="dxa"/>
          </w:tcPr>
          <w:p w14:paraId="2133FCC1" w14:textId="36FC353A" w:rsidR="00D02AE4" w:rsidRPr="001C4707" w:rsidRDefault="00873CB5" w:rsidP="00A74311">
            <w:pPr>
              <w:pStyle w:val="GvdeMetni"/>
              <w:spacing w:before="60"/>
              <w:ind w:left="0"/>
            </w:pPr>
            <w:r>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GvdeMetni"/>
              <w:spacing w:before="60"/>
              <w:ind w:left="0"/>
            </w:pPr>
            <w:r>
              <w:t>4 days</w:t>
            </w:r>
          </w:p>
        </w:tc>
      </w:tr>
      <w:tr w:rsidR="00D02AE4" w14:paraId="0E81B10C" w14:textId="77777777" w:rsidTr="00A74311">
        <w:tc>
          <w:tcPr>
            <w:tcW w:w="1005" w:type="dxa"/>
          </w:tcPr>
          <w:p w14:paraId="0E808BD3" w14:textId="260E0F12" w:rsidR="00D02AE4" w:rsidRPr="001C4707" w:rsidRDefault="00D02AE4" w:rsidP="00A74311">
            <w:pPr>
              <w:pStyle w:val="GvdeMetni"/>
              <w:spacing w:before="60"/>
              <w:ind w:left="0"/>
            </w:pPr>
            <w:r w:rsidRPr="001C4707">
              <w:t>I2</w:t>
            </w:r>
            <w:r w:rsidR="004669DC">
              <w:t>-Elaboration Phase</w:t>
            </w:r>
          </w:p>
        </w:tc>
        <w:tc>
          <w:tcPr>
            <w:tcW w:w="4144" w:type="dxa"/>
          </w:tcPr>
          <w:p w14:paraId="74BD1364" w14:textId="34E02471" w:rsidR="00FE5F42" w:rsidRDefault="00FE5F42" w:rsidP="004669DC">
            <w:pPr>
              <w:pStyle w:val="GvdeMetni"/>
              <w:numPr>
                <w:ilvl w:val="0"/>
                <w:numId w:val="23"/>
              </w:numPr>
              <w:spacing w:before="60"/>
            </w:pPr>
            <w:r>
              <w:t>Mitigate Risk 1 and Risk 5</w:t>
            </w:r>
          </w:p>
          <w:p w14:paraId="62E3E440" w14:textId="38DC412C" w:rsidR="008E35FA" w:rsidRDefault="008E35FA" w:rsidP="004669DC">
            <w:pPr>
              <w:pStyle w:val="ListeParagraf"/>
              <w:numPr>
                <w:ilvl w:val="0"/>
                <w:numId w:val="23"/>
              </w:numPr>
            </w:pPr>
            <w:r>
              <w:t>Write Use Case 5.18 (Provide Feedback) in fully dressed form</w:t>
            </w:r>
          </w:p>
          <w:p w14:paraId="5F9903BD" w14:textId="77777777" w:rsidR="00D02AE4" w:rsidRDefault="008E35FA" w:rsidP="004669DC">
            <w:pPr>
              <w:pStyle w:val="GvdeMetni"/>
              <w:numPr>
                <w:ilvl w:val="0"/>
                <w:numId w:val="23"/>
              </w:numPr>
              <w:spacing w:before="60"/>
            </w:pPr>
            <w:r>
              <w:lastRenderedPageBreak/>
              <w:t>Develop Use Case 5.18 (Provide Feedback), Scenarios to be decided</w:t>
            </w:r>
          </w:p>
          <w:p w14:paraId="13F71BB1" w14:textId="1451E318" w:rsidR="004669DC" w:rsidRPr="001C4707" w:rsidRDefault="004669DC" w:rsidP="004669DC">
            <w:pPr>
              <w:pStyle w:val="GvdeMetni"/>
              <w:numPr>
                <w:ilvl w:val="0"/>
                <w:numId w:val="23"/>
              </w:numPr>
              <w:spacing w:before="60"/>
            </w:pPr>
            <w:r>
              <w:t>Write Use Case 5.19 (View User Manual) in fully dressed form</w:t>
            </w:r>
          </w:p>
        </w:tc>
        <w:tc>
          <w:tcPr>
            <w:tcW w:w="1794" w:type="dxa"/>
          </w:tcPr>
          <w:p w14:paraId="09EE0F00" w14:textId="66D74800" w:rsidR="00D02AE4" w:rsidRPr="001C4707" w:rsidRDefault="00873CB5" w:rsidP="00A74311">
            <w:pPr>
              <w:pStyle w:val="GvdeMetni"/>
              <w:spacing w:before="60"/>
              <w:ind w:left="0"/>
            </w:pPr>
            <w:r>
              <w:lastRenderedPageBreak/>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GvdeMetni"/>
              <w:spacing w:before="60"/>
              <w:ind w:left="0"/>
            </w:pPr>
            <w:r>
              <w:t>4 days</w:t>
            </w:r>
          </w:p>
        </w:tc>
      </w:tr>
      <w:tr w:rsidR="00A049AA" w14:paraId="5441AFF9" w14:textId="77777777" w:rsidTr="00A74311">
        <w:tc>
          <w:tcPr>
            <w:tcW w:w="1005" w:type="dxa"/>
          </w:tcPr>
          <w:p w14:paraId="6900CD7A" w14:textId="0464E861" w:rsidR="00A049AA" w:rsidRPr="001C4707" w:rsidRDefault="00A049AA" w:rsidP="00A74311">
            <w:pPr>
              <w:pStyle w:val="GvdeMetni"/>
              <w:spacing w:before="60"/>
              <w:ind w:left="0"/>
            </w:pPr>
            <w:r>
              <w:t>I3</w:t>
            </w:r>
            <w:r w:rsidR="004669DC">
              <w:t>-Elaboration Phase</w:t>
            </w:r>
          </w:p>
        </w:tc>
        <w:tc>
          <w:tcPr>
            <w:tcW w:w="4144" w:type="dxa"/>
          </w:tcPr>
          <w:p w14:paraId="13FE0646" w14:textId="0119D8F2" w:rsidR="00A049AA" w:rsidRDefault="00A049AA" w:rsidP="00A4428E">
            <w:pPr>
              <w:pStyle w:val="GvdeMetni"/>
              <w:numPr>
                <w:ilvl w:val="0"/>
                <w:numId w:val="24"/>
              </w:numPr>
              <w:spacing w:before="60"/>
            </w:pPr>
            <w:r>
              <w:t>Mitigate Risk 1 and Risk 5</w:t>
            </w:r>
          </w:p>
          <w:p w14:paraId="5ED7C052" w14:textId="1E1E978B" w:rsidR="00A049AA" w:rsidRDefault="00A049AA" w:rsidP="00A4428E">
            <w:pPr>
              <w:pStyle w:val="GvdeMetni"/>
              <w:numPr>
                <w:ilvl w:val="0"/>
                <w:numId w:val="24"/>
              </w:numPr>
              <w:spacing w:before="60"/>
            </w:pPr>
            <w:r>
              <w:t>Develop Use Case 5.19 (View User Manual), Scenarios to be decided</w:t>
            </w:r>
          </w:p>
        </w:tc>
        <w:tc>
          <w:tcPr>
            <w:tcW w:w="1794" w:type="dxa"/>
          </w:tcPr>
          <w:p w14:paraId="15FA056C" w14:textId="12C445A5" w:rsidR="00A049AA" w:rsidRDefault="00873CB5" w:rsidP="00A74311">
            <w:pPr>
              <w:pStyle w:val="GvdeMetni"/>
              <w:spacing w:before="60"/>
              <w:ind w:left="0"/>
            </w:pPr>
            <w:r>
              <w:t>18.03.202</w:t>
            </w:r>
            <w:r w:rsidR="0000079A">
              <w:t>4</w:t>
            </w:r>
            <w:r>
              <w:t>-22.03.202</w:t>
            </w:r>
            <w:r w:rsidR="0000079A">
              <w:t>4</w:t>
            </w:r>
          </w:p>
        </w:tc>
        <w:tc>
          <w:tcPr>
            <w:tcW w:w="1687" w:type="dxa"/>
          </w:tcPr>
          <w:p w14:paraId="33AECED6" w14:textId="4E8EC0CD" w:rsidR="00A049AA" w:rsidRPr="001C4707" w:rsidRDefault="0000079A" w:rsidP="00A74311">
            <w:pPr>
              <w:pStyle w:val="GvdeMetni"/>
              <w:spacing w:before="60"/>
              <w:ind w:left="0"/>
            </w:pPr>
            <w:r>
              <w:t>4 days</w:t>
            </w:r>
          </w:p>
        </w:tc>
      </w:tr>
      <w:tr w:rsidR="00BE09A7" w14:paraId="0352ED78" w14:textId="77777777" w:rsidTr="00A74311">
        <w:tc>
          <w:tcPr>
            <w:tcW w:w="1005" w:type="dxa"/>
          </w:tcPr>
          <w:p w14:paraId="01A9F56B" w14:textId="5A442B63" w:rsidR="00BE09A7" w:rsidRDefault="00BE09A7" w:rsidP="00A74311">
            <w:pPr>
              <w:pStyle w:val="GvdeMetni"/>
              <w:spacing w:before="60"/>
              <w:ind w:left="0"/>
            </w:pPr>
            <w:r>
              <w:t>I4</w:t>
            </w:r>
            <w:r w:rsidR="004669DC">
              <w:t>-Construction Phase</w:t>
            </w:r>
          </w:p>
        </w:tc>
        <w:tc>
          <w:tcPr>
            <w:tcW w:w="4144" w:type="dxa"/>
          </w:tcPr>
          <w:p w14:paraId="72811695" w14:textId="51387C1C" w:rsidR="00BE09A7" w:rsidRDefault="00C93912" w:rsidP="00C93912">
            <w:pPr>
              <w:pStyle w:val="GvdeMetni"/>
              <w:numPr>
                <w:ilvl w:val="0"/>
                <w:numId w:val="27"/>
              </w:numPr>
              <w:spacing w:before="60"/>
            </w:pPr>
            <w:r>
              <w:t>Make comprehensive beta test</w:t>
            </w:r>
          </w:p>
          <w:p w14:paraId="1EB9BDFF" w14:textId="386373F3" w:rsidR="00C93912" w:rsidRDefault="00C93912" w:rsidP="00C93912">
            <w:pPr>
              <w:pStyle w:val="GvdeMetni"/>
              <w:numPr>
                <w:ilvl w:val="0"/>
                <w:numId w:val="27"/>
              </w:numPr>
              <w:spacing w:before="60"/>
            </w:pPr>
            <w:r>
              <w:t>Fix bugs</w:t>
            </w:r>
          </w:p>
          <w:p w14:paraId="7038B2AB" w14:textId="14D90373" w:rsidR="00C93912" w:rsidRDefault="00C93912" w:rsidP="00C93912">
            <w:pPr>
              <w:pStyle w:val="GvdeMetni"/>
              <w:numPr>
                <w:ilvl w:val="0"/>
                <w:numId w:val="27"/>
              </w:numPr>
              <w:spacing w:before="60"/>
            </w:pPr>
            <w:r>
              <w:t>Launch the final product</w:t>
            </w:r>
          </w:p>
        </w:tc>
        <w:tc>
          <w:tcPr>
            <w:tcW w:w="1794" w:type="dxa"/>
          </w:tcPr>
          <w:p w14:paraId="4A2B336F" w14:textId="2A1EDEC3" w:rsidR="00BE09A7" w:rsidRDefault="00C93912" w:rsidP="00A74311">
            <w:pPr>
              <w:pStyle w:val="GvdeMetni"/>
              <w:spacing w:before="60"/>
              <w:ind w:left="0"/>
            </w:pPr>
            <w:r>
              <w:t>23.03.2024-01.04.2024</w:t>
            </w:r>
          </w:p>
        </w:tc>
        <w:tc>
          <w:tcPr>
            <w:tcW w:w="1687" w:type="dxa"/>
          </w:tcPr>
          <w:p w14:paraId="766106E8" w14:textId="2929A635" w:rsidR="00BE09A7" w:rsidRDefault="00C93912" w:rsidP="00A74311">
            <w:pPr>
              <w:pStyle w:val="GvdeMetni"/>
              <w:spacing w:before="60"/>
              <w:ind w:left="0"/>
            </w:pPr>
            <w:r>
              <w:t>9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Balk1"/>
      </w:pPr>
      <w:r>
        <w:t>Deployment</w:t>
      </w:r>
    </w:p>
    <w:p w14:paraId="24795036" w14:textId="5073DEC8" w:rsidR="00112F36" w:rsidRDefault="00112F36" w:rsidP="00112F36">
      <w:pPr>
        <w:pStyle w:val="InfoBlue"/>
        <w:jc w:val="both"/>
        <w:rPr>
          <w:color w:val="000000" w:themeColor="text1"/>
        </w:rPr>
      </w:pPr>
      <w:r>
        <w:rPr>
          <w:color w:val="000000" w:themeColor="text1"/>
        </w:rPr>
        <w:t xml:space="preserve">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w:t>
      </w:r>
      <w:r w:rsidR="004669DC" w:rsidRPr="004669DC">
        <w:rPr>
          <w:color w:val="000000" w:themeColor="text1"/>
        </w:rPr>
        <w:t>For development purposes, PaaS or IaaS services will be received according to use cases.</w:t>
      </w:r>
      <w:r w:rsidR="004669DC">
        <w:rPr>
          <w:color w:val="000000" w:themeColor="text1"/>
        </w:rPr>
        <w:t xml:space="preserve"> </w:t>
      </w:r>
      <w:r>
        <w:rPr>
          <w:color w:val="000000" w:themeColor="text1"/>
        </w:rPr>
        <w:t>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Balk1"/>
      </w:pPr>
      <w:r>
        <w:t xml:space="preserve">Lessons </w:t>
      </w:r>
      <w:r w:rsidR="00466E89">
        <w:t>l</w:t>
      </w:r>
      <w:r>
        <w:t>earned</w:t>
      </w:r>
    </w:p>
    <w:p w14:paraId="5693484C" w14:textId="1BB22109" w:rsidR="00C56D74" w:rsidRDefault="009043A0" w:rsidP="00AF379B">
      <w:pPr>
        <w:pStyle w:val="GvdeMetni"/>
        <w:ind w:left="360"/>
        <w:jc w:val="both"/>
      </w:pPr>
      <w:r>
        <w:t>After iteration 1, we learnt that a good project development approach should be based on use cases. After reviews, we extended our use cases and gather our ideas with respect to them. They will be our guidelines through project.</w:t>
      </w:r>
    </w:p>
    <w:p w14:paraId="1BAA2A0B" w14:textId="69C9E362" w:rsidR="00AF379B" w:rsidRDefault="00AF379B" w:rsidP="00AF379B">
      <w:pPr>
        <w:pStyle w:val="GvdeMetni"/>
        <w:ind w:left="360"/>
        <w:jc w:val="both"/>
      </w:pPr>
      <w:r>
        <w:t>After iteration 2, we learnt the importance of the Architecture Notebook, since it plays a significant role in making architectural design decisions based on requirements. Also, we learnt that UML diagrams are a good way to create a system design, since they make it more clear by visualizing the system. Lastly, we learnt that time management plays a vital role in an agile project management system, in terms of satisfying the customer needs by showing a working product at the end of each iteration.</w:t>
      </w:r>
    </w:p>
    <w:p w14:paraId="01251EA4" w14:textId="7C3EB038" w:rsidR="00BD5433" w:rsidRDefault="00BD5433" w:rsidP="00AF379B">
      <w:pPr>
        <w:pStyle w:val="GvdeMetni"/>
        <w:ind w:left="360"/>
        <w:jc w:val="both"/>
      </w:pPr>
      <w:r>
        <w:t>After iteration 3, we learnt the importance of UML diagrams to better explain system architecture, interactions and working principle of the system. Also, we realized the role of using appropriate design patterns for making an efficient and robust design.</w:t>
      </w:r>
    </w:p>
    <w:p w14:paraId="0BFB4DBB" w14:textId="2A597AA2" w:rsidR="00AD35D9" w:rsidRDefault="00AD35D9" w:rsidP="00AF379B">
      <w:pPr>
        <w:pStyle w:val="GvdeMetni"/>
        <w:ind w:left="360"/>
        <w:jc w:val="both"/>
      </w:pPr>
      <w:r>
        <w:t xml:space="preserve">After iteration 4, we learnt the importance of iterative incremental approach. </w:t>
      </w:r>
      <w:r w:rsidR="00940107">
        <w:t>Since</w:t>
      </w:r>
      <w:r>
        <w:t xml:space="preserve"> we couldn’t implement frontend fea</w:t>
      </w:r>
      <w:r w:rsidR="00407692">
        <w:t xml:space="preserve">tures on time, we postponed </w:t>
      </w:r>
      <w:r w:rsidR="00940107">
        <w:t xml:space="preserve">it </w:t>
      </w:r>
      <w:r w:rsidR="00407692">
        <w:t xml:space="preserve">to the second release. </w:t>
      </w:r>
      <w:r w:rsidR="00940107">
        <w:t>I</w:t>
      </w:r>
      <w:r w:rsidR="00407692">
        <w:t>terative incremental approach</w:t>
      </w:r>
      <w:r w:rsidR="00940107">
        <w:t xml:space="preserve"> helped us to</w:t>
      </w:r>
      <w:r w:rsidR="00407692">
        <w:t xml:space="preserve"> </w:t>
      </w:r>
      <w:r w:rsidR="00940107">
        <w:t>move forward to</w:t>
      </w:r>
      <w:r w:rsidR="00407692">
        <w:t xml:space="preserve"> develop our application and detect </w:t>
      </w:r>
      <w:r w:rsidR="00940107">
        <w:t>problems</w:t>
      </w:r>
      <w:r w:rsidR="00407692">
        <w:t xml:space="preserve"> in every iteration</w:t>
      </w:r>
      <w:r w:rsidR="00940107">
        <w:t>.</w:t>
      </w:r>
    </w:p>
    <w:p w14:paraId="12240CA9" w14:textId="70586109" w:rsidR="00407692" w:rsidRDefault="00407692" w:rsidP="001E57FC">
      <w:pPr>
        <w:pStyle w:val="GvdeMetni"/>
        <w:ind w:left="0"/>
      </w:pPr>
      <w:r>
        <w:br w:type="page"/>
      </w:r>
    </w:p>
    <w:p w14:paraId="02EC22D8" w14:textId="77777777" w:rsidR="00C56D74" w:rsidRDefault="00C56D74" w:rsidP="00C56D74">
      <w:pPr>
        <w:pStyle w:val="KonuBal"/>
        <w:rPr>
          <w:rFonts w:cs="Arial"/>
        </w:rPr>
      </w:pPr>
      <w:r>
        <w:rPr>
          <w:rFonts w:cs="Arial"/>
        </w:rPr>
        <w:lastRenderedPageBreak/>
        <w:t>Revision Table</w:t>
      </w:r>
    </w:p>
    <w:p w14:paraId="73920315" w14:textId="77777777" w:rsidR="00B545E0" w:rsidRPr="00B545E0" w:rsidRDefault="00B545E0" w:rsidP="00B545E0"/>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C56D74" w:rsidRPr="00391F81" w14:paraId="70D0185C" w14:textId="77777777" w:rsidTr="00863EBB">
        <w:tc>
          <w:tcPr>
            <w:tcW w:w="1129" w:type="dxa"/>
          </w:tcPr>
          <w:p w14:paraId="38017516" w14:textId="77777777" w:rsidR="00C56D74" w:rsidRPr="00391F81" w:rsidRDefault="00C56D74" w:rsidP="0075502D">
            <w:pPr>
              <w:rPr>
                <w:b/>
                <w:bCs/>
              </w:rPr>
            </w:pPr>
            <w:r w:rsidRPr="00391F81">
              <w:rPr>
                <w:b/>
                <w:bCs/>
              </w:rPr>
              <w:t>Revision</w:t>
            </w:r>
          </w:p>
        </w:tc>
        <w:tc>
          <w:tcPr>
            <w:tcW w:w="5245" w:type="dxa"/>
          </w:tcPr>
          <w:p w14:paraId="2AF5A4D0" w14:textId="77777777" w:rsidR="00C56D74" w:rsidRPr="00391F81" w:rsidRDefault="00C56D74" w:rsidP="0075502D">
            <w:pPr>
              <w:rPr>
                <w:b/>
                <w:bCs/>
              </w:rPr>
            </w:pPr>
            <w:r w:rsidRPr="00391F81">
              <w:rPr>
                <w:b/>
                <w:bCs/>
              </w:rPr>
              <w:t>Description</w:t>
            </w:r>
          </w:p>
        </w:tc>
        <w:tc>
          <w:tcPr>
            <w:tcW w:w="3119" w:type="dxa"/>
          </w:tcPr>
          <w:p w14:paraId="2CC0858C" w14:textId="77777777" w:rsidR="00C56D74" w:rsidRPr="00391F81" w:rsidRDefault="00C56D74" w:rsidP="0075502D">
            <w:pPr>
              <w:rPr>
                <w:b/>
                <w:bCs/>
              </w:rPr>
            </w:pPr>
            <w:r w:rsidRPr="00391F81">
              <w:rPr>
                <w:b/>
                <w:bCs/>
              </w:rPr>
              <w:t>Date</w:t>
            </w:r>
          </w:p>
        </w:tc>
      </w:tr>
      <w:tr w:rsidR="00C56D74" w:rsidRPr="00391F81" w14:paraId="357B3B06" w14:textId="77777777" w:rsidTr="00863EBB">
        <w:tc>
          <w:tcPr>
            <w:tcW w:w="1129" w:type="dxa"/>
          </w:tcPr>
          <w:p w14:paraId="7A436CB7" w14:textId="77777777" w:rsidR="00C56D74" w:rsidRPr="00391F81" w:rsidRDefault="00C56D74" w:rsidP="0075502D">
            <w:r w:rsidRPr="00391F81">
              <w:t>1.0</w:t>
            </w:r>
          </w:p>
        </w:tc>
        <w:tc>
          <w:tcPr>
            <w:tcW w:w="5245" w:type="dxa"/>
          </w:tcPr>
          <w:p w14:paraId="07AEACE2" w14:textId="77777777" w:rsidR="00C56D74" w:rsidRPr="00391F81" w:rsidRDefault="00C56D74" w:rsidP="0075502D">
            <w:r w:rsidRPr="00391F81">
              <w:t>First revision</w:t>
            </w:r>
          </w:p>
        </w:tc>
        <w:tc>
          <w:tcPr>
            <w:tcW w:w="3119" w:type="dxa"/>
          </w:tcPr>
          <w:p w14:paraId="532B0C14" w14:textId="274C10E5" w:rsidR="00C56D74" w:rsidRPr="00391F81" w:rsidRDefault="00C56D74" w:rsidP="0075502D">
            <w:r w:rsidRPr="00391F81">
              <w:t>26/10/2023</w:t>
            </w:r>
          </w:p>
        </w:tc>
      </w:tr>
      <w:tr w:rsidR="00C56D74" w:rsidRPr="00391F81" w14:paraId="20CAFCF8" w14:textId="77777777" w:rsidTr="00863EBB">
        <w:tc>
          <w:tcPr>
            <w:tcW w:w="1129" w:type="dxa"/>
          </w:tcPr>
          <w:p w14:paraId="53943443" w14:textId="77777777" w:rsidR="00C56D74" w:rsidRPr="00391F81" w:rsidRDefault="00C56D74" w:rsidP="0075502D">
            <w:r w:rsidRPr="00391F81">
              <w:t>1.1</w:t>
            </w:r>
          </w:p>
        </w:tc>
        <w:tc>
          <w:tcPr>
            <w:tcW w:w="5245" w:type="dxa"/>
          </w:tcPr>
          <w:p w14:paraId="77A5DB6F" w14:textId="77777777" w:rsidR="00C56D74" w:rsidRPr="00391F81" w:rsidRDefault="00C56D74" w:rsidP="0075502D">
            <w:pPr>
              <w:rPr>
                <w:lang w:val="en-GB"/>
              </w:rPr>
            </w:pPr>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REVIEW document.</w:t>
            </w:r>
          </w:p>
        </w:tc>
        <w:tc>
          <w:tcPr>
            <w:tcW w:w="3119" w:type="dxa"/>
          </w:tcPr>
          <w:p w14:paraId="30E01D26" w14:textId="77777777" w:rsidR="00C56D74" w:rsidRPr="00391F81" w:rsidRDefault="00C56D74" w:rsidP="0075502D">
            <w:r w:rsidRPr="00391F81">
              <w:t>11/11/2023</w:t>
            </w:r>
          </w:p>
        </w:tc>
      </w:tr>
      <w:tr w:rsidR="00050BD5" w:rsidRPr="00391F81" w14:paraId="3ECB8E66" w14:textId="77777777" w:rsidTr="00863EBB">
        <w:tc>
          <w:tcPr>
            <w:tcW w:w="1129" w:type="dxa"/>
          </w:tcPr>
          <w:p w14:paraId="1E9585A1" w14:textId="03E2979B" w:rsidR="00050BD5" w:rsidRPr="00391F81" w:rsidRDefault="00050BD5" w:rsidP="00050BD5">
            <w:r>
              <w:t>1.2</w:t>
            </w:r>
          </w:p>
        </w:tc>
        <w:tc>
          <w:tcPr>
            <w:tcW w:w="5245" w:type="dxa"/>
          </w:tcPr>
          <w:p w14:paraId="693421D1" w14:textId="02F698EA" w:rsidR="00050BD5" w:rsidRPr="00391F81" w:rsidRDefault="00050BD5" w:rsidP="00050BD5">
            <w:r w:rsidRPr="00B90029">
              <w:t>Changes applied according to advisor’s feedback</w:t>
            </w:r>
            <w:r w:rsidRPr="00B90029">
              <w:rPr>
                <w:lang w:val="en-GB"/>
              </w:rPr>
              <w:t>. (</w:t>
            </w:r>
            <w:r>
              <w:rPr>
                <w:lang w:val="en-GB"/>
              </w:rPr>
              <w:t>Transition phase is added to first release)</w:t>
            </w:r>
          </w:p>
        </w:tc>
        <w:tc>
          <w:tcPr>
            <w:tcW w:w="3119" w:type="dxa"/>
          </w:tcPr>
          <w:p w14:paraId="10022ED6" w14:textId="6FA64FA8" w:rsidR="00050BD5" w:rsidRPr="00391F81" w:rsidRDefault="00050BD5" w:rsidP="00050BD5">
            <w:r>
              <w:t>24/11/2023</w:t>
            </w:r>
          </w:p>
        </w:tc>
      </w:tr>
      <w:tr w:rsidR="002A1B9A" w:rsidRPr="00391F81" w14:paraId="5810616B" w14:textId="77777777" w:rsidTr="00863EBB">
        <w:tc>
          <w:tcPr>
            <w:tcW w:w="1129" w:type="dxa"/>
          </w:tcPr>
          <w:p w14:paraId="6070231A" w14:textId="50CE74D2" w:rsidR="002A1B9A" w:rsidRDefault="002A1B9A" w:rsidP="002A1B9A">
            <w:r>
              <w:t>1.3</w:t>
            </w:r>
          </w:p>
        </w:tc>
        <w:tc>
          <w:tcPr>
            <w:tcW w:w="5245" w:type="dxa"/>
          </w:tcPr>
          <w:p w14:paraId="48FF8951" w14:textId="42315F7D" w:rsidR="002A1B9A" w:rsidRPr="00B90029" w:rsidRDefault="002A1B9A" w:rsidP="002A1B9A">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w:t>
            </w:r>
            <w:r>
              <w:rPr>
                <w:lang w:val="en-GB"/>
              </w:rPr>
              <w:t>eview</w:t>
            </w:r>
            <w:r w:rsidRPr="00391F81">
              <w:rPr>
                <w:lang w:val="en-GB"/>
              </w:rPr>
              <w:t xml:space="preserve"> document.</w:t>
            </w:r>
          </w:p>
        </w:tc>
        <w:tc>
          <w:tcPr>
            <w:tcW w:w="3119" w:type="dxa"/>
          </w:tcPr>
          <w:p w14:paraId="0E43BF59" w14:textId="18E368CD" w:rsidR="002A1B9A" w:rsidRDefault="002A1B9A" w:rsidP="002A1B9A">
            <w:r>
              <w:t>30</w:t>
            </w:r>
            <w:r w:rsidRPr="00391F81">
              <w:t>/11/2023</w:t>
            </w:r>
          </w:p>
        </w:tc>
      </w:tr>
      <w:tr w:rsidR="000C3F8E" w:rsidRPr="00391F81" w14:paraId="3902FB8D" w14:textId="77777777" w:rsidTr="00863EBB">
        <w:tc>
          <w:tcPr>
            <w:tcW w:w="1129" w:type="dxa"/>
          </w:tcPr>
          <w:p w14:paraId="50D6382B" w14:textId="672BEC24" w:rsidR="000C3F8E" w:rsidRDefault="000C3F8E" w:rsidP="002A1B9A">
            <w:r>
              <w:t>1.4</w:t>
            </w:r>
          </w:p>
        </w:tc>
        <w:tc>
          <w:tcPr>
            <w:tcW w:w="5245" w:type="dxa"/>
          </w:tcPr>
          <w:p w14:paraId="417FC2DB" w14:textId="7CBFCFDD" w:rsidR="000C3F8E" w:rsidRDefault="00ED664D" w:rsidP="002A1B9A">
            <w:r>
              <w:t>-</w:t>
            </w:r>
            <w:r w:rsidR="000C3F8E">
              <w:t>Lessons learned and transition phases are updated, according to advisor’s Iteration 2 Work Products Feedback.</w:t>
            </w:r>
          </w:p>
          <w:p w14:paraId="71985686" w14:textId="77777777" w:rsidR="00ED664D" w:rsidRDefault="00ED664D" w:rsidP="002A1B9A">
            <w:r>
              <w:t>-</w:t>
            </w:r>
            <w:r w:rsidR="006A5D87">
              <w:t xml:space="preserve">In Release 1 - Iteration 3, </w:t>
            </w:r>
            <w:r w:rsidR="00007734">
              <w:t xml:space="preserve">5.4 </w:t>
            </w:r>
            <w:r w:rsidR="006A5D87">
              <w:t>Create Subtask use case is discarded.</w:t>
            </w:r>
            <w:r w:rsidR="00007734">
              <w:t xml:space="preserve"> </w:t>
            </w:r>
          </w:p>
          <w:p w14:paraId="3C4F4F27" w14:textId="77777777" w:rsidR="006A5D87" w:rsidRDefault="00ED664D" w:rsidP="002A1B9A">
            <w:r>
              <w:t>- In Release 1 - Iteration 3, 5.4 Handle Friendship Request use case is added.</w:t>
            </w:r>
          </w:p>
          <w:p w14:paraId="4535A003" w14:textId="33E8729D" w:rsidR="00ED664D" w:rsidRPr="00391F81" w:rsidRDefault="00ED664D" w:rsidP="002A1B9A">
            <w:r>
              <w:t>-In Section 4, Release 1 Table, Iteration 2 and 3 develop use case scenarios are updated.</w:t>
            </w:r>
          </w:p>
        </w:tc>
        <w:tc>
          <w:tcPr>
            <w:tcW w:w="3119" w:type="dxa"/>
          </w:tcPr>
          <w:p w14:paraId="35487D7D" w14:textId="0E882B14" w:rsidR="000C3F8E" w:rsidRDefault="000C3F8E" w:rsidP="002A1B9A">
            <w:r>
              <w:t>08/12/2023</w:t>
            </w:r>
          </w:p>
        </w:tc>
      </w:tr>
      <w:tr w:rsidR="00336D26" w:rsidRPr="00391F81" w14:paraId="66587708" w14:textId="77777777" w:rsidTr="00863EBB">
        <w:tc>
          <w:tcPr>
            <w:tcW w:w="1129" w:type="dxa"/>
          </w:tcPr>
          <w:p w14:paraId="037EDED4" w14:textId="1B161820" w:rsidR="00336D26" w:rsidRDefault="00336D26" w:rsidP="002A1B9A">
            <w:r>
              <w:t>1.5</w:t>
            </w:r>
          </w:p>
        </w:tc>
        <w:tc>
          <w:tcPr>
            <w:tcW w:w="5245" w:type="dxa"/>
          </w:tcPr>
          <w:p w14:paraId="79E2FA36" w14:textId="1DBA3EC5" w:rsidR="00336D26" w:rsidRDefault="000F1EBB" w:rsidP="002A1B9A">
            <w:r>
              <w:t>-</w:t>
            </w:r>
            <w:r w:rsidR="00336D26">
              <w:t>View Calendar use case is postponed to the 2</w:t>
            </w:r>
            <w:r w:rsidR="00336D26" w:rsidRPr="00336D26">
              <w:rPr>
                <w:vertAlign w:val="superscript"/>
              </w:rPr>
              <w:t>nd</w:t>
            </w:r>
            <w:r w:rsidR="00336D26">
              <w:t xml:space="preserve"> release.</w:t>
            </w:r>
          </w:p>
          <w:p w14:paraId="3537156D" w14:textId="0D06D141" w:rsidR="000F1EBB" w:rsidRDefault="000F1EBB" w:rsidP="002A1B9A">
            <w:r>
              <w:t>-Lessons learned is updated.</w:t>
            </w:r>
          </w:p>
        </w:tc>
        <w:tc>
          <w:tcPr>
            <w:tcW w:w="3119" w:type="dxa"/>
          </w:tcPr>
          <w:p w14:paraId="1D3DC919" w14:textId="08117062" w:rsidR="00336D26" w:rsidRDefault="00336D26" w:rsidP="002A1B9A">
            <w:r>
              <w:t>02/01/2024</w:t>
            </w:r>
          </w:p>
        </w:tc>
      </w:tr>
    </w:tbl>
    <w:p w14:paraId="6B6453B4" w14:textId="77777777" w:rsidR="00C56D74" w:rsidRPr="00C56D74" w:rsidRDefault="00C56D74" w:rsidP="00C56D74">
      <w:pPr>
        <w:pStyle w:val="GvdeMetni"/>
      </w:pPr>
    </w:p>
    <w:sectPr w:rsidR="00C56D74" w:rsidRPr="00C56D74">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4840" w14:textId="77777777" w:rsidR="00A22863" w:rsidRDefault="00A22863">
      <w:r>
        <w:separator/>
      </w:r>
    </w:p>
  </w:endnote>
  <w:endnote w:type="continuationSeparator" w:id="0">
    <w:p w14:paraId="2E0B2AD2" w14:textId="77777777" w:rsidR="00A22863" w:rsidRDefault="00A2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0BF51EE4" w:rsidR="005E00C1" w:rsidRDefault="005E00C1">
          <w:pPr>
            <w:jc w:val="center"/>
          </w:pPr>
          <w:r>
            <w:sym w:font="Symbol" w:char="F0D3"/>
          </w:r>
          <w:proofErr w:type="spellStart"/>
          <w:r w:rsidR="00A511A7">
            <w:t>ToGather</w:t>
          </w:r>
          <w:proofErr w:type="spellEnd"/>
          <w:r>
            <w:t xml:space="preserve">, </w:t>
          </w:r>
          <w:r>
            <w:fldChar w:fldCharType="begin"/>
          </w:r>
          <w:r>
            <w:instrText xml:space="preserve"> DATE \@ "yyyy" </w:instrText>
          </w:r>
          <w:r>
            <w:fldChar w:fldCharType="separate"/>
          </w:r>
          <w:r w:rsidR="00204237">
            <w:rPr>
              <w:noProof/>
            </w:rPr>
            <w:t>2024</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77BDD">
            <w:rPr>
              <w:rStyle w:val="SayfaNumaras"/>
              <w:noProof/>
            </w:rPr>
            <w:t>1</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977BDD">
            <w:rPr>
              <w:rStyle w:val="SayfaNumaras"/>
              <w:noProof/>
            </w:rPr>
            <w:t>2</w:t>
          </w:r>
          <w:r>
            <w:rPr>
              <w:rStyle w:val="SayfaNumaras"/>
            </w:rPr>
            <w:fldChar w:fldCharType="end"/>
          </w:r>
        </w:p>
      </w:tc>
    </w:tr>
  </w:tbl>
  <w:p w14:paraId="36709E04"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1546" w14:textId="77777777" w:rsidR="00A22863" w:rsidRDefault="00A22863">
      <w:r>
        <w:separator/>
      </w:r>
    </w:p>
  </w:footnote>
  <w:footnote w:type="continuationSeparator" w:id="0">
    <w:p w14:paraId="1BB6F826" w14:textId="77777777" w:rsidR="00A22863" w:rsidRDefault="00A22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proofErr w:type="spellStart"/>
          <w:r>
            <w:t>ToGather</w:t>
          </w:r>
          <w:proofErr w:type="spellEnd"/>
        </w:p>
      </w:tc>
      <w:tc>
        <w:tcPr>
          <w:tcW w:w="3179" w:type="dxa"/>
        </w:tcPr>
        <w:p w14:paraId="06EC9833" w14:textId="0CBB43F5" w:rsidR="005E00C1" w:rsidRDefault="005E00C1">
          <w:pPr>
            <w:tabs>
              <w:tab w:val="left" w:pos="1135"/>
            </w:tabs>
            <w:spacing w:before="40"/>
            <w:ind w:right="68"/>
          </w:pPr>
          <w:r>
            <w:t xml:space="preserve"> </w:t>
          </w:r>
          <w:r w:rsidR="00A511A7">
            <w:t xml:space="preserve"> Rev: 1.</w:t>
          </w:r>
          <w:r w:rsidR="00336D26">
            <w:t>5</w:t>
          </w:r>
        </w:p>
      </w:tc>
    </w:tr>
    <w:tr w:rsidR="005E00C1" w14:paraId="436BED93" w14:textId="77777777">
      <w:tc>
        <w:tcPr>
          <w:tcW w:w="6379" w:type="dxa"/>
        </w:tcPr>
        <w:p w14:paraId="785FE058" w14:textId="77777777" w:rsidR="005E00C1" w:rsidRDefault="00000000">
          <w:fldSimple w:instr=" TITLE  \* MERGEFORMAT ">
            <w:r w:rsidR="00D05185">
              <w:t>Project Plan</w:t>
            </w:r>
          </w:fldSimple>
        </w:p>
      </w:tc>
      <w:tc>
        <w:tcPr>
          <w:tcW w:w="3179" w:type="dxa"/>
        </w:tcPr>
        <w:p w14:paraId="112E9738" w14:textId="103EAABB" w:rsidR="005E00C1" w:rsidRDefault="005E00C1">
          <w:r>
            <w:t xml:space="preserve">  Date: </w:t>
          </w:r>
          <w:r w:rsidR="000C3F8E">
            <w:t>0</w:t>
          </w:r>
          <w:r w:rsidR="00336D26">
            <w:t>2</w:t>
          </w:r>
          <w:r w:rsidR="000C3F8E">
            <w:t>/</w:t>
          </w:r>
          <w:r w:rsidR="00336D26">
            <w:t>01</w:t>
          </w:r>
          <w:r w:rsidR="00A511A7">
            <w:t>/202</w:t>
          </w:r>
          <w:r w:rsidR="00336D26">
            <w:t>4</w:t>
          </w:r>
        </w:p>
      </w:tc>
    </w:tr>
  </w:tbl>
  <w:p w14:paraId="1E85FD04"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C417C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AA5059"/>
    <w:multiLevelType w:val="hybridMultilevel"/>
    <w:tmpl w:val="439E6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736BA9"/>
    <w:multiLevelType w:val="hybridMultilevel"/>
    <w:tmpl w:val="FEEA12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7277E0"/>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7B327F"/>
    <w:multiLevelType w:val="hybridMultilevel"/>
    <w:tmpl w:val="335E1E8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573C05"/>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742332637">
    <w:abstractNumId w:val="0"/>
  </w:num>
  <w:num w:numId="2" w16cid:durableId="1017581917">
    <w:abstractNumId w:val="11"/>
  </w:num>
  <w:num w:numId="3" w16cid:durableId="1799840506">
    <w:abstractNumId w:val="17"/>
  </w:num>
  <w:num w:numId="4" w16cid:durableId="1648852700">
    <w:abstractNumId w:val="9"/>
  </w:num>
  <w:num w:numId="5" w16cid:durableId="250086454">
    <w:abstractNumId w:val="7"/>
  </w:num>
  <w:num w:numId="6" w16cid:durableId="401105087">
    <w:abstractNumId w:val="5"/>
  </w:num>
  <w:num w:numId="7" w16cid:durableId="1509444948">
    <w:abstractNumId w:val="28"/>
  </w:num>
  <w:num w:numId="8" w16cid:durableId="587037044">
    <w:abstractNumId w:val="21"/>
  </w:num>
  <w:num w:numId="9" w16cid:durableId="1853718138">
    <w:abstractNumId w:val="27"/>
  </w:num>
  <w:num w:numId="10" w16cid:durableId="1261834322">
    <w:abstractNumId w:val="4"/>
  </w:num>
  <w:num w:numId="11" w16cid:durableId="94404530">
    <w:abstractNumId w:val="24"/>
  </w:num>
  <w:num w:numId="12" w16cid:durableId="834422838">
    <w:abstractNumId w:val="13"/>
  </w:num>
  <w:num w:numId="13" w16cid:durableId="482430957">
    <w:abstractNumId w:val="23"/>
  </w:num>
  <w:num w:numId="14" w16cid:durableId="1200824954">
    <w:abstractNumId w:val="8"/>
  </w:num>
  <w:num w:numId="15" w16cid:durableId="979461398">
    <w:abstractNumId w:val="19"/>
  </w:num>
  <w:num w:numId="16" w16cid:durableId="639966118">
    <w:abstractNumId w:val="1"/>
  </w:num>
  <w:num w:numId="17" w16cid:durableId="23947988">
    <w:abstractNumId w:val="22"/>
  </w:num>
  <w:num w:numId="18" w16cid:durableId="1597440837">
    <w:abstractNumId w:val="26"/>
  </w:num>
  <w:num w:numId="19" w16cid:durableId="1842548249">
    <w:abstractNumId w:val="15"/>
  </w:num>
  <w:num w:numId="20" w16cid:durableId="245115352">
    <w:abstractNumId w:val="3"/>
  </w:num>
  <w:num w:numId="21" w16cid:durableId="436413104">
    <w:abstractNumId w:val="10"/>
  </w:num>
  <w:num w:numId="22" w16cid:durableId="1674260017">
    <w:abstractNumId w:val="14"/>
  </w:num>
  <w:num w:numId="23" w16cid:durableId="498929423">
    <w:abstractNumId w:val="20"/>
  </w:num>
  <w:num w:numId="24" w16cid:durableId="2053116211">
    <w:abstractNumId w:val="6"/>
  </w:num>
  <w:num w:numId="25" w16cid:durableId="1880626893">
    <w:abstractNumId w:val="12"/>
  </w:num>
  <w:num w:numId="26" w16cid:durableId="1275164431">
    <w:abstractNumId w:val="16"/>
  </w:num>
  <w:num w:numId="27" w16cid:durableId="606622813">
    <w:abstractNumId w:val="25"/>
  </w:num>
  <w:num w:numId="28" w16cid:durableId="2140830135">
    <w:abstractNumId w:val="18"/>
  </w:num>
  <w:num w:numId="29" w16cid:durableId="1384520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07734"/>
    <w:rsid w:val="0001675B"/>
    <w:rsid w:val="00034E59"/>
    <w:rsid w:val="00036D16"/>
    <w:rsid w:val="00050BD5"/>
    <w:rsid w:val="00073BC4"/>
    <w:rsid w:val="00075103"/>
    <w:rsid w:val="000839BD"/>
    <w:rsid w:val="00087099"/>
    <w:rsid w:val="00093803"/>
    <w:rsid w:val="000A2BA5"/>
    <w:rsid w:val="000C3F8E"/>
    <w:rsid w:val="000D721D"/>
    <w:rsid w:val="000F1EBB"/>
    <w:rsid w:val="000F5FEB"/>
    <w:rsid w:val="00106E23"/>
    <w:rsid w:val="00112F36"/>
    <w:rsid w:val="00144088"/>
    <w:rsid w:val="001511F9"/>
    <w:rsid w:val="001636D3"/>
    <w:rsid w:val="00167C3E"/>
    <w:rsid w:val="001965C1"/>
    <w:rsid w:val="001A0889"/>
    <w:rsid w:val="001C105F"/>
    <w:rsid w:val="001C4707"/>
    <w:rsid w:val="001E57FC"/>
    <w:rsid w:val="00204237"/>
    <w:rsid w:val="00213A0E"/>
    <w:rsid w:val="00262CE5"/>
    <w:rsid w:val="002668F0"/>
    <w:rsid w:val="00270CC8"/>
    <w:rsid w:val="00272F98"/>
    <w:rsid w:val="0028752B"/>
    <w:rsid w:val="002A1B9A"/>
    <w:rsid w:val="002B5EC0"/>
    <w:rsid w:val="002D718D"/>
    <w:rsid w:val="00310D8F"/>
    <w:rsid w:val="00330095"/>
    <w:rsid w:val="00336D26"/>
    <w:rsid w:val="00351080"/>
    <w:rsid w:val="00380D98"/>
    <w:rsid w:val="00391F81"/>
    <w:rsid w:val="003A400B"/>
    <w:rsid w:val="003D55DE"/>
    <w:rsid w:val="003E2F64"/>
    <w:rsid w:val="003F4175"/>
    <w:rsid w:val="00400E3B"/>
    <w:rsid w:val="00407692"/>
    <w:rsid w:val="004217B3"/>
    <w:rsid w:val="00431B99"/>
    <w:rsid w:val="00432BC1"/>
    <w:rsid w:val="00450935"/>
    <w:rsid w:val="004669DC"/>
    <w:rsid w:val="00466E89"/>
    <w:rsid w:val="0047130D"/>
    <w:rsid w:val="00481695"/>
    <w:rsid w:val="00481E0E"/>
    <w:rsid w:val="00492B3B"/>
    <w:rsid w:val="004C70B2"/>
    <w:rsid w:val="004D4C3A"/>
    <w:rsid w:val="004F05BA"/>
    <w:rsid w:val="00554AB1"/>
    <w:rsid w:val="005632C1"/>
    <w:rsid w:val="0057294E"/>
    <w:rsid w:val="00594418"/>
    <w:rsid w:val="005A09CD"/>
    <w:rsid w:val="005E00C1"/>
    <w:rsid w:val="00616D42"/>
    <w:rsid w:val="00617192"/>
    <w:rsid w:val="00625FE9"/>
    <w:rsid w:val="006351C7"/>
    <w:rsid w:val="00654B7C"/>
    <w:rsid w:val="00656256"/>
    <w:rsid w:val="00656AB2"/>
    <w:rsid w:val="006710A0"/>
    <w:rsid w:val="006A5D87"/>
    <w:rsid w:val="006B0A17"/>
    <w:rsid w:val="006B6E00"/>
    <w:rsid w:val="006E16C2"/>
    <w:rsid w:val="006E44DA"/>
    <w:rsid w:val="006F3C09"/>
    <w:rsid w:val="006F5E5E"/>
    <w:rsid w:val="0070640C"/>
    <w:rsid w:val="00712281"/>
    <w:rsid w:val="007133CE"/>
    <w:rsid w:val="00713B62"/>
    <w:rsid w:val="00724D1C"/>
    <w:rsid w:val="00730E8A"/>
    <w:rsid w:val="00735F6E"/>
    <w:rsid w:val="00743466"/>
    <w:rsid w:val="007459E1"/>
    <w:rsid w:val="00750998"/>
    <w:rsid w:val="00752D9B"/>
    <w:rsid w:val="00786080"/>
    <w:rsid w:val="00786E04"/>
    <w:rsid w:val="007A0F2C"/>
    <w:rsid w:val="007A5E85"/>
    <w:rsid w:val="007E6D18"/>
    <w:rsid w:val="008273B6"/>
    <w:rsid w:val="0085353A"/>
    <w:rsid w:val="00863EBB"/>
    <w:rsid w:val="00873CB5"/>
    <w:rsid w:val="00880534"/>
    <w:rsid w:val="008A4CEF"/>
    <w:rsid w:val="008D3DFB"/>
    <w:rsid w:val="008E35FA"/>
    <w:rsid w:val="009043A0"/>
    <w:rsid w:val="00910B95"/>
    <w:rsid w:val="0091564F"/>
    <w:rsid w:val="00917BB3"/>
    <w:rsid w:val="00940107"/>
    <w:rsid w:val="00953F35"/>
    <w:rsid w:val="009704EB"/>
    <w:rsid w:val="00974F01"/>
    <w:rsid w:val="00977BDD"/>
    <w:rsid w:val="00985541"/>
    <w:rsid w:val="00985AF7"/>
    <w:rsid w:val="00995672"/>
    <w:rsid w:val="009C55A0"/>
    <w:rsid w:val="009F1F07"/>
    <w:rsid w:val="00A0472A"/>
    <w:rsid w:val="00A049AA"/>
    <w:rsid w:val="00A22863"/>
    <w:rsid w:val="00A231CF"/>
    <w:rsid w:val="00A4428E"/>
    <w:rsid w:val="00A511A7"/>
    <w:rsid w:val="00A5745C"/>
    <w:rsid w:val="00A60AAC"/>
    <w:rsid w:val="00A658EA"/>
    <w:rsid w:val="00A73CB7"/>
    <w:rsid w:val="00A76A0B"/>
    <w:rsid w:val="00AB18F3"/>
    <w:rsid w:val="00AD35D9"/>
    <w:rsid w:val="00AE6F81"/>
    <w:rsid w:val="00AF0526"/>
    <w:rsid w:val="00AF379B"/>
    <w:rsid w:val="00B239CB"/>
    <w:rsid w:val="00B3080C"/>
    <w:rsid w:val="00B37F1E"/>
    <w:rsid w:val="00B42205"/>
    <w:rsid w:val="00B52743"/>
    <w:rsid w:val="00B545E0"/>
    <w:rsid w:val="00B57FB8"/>
    <w:rsid w:val="00B77FDD"/>
    <w:rsid w:val="00BD5433"/>
    <w:rsid w:val="00BD6BB0"/>
    <w:rsid w:val="00BE09A7"/>
    <w:rsid w:val="00C26C3C"/>
    <w:rsid w:val="00C35C3D"/>
    <w:rsid w:val="00C5442D"/>
    <w:rsid w:val="00C56D74"/>
    <w:rsid w:val="00C93912"/>
    <w:rsid w:val="00CE5612"/>
    <w:rsid w:val="00CF1FDA"/>
    <w:rsid w:val="00CF3857"/>
    <w:rsid w:val="00D02AE4"/>
    <w:rsid w:val="00D03F7D"/>
    <w:rsid w:val="00D05185"/>
    <w:rsid w:val="00D05E66"/>
    <w:rsid w:val="00D105E7"/>
    <w:rsid w:val="00D17CD2"/>
    <w:rsid w:val="00D46BDD"/>
    <w:rsid w:val="00D82908"/>
    <w:rsid w:val="00DE0ACE"/>
    <w:rsid w:val="00E02244"/>
    <w:rsid w:val="00E10E75"/>
    <w:rsid w:val="00E15453"/>
    <w:rsid w:val="00E23CF6"/>
    <w:rsid w:val="00E65F3F"/>
    <w:rsid w:val="00E9082F"/>
    <w:rsid w:val="00ED664D"/>
    <w:rsid w:val="00ED69B6"/>
    <w:rsid w:val="00EF0522"/>
    <w:rsid w:val="00EF0F24"/>
    <w:rsid w:val="00F174B9"/>
    <w:rsid w:val="00F22D93"/>
    <w:rsid w:val="00F41553"/>
    <w:rsid w:val="00F72DA9"/>
    <w:rsid w:val="00F74157"/>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link w:val="GvdeMetni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rPr>
      <w:color w:val="800080"/>
      <w:u w:val="single"/>
    </w:rPr>
  </w:style>
  <w:style w:type="character" w:styleId="AklamaBavurusu">
    <w:name w:val="annotation reference"/>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styleId="TabloKlavuzu">
    <w:name w:val="Table Grid"/>
    <w:basedOn w:val="NormalTablo"/>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E35FA"/>
    <w:pPr>
      <w:ind w:left="720"/>
      <w:contextualSpacing/>
    </w:pPr>
  </w:style>
  <w:style w:type="character" w:customStyle="1" w:styleId="KonuBalChar">
    <w:name w:val="Konu Başlığı Char"/>
    <w:basedOn w:val="VarsaylanParagrafYazTipi"/>
    <w:link w:val="KonuBal"/>
    <w:rsid w:val="00C56D74"/>
    <w:rPr>
      <w:rFonts w:ascii="Arial" w:hAnsi="Arial"/>
      <w:b/>
      <w:sz w:val="36"/>
      <w:lang w:val="en-US" w:eastAsia="en-US"/>
    </w:rPr>
  </w:style>
  <w:style w:type="character" w:customStyle="1" w:styleId="GvdeMetniChar">
    <w:name w:val="Gövde Metni Char"/>
    <w:basedOn w:val="VarsaylanParagrafYazTipi"/>
    <w:link w:val="GvdeMetni"/>
    <w:rsid w:val="00336D2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C:\Users\Administrator\Desktop\IS502\Proje Dokümanları\project_plan_tpl.dot</Template>
  <TotalTime>27</TotalTime>
  <Pages>7</Pages>
  <Words>1664</Words>
  <Characters>9489</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İpek Çobanoğlu</cp:lastModifiedBy>
  <cp:revision>11</cp:revision>
  <cp:lastPrinted>1899-12-31T22:03:04Z</cp:lastPrinted>
  <dcterms:created xsi:type="dcterms:W3CDTF">2023-12-11T15:44:00Z</dcterms:created>
  <dcterms:modified xsi:type="dcterms:W3CDTF">2024-01-02T19:28:00Z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