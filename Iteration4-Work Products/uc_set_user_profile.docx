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E1FF" w14:textId="1C8AEDBF" w:rsidR="008866E4" w:rsidRDefault="0017366D" w:rsidP="00DD175D">
      <w:pPr>
        <w:pStyle w:val="KonuBal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F26F33">
        <w:t>Set User Profile</w:t>
      </w:r>
    </w:p>
    <w:p w14:paraId="4A9EB02E" w14:textId="77777777" w:rsidR="00E96106" w:rsidRDefault="00E96106" w:rsidP="008866E4">
      <w:pPr>
        <w:pStyle w:val="Balk1"/>
      </w:pPr>
      <w:r>
        <w:t>Brief Description</w:t>
      </w:r>
    </w:p>
    <w:p w14:paraId="1722F9E3" w14:textId="25E8276E" w:rsidR="00F26F33" w:rsidRPr="0051518A" w:rsidRDefault="00F26F33" w:rsidP="00F26F33">
      <w:pPr>
        <w:pStyle w:val="ListeParagraf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1518A">
        <w:rPr>
          <w:rFonts w:ascii="Times New Roman" w:hAnsi="Times New Roman" w:cs="Times New Roman"/>
          <w:sz w:val="20"/>
          <w:szCs w:val="20"/>
        </w:rPr>
        <w:t>The use case describes how the user set</w:t>
      </w:r>
      <w:r w:rsidR="00FA22F7">
        <w:rPr>
          <w:rFonts w:ascii="Times New Roman" w:hAnsi="Times New Roman" w:cs="Times New Roman"/>
          <w:sz w:val="20"/>
          <w:szCs w:val="20"/>
        </w:rPr>
        <w:t>s</w:t>
      </w:r>
      <w:r w:rsidRPr="0051518A">
        <w:rPr>
          <w:rFonts w:ascii="Times New Roman" w:hAnsi="Times New Roman" w:cs="Times New Roman"/>
          <w:sz w:val="20"/>
          <w:szCs w:val="20"/>
        </w:rPr>
        <w:t xml:space="preserve"> their personal information and preferences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3822F94" w14:textId="77777777" w:rsidR="00036ECC" w:rsidRDefault="00036ECC" w:rsidP="00036ECC">
      <w:pPr>
        <w:pStyle w:val="Balk1"/>
        <w:numPr>
          <w:ilvl w:val="0"/>
          <w:numId w:val="1"/>
        </w:numPr>
        <w:ind w:left="720" w:hanging="720"/>
        <w:jc w:val="both"/>
      </w:pPr>
      <w:r>
        <w:t>Primary Actors</w:t>
      </w:r>
    </w:p>
    <w:p w14:paraId="0467FC0A" w14:textId="77777777" w:rsidR="00036ECC" w:rsidRPr="004621AF" w:rsidRDefault="00036ECC" w:rsidP="00036ECC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>
        <w:rPr>
          <w:rFonts w:ascii="Times New Roman" w:hAnsi="Times New Roman"/>
          <w:b w:val="0"/>
          <w:sz w:val="20"/>
        </w:rPr>
        <w:t xml:space="preserve"> (</w:t>
      </w:r>
      <w:r w:rsidRPr="004621AF">
        <w:rPr>
          <w:rFonts w:ascii="Times New Roman" w:hAnsi="Times New Roman"/>
          <w:b w:val="0"/>
          <w:sz w:val="20"/>
        </w:rPr>
        <w:t>Professionals or University Student</w:t>
      </w:r>
      <w:r>
        <w:rPr>
          <w:rFonts w:ascii="Times New Roman" w:hAnsi="Times New Roman"/>
          <w:b w:val="0"/>
          <w:sz w:val="20"/>
        </w:rPr>
        <w:t>)</w:t>
      </w:r>
    </w:p>
    <w:p w14:paraId="15527D4C" w14:textId="77777777" w:rsidR="00E96106" w:rsidRDefault="00E96106" w:rsidP="008866E4">
      <w:pPr>
        <w:pStyle w:val="Balk1"/>
      </w:pPr>
      <w:r>
        <w:t>Preconditions</w:t>
      </w:r>
    </w:p>
    <w:p w14:paraId="189D858F" w14:textId="4F6D656C" w:rsidR="00E96106" w:rsidRDefault="00E5196E" w:rsidP="000E5836">
      <w:pPr>
        <w:pStyle w:val="GvdeMetni"/>
      </w:pPr>
      <w:r>
        <w:t xml:space="preserve">Users must have stable internet connection for the device they are </w:t>
      </w:r>
      <w:r w:rsidRPr="00FF051D">
        <w:t>using</w:t>
      </w:r>
      <w:r w:rsidR="00980295" w:rsidRPr="00FF051D">
        <w:t xml:space="preserve"> the application</w:t>
      </w:r>
      <w:r w:rsidRPr="00FF051D">
        <w:t>.</w:t>
      </w:r>
    </w:p>
    <w:p w14:paraId="6E197439" w14:textId="06D91F88" w:rsidR="004F5D4D" w:rsidRDefault="004F5D4D" w:rsidP="000E5836">
      <w:pPr>
        <w:pStyle w:val="GvdeMetni"/>
      </w:pPr>
      <w:r>
        <w:t>Users must</w:t>
      </w:r>
      <w:r w:rsidR="007D5BF9">
        <w:t xml:space="preserve"> be</w:t>
      </w:r>
      <w:r>
        <w:t xml:space="preserve"> Log</w:t>
      </w:r>
      <w:r w:rsidR="007D5BF9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618C8E2A" w14:textId="77777777" w:rsidR="00E96106" w:rsidRDefault="00E96106" w:rsidP="008866E4">
      <w:pPr>
        <w:pStyle w:val="Balk1"/>
      </w:pPr>
      <w:r>
        <w:t>Basic Flow of Events</w:t>
      </w:r>
      <w:r w:rsidR="00F67C0A">
        <w:t xml:space="preserve"> (Main Success Scenario)</w:t>
      </w:r>
    </w:p>
    <w:p w14:paraId="6836CAD4" w14:textId="1E30B6E0" w:rsidR="00E5196E" w:rsidRDefault="008D37B6" w:rsidP="000E5836">
      <w:pPr>
        <w:pStyle w:val="GvdeMetni"/>
        <w:numPr>
          <w:ilvl w:val="0"/>
          <w:numId w:val="5"/>
        </w:numPr>
      </w:pPr>
      <w:r>
        <w:t>User wants to set user profile.</w:t>
      </w:r>
    </w:p>
    <w:p w14:paraId="58DEF945" w14:textId="205F72D4" w:rsidR="002616CA" w:rsidRDefault="002616CA" w:rsidP="000E5836">
      <w:pPr>
        <w:pStyle w:val="GvdeMetni"/>
        <w:numPr>
          <w:ilvl w:val="0"/>
          <w:numId w:val="5"/>
        </w:numPr>
      </w:pPr>
      <w:r>
        <w:t xml:space="preserve">System displays </w:t>
      </w:r>
      <w:r w:rsidR="008D37B6">
        <w:t>user</w:t>
      </w:r>
      <w:r w:rsidR="005F7611">
        <w:t>’s</w:t>
      </w:r>
      <w:r w:rsidR="008D37B6">
        <w:t xml:space="preserve"> p</w:t>
      </w:r>
      <w:r>
        <w:t>rofile.</w:t>
      </w:r>
    </w:p>
    <w:p w14:paraId="181FA83E" w14:textId="1EA9A9E1" w:rsidR="002616CA" w:rsidRDefault="00E5196E" w:rsidP="008D37B6">
      <w:pPr>
        <w:pStyle w:val="GvdeMetni"/>
        <w:numPr>
          <w:ilvl w:val="0"/>
          <w:numId w:val="5"/>
        </w:numPr>
      </w:pPr>
      <w:r>
        <w:t xml:space="preserve">User </w:t>
      </w:r>
      <w:r w:rsidR="008D37B6">
        <w:t>selects update option.</w:t>
      </w:r>
    </w:p>
    <w:p w14:paraId="6DE6E138" w14:textId="76814324" w:rsidR="008D37B6" w:rsidRPr="002616CA" w:rsidRDefault="008D37B6" w:rsidP="008D37B6">
      <w:pPr>
        <w:pStyle w:val="GvdeMetni"/>
        <w:numPr>
          <w:ilvl w:val="0"/>
          <w:numId w:val="5"/>
        </w:numPr>
        <w:jc w:val="both"/>
      </w:pPr>
      <w:r>
        <w:t>System displays user profile creation form.</w:t>
      </w:r>
    </w:p>
    <w:p w14:paraId="7F6B9973" w14:textId="183C0D6E" w:rsidR="00BA21CA" w:rsidRDefault="00E5196E" w:rsidP="000E5836">
      <w:pPr>
        <w:pStyle w:val="GvdeMetni"/>
        <w:numPr>
          <w:ilvl w:val="0"/>
          <w:numId w:val="5"/>
        </w:numPr>
      </w:pPr>
      <w:r>
        <w:t xml:space="preserve">User fills the </w:t>
      </w:r>
      <w:r w:rsidR="00F26F33">
        <w:t>personal</w:t>
      </w:r>
      <w:r>
        <w:t xml:space="preserve"> information </w:t>
      </w:r>
      <w:r w:rsidR="002616CA">
        <w:t>fields.</w:t>
      </w:r>
      <w:r w:rsidR="00F26F33">
        <w:t xml:space="preserve"> </w:t>
      </w:r>
    </w:p>
    <w:p w14:paraId="2985DBA2" w14:textId="30348A5A" w:rsidR="00073DC4" w:rsidRDefault="00073DC4" w:rsidP="000E5836">
      <w:pPr>
        <w:pStyle w:val="GvdeMetni"/>
        <w:numPr>
          <w:ilvl w:val="0"/>
          <w:numId w:val="5"/>
        </w:numPr>
      </w:pPr>
      <w:r>
        <w:t>System update</w:t>
      </w:r>
      <w:r w:rsidR="008D37B6">
        <w:t>s</w:t>
      </w:r>
      <w:r>
        <w:t xml:space="preserve"> </w:t>
      </w:r>
      <w:r w:rsidR="008D37B6">
        <w:t>user profile.</w:t>
      </w:r>
    </w:p>
    <w:p w14:paraId="714E6980" w14:textId="77777777" w:rsidR="00E96106" w:rsidRDefault="00E96106" w:rsidP="000E5836">
      <w:pPr>
        <w:pStyle w:val="GvdeMetni"/>
        <w:numPr>
          <w:ilvl w:val="0"/>
          <w:numId w:val="5"/>
        </w:numPr>
      </w:pPr>
      <w:r>
        <w:t>The use case ends</w:t>
      </w:r>
      <w:r w:rsidR="00367D34">
        <w:t xml:space="preserve"> successfully</w:t>
      </w:r>
      <w:r>
        <w:t>.</w:t>
      </w:r>
    </w:p>
    <w:p w14:paraId="68323E1F" w14:textId="77777777" w:rsidR="00480120" w:rsidRDefault="00E96106" w:rsidP="00480120">
      <w:pPr>
        <w:pStyle w:val="Balk1"/>
      </w:pPr>
      <w:r>
        <w:t>Alternative Flows</w:t>
      </w:r>
      <w:r w:rsidR="00F67C0A">
        <w:t xml:space="preserve"> (Extensions)</w:t>
      </w:r>
    </w:p>
    <w:p w14:paraId="713C7590" w14:textId="77777777" w:rsidR="008709E5" w:rsidRPr="004F5D4D" w:rsidRDefault="008709E5" w:rsidP="008709E5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 xml:space="preserve">*a. At any time, </w:t>
      </w:r>
      <w:r>
        <w:rPr>
          <w:sz w:val="20"/>
          <w:szCs w:val="20"/>
        </w:rPr>
        <w:t>user wants to give up operation,</w:t>
      </w:r>
    </w:p>
    <w:p w14:paraId="3776FC0A" w14:textId="77777777" w:rsidR="008709E5" w:rsidRPr="004F5D4D" w:rsidRDefault="008709E5" w:rsidP="008709E5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cancel</w:t>
      </w:r>
      <w:r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6AAFE6AB" w14:textId="13A194FB" w:rsidR="008709E5" w:rsidRPr="00C45ABE" w:rsidRDefault="008709E5" w:rsidP="008709E5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</w:t>
      </w:r>
      <w:r>
        <w:rPr>
          <w:sz w:val="20"/>
          <w:szCs w:val="20"/>
        </w:rPr>
        <w:t>displays profile</w:t>
      </w:r>
      <w:r w:rsidRPr="004F5D4D">
        <w:rPr>
          <w:sz w:val="20"/>
          <w:szCs w:val="20"/>
        </w:rPr>
        <w:t>.</w:t>
      </w:r>
    </w:p>
    <w:p w14:paraId="2FF21696" w14:textId="231203F9" w:rsidR="005C35D8" w:rsidRDefault="00BA21CA" w:rsidP="005C35D8">
      <w:pPr>
        <w:pStyle w:val="Balk2"/>
      </w:pPr>
      <w:r>
        <w:t>Wrong Date</w:t>
      </w:r>
      <w:r w:rsidR="005C35D8">
        <w:t xml:space="preserve"> (</w:t>
      </w:r>
      <w:r w:rsidR="008D37B6">
        <w:t>5</w:t>
      </w:r>
      <w:r w:rsidR="005C35D8">
        <w:t>a)</w:t>
      </w:r>
    </w:p>
    <w:p w14:paraId="755934F5" w14:textId="4FDFAAB1" w:rsidR="005C35D8" w:rsidRDefault="005C35D8" w:rsidP="005C35D8">
      <w:pPr>
        <w:pStyle w:val="GvdeMetni"/>
      </w:pPr>
      <w:r>
        <w:rPr>
          <w:rStyle w:val="ui-provider"/>
        </w:rPr>
        <w:t xml:space="preserve">If in step </w:t>
      </w:r>
      <w:r w:rsidR="008D37B6">
        <w:rPr>
          <w:rStyle w:val="ui-provider"/>
        </w:rPr>
        <w:t>5</w:t>
      </w:r>
      <w:r>
        <w:rPr>
          <w:rStyle w:val="ui-provider"/>
        </w:rPr>
        <w:t xml:space="preserve"> of the basic flow, the User </w:t>
      </w:r>
      <w:r w:rsidR="008D37B6">
        <w:rPr>
          <w:rStyle w:val="ui-provider"/>
        </w:rPr>
        <w:t>enters</w:t>
      </w:r>
      <w:r w:rsidR="00BA21CA">
        <w:rPr>
          <w:rStyle w:val="ui-provider"/>
        </w:rPr>
        <w:t xml:space="preserve"> invalid birth date</w:t>
      </w:r>
      <w:r>
        <w:rPr>
          <w:rStyle w:val="ui-provider"/>
        </w:rPr>
        <w:t xml:space="preserve"> then</w:t>
      </w:r>
      <w:r w:rsidR="0090221A">
        <w:rPr>
          <w:rStyle w:val="ui-provider"/>
        </w:rPr>
        <w:t>:</w:t>
      </w:r>
      <w:r>
        <w:t xml:space="preserve"> </w:t>
      </w:r>
    </w:p>
    <w:p w14:paraId="409861C3" w14:textId="33BD38AB" w:rsidR="00CB72B0" w:rsidRDefault="002A0C23" w:rsidP="00CB72B0">
      <w:pPr>
        <w:pStyle w:val="GvdeMetni"/>
        <w:numPr>
          <w:ilvl w:val="0"/>
          <w:numId w:val="10"/>
        </w:numPr>
      </w:pPr>
      <w:r>
        <w:t xml:space="preserve">System displays </w:t>
      </w:r>
      <w:r w:rsidR="008D37B6">
        <w:t>an</w:t>
      </w:r>
      <w:r>
        <w:t xml:space="preserve"> exception.</w:t>
      </w:r>
      <w:r w:rsidR="00CB72B0">
        <w:t xml:space="preserve"> S</w:t>
      </w:r>
      <w:r w:rsidR="00CB72B0" w:rsidRPr="00205F37">
        <w:t>ee [SpReq:SUP-</w:t>
      </w:r>
      <w:r w:rsidR="00CB72B0">
        <w:t>3</w:t>
      </w:r>
      <w:r w:rsidR="008D37B6" w:rsidRPr="00205F37">
        <w:t>] for</w:t>
      </w:r>
      <w:r w:rsidR="00CB72B0" w:rsidRPr="00205F37">
        <w:t xml:space="preserve"> valid </w:t>
      </w:r>
      <w:r w:rsidR="00CB72B0">
        <w:t>birth date.</w:t>
      </w:r>
    </w:p>
    <w:p w14:paraId="2539D052" w14:textId="46ABEBD1" w:rsidR="00651B6A" w:rsidRPr="00480120" w:rsidRDefault="00651B6A" w:rsidP="00CB72B0">
      <w:pPr>
        <w:pStyle w:val="GvdeMetni"/>
        <w:numPr>
          <w:ilvl w:val="0"/>
          <w:numId w:val="10"/>
        </w:numPr>
      </w:pPr>
      <w:r>
        <w:t xml:space="preserve">The use case resumes at step </w:t>
      </w:r>
      <w:r w:rsidR="008D37B6">
        <w:t>5</w:t>
      </w:r>
      <w:r w:rsidR="002A0C23">
        <w:t>.</w:t>
      </w:r>
    </w:p>
    <w:p w14:paraId="35F99043" w14:textId="479C4CAB" w:rsidR="0017366D" w:rsidRDefault="008D0691" w:rsidP="0017366D">
      <w:pPr>
        <w:pStyle w:val="Balk2"/>
      </w:pPr>
      <w:r>
        <w:t>Exceed</w:t>
      </w:r>
      <w:r w:rsidR="00DB0649">
        <w:t>ed</w:t>
      </w:r>
      <w:r>
        <w:t xml:space="preserve"> Photo </w:t>
      </w:r>
      <w:r w:rsidR="00DB0649">
        <w:t>S</w:t>
      </w:r>
      <w:r>
        <w:t>ize</w:t>
      </w:r>
      <w:r w:rsidR="00480120">
        <w:t xml:space="preserve"> (</w:t>
      </w:r>
      <w:r w:rsidR="008D37B6">
        <w:t>5</w:t>
      </w:r>
      <w:r w:rsidR="003556F7">
        <w:t>b</w:t>
      </w:r>
      <w:r w:rsidR="00480120">
        <w:t>)</w:t>
      </w:r>
    </w:p>
    <w:p w14:paraId="12D34EAB" w14:textId="7EFE1B28" w:rsidR="008D0691" w:rsidRDefault="008D0691" w:rsidP="008D0691">
      <w:pPr>
        <w:pStyle w:val="GvdeMetni"/>
      </w:pPr>
      <w:r>
        <w:rPr>
          <w:rStyle w:val="ui-provider"/>
        </w:rPr>
        <w:t xml:space="preserve">If in step </w:t>
      </w:r>
      <w:r w:rsidR="008D37B6">
        <w:rPr>
          <w:rStyle w:val="ui-provider"/>
        </w:rPr>
        <w:t>5</w:t>
      </w:r>
      <w:r>
        <w:rPr>
          <w:rStyle w:val="ui-provider"/>
        </w:rPr>
        <w:t xml:space="preserve"> of the basic flow, the User upload</w:t>
      </w:r>
      <w:r w:rsidR="00DB0649">
        <w:rPr>
          <w:rStyle w:val="ui-provider"/>
        </w:rPr>
        <w:t>s</w:t>
      </w:r>
      <w:r>
        <w:rPr>
          <w:rStyle w:val="ui-provider"/>
        </w:rPr>
        <w:t xml:space="preserve"> excee</w:t>
      </w:r>
      <w:r w:rsidR="00DB0649">
        <w:rPr>
          <w:rStyle w:val="ui-provider"/>
        </w:rPr>
        <w:t>ding</w:t>
      </w:r>
      <w:r>
        <w:rPr>
          <w:rStyle w:val="ui-provider"/>
        </w:rPr>
        <w:t xml:space="preserve"> size</w:t>
      </w:r>
      <w:r w:rsidR="00DB0649">
        <w:rPr>
          <w:rStyle w:val="ui-provider"/>
        </w:rPr>
        <w:t>d</w:t>
      </w:r>
      <w:r>
        <w:rPr>
          <w:rStyle w:val="ui-provider"/>
        </w:rPr>
        <w:t xml:space="preserve"> photo then</w:t>
      </w:r>
      <w:r w:rsidR="0090221A">
        <w:rPr>
          <w:rStyle w:val="ui-provider"/>
        </w:rPr>
        <w:t>:</w:t>
      </w:r>
      <w:r>
        <w:t xml:space="preserve"> </w:t>
      </w:r>
    </w:p>
    <w:p w14:paraId="4F7DA241" w14:textId="586090AA" w:rsidR="008D0691" w:rsidRDefault="008D0691" w:rsidP="00CB72B0">
      <w:pPr>
        <w:pStyle w:val="GvdeMetni"/>
        <w:numPr>
          <w:ilvl w:val="0"/>
          <w:numId w:val="13"/>
        </w:numPr>
      </w:pPr>
      <w:r>
        <w:t xml:space="preserve">System displays </w:t>
      </w:r>
      <w:r w:rsidR="008D37B6">
        <w:t>an exception</w:t>
      </w:r>
      <w:r>
        <w:t>.</w:t>
      </w:r>
      <w:r w:rsidR="00205F37">
        <w:t xml:space="preserve"> S</w:t>
      </w:r>
      <w:r w:rsidR="00205F37" w:rsidRPr="00205F37">
        <w:t xml:space="preserve">ee [SpReq:SUP-2]  for valid </w:t>
      </w:r>
      <w:r w:rsidR="00205F37">
        <w:t>photo size.</w:t>
      </w:r>
    </w:p>
    <w:p w14:paraId="7370590C" w14:textId="458041E5" w:rsidR="008D0691" w:rsidRDefault="008D0691" w:rsidP="00CB72B0">
      <w:pPr>
        <w:pStyle w:val="GvdeMetni"/>
        <w:numPr>
          <w:ilvl w:val="0"/>
          <w:numId w:val="13"/>
        </w:numPr>
      </w:pPr>
      <w:r>
        <w:t xml:space="preserve">The use case resumes at step </w:t>
      </w:r>
      <w:r w:rsidR="008D37B6">
        <w:t>5</w:t>
      </w:r>
      <w:r>
        <w:t>.</w:t>
      </w:r>
    </w:p>
    <w:p w14:paraId="1BF66E84" w14:textId="3A48C357" w:rsidR="00CB72B0" w:rsidRDefault="00CB72B0" w:rsidP="00CB72B0">
      <w:pPr>
        <w:pStyle w:val="Balk2"/>
      </w:pPr>
      <w:r>
        <w:t>Invalid File Type of Profile Picture (</w:t>
      </w:r>
      <w:r w:rsidR="008D37B6">
        <w:t>5</w:t>
      </w:r>
      <w:r>
        <w:t>c)</w:t>
      </w:r>
    </w:p>
    <w:p w14:paraId="09E59102" w14:textId="42B44012" w:rsidR="00CB72B0" w:rsidRDefault="00CB72B0" w:rsidP="00CB72B0">
      <w:pPr>
        <w:pStyle w:val="GvdeMetni"/>
      </w:pPr>
      <w:r>
        <w:t xml:space="preserve">In step </w:t>
      </w:r>
      <w:r w:rsidR="008D37B6">
        <w:t>5</w:t>
      </w:r>
      <w:r>
        <w:t>, User tries to upload a</w:t>
      </w:r>
      <w:r w:rsidR="004D4C19">
        <w:t>n</w:t>
      </w:r>
      <w:r>
        <w:t xml:space="preserve"> </w:t>
      </w:r>
      <w:r w:rsidR="004D4C19">
        <w:t xml:space="preserve">invalid </w:t>
      </w:r>
      <w:r>
        <w:t xml:space="preserve">file </w:t>
      </w:r>
      <w:r w:rsidR="004D4C19">
        <w:t xml:space="preserve">type, </w:t>
      </w:r>
      <w:r>
        <w:t>then:</w:t>
      </w:r>
    </w:p>
    <w:p w14:paraId="46F8A064" w14:textId="0ADCF5D9" w:rsidR="00CB72B0" w:rsidRDefault="00CB72B0" w:rsidP="00CB72B0">
      <w:pPr>
        <w:pStyle w:val="GvdeMetni"/>
        <w:numPr>
          <w:ilvl w:val="0"/>
          <w:numId w:val="14"/>
        </w:numPr>
      </w:pPr>
      <w:r>
        <w:t xml:space="preserve">System displays </w:t>
      </w:r>
      <w:r w:rsidR="008D37B6">
        <w:t>an</w:t>
      </w:r>
      <w:r>
        <w:t xml:space="preserve"> exception.</w:t>
      </w:r>
      <w:r w:rsidR="004D4C19">
        <w:t xml:space="preserve"> See </w:t>
      </w:r>
      <w:r w:rsidR="004D4C19" w:rsidRPr="005C35D8">
        <w:t>[SpReq:</w:t>
      </w:r>
      <w:r w:rsidR="004D4C19">
        <w:t>SUP</w:t>
      </w:r>
      <w:r w:rsidR="004D4C19" w:rsidRPr="005C35D8">
        <w:t>-1]</w:t>
      </w:r>
      <w:r w:rsidR="004D4C19">
        <w:t xml:space="preserve"> for valid profile picture file type.</w:t>
      </w:r>
    </w:p>
    <w:p w14:paraId="4B2DEBAD" w14:textId="222834E9" w:rsidR="00CB72B0" w:rsidRDefault="00CB72B0" w:rsidP="00CB72B0">
      <w:pPr>
        <w:pStyle w:val="GvdeMetni"/>
        <w:numPr>
          <w:ilvl w:val="0"/>
          <w:numId w:val="14"/>
        </w:numPr>
      </w:pPr>
      <w:r>
        <w:t xml:space="preserve">The use case resumes at step </w:t>
      </w:r>
      <w:r w:rsidR="008D37B6">
        <w:t>5</w:t>
      </w:r>
      <w:r>
        <w:t>.</w:t>
      </w:r>
    </w:p>
    <w:p w14:paraId="41483351" w14:textId="77777777" w:rsidR="00CB72B0" w:rsidRPr="00480120" w:rsidRDefault="00CB72B0" w:rsidP="00CB72B0">
      <w:pPr>
        <w:pStyle w:val="GvdeMetni"/>
      </w:pPr>
    </w:p>
    <w:p w14:paraId="396BDF0C" w14:textId="77777777" w:rsidR="00E96106" w:rsidRDefault="00E96106" w:rsidP="000E5836">
      <w:pPr>
        <w:pStyle w:val="Balk1"/>
      </w:pPr>
      <w:r>
        <w:lastRenderedPageBreak/>
        <w:t>Post-conditions</w:t>
      </w:r>
      <w:r w:rsidR="00F67C0A">
        <w:t xml:space="preserve"> (Success Guarantee)</w:t>
      </w:r>
    </w:p>
    <w:p w14:paraId="7A58AED1" w14:textId="77777777" w:rsidR="00651B6A" w:rsidRDefault="00651B6A" w:rsidP="000E5836">
      <w:pPr>
        <w:pStyle w:val="Balk2"/>
      </w:pPr>
      <w:r>
        <w:t>Successful Task Addition</w:t>
      </w:r>
    </w:p>
    <w:p w14:paraId="37377180" w14:textId="5BE00D3D" w:rsidR="00651B6A" w:rsidRPr="00F67C0A" w:rsidRDefault="00651B6A" w:rsidP="00F67C0A">
      <w:pPr>
        <w:pStyle w:val="Balk2"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 xml:space="preserve">User will see </w:t>
      </w:r>
      <w:r w:rsidR="008D0691">
        <w:rPr>
          <w:rFonts w:ascii="Times New Roman" w:hAnsi="Times New Roman"/>
          <w:b w:val="0"/>
        </w:rPr>
        <w:t>updated information</w:t>
      </w:r>
      <w:r w:rsidRPr="00651B6A">
        <w:rPr>
          <w:rFonts w:ascii="Times New Roman" w:hAnsi="Times New Roman"/>
          <w:b w:val="0"/>
        </w:rPr>
        <w:t xml:space="preserve"> </w:t>
      </w:r>
      <w:r w:rsidR="008D0691">
        <w:rPr>
          <w:rFonts w:ascii="Times New Roman" w:hAnsi="Times New Roman"/>
          <w:b w:val="0"/>
        </w:rPr>
        <w:t xml:space="preserve">on the </w:t>
      </w:r>
      <w:r w:rsidR="008D37B6">
        <w:rPr>
          <w:rFonts w:ascii="Times New Roman" w:hAnsi="Times New Roman"/>
          <w:b w:val="0"/>
        </w:rPr>
        <w:t>p</w:t>
      </w:r>
      <w:r w:rsidR="008D0691">
        <w:rPr>
          <w:rFonts w:ascii="Times New Roman" w:hAnsi="Times New Roman"/>
          <w:b w:val="0"/>
        </w:rPr>
        <w:t>rofile page correctly.</w:t>
      </w:r>
    </w:p>
    <w:p w14:paraId="650A12CA" w14:textId="77777777" w:rsidR="00E96106" w:rsidRDefault="00E96106" w:rsidP="000E5836">
      <w:pPr>
        <w:pStyle w:val="Balk1"/>
      </w:pPr>
      <w:r>
        <w:t>Special Requirements</w:t>
      </w:r>
    </w:p>
    <w:p w14:paraId="4E7FC0AD" w14:textId="636B2309" w:rsidR="00450C77" w:rsidRDefault="005C35D8" w:rsidP="00F67C0A">
      <w:pPr>
        <w:pStyle w:val="GvdeMetni"/>
      </w:pPr>
      <w:r w:rsidRPr="005C35D8">
        <w:t>[SpReq:</w:t>
      </w:r>
      <w:r w:rsidR="008D0691">
        <w:t>SUP</w:t>
      </w:r>
      <w:r w:rsidRPr="005C35D8">
        <w:t>-1]</w:t>
      </w:r>
      <w:r>
        <w:t xml:space="preserve"> Only .jpg, .</w:t>
      </w:r>
      <w:proofErr w:type="spellStart"/>
      <w:r>
        <w:t>img</w:t>
      </w:r>
      <w:proofErr w:type="spellEnd"/>
      <w:r w:rsidR="008D0691">
        <w:t xml:space="preserve"> and </w:t>
      </w:r>
      <w:r>
        <w:t>.</w:t>
      </w:r>
      <w:proofErr w:type="spellStart"/>
      <w:r>
        <w:t>png</w:t>
      </w:r>
      <w:proofErr w:type="spellEnd"/>
      <w:r w:rsidR="00651B6A">
        <w:t xml:space="preserve">, </w:t>
      </w:r>
      <w:r>
        <w:t xml:space="preserve">formats are applicable </w:t>
      </w:r>
      <w:r w:rsidR="008D0691">
        <w:t xml:space="preserve">for the Profile </w:t>
      </w:r>
      <w:r w:rsidR="004D4C19">
        <w:t>Picture</w:t>
      </w:r>
      <w:r w:rsidR="008D0691">
        <w:t xml:space="preserve"> section.</w:t>
      </w:r>
    </w:p>
    <w:p w14:paraId="6223B93D" w14:textId="3736D778" w:rsidR="008D0691" w:rsidRDefault="008D0691" w:rsidP="00F67C0A">
      <w:pPr>
        <w:pStyle w:val="GvdeMetni"/>
      </w:pPr>
      <w:r w:rsidRPr="005C35D8">
        <w:t>[SpReq:</w:t>
      </w:r>
      <w:r>
        <w:t>SUP</w:t>
      </w:r>
      <w:r w:rsidRPr="005C35D8">
        <w:t>-</w:t>
      </w:r>
      <w:r>
        <w:t>2</w:t>
      </w:r>
      <w:r w:rsidRPr="005C35D8">
        <w:t>]</w:t>
      </w:r>
      <w:r>
        <w:t xml:space="preserve"> The size of the photo that user requires to upload must be less than </w:t>
      </w:r>
      <w:r w:rsidR="00492C75">
        <w:t>1MB</w:t>
      </w:r>
      <w:r>
        <w:t xml:space="preserve"> of size.</w:t>
      </w:r>
    </w:p>
    <w:p w14:paraId="4DF4F022" w14:textId="3DF59363" w:rsidR="00CB72B0" w:rsidRDefault="00CB72B0" w:rsidP="00F67C0A">
      <w:pPr>
        <w:pStyle w:val="GvdeMetni"/>
      </w:pPr>
      <w:r w:rsidRPr="005C35D8">
        <w:t>[SpReq:</w:t>
      </w:r>
      <w:r>
        <w:t>SUP</w:t>
      </w:r>
      <w:r w:rsidRPr="005C35D8">
        <w:t>-</w:t>
      </w:r>
      <w:r>
        <w:t>3</w:t>
      </w:r>
      <w:r w:rsidRPr="005C35D8">
        <w:t>]</w:t>
      </w:r>
      <w:r>
        <w:t xml:space="preserve"> Valid date must be any date except a future date.</w:t>
      </w:r>
    </w:p>
    <w:p w14:paraId="07F9CFAA" w14:textId="77777777" w:rsidR="00795256" w:rsidRDefault="00795256" w:rsidP="00F67C0A">
      <w:pPr>
        <w:pStyle w:val="GvdeMetni"/>
      </w:pPr>
    </w:p>
    <w:p w14:paraId="4539A83A" w14:textId="77777777" w:rsidR="00795256" w:rsidRDefault="00795256" w:rsidP="00F67C0A">
      <w:pPr>
        <w:pStyle w:val="GvdeMetni"/>
      </w:pPr>
    </w:p>
    <w:p w14:paraId="67A38820" w14:textId="77777777" w:rsidR="00795256" w:rsidRDefault="00795256" w:rsidP="00F67C0A">
      <w:pPr>
        <w:pStyle w:val="GvdeMetni"/>
      </w:pPr>
    </w:p>
    <w:p w14:paraId="24A7BF50" w14:textId="77777777" w:rsidR="00795256" w:rsidRDefault="00795256" w:rsidP="00F67C0A">
      <w:pPr>
        <w:pStyle w:val="GvdeMetni"/>
      </w:pPr>
    </w:p>
    <w:p w14:paraId="43386A06" w14:textId="77777777" w:rsidR="00795256" w:rsidRDefault="00795256" w:rsidP="00F67C0A">
      <w:pPr>
        <w:pStyle w:val="GvdeMetni"/>
      </w:pPr>
    </w:p>
    <w:p w14:paraId="7A39AC98" w14:textId="77777777" w:rsidR="00795256" w:rsidRDefault="00795256" w:rsidP="00F67C0A">
      <w:pPr>
        <w:pStyle w:val="GvdeMetni"/>
      </w:pPr>
    </w:p>
    <w:p w14:paraId="22F939DE" w14:textId="77777777" w:rsidR="00795256" w:rsidRDefault="00795256" w:rsidP="00F67C0A">
      <w:pPr>
        <w:pStyle w:val="GvdeMetni"/>
      </w:pPr>
    </w:p>
    <w:p w14:paraId="4B26417A" w14:textId="77777777" w:rsidR="00795256" w:rsidRDefault="00795256" w:rsidP="00F67C0A">
      <w:pPr>
        <w:pStyle w:val="GvdeMetni"/>
      </w:pPr>
    </w:p>
    <w:p w14:paraId="50B10DDF" w14:textId="77777777" w:rsidR="00795256" w:rsidRDefault="00795256" w:rsidP="00F67C0A">
      <w:pPr>
        <w:pStyle w:val="GvdeMetni"/>
      </w:pPr>
    </w:p>
    <w:p w14:paraId="1CD8CF92" w14:textId="77777777" w:rsidR="00795256" w:rsidRDefault="00795256" w:rsidP="00F67C0A">
      <w:pPr>
        <w:pStyle w:val="GvdeMetni"/>
      </w:pPr>
    </w:p>
    <w:p w14:paraId="40F801A7" w14:textId="77777777" w:rsidR="00795256" w:rsidRDefault="00795256" w:rsidP="00F67C0A">
      <w:pPr>
        <w:pStyle w:val="GvdeMetni"/>
      </w:pPr>
    </w:p>
    <w:p w14:paraId="6ED275D7" w14:textId="77777777" w:rsidR="00795256" w:rsidRDefault="00795256" w:rsidP="00F67C0A">
      <w:pPr>
        <w:pStyle w:val="GvdeMetni"/>
      </w:pPr>
    </w:p>
    <w:p w14:paraId="5CB49D34" w14:textId="77777777" w:rsidR="00795256" w:rsidRDefault="00795256" w:rsidP="00F67C0A">
      <w:pPr>
        <w:pStyle w:val="GvdeMetni"/>
      </w:pPr>
    </w:p>
    <w:p w14:paraId="4A92A43F" w14:textId="77777777" w:rsidR="00795256" w:rsidRDefault="00795256" w:rsidP="00F67C0A">
      <w:pPr>
        <w:pStyle w:val="GvdeMetni"/>
      </w:pPr>
    </w:p>
    <w:p w14:paraId="6E462DCD" w14:textId="77777777" w:rsidR="00795256" w:rsidRDefault="00795256" w:rsidP="00F67C0A">
      <w:pPr>
        <w:pStyle w:val="GvdeMetni"/>
      </w:pPr>
    </w:p>
    <w:p w14:paraId="69C5A3FA" w14:textId="77777777" w:rsidR="00795256" w:rsidRDefault="00795256" w:rsidP="00F67C0A">
      <w:pPr>
        <w:pStyle w:val="GvdeMetni"/>
      </w:pPr>
    </w:p>
    <w:p w14:paraId="0C998D78" w14:textId="77777777" w:rsidR="00795256" w:rsidRDefault="00795256" w:rsidP="00F67C0A">
      <w:pPr>
        <w:pStyle w:val="GvdeMetni"/>
      </w:pPr>
    </w:p>
    <w:p w14:paraId="75EC4253" w14:textId="77777777" w:rsidR="00795256" w:rsidRDefault="00795256" w:rsidP="00F67C0A">
      <w:pPr>
        <w:pStyle w:val="GvdeMetni"/>
      </w:pPr>
    </w:p>
    <w:p w14:paraId="77832139" w14:textId="77777777" w:rsidR="00795256" w:rsidRDefault="00795256" w:rsidP="00F67C0A">
      <w:pPr>
        <w:pStyle w:val="GvdeMetni"/>
      </w:pPr>
    </w:p>
    <w:p w14:paraId="65640EE9" w14:textId="77777777" w:rsidR="00795256" w:rsidRDefault="00795256" w:rsidP="00F67C0A">
      <w:pPr>
        <w:pStyle w:val="GvdeMetni"/>
      </w:pPr>
    </w:p>
    <w:p w14:paraId="7F2310F5" w14:textId="77777777" w:rsidR="00795256" w:rsidRDefault="00795256" w:rsidP="00F67C0A">
      <w:pPr>
        <w:pStyle w:val="GvdeMetni"/>
      </w:pPr>
    </w:p>
    <w:p w14:paraId="00052C44" w14:textId="77777777" w:rsidR="00795256" w:rsidRDefault="00795256" w:rsidP="00F67C0A">
      <w:pPr>
        <w:pStyle w:val="GvdeMetni"/>
      </w:pPr>
    </w:p>
    <w:p w14:paraId="038E41F4" w14:textId="77777777" w:rsidR="00795256" w:rsidRDefault="00795256" w:rsidP="00F67C0A">
      <w:pPr>
        <w:pStyle w:val="GvdeMetni"/>
      </w:pPr>
    </w:p>
    <w:p w14:paraId="1DE7D49D" w14:textId="77777777" w:rsidR="00795256" w:rsidRDefault="00795256" w:rsidP="00F67C0A">
      <w:pPr>
        <w:pStyle w:val="GvdeMetni"/>
      </w:pPr>
    </w:p>
    <w:p w14:paraId="27E78852" w14:textId="77777777" w:rsidR="00795256" w:rsidRDefault="00795256" w:rsidP="00F67C0A">
      <w:pPr>
        <w:pStyle w:val="GvdeMetni"/>
      </w:pPr>
    </w:p>
    <w:p w14:paraId="6A2ED6B8" w14:textId="77777777" w:rsidR="00795256" w:rsidRDefault="00795256" w:rsidP="00F67C0A">
      <w:pPr>
        <w:pStyle w:val="GvdeMetni"/>
      </w:pPr>
    </w:p>
    <w:p w14:paraId="196A6EC6" w14:textId="77777777" w:rsidR="00795256" w:rsidRDefault="00795256" w:rsidP="00F67C0A">
      <w:pPr>
        <w:pStyle w:val="GvdeMetni"/>
      </w:pPr>
    </w:p>
    <w:p w14:paraId="773B35E8" w14:textId="77777777" w:rsidR="008D37B6" w:rsidRDefault="008D37B6" w:rsidP="00795256">
      <w:pPr>
        <w:widowControl w:val="0"/>
        <w:jc w:val="center"/>
        <w:rPr>
          <w:rFonts w:ascii="Arial" w:hAnsi="Arial" w:cs="Arial"/>
          <w:b/>
          <w:sz w:val="36"/>
          <w:szCs w:val="20"/>
        </w:rPr>
      </w:pPr>
    </w:p>
    <w:p w14:paraId="514681D8" w14:textId="3D68C430" w:rsidR="00795256" w:rsidRDefault="00795256" w:rsidP="00795256">
      <w:pPr>
        <w:widowControl w:val="0"/>
        <w:jc w:val="center"/>
        <w:rPr>
          <w:rFonts w:ascii="Arial" w:hAnsi="Arial" w:cs="Arial"/>
          <w:b/>
          <w:sz w:val="36"/>
          <w:szCs w:val="20"/>
        </w:rPr>
      </w:pPr>
      <w:r w:rsidRPr="00795256">
        <w:rPr>
          <w:rFonts w:ascii="Arial" w:hAnsi="Arial" w:cs="Arial"/>
          <w:b/>
          <w:sz w:val="36"/>
          <w:szCs w:val="20"/>
        </w:rPr>
        <w:lastRenderedPageBreak/>
        <w:t>Revision Table</w:t>
      </w:r>
    </w:p>
    <w:p w14:paraId="1058B273" w14:textId="77777777" w:rsidR="00B3237A" w:rsidRPr="00795256" w:rsidRDefault="00B3237A" w:rsidP="00795256">
      <w:pPr>
        <w:widowControl w:val="0"/>
        <w:jc w:val="center"/>
        <w:rPr>
          <w:rFonts w:ascii="Arial" w:hAnsi="Arial" w:cs="Arial"/>
          <w:b/>
          <w:sz w:val="36"/>
          <w:szCs w:val="20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795256" w:rsidRPr="00275F13" w14:paraId="3933264F" w14:textId="77777777" w:rsidTr="002A7F84">
        <w:tc>
          <w:tcPr>
            <w:tcW w:w="1118" w:type="dxa"/>
          </w:tcPr>
          <w:p w14:paraId="18F02A11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508A858C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6D322E9D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795256" w:rsidRPr="00275F13" w14:paraId="05F7B9CB" w14:textId="77777777" w:rsidTr="002A7F84">
        <w:tc>
          <w:tcPr>
            <w:tcW w:w="1118" w:type="dxa"/>
          </w:tcPr>
          <w:p w14:paraId="7A51867A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24A0F819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4E5AA1A3" w14:textId="475FD746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02/11/2023</w:t>
            </w:r>
          </w:p>
        </w:tc>
      </w:tr>
      <w:tr w:rsidR="00795256" w:rsidRPr="00275F13" w14:paraId="7C29BEA6" w14:textId="77777777" w:rsidTr="002A7F84">
        <w:tc>
          <w:tcPr>
            <w:tcW w:w="1118" w:type="dxa"/>
          </w:tcPr>
          <w:p w14:paraId="0B9F507B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1.1</w:t>
            </w:r>
          </w:p>
        </w:tc>
        <w:tc>
          <w:tcPr>
            <w:tcW w:w="5256" w:type="dxa"/>
          </w:tcPr>
          <w:p w14:paraId="79DF26D8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  <w:lang w:val="en-GB"/>
              </w:rPr>
            </w:pPr>
            <w:r w:rsidRPr="00275F13">
              <w:rPr>
                <w:sz w:val="20"/>
                <w:szCs w:val="20"/>
              </w:rPr>
              <w:t xml:space="preserve">Changes applied according to </w:t>
            </w:r>
            <w:proofErr w:type="spellStart"/>
            <w:r w:rsidRPr="00275F13">
              <w:rPr>
                <w:sz w:val="20"/>
                <w:szCs w:val="20"/>
              </w:rPr>
              <w:t>To</w:t>
            </w:r>
            <w:proofErr w:type="spellEnd"/>
            <w:r w:rsidRPr="00275F13">
              <w:rPr>
                <w:sz w:val="20"/>
                <w:szCs w:val="20"/>
                <w:lang w:val="en-GB"/>
              </w:rPr>
              <w:t>Gather</w:t>
            </w:r>
            <w:r w:rsidRPr="00275F13">
              <w:rPr>
                <w:sz w:val="20"/>
                <w:szCs w:val="20"/>
              </w:rPr>
              <w:t>_</w:t>
            </w:r>
            <w:r w:rsidRPr="00275F13">
              <w:rPr>
                <w:sz w:val="20"/>
                <w:szCs w:val="20"/>
                <w:lang w:val="en-GB"/>
              </w:rPr>
              <w:t>REVIEW document.</w:t>
            </w:r>
          </w:p>
        </w:tc>
        <w:tc>
          <w:tcPr>
            <w:tcW w:w="2410" w:type="dxa"/>
          </w:tcPr>
          <w:p w14:paraId="00E21419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11/11/2023</w:t>
            </w:r>
          </w:p>
        </w:tc>
      </w:tr>
      <w:tr w:rsidR="008D37B6" w:rsidRPr="00275F13" w14:paraId="0E921AD4" w14:textId="77777777" w:rsidTr="002A7F84">
        <w:tc>
          <w:tcPr>
            <w:tcW w:w="1118" w:type="dxa"/>
          </w:tcPr>
          <w:p w14:paraId="3445C96E" w14:textId="5B9BB5A7" w:rsidR="008D37B6" w:rsidRPr="00275F13" w:rsidRDefault="008D37B6" w:rsidP="008D37B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5256" w:type="dxa"/>
          </w:tcPr>
          <w:p w14:paraId="744D52A1" w14:textId="20C846E0" w:rsidR="008D37B6" w:rsidRPr="00275F13" w:rsidRDefault="008D37B6" w:rsidP="008D37B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is written in UI free format, according to advisor’s Iteration 2 Work Products Feedback.</w:t>
            </w:r>
          </w:p>
        </w:tc>
        <w:tc>
          <w:tcPr>
            <w:tcW w:w="2410" w:type="dxa"/>
          </w:tcPr>
          <w:p w14:paraId="5567EA3D" w14:textId="3E53C309" w:rsidR="008D37B6" w:rsidRPr="00275F13" w:rsidRDefault="008D37B6" w:rsidP="008D37B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08/12/2023</w:t>
            </w:r>
          </w:p>
        </w:tc>
      </w:tr>
      <w:tr w:rsidR="00FA22F7" w:rsidRPr="00275F13" w14:paraId="66D534F2" w14:textId="77777777" w:rsidTr="002A7F84">
        <w:tc>
          <w:tcPr>
            <w:tcW w:w="1118" w:type="dxa"/>
          </w:tcPr>
          <w:p w14:paraId="11E08C03" w14:textId="40FC7978" w:rsidR="00FA22F7" w:rsidRDefault="00FA22F7" w:rsidP="00FA22F7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5256" w:type="dxa"/>
          </w:tcPr>
          <w:p w14:paraId="6E6810CD" w14:textId="758CFB17" w:rsidR="00FA22F7" w:rsidRDefault="00FA22F7" w:rsidP="00FA22F7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 xml:space="preserve">Changes applied according to </w:t>
            </w:r>
            <w:proofErr w:type="spellStart"/>
            <w:r w:rsidRPr="00275F13">
              <w:rPr>
                <w:sz w:val="20"/>
                <w:szCs w:val="20"/>
              </w:rPr>
              <w:t>To</w:t>
            </w:r>
            <w:proofErr w:type="spellEnd"/>
            <w:r w:rsidRPr="00275F13">
              <w:rPr>
                <w:sz w:val="20"/>
                <w:szCs w:val="20"/>
                <w:lang w:val="en-GB"/>
              </w:rPr>
              <w:t>Gather document.</w:t>
            </w:r>
          </w:p>
        </w:tc>
        <w:tc>
          <w:tcPr>
            <w:tcW w:w="2410" w:type="dxa"/>
          </w:tcPr>
          <w:p w14:paraId="29596DC7" w14:textId="02102042" w:rsidR="00FA22F7" w:rsidRDefault="00FA22F7" w:rsidP="00FA22F7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22/12/2023</w:t>
            </w:r>
          </w:p>
        </w:tc>
      </w:tr>
    </w:tbl>
    <w:p w14:paraId="5D614874" w14:textId="77777777" w:rsidR="00795256" w:rsidRDefault="00795256" w:rsidP="00F67C0A">
      <w:pPr>
        <w:pStyle w:val="GvdeMetni"/>
      </w:pPr>
    </w:p>
    <w:sectPr w:rsidR="007952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84D5D" w14:textId="77777777" w:rsidR="004C7634" w:rsidRDefault="004C7634">
      <w:r>
        <w:separator/>
      </w:r>
    </w:p>
  </w:endnote>
  <w:endnote w:type="continuationSeparator" w:id="0">
    <w:p w14:paraId="34C08D30" w14:textId="77777777" w:rsidR="004C7634" w:rsidRDefault="004C7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35F3E49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7C986D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F07B7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17BC82D5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689666ED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5EA5F" w14:textId="77777777" w:rsidR="004C7634" w:rsidRDefault="004C7634">
      <w:r>
        <w:separator/>
      </w:r>
    </w:p>
  </w:footnote>
  <w:footnote w:type="continuationSeparator" w:id="0">
    <w:p w14:paraId="6E8B5853" w14:textId="77777777" w:rsidR="004C7634" w:rsidRDefault="004C7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41729FE5" w14:textId="77777777">
      <w:tc>
        <w:tcPr>
          <w:tcW w:w="6379" w:type="dxa"/>
        </w:tcPr>
        <w:p w14:paraId="07DDCE51" w14:textId="77777777" w:rsidR="00985EE5" w:rsidRDefault="00980295">
          <w:pPr>
            <w:rPr>
              <w:sz w:val="20"/>
            </w:rPr>
          </w:pPr>
          <w:bookmarkStart w:id="0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6340A123" w14:textId="737B4B5A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FF051D">
            <w:rPr>
              <w:sz w:val="20"/>
            </w:rPr>
            <w:t>.</w:t>
          </w:r>
          <w:r w:rsidR="00FA22F7">
            <w:rPr>
              <w:sz w:val="20"/>
            </w:rPr>
            <w:t>3</w:t>
          </w:r>
        </w:p>
      </w:tc>
    </w:tr>
    <w:tr w:rsidR="00985EE5" w14:paraId="556E535B" w14:textId="77777777">
      <w:tc>
        <w:tcPr>
          <w:tcW w:w="6379" w:type="dxa"/>
        </w:tcPr>
        <w:p w14:paraId="656CE869" w14:textId="23CE2C7C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F26F33">
            <w:rPr>
              <w:sz w:val="20"/>
            </w:rPr>
            <w:t>Set User Profile</w:t>
          </w:r>
        </w:p>
      </w:tc>
      <w:tc>
        <w:tcPr>
          <w:tcW w:w="2369" w:type="dxa"/>
        </w:tcPr>
        <w:p w14:paraId="1E1CE448" w14:textId="26242F2F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FA22F7">
            <w:rPr>
              <w:sz w:val="20"/>
            </w:rPr>
            <w:t>22</w:t>
          </w:r>
          <w:r w:rsidR="008D37B6">
            <w:rPr>
              <w:sz w:val="20"/>
            </w:rPr>
            <w:t>/12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0"/>
  </w:tbl>
  <w:p w14:paraId="0480A28E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DC61125"/>
    <w:multiLevelType w:val="hybridMultilevel"/>
    <w:tmpl w:val="D8A02880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AE4DF8"/>
    <w:multiLevelType w:val="hybridMultilevel"/>
    <w:tmpl w:val="D8A02880"/>
    <w:lvl w:ilvl="0" w:tplc="041F000F">
      <w:start w:val="1"/>
      <w:numFmt w:val="decimal"/>
      <w:lvlText w:val="%1."/>
      <w:lvlJc w:val="left"/>
      <w:pPr>
        <w:ind w:left="2520" w:hanging="360"/>
      </w:p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92308DC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0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F6A267B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3CB3630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640111311">
    <w:abstractNumId w:val="0"/>
  </w:num>
  <w:num w:numId="2" w16cid:durableId="2125035695">
    <w:abstractNumId w:val="0"/>
  </w:num>
  <w:num w:numId="3" w16cid:durableId="948783896">
    <w:abstractNumId w:val="3"/>
  </w:num>
  <w:num w:numId="4" w16cid:durableId="320551097">
    <w:abstractNumId w:val="2"/>
  </w:num>
  <w:num w:numId="5" w16cid:durableId="201982356">
    <w:abstractNumId w:val="10"/>
  </w:num>
  <w:num w:numId="6" w16cid:durableId="1132822265">
    <w:abstractNumId w:val="7"/>
  </w:num>
  <w:num w:numId="7" w16cid:durableId="1231190994">
    <w:abstractNumId w:val="8"/>
  </w:num>
  <w:num w:numId="8" w16cid:durableId="926959930">
    <w:abstractNumId w:val="1"/>
  </w:num>
  <w:num w:numId="9" w16cid:durableId="1719547099">
    <w:abstractNumId w:val="5"/>
  </w:num>
  <w:num w:numId="10" w16cid:durableId="1195457789">
    <w:abstractNumId w:val="6"/>
  </w:num>
  <w:num w:numId="11" w16cid:durableId="136260610">
    <w:abstractNumId w:val="4"/>
  </w:num>
  <w:num w:numId="12" w16cid:durableId="1709914277">
    <w:abstractNumId w:val="9"/>
  </w:num>
  <w:num w:numId="13" w16cid:durableId="2018969296">
    <w:abstractNumId w:val="11"/>
  </w:num>
  <w:num w:numId="14" w16cid:durableId="5144653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36ECC"/>
    <w:rsid w:val="0005497B"/>
    <w:rsid w:val="00073DC4"/>
    <w:rsid w:val="000E5836"/>
    <w:rsid w:val="001145F0"/>
    <w:rsid w:val="00115045"/>
    <w:rsid w:val="001453AE"/>
    <w:rsid w:val="0017366D"/>
    <w:rsid w:val="001751A2"/>
    <w:rsid w:val="0018688E"/>
    <w:rsid w:val="00205F37"/>
    <w:rsid w:val="002616CA"/>
    <w:rsid w:val="00275F13"/>
    <w:rsid w:val="002A0C23"/>
    <w:rsid w:val="002A7F84"/>
    <w:rsid w:val="002C0C69"/>
    <w:rsid w:val="002E57C5"/>
    <w:rsid w:val="00305A1D"/>
    <w:rsid w:val="00337B5C"/>
    <w:rsid w:val="00341B83"/>
    <w:rsid w:val="00353068"/>
    <w:rsid w:val="003556F7"/>
    <w:rsid w:val="003606A8"/>
    <w:rsid w:val="00367D34"/>
    <w:rsid w:val="00450C77"/>
    <w:rsid w:val="004542E5"/>
    <w:rsid w:val="00480120"/>
    <w:rsid w:val="00487E81"/>
    <w:rsid w:val="00492C75"/>
    <w:rsid w:val="004B4867"/>
    <w:rsid w:val="004C7634"/>
    <w:rsid w:val="004D22C5"/>
    <w:rsid w:val="004D4C19"/>
    <w:rsid w:val="004F419B"/>
    <w:rsid w:val="004F5D4D"/>
    <w:rsid w:val="00514D33"/>
    <w:rsid w:val="00576C51"/>
    <w:rsid w:val="005A04BD"/>
    <w:rsid w:val="005C35D8"/>
    <w:rsid w:val="005E538A"/>
    <w:rsid w:val="005F7611"/>
    <w:rsid w:val="0060290D"/>
    <w:rsid w:val="00651B6A"/>
    <w:rsid w:val="00682A85"/>
    <w:rsid w:val="006B0D38"/>
    <w:rsid w:val="006C7C5D"/>
    <w:rsid w:val="006E5F63"/>
    <w:rsid w:val="006F60B2"/>
    <w:rsid w:val="00795256"/>
    <w:rsid w:val="007C473D"/>
    <w:rsid w:val="007D5BF9"/>
    <w:rsid w:val="007F13F6"/>
    <w:rsid w:val="008709E5"/>
    <w:rsid w:val="008866E4"/>
    <w:rsid w:val="008D0691"/>
    <w:rsid w:val="008D37B6"/>
    <w:rsid w:val="0090221A"/>
    <w:rsid w:val="009154B1"/>
    <w:rsid w:val="00942ADD"/>
    <w:rsid w:val="00974DFB"/>
    <w:rsid w:val="009756B6"/>
    <w:rsid w:val="00980295"/>
    <w:rsid w:val="00985EE5"/>
    <w:rsid w:val="009D11D4"/>
    <w:rsid w:val="00A47881"/>
    <w:rsid w:val="00A47CCF"/>
    <w:rsid w:val="00A93E5B"/>
    <w:rsid w:val="00AA178A"/>
    <w:rsid w:val="00AC183E"/>
    <w:rsid w:val="00B04551"/>
    <w:rsid w:val="00B3237A"/>
    <w:rsid w:val="00B62D63"/>
    <w:rsid w:val="00B724F8"/>
    <w:rsid w:val="00BA21CA"/>
    <w:rsid w:val="00BF38AC"/>
    <w:rsid w:val="00C26797"/>
    <w:rsid w:val="00C41503"/>
    <w:rsid w:val="00C70FE9"/>
    <w:rsid w:val="00CB72B0"/>
    <w:rsid w:val="00CC74D3"/>
    <w:rsid w:val="00D15344"/>
    <w:rsid w:val="00D30EE2"/>
    <w:rsid w:val="00DB0649"/>
    <w:rsid w:val="00DD175D"/>
    <w:rsid w:val="00E5196E"/>
    <w:rsid w:val="00E7339C"/>
    <w:rsid w:val="00E803F6"/>
    <w:rsid w:val="00E955BD"/>
    <w:rsid w:val="00E96106"/>
    <w:rsid w:val="00E96BD8"/>
    <w:rsid w:val="00F26F33"/>
    <w:rsid w:val="00F67C0A"/>
    <w:rsid w:val="00FA0346"/>
    <w:rsid w:val="00FA22F7"/>
    <w:rsid w:val="00FA3E63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F07402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paragraph" w:styleId="ListeParagraf">
    <w:name w:val="List Paragraph"/>
    <w:basedOn w:val="Normal"/>
    <w:uiPriority w:val="34"/>
    <w:qFormat/>
    <w:rsid w:val="00F26F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1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2</cp:revision>
  <cp:lastPrinted>1899-12-31T22:03:04Z</cp:lastPrinted>
  <dcterms:created xsi:type="dcterms:W3CDTF">2023-12-22T19:55:00Z</dcterms:created>
  <dcterms:modified xsi:type="dcterms:W3CDTF">2023-12-22T19:55:00Z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8b408622-9ae8-406e-afbd-830e42a45ee2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