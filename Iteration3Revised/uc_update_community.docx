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EC9E2" w14:textId="6C9D6450" w:rsidR="008866E4" w:rsidRDefault="0017366D" w:rsidP="00CF161F">
      <w:pPr>
        <w:pStyle w:val="KonuBal"/>
      </w:pPr>
      <w:proofErr w:type="spellStart"/>
      <w:r>
        <w:t>ToGather</w:t>
      </w:r>
      <w:proofErr w:type="spellEnd"/>
      <w:r>
        <w:t xml:space="preserve"> </w:t>
      </w:r>
      <w:r w:rsidR="00E96106">
        <w:br/>
        <w:t xml:space="preserve">Use-Case: </w:t>
      </w:r>
      <w:r w:rsidR="00FC3D69">
        <w:t>Update</w:t>
      </w:r>
      <w:r w:rsidR="00F67C0A">
        <w:t xml:space="preserve"> </w:t>
      </w:r>
      <w:r w:rsidR="00C358EA">
        <w:t>Community</w:t>
      </w:r>
    </w:p>
    <w:p w14:paraId="7FD3B632" w14:textId="77777777" w:rsidR="00E96106" w:rsidRDefault="00E96106" w:rsidP="00CF161F">
      <w:pPr>
        <w:pStyle w:val="Balk1"/>
        <w:jc w:val="both"/>
      </w:pPr>
      <w:r>
        <w:t>Brief Description</w:t>
      </w:r>
    </w:p>
    <w:p w14:paraId="780186DC" w14:textId="403840F4" w:rsidR="004F5D4D" w:rsidRPr="004621AF" w:rsidRDefault="004F5D4D" w:rsidP="00CF161F">
      <w:pPr>
        <w:pStyle w:val="Balk1"/>
        <w:numPr>
          <w:ilvl w:val="0"/>
          <w:numId w:val="0"/>
        </w:numPr>
        <w:ind w:left="720"/>
        <w:jc w:val="both"/>
        <w:rPr>
          <w:b w:val="0"/>
        </w:rPr>
      </w:pPr>
      <w:r w:rsidRPr="004621AF">
        <w:rPr>
          <w:rFonts w:ascii="Times New Roman" w:hAnsi="Times New Roman"/>
          <w:b w:val="0"/>
          <w:sz w:val="20"/>
        </w:rPr>
        <w:t xml:space="preserve">The use case describes how the users </w:t>
      </w:r>
      <w:r w:rsidR="00FC3D69">
        <w:rPr>
          <w:rFonts w:ascii="Times New Roman" w:hAnsi="Times New Roman"/>
          <w:b w:val="0"/>
          <w:sz w:val="20"/>
        </w:rPr>
        <w:t>update</w:t>
      </w:r>
      <w:r w:rsidRPr="004621AF">
        <w:rPr>
          <w:rFonts w:ascii="Times New Roman" w:hAnsi="Times New Roman"/>
          <w:b w:val="0"/>
          <w:sz w:val="20"/>
        </w:rPr>
        <w:t xml:space="preserve"> </w:t>
      </w:r>
      <w:r w:rsidR="00C358EA">
        <w:rPr>
          <w:rFonts w:ascii="Times New Roman" w:hAnsi="Times New Roman"/>
          <w:b w:val="0"/>
          <w:sz w:val="20"/>
        </w:rPr>
        <w:t>community</w:t>
      </w:r>
      <w:r w:rsidRPr="004621AF">
        <w:rPr>
          <w:rFonts w:ascii="Times New Roman" w:hAnsi="Times New Roman"/>
          <w:b w:val="0"/>
          <w:sz w:val="20"/>
        </w:rPr>
        <w:t xml:space="preserve"> </w:t>
      </w:r>
      <w:r w:rsidR="00FC3D69">
        <w:rPr>
          <w:rFonts w:ascii="Times New Roman" w:hAnsi="Times New Roman"/>
          <w:b w:val="0"/>
          <w:sz w:val="20"/>
        </w:rPr>
        <w:t xml:space="preserve">information </w:t>
      </w:r>
      <w:r w:rsidRPr="004621AF">
        <w:rPr>
          <w:rFonts w:ascii="Times New Roman" w:hAnsi="Times New Roman"/>
          <w:b w:val="0"/>
          <w:sz w:val="20"/>
        </w:rPr>
        <w:t>on calendar application.</w:t>
      </w:r>
    </w:p>
    <w:p w14:paraId="6D9F98EF" w14:textId="06197F3C" w:rsidR="00E96106" w:rsidRDefault="004621AF" w:rsidP="00CF161F">
      <w:pPr>
        <w:pStyle w:val="Balk1"/>
        <w:jc w:val="both"/>
      </w:pPr>
      <w:r>
        <w:t xml:space="preserve">Primary </w:t>
      </w:r>
      <w:r w:rsidR="00E96106">
        <w:t>Actor</w:t>
      </w:r>
      <w:r>
        <w:t>s</w:t>
      </w:r>
    </w:p>
    <w:p w14:paraId="1EBB0223" w14:textId="6387F7D5" w:rsidR="00E96106" w:rsidRPr="004621AF" w:rsidRDefault="00E5196E" w:rsidP="004621AF">
      <w:pPr>
        <w:pStyle w:val="Balk1"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  <w:sz w:val="20"/>
        </w:rPr>
      </w:pPr>
      <w:r w:rsidRPr="004621AF">
        <w:rPr>
          <w:rFonts w:ascii="Times New Roman" w:hAnsi="Times New Roman"/>
          <w:b w:val="0"/>
          <w:sz w:val="20"/>
        </w:rPr>
        <w:t>User</w:t>
      </w:r>
      <w:r w:rsidR="004621AF">
        <w:rPr>
          <w:rFonts w:ascii="Times New Roman" w:hAnsi="Times New Roman"/>
          <w:b w:val="0"/>
          <w:sz w:val="20"/>
        </w:rPr>
        <w:t xml:space="preserve"> (</w:t>
      </w:r>
      <w:r w:rsidR="004621AF" w:rsidRPr="004621AF">
        <w:rPr>
          <w:rFonts w:ascii="Times New Roman" w:hAnsi="Times New Roman"/>
          <w:b w:val="0"/>
          <w:sz w:val="20"/>
        </w:rPr>
        <w:t>Professionals or University Student</w:t>
      </w:r>
      <w:r w:rsidR="004621AF">
        <w:rPr>
          <w:rFonts w:ascii="Times New Roman" w:hAnsi="Times New Roman"/>
          <w:b w:val="0"/>
          <w:sz w:val="20"/>
        </w:rPr>
        <w:t>)</w:t>
      </w:r>
    </w:p>
    <w:p w14:paraId="074DAF31" w14:textId="77777777" w:rsidR="00E96106" w:rsidRDefault="00E96106" w:rsidP="00CF161F">
      <w:pPr>
        <w:pStyle w:val="Balk1"/>
        <w:jc w:val="both"/>
      </w:pPr>
      <w:r>
        <w:t>Preconditions</w:t>
      </w:r>
    </w:p>
    <w:p w14:paraId="4A46A04D" w14:textId="663659ED" w:rsidR="00E96106" w:rsidRDefault="00E5196E" w:rsidP="00CF161F">
      <w:pPr>
        <w:pStyle w:val="GvdeMetni"/>
        <w:jc w:val="both"/>
      </w:pPr>
      <w:r>
        <w:t xml:space="preserve">Users must have stable internet connection for the device </w:t>
      </w:r>
      <w:r w:rsidRPr="00D83928">
        <w:t>they are using</w:t>
      </w:r>
      <w:r w:rsidR="00980295" w:rsidRPr="00D83928">
        <w:t xml:space="preserve"> the application</w:t>
      </w:r>
      <w:r>
        <w:t>.</w:t>
      </w:r>
    </w:p>
    <w:p w14:paraId="128077FA" w14:textId="4920B305" w:rsidR="004F5D4D" w:rsidRDefault="004F5D4D" w:rsidP="00CF161F">
      <w:pPr>
        <w:pStyle w:val="GvdeMetni"/>
        <w:jc w:val="both"/>
      </w:pPr>
      <w:r>
        <w:t>Users must</w:t>
      </w:r>
      <w:r w:rsidR="004C53A0">
        <w:t xml:space="preserve"> be</w:t>
      </w:r>
      <w:r>
        <w:t xml:space="preserve"> </w:t>
      </w:r>
      <w:r w:rsidR="000C3C9B">
        <w:t>l</w:t>
      </w:r>
      <w:r>
        <w:t>og</w:t>
      </w:r>
      <w:r w:rsidR="004C53A0">
        <w:t>ged</w:t>
      </w:r>
      <w:r>
        <w:t xml:space="preserve">-in to the </w:t>
      </w:r>
      <w:proofErr w:type="spellStart"/>
      <w:r>
        <w:t>ToGather</w:t>
      </w:r>
      <w:proofErr w:type="spellEnd"/>
      <w:r>
        <w:t xml:space="preserve"> App.</w:t>
      </w:r>
    </w:p>
    <w:p w14:paraId="0680B39E" w14:textId="3D25D99A" w:rsidR="00FC3D69" w:rsidRDefault="00FC3D69" w:rsidP="00CF161F">
      <w:pPr>
        <w:pStyle w:val="GvdeMetni"/>
        <w:jc w:val="both"/>
      </w:pPr>
      <w:r>
        <w:t xml:space="preserve">Users must be </w:t>
      </w:r>
      <w:r w:rsidR="00994DB4">
        <w:t xml:space="preserve">community </w:t>
      </w:r>
      <w:r>
        <w:t>admin.</w:t>
      </w:r>
    </w:p>
    <w:p w14:paraId="658768AA" w14:textId="77777777" w:rsidR="00E96106" w:rsidRDefault="00E96106" w:rsidP="00CF161F">
      <w:pPr>
        <w:pStyle w:val="Balk1"/>
        <w:jc w:val="both"/>
      </w:pPr>
      <w:r>
        <w:t>Basic Flow of Events</w:t>
      </w:r>
      <w:r w:rsidR="00F67C0A">
        <w:t xml:space="preserve"> (Main Success Scenario)</w:t>
      </w:r>
    </w:p>
    <w:p w14:paraId="16C74077" w14:textId="27EBEA72" w:rsidR="00E5196E" w:rsidRDefault="00DD0596" w:rsidP="00CF161F">
      <w:pPr>
        <w:pStyle w:val="GvdeMetni"/>
        <w:numPr>
          <w:ilvl w:val="0"/>
          <w:numId w:val="5"/>
        </w:numPr>
        <w:jc w:val="both"/>
      </w:pPr>
      <w:r>
        <w:t xml:space="preserve">User wants to </w:t>
      </w:r>
      <w:r w:rsidR="00FC3D69">
        <w:t>update</w:t>
      </w:r>
      <w:r>
        <w:t xml:space="preserve"> </w:t>
      </w:r>
      <w:r w:rsidR="00C358EA">
        <w:t>community.</w:t>
      </w:r>
    </w:p>
    <w:p w14:paraId="7500CE9F" w14:textId="23F4117E" w:rsidR="00E5196E" w:rsidRDefault="00DD0596" w:rsidP="00CF161F">
      <w:pPr>
        <w:pStyle w:val="GvdeMetni"/>
        <w:numPr>
          <w:ilvl w:val="0"/>
          <w:numId w:val="5"/>
        </w:numPr>
        <w:jc w:val="both"/>
      </w:pPr>
      <w:r>
        <w:t xml:space="preserve">System displays </w:t>
      </w:r>
      <w:r w:rsidR="00C358EA">
        <w:t>communities</w:t>
      </w:r>
      <w:r>
        <w:t>.</w:t>
      </w:r>
    </w:p>
    <w:p w14:paraId="3B03AF36" w14:textId="016F96D7" w:rsidR="00E5196E" w:rsidRDefault="00E5196E" w:rsidP="00CF161F">
      <w:pPr>
        <w:pStyle w:val="GvdeMetni"/>
        <w:numPr>
          <w:ilvl w:val="0"/>
          <w:numId w:val="5"/>
        </w:numPr>
        <w:jc w:val="both"/>
      </w:pPr>
      <w:r>
        <w:t xml:space="preserve">User </w:t>
      </w:r>
      <w:r w:rsidR="00DD0596">
        <w:t>selects</w:t>
      </w:r>
      <w:r w:rsidR="00312DE3">
        <w:t xml:space="preserve"> </w:t>
      </w:r>
      <w:r w:rsidR="00FC3D69">
        <w:t>the community to be updated</w:t>
      </w:r>
      <w:r w:rsidR="00DD0596">
        <w:t>.</w:t>
      </w:r>
    </w:p>
    <w:p w14:paraId="00FC10EF" w14:textId="35F0C0E5" w:rsidR="00FF6510" w:rsidRDefault="00FF6510" w:rsidP="00CF161F">
      <w:pPr>
        <w:pStyle w:val="GvdeMetni"/>
        <w:numPr>
          <w:ilvl w:val="0"/>
          <w:numId w:val="5"/>
        </w:numPr>
        <w:jc w:val="both"/>
      </w:pPr>
      <w:r>
        <w:t xml:space="preserve">System </w:t>
      </w:r>
      <w:r w:rsidR="00FC3D69">
        <w:t>displays community information</w:t>
      </w:r>
      <w:r>
        <w:t>.</w:t>
      </w:r>
    </w:p>
    <w:p w14:paraId="284D9C91" w14:textId="671AC4EE" w:rsidR="00FF6510" w:rsidRDefault="00FF6510" w:rsidP="00CF161F">
      <w:pPr>
        <w:pStyle w:val="GvdeMetni"/>
        <w:numPr>
          <w:ilvl w:val="0"/>
          <w:numId w:val="5"/>
        </w:numPr>
        <w:jc w:val="both"/>
      </w:pPr>
      <w:r>
        <w:t xml:space="preserve">User </w:t>
      </w:r>
      <w:r w:rsidR="00FC3D69">
        <w:t>updates community information</w:t>
      </w:r>
      <w:r>
        <w:t>.</w:t>
      </w:r>
    </w:p>
    <w:p w14:paraId="3F6314DF" w14:textId="00A64B17" w:rsidR="00AD2335" w:rsidRDefault="00AD2335" w:rsidP="00CF161F">
      <w:pPr>
        <w:pStyle w:val="GvdeMetni"/>
        <w:numPr>
          <w:ilvl w:val="0"/>
          <w:numId w:val="5"/>
        </w:numPr>
        <w:jc w:val="both"/>
      </w:pPr>
      <w:bookmarkStart w:id="0" w:name="_Hlk149856854"/>
      <w:r>
        <w:t xml:space="preserve">System </w:t>
      </w:r>
      <w:r w:rsidR="00FC3D69">
        <w:t>updates</w:t>
      </w:r>
      <w:r w:rsidR="00DD0596">
        <w:t xml:space="preserve"> </w:t>
      </w:r>
      <w:r w:rsidR="00C45ABE">
        <w:t>community.</w:t>
      </w:r>
    </w:p>
    <w:p w14:paraId="5E91404F" w14:textId="77777777" w:rsidR="00E96106" w:rsidRDefault="00E96106" w:rsidP="00CF161F">
      <w:pPr>
        <w:pStyle w:val="GvdeMetni"/>
        <w:numPr>
          <w:ilvl w:val="0"/>
          <w:numId w:val="5"/>
        </w:numPr>
        <w:jc w:val="both"/>
      </w:pPr>
      <w:r>
        <w:t>The use case ends</w:t>
      </w:r>
      <w:r w:rsidR="00367D34">
        <w:t xml:space="preserve"> successfully</w:t>
      </w:r>
      <w:r>
        <w:t>.</w:t>
      </w:r>
    </w:p>
    <w:bookmarkEnd w:id="0"/>
    <w:p w14:paraId="055CFD6E" w14:textId="77777777" w:rsidR="00480120" w:rsidRDefault="00E96106" w:rsidP="00CF161F">
      <w:pPr>
        <w:pStyle w:val="Balk1"/>
        <w:jc w:val="both"/>
      </w:pPr>
      <w:r>
        <w:t>Alternative Flows</w:t>
      </w:r>
      <w:r w:rsidR="00F67C0A">
        <w:t xml:space="preserve"> (Extensions)</w:t>
      </w:r>
    </w:p>
    <w:p w14:paraId="5691C326" w14:textId="77777777" w:rsidR="00185BED" w:rsidRPr="004F5D4D" w:rsidRDefault="00185BED" w:rsidP="00185BED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 xml:space="preserve">*a. At any time, </w:t>
      </w:r>
      <w:r>
        <w:rPr>
          <w:sz w:val="20"/>
          <w:szCs w:val="20"/>
        </w:rPr>
        <w:t>user wants to give up operation,</w:t>
      </w:r>
    </w:p>
    <w:p w14:paraId="30F86D23" w14:textId="77777777" w:rsidR="00185BED" w:rsidRPr="004F5D4D" w:rsidRDefault="00185BED" w:rsidP="00185BED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ab/>
        <w:t>1. User cancel</w:t>
      </w:r>
      <w:r>
        <w:rPr>
          <w:sz w:val="20"/>
          <w:szCs w:val="20"/>
        </w:rPr>
        <w:t>s</w:t>
      </w:r>
      <w:r w:rsidRPr="004F5D4D">
        <w:rPr>
          <w:sz w:val="20"/>
          <w:szCs w:val="20"/>
        </w:rPr>
        <w:t xml:space="preserve"> the operation</w:t>
      </w:r>
    </w:p>
    <w:p w14:paraId="457F9382" w14:textId="77777777" w:rsidR="00185BED" w:rsidRPr="00C45ABE" w:rsidRDefault="00185BED" w:rsidP="00185BED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ab/>
        <w:t xml:space="preserve">2. System </w:t>
      </w:r>
      <w:r>
        <w:rPr>
          <w:sz w:val="20"/>
          <w:szCs w:val="20"/>
        </w:rPr>
        <w:t>displays current schedule</w:t>
      </w:r>
      <w:r w:rsidRPr="004F5D4D">
        <w:rPr>
          <w:sz w:val="20"/>
          <w:szCs w:val="20"/>
        </w:rPr>
        <w:t>.</w:t>
      </w:r>
    </w:p>
    <w:p w14:paraId="4A560CD1" w14:textId="21585EB8" w:rsidR="00FF6510" w:rsidRDefault="00124522" w:rsidP="00FF6510">
      <w:pPr>
        <w:pStyle w:val="Balk2"/>
        <w:numPr>
          <w:ilvl w:val="1"/>
          <w:numId w:val="1"/>
        </w:numPr>
        <w:ind w:left="720" w:hanging="720"/>
        <w:jc w:val="both"/>
      </w:pPr>
      <w:r>
        <w:t>Update in Community Name</w:t>
      </w:r>
      <w:r w:rsidR="00FF6510">
        <w:t xml:space="preserve"> (5a)</w:t>
      </w:r>
    </w:p>
    <w:p w14:paraId="62369314" w14:textId="76795B81" w:rsidR="00FF6510" w:rsidRDefault="00FF6510" w:rsidP="00FF6510">
      <w:pPr>
        <w:pStyle w:val="GvdeMetni"/>
        <w:jc w:val="both"/>
      </w:pPr>
      <w:r>
        <w:t xml:space="preserve">If in step 5 of the basic flow the User </w:t>
      </w:r>
      <w:r w:rsidR="00FC3D69">
        <w:t>wants to update community name</w:t>
      </w:r>
      <w:r>
        <w:t>, then:</w:t>
      </w:r>
    </w:p>
    <w:p w14:paraId="28B84A71" w14:textId="6AAE2CF9" w:rsidR="00FC3D69" w:rsidRDefault="00FC3D69" w:rsidP="00FC3D69">
      <w:pPr>
        <w:pStyle w:val="GvdeMetni"/>
        <w:numPr>
          <w:ilvl w:val="0"/>
          <w:numId w:val="14"/>
        </w:numPr>
        <w:jc w:val="both"/>
      </w:pPr>
      <w:r>
        <w:t>System displays community name.</w:t>
      </w:r>
    </w:p>
    <w:p w14:paraId="37003BE0" w14:textId="5A80D4B7" w:rsidR="00FC3D69" w:rsidRDefault="00FC3D69" w:rsidP="00FC3D69">
      <w:pPr>
        <w:pStyle w:val="GvdeMetni"/>
        <w:numPr>
          <w:ilvl w:val="0"/>
          <w:numId w:val="14"/>
        </w:numPr>
        <w:jc w:val="both"/>
      </w:pPr>
      <w:r>
        <w:t>User updates community name.</w:t>
      </w:r>
    </w:p>
    <w:p w14:paraId="4B785592" w14:textId="48FC0342" w:rsidR="00FC3D69" w:rsidRDefault="00FC3D69" w:rsidP="00FC3D69">
      <w:pPr>
        <w:pStyle w:val="GvdeMetni"/>
        <w:ind w:left="1440"/>
        <w:jc w:val="both"/>
      </w:pPr>
      <w:r>
        <w:t>2a. In step 3, the user exceeds character limit for community name. then:</w:t>
      </w:r>
    </w:p>
    <w:p w14:paraId="6277AC96" w14:textId="7FC6BD94" w:rsidR="00FC3D69" w:rsidRDefault="00FC3D69" w:rsidP="00FC3D69">
      <w:pPr>
        <w:pStyle w:val="GvdeMetni"/>
        <w:ind w:left="1440"/>
        <w:jc w:val="both"/>
      </w:pPr>
      <w:r>
        <w:t xml:space="preserve">      1.    System </w:t>
      </w:r>
      <w:r w:rsidR="00A75F92">
        <w:t>throws</w:t>
      </w:r>
      <w:r>
        <w:t xml:space="preserve"> an exception.</w:t>
      </w:r>
    </w:p>
    <w:p w14:paraId="1B6D4EE5" w14:textId="65E24CE6" w:rsidR="00FC3D69" w:rsidRDefault="00FC3D69" w:rsidP="00FC3D69">
      <w:pPr>
        <w:pStyle w:val="GvdeMetni"/>
        <w:ind w:left="1440"/>
        <w:jc w:val="both"/>
      </w:pPr>
      <w:r>
        <w:t xml:space="preserve">      2.    The use case resumes at step 2 again.</w:t>
      </w:r>
    </w:p>
    <w:p w14:paraId="3E051925" w14:textId="28C1574C" w:rsidR="00FC3D69" w:rsidRDefault="00FC3D69" w:rsidP="00FC3D69">
      <w:pPr>
        <w:pStyle w:val="GvdeMetni"/>
        <w:numPr>
          <w:ilvl w:val="0"/>
          <w:numId w:val="14"/>
        </w:numPr>
        <w:jc w:val="both"/>
      </w:pPr>
      <w:r>
        <w:t xml:space="preserve">The use case resumes at step </w:t>
      </w:r>
      <w:r w:rsidR="008F0E05">
        <w:t>5 again</w:t>
      </w:r>
      <w:r>
        <w:t>.</w:t>
      </w:r>
    </w:p>
    <w:p w14:paraId="3B45CBA3" w14:textId="5DE1FB1E" w:rsidR="0017366D" w:rsidRDefault="00124522" w:rsidP="00CF161F">
      <w:pPr>
        <w:pStyle w:val="Balk2"/>
        <w:jc w:val="both"/>
      </w:pPr>
      <w:r>
        <w:t>Update in Area of Interest</w:t>
      </w:r>
      <w:r w:rsidR="00480120">
        <w:t xml:space="preserve"> (</w:t>
      </w:r>
      <w:r>
        <w:t>5b</w:t>
      </w:r>
      <w:r w:rsidR="00480120">
        <w:t>)</w:t>
      </w:r>
    </w:p>
    <w:p w14:paraId="7FA20022" w14:textId="5725860A" w:rsidR="0017366D" w:rsidRDefault="00305A1D" w:rsidP="00CF161F">
      <w:pPr>
        <w:pStyle w:val="GvdeMetni"/>
        <w:jc w:val="both"/>
      </w:pPr>
      <w:r>
        <w:rPr>
          <w:rStyle w:val="ui-provider"/>
        </w:rPr>
        <w:t xml:space="preserve">If in step </w:t>
      </w:r>
      <w:r w:rsidR="00124522">
        <w:rPr>
          <w:rStyle w:val="ui-provider"/>
        </w:rPr>
        <w:t>5</w:t>
      </w:r>
      <w:r>
        <w:rPr>
          <w:rStyle w:val="ui-provider"/>
        </w:rPr>
        <w:t xml:space="preserve"> of the basic flow, the User </w:t>
      </w:r>
      <w:r w:rsidR="00124522">
        <w:rPr>
          <w:rStyle w:val="ui-provider"/>
        </w:rPr>
        <w:t>wants to update area of interest,</w:t>
      </w:r>
      <w:r>
        <w:rPr>
          <w:rStyle w:val="ui-provider"/>
        </w:rPr>
        <w:t xml:space="preserve"> </w:t>
      </w:r>
      <w:r w:rsidR="00942CB4">
        <w:rPr>
          <w:rStyle w:val="ui-provider"/>
        </w:rPr>
        <w:t>then</w:t>
      </w:r>
      <w:r w:rsidR="00462CEF">
        <w:rPr>
          <w:rStyle w:val="ui-provider"/>
        </w:rPr>
        <w:t>:</w:t>
      </w:r>
      <w:r w:rsidR="0017366D">
        <w:t xml:space="preserve"> </w:t>
      </w:r>
    </w:p>
    <w:p w14:paraId="04EC02FA" w14:textId="324073A7" w:rsidR="0017366D" w:rsidRDefault="00305A1D" w:rsidP="00124522">
      <w:pPr>
        <w:pStyle w:val="GvdeMetni"/>
        <w:numPr>
          <w:ilvl w:val="0"/>
          <w:numId w:val="15"/>
        </w:numPr>
        <w:jc w:val="both"/>
      </w:pPr>
      <w:r>
        <w:t xml:space="preserve">System displays </w:t>
      </w:r>
      <w:r w:rsidR="00124522">
        <w:t>area of interest.</w:t>
      </w:r>
    </w:p>
    <w:p w14:paraId="1ECDB8FF" w14:textId="77777777" w:rsidR="00940FCB" w:rsidRDefault="00124522" w:rsidP="00940FCB">
      <w:pPr>
        <w:pStyle w:val="GvdeMetni"/>
        <w:numPr>
          <w:ilvl w:val="0"/>
          <w:numId w:val="15"/>
        </w:numPr>
        <w:jc w:val="both"/>
      </w:pPr>
      <w:r>
        <w:t>User updates area of interest.</w:t>
      </w:r>
    </w:p>
    <w:p w14:paraId="2E6F3B75" w14:textId="2F95BF04" w:rsidR="00942CB4" w:rsidRDefault="0017366D" w:rsidP="00940FCB">
      <w:pPr>
        <w:pStyle w:val="GvdeMetni"/>
        <w:numPr>
          <w:ilvl w:val="0"/>
          <w:numId w:val="15"/>
        </w:numPr>
        <w:jc w:val="both"/>
      </w:pPr>
      <w:r>
        <w:t xml:space="preserve">The use case resumes at step </w:t>
      </w:r>
      <w:r w:rsidR="008F0E05">
        <w:t>5</w:t>
      </w:r>
      <w:r>
        <w:t xml:space="preserve"> again.</w:t>
      </w:r>
    </w:p>
    <w:p w14:paraId="511B1F41" w14:textId="77777777" w:rsidR="00940FCB" w:rsidRDefault="00940FCB" w:rsidP="00940FCB"/>
    <w:p w14:paraId="57FF3FE1" w14:textId="4988BEFA" w:rsidR="00FF6510" w:rsidRDefault="00940FCB" w:rsidP="00FF6510">
      <w:pPr>
        <w:pStyle w:val="Balk2"/>
        <w:jc w:val="both"/>
      </w:pPr>
      <w:r>
        <w:t xml:space="preserve">Addition in Community Members </w:t>
      </w:r>
      <w:r w:rsidR="00FF6510">
        <w:t>(</w:t>
      </w:r>
      <w:r>
        <w:t>5c</w:t>
      </w:r>
      <w:r w:rsidR="00FF6510">
        <w:t>)</w:t>
      </w:r>
    </w:p>
    <w:p w14:paraId="76427014" w14:textId="1AABB48B" w:rsidR="00FF6510" w:rsidRDefault="00FF6510" w:rsidP="00FF6510">
      <w:pPr>
        <w:pStyle w:val="GvdeMetni"/>
        <w:jc w:val="both"/>
      </w:pPr>
      <w:r>
        <w:rPr>
          <w:rStyle w:val="ui-provider"/>
        </w:rPr>
        <w:t xml:space="preserve">If in step </w:t>
      </w:r>
      <w:r w:rsidR="00940FCB">
        <w:rPr>
          <w:rStyle w:val="ui-provider"/>
        </w:rPr>
        <w:t>5</w:t>
      </w:r>
      <w:r>
        <w:rPr>
          <w:rStyle w:val="ui-provider"/>
        </w:rPr>
        <w:t xml:space="preserve"> of the basic flow, the User </w:t>
      </w:r>
      <w:r w:rsidR="00940FCB">
        <w:rPr>
          <w:rStyle w:val="ui-provider"/>
        </w:rPr>
        <w:t>wants to add more friends into community, then</w:t>
      </w:r>
      <w:r>
        <w:rPr>
          <w:rStyle w:val="ui-provider"/>
        </w:rPr>
        <w:t>:</w:t>
      </w:r>
      <w:r>
        <w:t xml:space="preserve"> </w:t>
      </w:r>
    </w:p>
    <w:p w14:paraId="6DD2AB32" w14:textId="477C1147" w:rsidR="00FF6510" w:rsidRDefault="00FF6510" w:rsidP="00940FCB">
      <w:pPr>
        <w:pStyle w:val="GvdeMetni"/>
        <w:numPr>
          <w:ilvl w:val="0"/>
          <w:numId w:val="16"/>
        </w:numPr>
        <w:jc w:val="both"/>
      </w:pPr>
      <w:r>
        <w:t xml:space="preserve">System displays </w:t>
      </w:r>
      <w:proofErr w:type="spellStart"/>
      <w:r w:rsidR="00940FCB">
        <w:t>members’list</w:t>
      </w:r>
      <w:proofErr w:type="spellEnd"/>
      <w:r w:rsidR="00940FCB">
        <w:t>.</w:t>
      </w:r>
    </w:p>
    <w:p w14:paraId="66928960" w14:textId="77777777" w:rsidR="00940FCB" w:rsidRDefault="00940FCB" w:rsidP="00940FCB">
      <w:pPr>
        <w:pStyle w:val="GvdeMetni"/>
        <w:numPr>
          <w:ilvl w:val="0"/>
          <w:numId w:val="16"/>
        </w:numPr>
        <w:jc w:val="both"/>
      </w:pPr>
      <w:r>
        <w:t>User selects more friends.</w:t>
      </w:r>
    </w:p>
    <w:p w14:paraId="324E6CE4" w14:textId="57C2C87F" w:rsidR="00CC3895" w:rsidRDefault="00FF6510" w:rsidP="00940FCB">
      <w:pPr>
        <w:pStyle w:val="GvdeMetni"/>
        <w:numPr>
          <w:ilvl w:val="0"/>
          <w:numId w:val="16"/>
        </w:numPr>
        <w:jc w:val="both"/>
      </w:pPr>
      <w:r>
        <w:t>The use case resumes at step 5 again.</w:t>
      </w:r>
    </w:p>
    <w:p w14:paraId="597D6147" w14:textId="15839BFB" w:rsidR="00940FCB" w:rsidRDefault="00940FCB" w:rsidP="00940FCB">
      <w:pPr>
        <w:pStyle w:val="Balk2"/>
        <w:jc w:val="both"/>
      </w:pPr>
      <w:r>
        <w:t>Removal in Community Members (5d)</w:t>
      </w:r>
    </w:p>
    <w:p w14:paraId="3A09CFD6" w14:textId="20673C88" w:rsidR="00940FCB" w:rsidRDefault="00940FCB" w:rsidP="00940FCB">
      <w:pPr>
        <w:pStyle w:val="GvdeMetni"/>
        <w:jc w:val="both"/>
      </w:pPr>
      <w:r>
        <w:rPr>
          <w:rStyle w:val="ui-provider"/>
        </w:rPr>
        <w:t>If in step 5 of the basic flow, the User wants to remove friends from community, then:</w:t>
      </w:r>
      <w:r>
        <w:t xml:space="preserve"> </w:t>
      </w:r>
    </w:p>
    <w:p w14:paraId="26DC27F3" w14:textId="77777777" w:rsidR="00940FCB" w:rsidRDefault="00940FCB" w:rsidP="00940FCB">
      <w:pPr>
        <w:pStyle w:val="GvdeMetni"/>
        <w:numPr>
          <w:ilvl w:val="0"/>
          <w:numId w:val="17"/>
        </w:numPr>
        <w:jc w:val="both"/>
      </w:pPr>
      <w:r>
        <w:t xml:space="preserve">System displays </w:t>
      </w:r>
      <w:proofErr w:type="spellStart"/>
      <w:r>
        <w:t>members’list</w:t>
      </w:r>
      <w:proofErr w:type="spellEnd"/>
      <w:r>
        <w:t>.</w:t>
      </w:r>
    </w:p>
    <w:p w14:paraId="66F5630D" w14:textId="65060032" w:rsidR="00940FCB" w:rsidRDefault="00940FCB" w:rsidP="00940FCB">
      <w:pPr>
        <w:pStyle w:val="GvdeMetni"/>
        <w:numPr>
          <w:ilvl w:val="0"/>
          <w:numId w:val="17"/>
        </w:numPr>
        <w:jc w:val="both"/>
      </w:pPr>
      <w:r>
        <w:t>User selects friends to be removed.</w:t>
      </w:r>
    </w:p>
    <w:p w14:paraId="6EE5D864" w14:textId="77777777" w:rsidR="00940FCB" w:rsidRDefault="00940FCB" w:rsidP="00940FCB">
      <w:pPr>
        <w:pStyle w:val="GvdeMetni"/>
        <w:numPr>
          <w:ilvl w:val="0"/>
          <w:numId w:val="17"/>
        </w:numPr>
        <w:jc w:val="both"/>
      </w:pPr>
      <w:r>
        <w:t>The use case resumes at step 5 again.</w:t>
      </w:r>
    </w:p>
    <w:p w14:paraId="02B7C219" w14:textId="77777777" w:rsidR="00E96106" w:rsidRDefault="00E96106" w:rsidP="00CF161F">
      <w:pPr>
        <w:pStyle w:val="Balk1"/>
        <w:jc w:val="both"/>
      </w:pPr>
      <w:r>
        <w:t>Post-conditions</w:t>
      </w:r>
      <w:r w:rsidR="00F67C0A">
        <w:t xml:space="preserve"> (Success Guarantee)</w:t>
      </w:r>
    </w:p>
    <w:p w14:paraId="5E9DFA1E" w14:textId="627F45BB" w:rsidR="00651B6A" w:rsidRDefault="00651B6A" w:rsidP="00CF161F">
      <w:pPr>
        <w:pStyle w:val="Balk2"/>
        <w:jc w:val="both"/>
      </w:pPr>
      <w:r>
        <w:t xml:space="preserve">Successful </w:t>
      </w:r>
      <w:r w:rsidR="00C45ABE">
        <w:t>Community Creation</w:t>
      </w:r>
    </w:p>
    <w:p w14:paraId="6D914437" w14:textId="6C703CD0" w:rsidR="00651B6A" w:rsidRPr="00F67C0A" w:rsidRDefault="00651B6A" w:rsidP="00CF161F">
      <w:pPr>
        <w:pStyle w:val="Balk2"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</w:rPr>
      </w:pPr>
      <w:r w:rsidRPr="00651B6A">
        <w:rPr>
          <w:rFonts w:ascii="Times New Roman" w:hAnsi="Times New Roman"/>
          <w:b w:val="0"/>
        </w:rPr>
        <w:t xml:space="preserve">User will see </w:t>
      </w:r>
      <w:r w:rsidR="00C45ABE">
        <w:rPr>
          <w:rFonts w:ascii="Times New Roman" w:hAnsi="Times New Roman"/>
          <w:b w:val="0"/>
        </w:rPr>
        <w:t xml:space="preserve">the community in </w:t>
      </w:r>
      <w:r w:rsidR="00A75F92">
        <w:rPr>
          <w:rFonts w:ascii="Times New Roman" w:hAnsi="Times New Roman"/>
          <w:b w:val="0"/>
        </w:rPr>
        <w:t xml:space="preserve">his/her </w:t>
      </w:r>
      <w:r w:rsidR="00C45ABE">
        <w:rPr>
          <w:rFonts w:ascii="Times New Roman" w:hAnsi="Times New Roman"/>
          <w:b w:val="0"/>
        </w:rPr>
        <w:t>communitie</w:t>
      </w:r>
      <w:r w:rsidR="00A75F92">
        <w:rPr>
          <w:rFonts w:ascii="Times New Roman" w:hAnsi="Times New Roman"/>
          <w:b w:val="0"/>
        </w:rPr>
        <w:t>s</w:t>
      </w:r>
      <w:r w:rsidR="00C45ABE">
        <w:rPr>
          <w:rFonts w:ascii="Times New Roman" w:hAnsi="Times New Roman"/>
          <w:b w:val="0"/>
        </w:rPr>
        <w:t>, app shows all the community details correct.</w:t>
      </w:r>
    </w:p>
    <w:p w14:paraId="6E216024" w14:textId="77777777" w:rsidR="004B1486" w:rsidRDefault="004B1486" w:rsidP="004B1486">
      <w:pPr>
        <w:pStyle w:val="Balk1"/>
        <w:numPr>
          <w:ilvl w:val="0"/>
          <w:numId w:val="1"/>
        </w:numPr>
        <w:ind w:left="720" w:hanging="720"/>
      </w:pPr>
      <w:r>
        <w:t>Special Requirements</w:t>
      </w:r>
    </w:p>
    <w:p w14:paraId="605862DC" w14:textId="12DB8F4C" w:rsidR="00487615" w:rsidRDefault="004B1486" w:rsidP="00CF161F">
      <w:pPr>
        <w:pStyle w:val="GvdeMetni"/>
        <w:jc w:val="both"/>
      </w:pPr>
      <w:r>
        <w:t>None</w:t>
      </w:r>
    </w:p>
    <w:p w14:paraId="4D17F80D" w14:textId="77777777" w:rsidR="00487615" w:rsidRDefault="00487615" w:rsidP="00CF161F">
      <w:pPr>
        <w:pStyle w:val="GvdeMetni"/>
        <w:jc w:val="both"/>
      </w:pPr>
    </w:p>
    <w:p w14:paraId="667FF9C8" w14:textId="77777777" w:rsidR="00487615" w:rsidRDefault="00487615" w:rsidP="00CF161F">
      <w:pPr>
        <w:pStyle w:val="GvdeMetni"/>
        <w:jc w:val="both"/>
      </w:pPr>
    </w:p>
    <w:p w14:paraId="128B34E8" w14:textId="77777777" w:rsidR="00487615" w:rsidRDefault="00487615" w:rsidP="00CF161F">
      <w:pPr>
        <w:pStyle w:val="GvdeMetni"/>
        <w:jc w:val="both"/>
      </w:pPr>
    </w:p>
    <w:p w14:paraId="26776206" w14:textId="77777777" w:rsidR="00487615" w:rsidRDefault="00487615" w:rsidP="00CF161F">
      <w:pPr>
        <w:pStyle w:val="GvdeMetni"/>
        <w:jc w:val="both"/>
      </w:pPr>
    </w:p>
    <w:p w14:paraId="6AD99A92" w14:textId="77777777" w:rsidR="00487615" w:rsidRDefault="00487615" w:rsidP="00CF161F">
      <w:pPr>
        <w:pStyle w:val="GvdeMetni"/>
        <w:jc w:val="both"/>
      </w:pPr>
    </w:p>
    <w:p w14:paraId="133E3F85" w14:textId="77777777" w:rsidR="00487615" w:rsidRDefault="00487615" w:rsidP="00CF161F">
      <w:pPr>
        <w:pStyle w:val="GvdeMetni"/>
        <w:jc w:val="both"/>
      </w:pPr>
    </w:p>
    <w:p w14:paraId="62422F67" w14:textId="77777777" w:rsidR="00487615" w:rsidRDefault="00487615" w:rsidP="00CF161F">
      <w:pPr>
        <w:pStyle w:val="GvdeMetni"/>
        <w:jc w:val="both"/>
      </w:pPr>
    </w:p>
    <w:p w14:paraId="3F18D0E5" w14:textId="77777777" w:rsidR="00487615" w:rsidRDefault="00487615" w:rsidP="00CF161F">
      <w:pPr>
        <w:pStyle w:val="GvdeMetni"/>
        <w:jc w:val="both"/>
      </w:pPr>
    </w:p>
    <w:p w14:paraId="04AFB556" w14:textId="77777777" w:rsidR="00487615" w:rsidRDefault="00487615" w:rsidP="00CF161F">
      <w:pPr>
        <w:pStyle w:val="GvdeMetni"/>
        <w:jc w:val="both"/>
      </w:pPr>
    </w:p>
    <w:p w14:paraId="31735DD6" w14:textId="77777777" w:rsidR="00487615" w:rsidRDefault="00487615" w:rsidP="00CF161F">
      <w:pPr>
        <w:pStyle w:val="GvdeMetni"/>
        <w:jc w:val="both"/>
      </w:pPr>
    </w:p>
    <w:p w14:paraId="053AC4D5" w14:textId="77777777" w:rsidR="00487615" w:rsidRDefault="00487615" w:rsidP="00CF161F">
      <w:pPr>
        <w:pStyle w:val="GvdeMetni"/>
        <w:jc w:val="both"/>
      </w:pPr>
    </w:p>
    <w:p w14:paraId="5635B022" w14:textId="77777777" w:rsidR="00487615" w:rsidRDefault="00487615" w:rsidP="00CF161F">
      <w:pPr>
        <w:pStyle w:val="GvdeMetni"/>
        <w:jc w:val="both"/>
      </w:pPr>
    </w:p>
    <w:p w14:paraId="3C90EF80" w14:textId="77777777" w:rsidR="00487615" w:rsidRDefault="00487615" w:rsidP="00CF161F">
      <w:pPr>
        <w:pStyle w:val="GvdeMetni"/>
        <w:jc w:val="both"/>
      </w:pPr>
    </w:p>
    <w:p w14:paraId="160BCBB4" w14:textId="77777777" w:rsidR="00487615" w:rsidRDefault="00487615" w:rsidP="00CF161F">
      <w:pPr>
        <w:pStyle w:val="GvdeMetni"/>
        <w:jc w:val="both"/>
      </w:pPr>
    </w:p>
    <w:p w14:paraId="563B0A11" w14:textId="77777777" w:rsidR="00487615" w:rsidRDefault="00487615" w:rsidP="00CF161F">
      <w:pPr>
        <w:pStyle w:val="GvdeMetni"/>
        <w:jc w:val="both"/>
      </w:pPr>
    </w:p>
    <w:p w14:paraId="7D380893" w14:textId="77777777" w:rsidR="00487615" w:rsidRDefault="00487615" w:rsidP="00CF161F">
      <w:pPr>
        <w:pStyle w:val="GvdeMetni"/>
        <w:jc w:val="both"/>
      </w:pPr>
    </w:p>
    <w:p w14:paraId="4EC5968A" w14:textId="77777777" w:rsidR="00487615" w:rsidRDefault="00487615" w:rsidP="00CF161F">
      <w:pPr>
        <w:pStyle w:val="GvdeMetni"/>
        <w:jc w:val="both"/>
      </w:pPr>
    </w:p>
    <w:p w14:paraId="121D20B6" w14:textId="77777777" w:rsidR="00487615" w:rsidRDefault="00487615" w:rsidP="00CF161F">
      <w:pPr>
        <w:pStyle w:val="GvdeMetni"/>
        <w:jc w:val="both"/>
      </w:pPr>
    </w:p>
    <w:p w14:paraId="02A6FC2D" w14:textId="77777777" w:rsidR="00487615" w:rsidRDefault="00487615" w:rsidP="00CF161F">
      <w:pPr>
        <w:pStyle w:val="GvdeMetni"/>
        <w:jc w:val="both"/>
      </w:pPr>
    </w:p>
    <w:p w14:paraId="36B9FE59" w14:textId="77777777" w:rsidR="00487615" w:rsidRDefault="00487615" w:rsidP="00CF161F">
      <w:pPr>
        <w:pStyle w:val="GvdeMetni"/>
        <w:jc w:val="both"/>
      </w:pPr>
    </w:p>
    <w:p w14:paraId="5ACC231F" w14:textId="77777777" w:rsidR="00487615" w:rsidRDefault="00487615" w:rsidP="00CF161F">
      <w:pPr>
        <w:pStyle w:val="GvdeMetni"/>
        <w:jc w:val="both"/>
      </w:pPr>
    </w:p>
    <w:p w14:paraId="414BD38B" w14:textId="2D3EE3F5" w:rsidR="00CC3895" w:rsidRDefault="00487615" w:rsidP="00D61267">
      <w:pPr>
        <w:pStyle w:val="KonuBal"/>
      </w:pPr>
      <w:r>
        <w:t>Revision Table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8"/>
        <w:gridCol w:w="5256"/>
        <w:gridCol w:w="2410"/>
      </w:tblGrid>
      <w:tr w:rsidR="00487615" w:rsidRPr="006238C2" w14:paraId="4FF446BC" w14:textId="77777777" w:rsidTr="00925051">
        <w:tc>
          <w:tcPr>
            <w:tcW w:w="1118" w:type="dxa"/>
          </w:tcPr>
          <w:p w14:paraId="74FF8387" w14:textId="77777777" w:rsidR="00487615" w:rsidRPr="006238C2" w:rsidRDefault="00487615" w:rsidP="0075502D">
            <w:pPr>
              <w:rPr>
                <w:b/>
                <w:bCs/>
                <w:sz w:val="20"/>
                <w:szCs w:val="20"/>
              </w:rPr>
            </w:pPr>
            <w:r w:rsidRPr="006238C2">
              <w:rPr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5256" w:type="dxa"/>
          </w:tcPr>
          <w:p w14:paraId="0965C79C" w14:textId="77777777" w:rsidR="00487615" w:rsidRPr="006238C2" w:rsidRDefault="00487615" w:rsidP="0075502D">
            <w:pPr>
              <w:rPr>
                <w:b/>
                <w:bCs/>
                <w:sz w:val="20"/>
                <w:szCs w:val="20"/>
              </w:rPr>
            </w:pPr>
            <w:r w:rsidRPr="006238C2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410" w:type="dxa"/>
          </w:tcPr>
          <w:p w14:paraId="20A75F00" w14:textId="77777777" w:rsidR="00487615" w:rsidRPr="006238C2" w:rsidRDefault="00487615" w:rsidP="0075502D">
            <w:pPr>
              <w:rPr>
                <w:b/>
                <w:bCs/>
                <w:sz w:val="20"/>
                <w:szCs w:val="20"/>
              </w:rPr>
            </w:pPr>
            <w:r w:rsidRPr="006238C2">
              <w:rPr>
                <w:b/>
                <w:bCs/>
                <w:sz w:val="20"/>
                <w:szCs w:val="20"/>
              </w:rPr>
              <w:t>Date</w:t>
            </w:r>
          </w:p>
        </w:tc>
      </w:tr>
      <w:tr w:rsidR="00487615" w:rsidRPr="006238C2" w14:paraId="43366D5F" w14:textId="77777777" w:rsidTr="00925051">
        <w:tc>
          <w:tcPr>
            <w:tcW w:w="1118" w:type="dxa"/>
          </w:tcPr>
          <w:p w14:paraId="694A7BED" w14:textId="77777777" w:rsidR="00487615" w:rsidRPr="006238C2" w:rsidRDefault="00487615" w:rsidP="0075502D">
            <w:pPr>
              <w:rPr>
                <w:sz w:val="20"/>
                <w:szCs w:val="20"/>
              </w:rPr>
            </w:pPr>
            <w:r w:rsidRPr="006238C2">
              <w:rPr>
                <w:sz w:val="20"/>
                <w:szCs w:val="20"/>
              </w:rPr>
              <w:t>1.0</w:t>
            </w:r>
          </w:p>
        </w:tc>
        <w:tc>
          <w:tcPr>
            <w:tcW w:w="5256" w:type="dxa"/>
          </w:tcPr>
          <w:p w14:paraId="698126EF" w14:textId="77777777" w:rsidR="00487615" w:rsidRPr="006238C2" w:rsidRDefault="00487615" w:rsidP="0075502D">
            <w:pPr>
              <w:rPr>
                <w:sz w:val="20"/>
                <w:szCs w:val="20"/>
              </w:rPr>
            </w:pPr>
            <w:r w:rsidRPr="006238C2">
              <w:rPr>
                <w:sz w:val="20"/>
                <w:szCs w:val="20"/>
              </w:rPr>
              <w:t>First revision</w:t>
            </w:r>
          </w:p>
        </w:tc>
        <w:tc>
          <w:tcPr>
            <w:tcW w:w="2410" w:type="dxa"/>
          </w:tcPr>
          <w:p w14:paraId="1ABF97FC" w14:textId="6098F6F3" w:rsidR="00487615" w:rsidRPr="006238C2" w:rsidRDefault="00C45ABE" w:rsidP="007550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10/12</w:t>
            </w:r>
            <w:r w:rsidR="00487615" w:rsidRPr="006238C2">
              <w:rPr>
                <w:sz w:val="20"/>
                <w:szCs w:val="20"/>
              </w:rPr>
              <w:t>/2023</w:t>
            </w:r>
          </w:p>
        </w:tc>
      </w:tr>
    </w:tbl>
    <w:p w14:paraId="7D422603" w14:textId="77777777" w:rsidR="00487615" w:rsidRDefault="00487615" w:rsidP="00CF161F">
      <w:pPr>
        <w:pStyle w:val="GvdeMetni"/>
        <w:jc w:val="both"/>
      </w:pPr>
    </w:p>
    <w:sectPr w:rsidR="00487615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B2BB1" w14:textId="77777777" w:rsidR="00796516" w:rsidRDefault="00796516">
      <w:r>
        <w:separator/>
      </w:r>
    </w:p>
  </w:endnote>
  <w:endnote w:type="continuationSeparator" w:id="0">
    <w:p w14:paraId="24EDE419" w14:textId="77777777" w:rsidR="00796516" w:rsidRDefault="00796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 w14:paraId="23D8C27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5148B28" w14:textId="77777777"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2B5C2B" w14:textId="77777777"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6A7BA0E8" w14:textId="77777777"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SayfaNumaras"/>
              <w:sz w:val="20"/>
            </w:rPr>
            <w:fldChar w:fldCharType="begin"/>
          </w:r>
          <w:r>
            <w:rPr>
              <w:rStyle w:val="SayfaNumaras"/>
              <w:sz w:val="20"/>
            </w:rPr>
            <w:instrText xml:space="preserve"> PAGE </w:instrText>
          </w:r>
          <w:r>
            <w:rPr>
              <w:rStyle w:val="SayfaNumaras"/>
              <w:sz w:val="20"/>
            </w:rPr>
            <w:fldChar w:fldCharType="separate"/>
          </w:r>
          <w:r w:rsidR="006B0D38">
            <w:rPr>
              <w:rStyle w:val="SayfaNumaras"/>
              <w:noProof/>
              <w:sz w:val="20"/>
            </w:rPr>
            <w:t>1</w:t>
          </w:r>
          <w:r>
            <w:rPr>
              <w:rStyle w:val="SayfaNumaras"/>
              <w:sz w:val="20"/>
            </w:rPr>
            <w:fldChar w:fldCharType="end"/>
          </w:r>
          <w:r>
            <w:rPr>
              <w:rStyle w:val="SayfaNumaras"/>
              <w:sz w:val="20"/>
            </w:rPr>
            <w:t xml:space="preserve"> of </w:t>
          </w:r>
          <w:r w:rsidR="006F60B2" w:rsidRPr="006F60B2">
            <w:rPr>
              <w:rStyle w:val="SayfaNumaras"/>
              <w:sz w:val="20"/>
              <w:szCs w:val="20"/>
            </w:rPr>
            <w:fldChar w:fldCharType="begin"/>
          </w:r>
          <w:r w:rsidR="006F60B2" w:rsidRPr="006F60B2">
            <w:rPr>
              <w:rStyle w:val="SayfaNumaras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SayfaNumaras"/>
              <w:sz w:val="20"/>
              <w:szCs w:val="20"/>
            </w:rPr>
            <w:fldChar w:fldCharType="separate"/>
          </w:r>
          <w:r w:rsidR="006B0D38">
            <w:rPr>
              <w:rStyle w:val="SayfaNumaras"/>
              <w:noProof/>
              <w:sz w:val="20"/>
              <w:szCs w:val="20"/>
            </w:rPr>
            <w:t>1</w:t>
          </w:r>
          <w:r w:rsidR="006F60B2" w:rsidRPr="006F60B2">
            <w:rPr>
              <w:rStyle w:val="SayfaNumaras"/>
              <w:sz w:val="20"/>
              <w:szCs w:val="20"/>
            </w:rPr>
            <w:fldChar w:fldCharType="end"/>
          </w:r>
        </w:p>
      </w:tc>
    </w:tr>
  </w:tbl>
  <w:p w14:paraId="4DA9356F" w14:textId="77777777" w:rsidR="00985EE5" w:rsidRDefault="00985EE5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A6943" w14:textId="77777777" w:rsidR="00796516" w:rsidRDefault="00796516">
      <w:r>
        <w:separator/>
      </w:r>
    </w:p>
  </w:footnote>
  <w:footnote w:type="continuationSeparator" w:id="0">
    <w:p w14:paraId="2A023FD7" w14:textId="77777777" w:rsidR="00796516" w:rsidRDefault="007965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 w14:paraId="1FF7AD0C" w14:textId="77777777">
      <w:tc>
        <w:tcPr>
          <w:tcW w:w="6379" w:type="dxa"/>
        </w:tcPr>
        <w:p w14:paraId="38827646" w14:textId="77777777" w:rsidR="00985EE5" w:rsidRDefault="00980295">
          <w:pPr>
            <w:rPr>
              <w:sz w:val="20"/>
            </w:rPr>
          </w:pPr>
          <w:bookmarkStart w:id="1" w:name="_Hlk149757652"/>
          <w:proofErr w:type="spellStart"/>
          <w:r>
            <w:rPr>
              <w:sz w:val="20"/>
            </w:rPr>
            <w:t>ToGather</w:t>
          </w:r>
          <w:proofErr w:type="spellEnd"/>
        </w:p>
      </w:tc>
      <w:tc>
        <w:tcPr>
          <w:tcW w:w="2369" w:type="dxa"/>
        </w:tcPr>
        <w:p w14:paraId="000020D1" w14:textId="04C33507" w:rsidR="00985EE5" w:rsidRDefault="0098029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Rev: 1</w:t>
          </w:r>
          <w:r w:rsidR="00C05E2E">
            <w:rPr>
              <w:sz w:val="20"/>
            </w:rPr>
            <w:t>.</w:t>
          </w:r>
          <w:r w:rsidR="00C358EA">
            <w:rPr>
              <w:sz w:val="20"/>
            </w:rPr>
            <w:t>0</w:t>
          </w:r>
        </w:p>
      </w:tc>
    </w:tr>
    <w:tr w:rsidR="00985EE5" w14:paraId="6999CB92" w14:textId="77777777">
      <w:tc>
        <w:tcPr>
          <w:tcW w:w="6379" w:type="dxa"/>
        </w:tcPr>
        <w:p w14:paraId="7BB664E6" w14:textId="2B1DA50A"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 w:rsidR="00FC3D69">
            <w:rPr>
              <w:sz w:val="20"/>
            </w:rPr>
            <w:t>Update</w:t>
          </w:r>
          <w:r w:rsidR="00F67C0A">
            <w:rPr>
              <w:sz w:val="20"/>
            </w:rPr>
            <w:t xml:space="preserve"> </w:t>
          </w:r>
          <w:r w:rsidR="00C358EA">
            <w:rPr>
              <w:sz w:val="20"/>
            </w:rPr>
            <w:t>Community</w:t>
          </w:r>
          <w:r>
            <w:rPr>
              <w:sz w:val="20"/>
            </w:rPr>
            <w:t xml:space="preserve"> </w:t>
          </w:r>
        </w:p>
      </w:tc>
      <w:tc>
        <w:tcPr>
          <w:tcW w:w="2369" w:type="dxa"/>
        </w:tcPr>
        <w:p w14:paraId="1F49B462" w14:textId="754F088B"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Date:  </w:t>
          </w:r>
          <w:r w:rsidR="00C358EA">
            <w:rPr>
              <w:sz w:val="20"/>
            </w:rPr>
            <w:t>10</w:t>
          </w:r>
          <w:r>
            <w:rPr>
              <w:sz w:val="20"/>
            </w:rPr>
            <w:t>/</w:t>
          </w:r>
          <w:r w:rsidR="00980295">
            <w:rPr>
              <w:sz w:val="20"/>
            </w:rPr>
            <w:t>1</w:t>
          </w:r>
          <w:r w:rsidR="00555021">
            <w:rPr>
              <w:sz w:val="20"/>
            </w:rPr>
            <w:t>2</w:t>
          </w:r>
          <w:r>
            <w:rPr>
              <w:sz w:val="20"/>
            </w:rPr>
            <w:t>/</w:t>
          </w:r>
          <w:r w:rsidR="00980295">
            <w:rPr>
              <w:sz w:val="20"/>
            </w:rPr>
            <w:t>2023</w:t>
          </w:r>
        </w:p>
      </w:tc>
    </w:tr>
    <w:bookmarkEnd w:id="1"/>
  </w:tbl>
  <w:p w14:paraId="4C23942D" w14:textId="77777777" w:rsidR="00985EE5" w:rsidRDefault="00985EE5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Bal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2AB0283"/>
    <w:multiLevelType w:val="hybridMultilevel"/>
    <w:tmpl w:val="D8224ABE"/>
    <w:lvl w:ilvl="0" w:tplc="066A71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 w15:restartNumberingAfterBreak="0">
    <w:nsid w:val="0C0E23A2"/>
    <w:multiLevelType w:val="hybridMultilevel"/>
    <w:tmpl w:val="AA6A3774"/>
    <w:lvl w:ilvl="0" w:tplc="243C611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240" w:hanging="360"/>
      </w:pPr>
    </w:lvl>
    <w:lvl w:ilvl="2" w:tplc="041F001B" w:tentative="1">
      <w:start w:val="1"/>
      <w:numFmt w:val="lowerRoman"/>
      <w:lvlText w:val="%3."/>
      <w:lvlJc w:val="right"/>
      <w:pPr>
        <w:ind w:left="3960" w:hanging="180"/>
      </w:pPr>
    </w:lvl>
    <w:lvl w:ilvl="3" w:tplc="041F000F" w:tentative="1">
      <w:start w:val="1"/>
      <w:numFmt w:val="decimal"/>
      <w:lvlText w:val="%4."/>
      <w:lvlJc w:val="left"/>
      <w:pPr>
        <w:ind w:left="4680" w:hanging="360"/>
      </w:pPr>
    </w:lvl>
    <w:lvl w:ilvl="4" w:tplc="041F0019" w:tentative="1">
      <w:start w:val="1"/>
      <w:numFmt w:val="lowerLetter"/>
      <w:lvlText w:val="%5."/>
      <w:lvlJc w:val="left"/>
      <w:pPr>
        <w:ind w:left="5400" w:hanging="360"/>
      </w:pPr>
    </w:lvl>
    <w:lvl w:ilvl="5" w:tplc="041F001B" w:tentative="1">
      <w:start w:val="1"/>
      <w:numFmt w:val="lowerRoman"/>
      <w:lvlText w:val="%6."/>
      <w:lvlJc w:val="right"/>
      <w:pPr>
        <w:ind w:left="6120" w:hanging="180"/>
      </w:pPr>
    </w:lvl>
    <w:lvl w:ilvl="6" w:tplc="041F000F" w:tentative="1">
      <w:start w:val="1"/>
      <w:numFmt w:val="decimal"/>
      <w:lvlText w:val="%7."/>
      <w:lvlJc w:val="left"/>
      <w:pPr>
        <w:ind w:left="6840" w:hanging="360"/>
      </w:pPr>
    </w:lvl>
    <w:lvl w:ilvl="7" w:tplc="041F0019" w:tentative="1">
      <w:start w:val="1"/>
      <w:numFmt w:val="lowerLetter"/>
      <w:lvlText w:val="%8."/>
      <w:lvlJc w:val="left"/>
      <w:pPr>
        <w:ind w:left="7560" w:hanging="360"/>
      </w:pPr>
    </w:lvl>
    <w:lvl w:ilvl="8" w:tplc="041F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410C1C1B"/>
    <w:multiLevelType w:val="hybridMultilevel"/>
    <w:tmpl w:val="F892B458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69024C"/>
    <w:multiLevelType w:val="hybridMultilevel"/>
    <w:tmpl w:val="99D4F422"/>
    <w:lvl w:ilvl="0" w:tplc="CD8ACEAE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1667FD"/>
    <w:multiLevelType w:val="hybridMultilevel"/>
    <w:tmpl w:val="07B2B298"/>
    <w:lvl w:ilvl="0" w:tplc="1FE02F76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820" w:hanging="360"/>
      </w:pPr>
    </w:lvl>
    <w:lvl w:ilvl="2" w:tplc="041F001B" w:tentative="1">
      <w:start w:val="1"/>
      <w:numFmt w:val="lowerRoman"/>
      <w:lvlText w:val="%3."/>
      <w:lvlJc w:val="right"/>
      <w:pPr>
        <w:ind w:left="3540" w:hanging="180"/>
      </w:pPr>
    </w:lvl>
    <w:lvl w:ilvl="3" w:tplc="041F000F" w:tentative="1">
      <w:start w:val="1"/>
      <w:numFmt w:val="decimal"/>
      <w:lvlText w:val="%4."/>
      <w:lvlJc w:val="left"/>
      <w:pPr>
        <w:ind w:left="4260" w:hanging="360"/>
      </w:pPr>
    </w:lvl>
    <w:lvl w:ilvl="4" w:tplc="041F0019" w:tentative="1">
      <w:start w:val="1"/>
      <w:numFmt w:val="lowerLetter"/>
      <w:lvlText w:val="%5."/>
      <w:lvlJc w:val="left"/>
      <w:pPr>
        <w:ind w:left="4980" w:hanging="360"/>
      </w:pPr>
    </w:lvl>
    <w:lvl w:ilvl="5" w:tplc="041F001B" w:tentative="1">
      <w:start w:val="1"/>
      <w:numFmt w:val="lowerRoman"/>
      <w:lvlText w:val="%6."/>
      <w:lvlJc w:val="right"/>
      <w:pPr>
        <w:ind w:left="5700" w:hanging="180"/>
      </w:pPr>
    </w:lvl>
    <w:lvl w:ilvl="6" w:tplc="041F000F" w:tentative="1">
      <w:start w:val="1"/>
      <w:numFmt w:val="decimal"/>
      <w:lvlText w:val="%7."/>
      <w:lvlJc w:val="left"/>
      <w:pPr>
        <w:ind w:left="6420" w:hanging="360"/>
      </w:pPr>
    </w:lvl>
    <w:lvl w:ilvl="7" w:tplc="041F0019" w:tentative="1">
      <w:start w:val="1"/>
      <w:numFmt w:val="lowerLetter"/>
      <w:lvlText w:val="%8."/>
      <w:lvlJc w:val="left"/>
      <w:pPr>
        <w:ind w:left="7140" w:hanging="360"/>
      </w:pPr>
    </w:lvl>
    <w:lvl w:ilvl="8" w:tplc="041F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11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65D14A3D"/>
    <w:multiLevelType w:val="hybridMultilevel"/>
    <w:tmpl w:val="7634277E"/>
    <w:lvl w:ilvl="0" w:tplc="041F000F">
      <w:start w:val="1"/>
      <w:numFmt w:val="decimal"/>
      <w:lvlText w:val="%1."/>
      <w:lvlJc w:val="left"/>
      <w:pPr>
        <w:ind w:left="1800" w:hanging="360"/>
      </w:p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DA069DD"/>
    <w:multiLevelType w:val="hybridMultilevel"/>
    <w:tmpl w:val="B288B438"/>
    <w:lvl w:ilvl="0" w:tplc="6CCADF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DAE5609"/>
    <w:multiLevelType w:val="hybridMultilevel"/>
    <w:tmpl w:val="D8224ABE"/>
    <w:lvl w:ilvl="0" w:tplc="066A71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4996579">
    <w:abstractNumId w:val="0"/>
  </w:num>
  <w:num w:numId="2" w16cid:durableId="655961979">
    <w:abstractNumId w:val="0"/>
  </w:num>
  <w:num w:numId="3" w16cid:durableId="1323965521">
    <w:abstractNumId w:val="4"/>
  </w:num>
  <w:num w:numId="4" w16cid:durableId="1007830134">
    <w:abstractNumId w:val="2"/>
  </w:num>
  <w:num w:numId="5" w16cid:durableId="1425615703">
    <w:abstractNumId w:val="11"/>
  </w:num>
  <w:num w:numId="6" w16cid:durableId="323557703">
    <w:abstractNumId w:val="6"/>
  </w:num>
  <w:num w:numId="7" w16cid:durableId="1781991903">
    <w:abstractNumId w:val="7"/>
  </w:num>
  <w:num w:numId="8" w16cid:durableId="827865099">
    <w:abstractNumId w:val="1"/>
  </w:num>
  <w:num w:numId="9" w16cid:durableId="1253931611">
    <w:abstractNumId w:val="5"/>
  </w:num>
  <w:num w:numId="10" w16cid:durableId="236551367">
    <w:abstractNumId w:val="12"/>
  </w:num>
  <w:num w:numId="11" w16cid:durableId="1482382560">
    <w:abstractNumId w:val="9"/>
  </w:num>
  <w:num w:numId="12" w16cid:durableId="52586672">
    <w:abstractNumId w:val="10"/>
  </w:num>
  <w:num w:numId="13" w16cid:durableId="659890594">
    <w:abstractNumId w:val="0"/>
  </w:num>
  <w:num w:numId="14" w16cid:durableId="210502208">
    <w:abstractNumId w:val="8"/>
  </w:num>
  <w:num w:numId="15" w16cid:durableId="1249122264">
    <w:abstractNumId w:val="13"/>
  </w:num>
  <w:num w:numId="16" w16cid:durableId="972564728">
    <w:abstractNumId w:val="14"/>
  </w:num>
  <w:num w:numId="17" w16cid:durableId="16350230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6E"/>
    <w:rsid w:val="00001195"/>
    <w:rsid w:val="0000190C"/>
    <w:rsid w:val="00004B39"/>
    <w:rsid w:val="000502AD"/>
    <w:rsid w:val="0005497B"/>
    <w:rsid w:val="00093904"/>
    <w:rsid w:val="00095280"/>
    <w:rsid w:val="000C3C9B"/>
    <w:rsid w:val="000D4068"/>
    <w:rsid w:val="000E5836"/>
    <w:rsid w:val="00115045"/>
    <w:rsid w:val="00117D43"/>
    <w:rsid w:val="00124522"/>
    <w:rsid w:val="0014741B"/>
    <w:rsid w:val="001578C2"/>
    <w:rsid w:val="00157ACB"/>
    <w:rsid w:val="0017366D"/>
    <w:rsid w:val="001751A2"/>
    <w:rsid w:val="00182473"/>
    <w:rsid w:val="00185BED"/>
    <w:rsid w:val="0018688E"/>
    <w:rsid w:val="001A1EB6"/>
    <w:rsid w:val="001B2552"/>
    <w:rsid w:val="001E3F0A"/>
    <w:rsid w:val="00203DB0"/>
    <w:rsid w:val="00247F20"/>
    <w:rsid w:val="0026717E"/>
    <w:rsid w:val="0029386B"/>
    <w:rsid w:val="002940ED"/>
    <w:rsid w:val="002E26BA"/>
    <w:rsid w:val="002E57C5"/>
    <w:rsid w:val="00305A1D"/>
    <w:rsid w:val="00312C73"/>
    <w:rsid w:val="00312DE3"/>
    <w:rsid w:val="00316BAE"/>
    <w:rsid w:val="00337B5C"/>
    <w:rsid w:val="00341B83"/>
    <w:rsid w:val="003606A8"/>
    <w:rsid w:val="00367D34"/>
    <w:rsid w:val="003857DD"/>
    <w:rsid w:val="003E32FA"/>
    <w:rsid w:val="00443DB5"/>
    <w:rsid w:val="00450C77"/>
    <w:rsid w:val="004542E5"/>
    <w:rsid w:val="004621AF"/>
    <w:rsid w:val="00462CEF"/>
    <w:rsid w:val="004668AF"/>
    <w:rsid w:val="00480120"/>
    <w:rsid w:val="00487615"/>
    <w:rsid w:val="00487E81"/>
    <w:rsid w:val="00490575"/>
    <w:rsid w:val="004A79D5"/>
    <w:rsid w:val="004B1486"/>
    <w:rsid w:val="004B4867"/>
    <w:rsid w:val="004C53A0"/>
    <w:rsid w:val="004F3A40"/>
    <w:rsid w:val="004F419B"/>
    <w:rsid w:val="004F5D4D"/>
    <w:rsid w:val="00504FE4"/>
    <w:rsid w:val="00511D88"/>
    <w:rsid w:val="00514D33"/>
    <w:rsid w:val="005172BB"/>
    <w:rsid w:val="00555021"/>
    <w:rsid w:val="00593E27"/>
    <w:rsid w:val="005A04BD"/>
    <w:rsid w:val="005C35D8"/>
    <w:rsid w:val="005E538A"/>
    <w:rsid w:val="0060290D"/>
    <w:rsid w:val="00622C15"/>
    <w:rsid w:val="006238C2"/>
    <w:rsid w:val="00636F0A"/>
    <w:rsid w:val="006408AC"/>
    <w:rsid w:val="00651B6A"/>
    <w:rsid w:val="00656784"/>
    <w:rsid w:val="006839FE"/>
    <w:rsid w:val="00694A56"/>
    <w:rsid w:val="006B0D38"/>
    <w:rsid w:val="006E5F63"/>
    <w:rsid w:val="006F60B2"/>
    <w:rsid w:val="00723E6E"/>
    <w:rsid w:val="00727318"/>
    <w:rsid w:val="00735BE7"/>
    <w:rsid w:val="00796516"/>
    <w:rsid w:val="007C1E0B"/>
    <w:rsid w:val="007F13F6"/>
    <w:rsid w:val="00850218"/>
    <w:rsid w:val="00852BE8"/>
    <w:rsid w:val="008866E4"/>
    <w:rsid w:val="008B191A"/>
    <w:rsid w:val="008C3D44"/>
    <w:rsid w:val="008F0E05"/>
    <w:rsid w:val="00925051"/>
    <w:rsid w:val="00933A8E"/>
    <w:rsid w:val="00940FCB"/>
    <w:rsid w:val="00942ADD"/>
    <w:rsid w:val="00942CB4"/>
    <w:rsid w:val="009756B6"/>
    <w:rsid w:val="00980295"/>
    <w:rsid w:val="00985EE5"/>
    <w:rsid w:val="00994DB4"/>
    <w:rsid w:val="00996071"/>
    <w:rsid w:val="009A3BCB"/>
    <w:rsid w:val="009B5E0B"/>
    <w:rsid w:val="00A41C5F"/>
    <w:rsid w:val="00A47881"/>
    <w:rsid w:val="00A47CCF"/>
    <w:rsid w:val="00A66DD3"/>
    <w:rsid w:val="00A71636"/>
    <w:rsid w:val="00A75F92"/>
    <w:rsid w:val="00A93E5B"/>
    <w:rsid w:val="00AA178A"/>
    <w:rsid w:val="00AC1885"/>
    <w:rsid w:val="00AD2335"/>
    <w:rsid w:val="00AD465D"/>
    <w:rsid w:val="00AE5A5A"/>
    <w:rsid w:val="00B04551"/>
    <w:rsid w:val="00B26FEB"/>
    <w:rsid w:val="00B34B08"/>
    <w:rsid w:val="00B62D63"/>
    <w:rsid w:val="00BE550A"/>
    <w:rsid w:val="00BE74D8"/>
    <w:rsid w:val="00BE79A8"/>
    <w:rsid w:val="00C05E2E"/>
    <w:rsid w:val="00C15D8A"/>
    <w:rsid w:val="00C358EA"/>
    <w:rsid w:val="00C41503"/>
    <w:rsid w:val="00C43F14"/>
    <w:rsid w:val="00C45ABE"/>
    <w:rsid w:val="00C6270B"/>
    <w:rsid w:val="00C7538E"/>
    <w:rsid w:val="00C90971"/>
    <w:rsid w:val="00C92EF2"/>
    <w:rsid w:val="00CB6D4F"/>
    <w:rsid w:val="00CC3895"/>
    <w:rsid w:val="00CF161F"/>
    <w:rsid w:val="00D02D02"/>
    <w:rsid w:val="00D05FA3"/>
    <w:rsid w:val="00D16242"/>
    <w:rsid w:val="00D20B06"/>
    <w:rsid w:val="00D30EE2"/>
    <w:rsid w:val="00D61267"/>
    <w:rsid w:val="00D83928"/>
    <w:rsid w:val="00D9005B"/>
    <w:rsid w:val="00DD0596"/>
    <w:rsid w:val="00DD175D"/>
    <w:rsid w:val="00DE2534"/>
    <w:rsid w:val="00DE38D5"/>
    <w:rsid w:val="00E22AE5"/>
    <w:rsid w:val="00E232CD"/>
    <w:rsid w:val="00E31199"/>
    <w:rsid w:val="00E5196E"/>
    <w:rsid w:val="00E7339C"/>
    <w:rsid w:val="00E77233"/>
    <w:rsid w:val="00E7724D"/>
    <w:rsid w:val="00E96106"/>
    <w:rsid w:val="00EA36D4"/>
    <w:rsid w:val="00ED3978"/>
    <w:rsid w:val="00F17C82"/>
    <w:rsid w:val="00F32731"/>
    <w:rsid w:val="00F43080"/>
    <w:rsid w:val="00F67C0A"/>
    <w:rsid w:val="00F76CA8"/>
    <w:rsid w:val="00FA643E"/>
    <w:rsid w:val="00FB1BDB"/>
    <w:rsid w:val="00FC3D69"/>
    <w:rsid w:val="00FF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E5A405"/>
  <w15:chartTrackingRefBased/>
  <w15:docId w15:val="{2DA0771E-196F-404F-98CA-92E6AEAE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Balk2">
    <w:name w:val="heading 2"/>
    <w:basedOn w:val="Balk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Balk3">
    <w:name w:val="heading 3"/>
    <w:basedOn w:val="Balk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Balk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Balk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</w:style>
  <w:style w:type="paragraph" w:styleId="GvdeMetni">
    <w:name w:val="Body Text"/>
    <w:basedOn w:val="Normal"/>
    <w:link w:val="GvdeMetni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KonuBal">
    <w:name w:val="Title"/>
    <w:basedOn w:val="Normal"/>
    <w:link w:val="KonuBal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GvdeMetniChar">
    <w:name w:val="Gövde Metni Char"/>
    <w:basedOn w:val="VarsaylanParagrafYazTipi"/>
    <w:link w:val="GvdeMetni"/>
    <w:rsid w:val="00DD175D"/>
    <w:rPr>
      <w:lang w:val="en-US" w:eastAsia="en-US" w:bidi="ar-SA"/>
    </w:rPr>
  </w:style>
  <w:style w:type="paragraph" w:styleId="BalonMetni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character" w:customStyle="1" w:styleId="ui-provider">
    <w:name w:val="ui-provider"/>
    <w:basedOn w:val="VarsaylanParagrafYazTipi"/>
    <w:rsid w:val="00305A1D"/>
  </w:style>
  <w:style w:type="character" w:styleId="AklamaBavurusu">
    <w:name w:val="annotation reference"/>
    <w:basedOn w:val="VarsaylanParagrafYazTipi"/>
    <w:rsid w:val="00B34B08"/>
    <w:rPr>
      <w:sz w:val="16"/>
      <w:szCs w:val="16"/>
    </w:rPr>
  </w:style>
  <w:style w:type="paragraph" w:styleId="AklamaMetni">
    <w:name w:val="annotation text"/>
    <w:basedOn w:val="Normal"/>
    <w:link w:val="AklamaMetniChar"/>
    <w:rsid w:val="00B34B08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rsid w:val="00B34B08"/>
    <w:rPr>
      <w:lang w:val="en-US" w:eastAsia="en-US"/>
    </w:rPr>
  </w:style>
  <w:style w:type="paragraph" w:styleId="AklamaKonusu">
    <w:name w:val="annotation subject"/>
    <w:basedOn w:val="AklamaMetni"/>
    <w:next w:val="AklamaMetni"/>
    <w:link w:val="AklamaKonusuChar"/>
    <w:rsid w:val="00B34B08"/>
    <w:rPr>
      <w:b/>
      <w:bCs/>
    </w:rPr>
  </w:style>
  <w:style w:type="character" w:customStyle="1" w:styleId="AklamaKonusuChar">
    <w:name w:val="Açıklama Konusu Char"/>
    <w:basedOn w:val="AklamaMetniChar"/>
    <w:link w:val="AklamaKonusu"/>
    <w:rsid w:val="00B34B08"/>
    <w:rPr>
      <w:b/>
      <w:bCs/>
      <w:lang w:val="en-US" w:eastAsia="en-US"/>
    </w:rPr>
  </w:style>
  <w:style w:type="paragraph" w:styleId="Dzeltme">
    <w:name w:val="Revision"/>
    <w:hidden/>
    <w:uiPriority w:val="99"/>
    <w:semiHidden/>
    <w:rsid w:val="007C1E0B"/>
    <w:rPr>
      <w:sz w:val="24"/>
      <w:szCs w:val="24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487615"/>
    <w:rPr>
      <w:rFonts w:ascii="Arial" w:hAnsi="Arial" w:cs="Arial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IS502\Proje%20Dok&#252;manlar&#305;\uc_specificatio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CAE92-D964-407A-9B9D-9DA78918C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C:\Users\Administrator\Desktop\IS502\Proje Dokümanları\uc_specification_tpl.dot</Template>
  <TotalTime>4</TotalTime>
  <Pages>3</Pages>
  <Words>325</Words>
  <Characters>1809</Characters>
  <Application>Microsoft Office Word</Application>
  <DocSecurity>0</DocSecurity>
  <Lines>47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Administrator</dc:creator>
  <cp:keywords>Gizlilik Derecesini Seçiniz</cp:keywords>
  <dc:description/>
  <cp:lastModifiedBy>İpek Çobanoğlu</cp:lastModifiedBy>
  <cp:revision>6</cp:revision>
  <cp:lastPrinted>1899-12-31T22:03:04Z</cp:lastPrinted>
  <dcterms:created xsi:type="dcterms:W3CDTF">2023-12-11T08:30:00Z</dcterms:created>
  <dcterms:modified xsi:type="dcterms:W3CDTF">2023-12-16T09:22:00Z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947ce320-8820-4663-b7ae-45719034c36a</vt:lpwstr>
  </property>
  <property fmtid="{D5CDD505-2E9C-101B-9397-08002B2CF9AE}" pid="3" name="LANGUAGE">
    <vt:lpwstr>TR</vt:lpwstr>
  </property>
  <property fmtid="{D5CDD505-2E9C-101B-9397-08002B2CF9AE}" pid="4" name="CATEGORY">
    <vt:lpwstr>CT1</vt:lpwstr>
  </property>
  <property fmtid="{D5CDD505-2E9C-101B-9397-08002B2CF9AE}" pid="5" name="MILLICLASSIFICATION">
    <vt:lpwstr>AHc2n3B9s</vt:lpwstr>
  </property>
  <property fmtid="{D5CDD505-2E9C-101B-9397-08002B2CF9AE}" pid="6" name="KVKK">
    <vt:lpwstr>A65veE7AK</vt:lpwstr>
  </property>
  <property fmtid="{D5CDD505-2E9C-101B-9397-08002B2CF9AE}" pid="7" name="LABELING">
    <vt:lpwstr>Labeling2</vt:lpwstr>
  </property>
</Properties>
</file>