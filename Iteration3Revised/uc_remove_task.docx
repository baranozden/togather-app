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3F453A68" w:rsidR="008866E4" w:rsidRDefault="0017366D" w:rsidP="00CF161F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3212C6">
        <w:t>Remove</w:t>
      </w:r>
      <w:r w:rsidR="00F67C0A">
        <w:t xml:space="preserve"> Task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711ADA97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</w:t>
      </w:r>
      <w:r w:rsidR="003212C6">
        <w:rPr>
          <w:rFonts w:ascii="Times New Roman" w:hAnsi="Times New Roman"/>
          <w:b w:val="0"/>
          <w:sz w:val="20"/>
        </w:rPr>
        <w:t>remove</w:t>
      </w:r>
      <w:r w:rsidRPr="004621AF">
        <w:rPr>
          <w:rFonts w:ascii="Times New Roman" w:hAnsi="Times New Roman"/>
          <w:b w:val="0"/>
          <w:sz w:val="20"/>
        </w:rPr>
        <w:t xml:space="preserve"> a task 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572651A5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</w:t>
      </w:r>
      <w:r w:rsidR="008529A5">
        <w:t>l</w:t>
      </w:r>
      <w:r>
        <w:t>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68020979" w14:textId="76F4F057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User wants to remove a task.</w:t>
      </w:r>
    </w:p>
    <w:p w14:paraId="31324C1D" w14:textId="77777777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System displays the schedule.</w:t>
      </w:r>
    </w:p>
    <w:p w14:paraId="719EB040" w14:textId="66BC7930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User selects a task to remove.</w:t>
      </w:r>
    </w:p>
    <w:p w14:paraId="6FDC7E89" w14:textId="1D2D4501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System asks for confirmation.</w:t>
      </w:r>
    </w:p>
    <w:p w14:paraId="78EF2E33" w14:textId="65596E05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User confirms removal.</w:t>
      </w:r>
    </w:p>
    <w:p w14:paraId="0ACC520B" w14:textId="07EF004B" w:rsidR="00D10036" w:rsidRDefault="00D10036" w:rsidP="00D10036">
      <w:pPr>
        <w:pStyle w:val="GvdeMetni"/>
        <w:numPr>
          <w:ilvl w:val="0"/>
          <w:numId w:val="5"/>
        </w:numPr>
        <w:jc w:val="both"/>
      </w:pPr>
      <w:bookmarkStart w:id="0" w:name="_Hlk149856854"/>
      <w:r>
        <w:t>System removes the task.</w:t>
      </w:r>
    </w:p>
    <w:p w14:paraId="5B7418AE" w14:textId="77777777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The use case ends successfully.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5D9C6688" w14:textId="77777777" w:rsidR="00622E09" w:rsidRPr="004F5D4D" w:rsidRDefault="00622E09" w:rsidP="00622E09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5416632B" w14:textId="77777777" w:rsidR="00622E09" w:rsidRPr="004F5D4D" w:rsidRDefault="00622E09" w:rsidP="00622E09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79E75ACF" w14:textId="77777777" w:rsidR="00622E09" w:rsidRPr="00C45ABE" w:rsidRDefault="00622E09" w:rsidP="00622E09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324E6CE4" w14:textId="77777777" w:rsidR="00CC3895" w:rsidRDefault="00CC3895" w:rsidP="008B1755">
      <w:pPr>
        <w:pStyle w:val="GvdeMetni"/>
        <w:ind w:left="0"/>
        <w:jc w:val="both"/>
      </w:pPr>
    </w:p>
    <w:p w14:paraId="02B7C219" w14:textId="77777777" w:rsidR="00E96106" w:rsidRDefault="00E96106" w:rsidP="00CF161F">
      <w:pPr>
        <w:pStyle w:val="Balk1"/>
        <w:jc w:val="both"/>
      </w:pPr>
      <w:r>
        <w:t>Post-conditions</w:t>
      </w:r>
      <w:r w:rsidR="00F67C0A">
        <w:t xml:space="preserve"> (Success Guarantee)</w:t>
      </w:r>
    </w:p>
    <w:p w14:paraId="5E9DFA1E" w14:textId="200D24D6" w:rsidR="00651B6A" w:rsidRDefault="00651B6A" w:rsidP="00CF161F">
      <w:pPr>
        <w:pStyle w:val="Balk2"/>
        <w:jc w:val="both"/>
      </w:pPr>
      <w:r>
        <w:t xml:space="preserve">Successful Task </w:t>
      </w:r>
      <w:r w:rsidR="00C977E9">
        <w:t>Removal</w:t>
      </w:r>
    </w:p>
    <w:p w14:paraId="6D914437" w14:textId="198EE4DD" w:rsidR="00651B6A" w:rsidRDefault="00467575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467575">
        <w:rPr>
          <w:rFonts w:ascii="Times New Roman" w:hAnsi="Times New Roman"/>
          <w:b w:val="0"/>
        </w:rPr>
        <w:t xml:space="preserve">The task that was removed is no longer visible on the </w:t>
      </w:r>
      <w:proofErr w:type="gramStart"/>
      <w:r w:rsidRPr="00467575">
        <w:rPr>
          <w:rFonts w:ascii="Times New Roman" w:hAnsi="Times New Roman"/>
          <w:b w:val="0"/>
        </w:rPr>
        <w:t>calendar.</w:t>
      </w:r>
      <w:r w:rsidR="003212C6">
        <w:rPr>
          <w:rFonts w:ascii="Times New Roman" w:hAnsi="Times New Roman"/>
          <w:b w:val="0"/>
        </w:rPr>
        <w:t>.</w:t>
      </w:r>
      <w:proofErr w:type="gramEnd"/>
    </w:p>
    <w:p w14:paraId="13FE4924" w14:textId="77777777" w:rsidR="007822CC" w:rsidRDefault="007822CC" w:rsidP="007822CC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2BB5A6B4" w14:textId="6309B3D8" w:rsidR="00487615" w:rsidRDefault="007822CC" w:rsidP="007822CC">
      <w:pPr>
        <w:pStyle w:val="GvdeMetni"/>
        <w:ind w:left="709"/>
        <w:jc w:val="both"/>
      </w:pPr>
      <w:r>
        <w:t>None</w:t>
      </w:r>
    </w:p>
    <w:p w14:paraId="6203EC55" w14:textId="4B8E5DF5" w:rsidR="003212C6" w:rsidRDefault="003212C6" w:rsidP="003212C6">
      <w:pPr>
        <w:pStyle w:val="GvdeMetni"/>
        <w:ind w:left="0"/>
        <w:jc w:val="both"/>
      </w:pPr>
    </w:p>
    <w:p w14:paraId="2FB75B1E" w14:textId="282F62F2" w:rsidR="003212C6" w:rsidRDefault="003212C6" w:rsidP="003212C6">
      <w:pPr>
        <w:pStyle w:val="GvdeMetni"/>
        <w:ind w:left="0"/>
        <w:jc w:val="both"/>
      </w:pPr>
    </w:p>
    <w:p w14:paraId="3CF3979C" w14:textId="680C1044" w:rsidR="003212C6" w:rsidRDefault="003212C6" w:rsidP="003212C6">
      <w:pPr>
        <w:pStyle w:val="GvdeMetni"/>
        <w:ind w:left="0"/>
        <w:jc w:val="both"/>
      </w:pPr>
    </w:p>
    <w:p w14:paraId="31D8DD51" w14:textId="3DEEFDF7" w:rsidR="003212C6" w:rsidRDefault="003212C6" w:rsidP="003212C6">
      <w:pPr>
        <w:pStyle w:val="GvdeMetni"/>
        <w:ind w:left="0"/>
        <w:jc w:val="both"/>
      </w:pPr>
    </w:p>
    <w:p w14:paraId="1491B45D" w14:textId="34C12023" w:rsidR="003212C6" w:rsidRDefault="003212C6" w:rsidP="003212C6">
      <w:pPr>
        <w:pStyle w:val="GvdeMetni"/>
        <w:ind w:left="0"/>
        <w:jc w:val="both"/>
      </w:pPr>
    </w:p>
    <w:p w14:paraId="6FFABC13" w14:textId="77777777" w:rsidR="003212C6" w:rsidRDefault="003212C6" w:rsidP="003212C6">
      <w:pPr>
        <w:pStyle w:val="GvdeMetni"/>
        <w:ind w:left="0"/>
        <w:jc w:val="both"/>
      </w:pPr>
    </w:p>
    <w:p w14:paraId="475310F7" w14:textId="58BEAFD1" w:rsidR="003212C6" w:rsidRDefault="003212C6" w:rsidP="003212C6">
      <w:pPr>
        <w:pStyle w:val="GvdeMetni"/>
        <w:ind w:left="0"/>
        <w:jc w:val="both"/>
      </w:pPr>
    </w:p>
    <w:p w14:paraId="266BC7D5" w14:textId="0FDE073B" w:rsidR="003212C6" w:rsidRDefault="003212C6" w:rsidP="003212C6">
      <w:pPr>
        <w:pStyle w:val="GvdeMetni"/>
        <w:ind w:left="0"/>
        <w:jc w:val="both"/>
      </w:pPr>
    </w:p>
    <w:p w14:paraId="53C81589" w14:textId="77777777" w:rsidR="003212C6" w:rsidRDefault="003212C6" w:rsidP="003212C6">
      <w:pPr>
        <w:pStyle w:val="GvdeMetni"/>
        <w:ind w:left="0"/>
        <w:jc w:val="both"/>
      </w:pPr>
    </w:p>
    <w:p w14:paraId="6DB933A7" w14:textId="77777777" w:rsidR="00487615" w:rsidRDefault="00487615" w:rsidP="00487615">
      <w:pPr>
        <w:pStyle w:val="KonuBal"/>
      </w:pPr>
      <w:r>
        <w:lastRenderedPageBreak/>
        <w:t>Revision Table</w:t>
      </w:r>
    </w:p>
    <w:p w14:paraId="414BD38B" w14:textId="77777777" w:rsidR="00CC3895" w:rsidRDefault="00CC3895" w:rsidP="00487615">
      <w:pPr>
        <w:pStyle w:val="KonuBal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54AE85C9" w:rsidR="00487615" w:rsidRPr="006238C2" w:rsidRDefault="003923FA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87615" w:rsidRPr="006238C2">
              <w:rPr>
                <w:sz w:val="20"/>
                <w:szCs w:val="20"/>
              </w:rPr>
              <w:t>/1</w:t>
            </w:r>
            <w:r w:rsidR="00C43F14" w:rsidRPr="006238C2">
              <w:rPr>
                <w:sz w:val="20"/>
                <w:szCs w:val="20"/>
              </w:rPr>
              <w:t>1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  <w:tr w:rsidR="000D4219" w:rsidRPr="006238C2" w14:paraId="193CA79F" w14:textId="77777777" w:rsidTr="00925051">
        <w:tc>
          <w:tcPr>
            <w:tcW w:w="1118" w:type="dxa"/>
          </w:tcPr>
          <w:p w14:paraId="18A56CA8" w14:textId="2629DEF5" w:rsidR="000D4219" w:rsidRPr="000D4219" w:rsidRDefault="000D4219" w:rsidP="000D4219">
            <w:pPr>
              <w:rPr>
                <w:sz w:val="20"/>
                <w:szCs w:val="20"/>
              </w:rPr>
            </w:pPr>
            <w:r w:rsidRPr="000D4219"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1D461997" w14:textId="11A11C5F" w:rsidR="000D4219" w:rsidRPr="000D4219" w:rsidRDefault="000D4219" w:rsidP="000D4219">
            <w:pPr>
              <w:rPr>
                <w:sz w:val="20"/>
                <w:szCs w:val="20"/>
              </w:rPr>
            </w:pPr>
            <w:r w:rsidRPr="000D4219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0D4219">
              <w:rPr>
                <w:sz w:val="20"/>
                <w:szCs w:val="20"/>
              </w:rPr>
              <w:t>To</w:t>
            </w:r>
            <w:proofErr w:type="spellEnd"/>
            <w:r w:rsidRPr="000D4219">
              <w:rPr>
                <w:sz w:val="20"/>
                <w:szCs w:val="20"/>
                <w:lang w:val="en-GB"/>
              </w:rPr>
              <w:t>Gather</w:t>
            </w:r>
            <w:r w:rsidRPr="000D4219">
              <w:rPr>
                <w:sz w:val="20"/>
                <w:szCs w:val="20"/>
              </w:rPr>
              <w:t>_</w:t>
            </w:r>
            <w:r w:rsidRPr="000D4219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25506B9A" w14:textId="14934C42" w:rsidR="000D4219" w:rsidRPr="000D4219" w:rsidRDefault="000D4219" w:rsidP="000D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0D4219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Pr="000D4219">
              <w:rPr>
                <w:sz w:val="20"/>
                <w:szCs w:val="20"/>
              </w:rPr>
              <w:t>/2023</w:t>
            </w:r>
          </w:p>
        </w:tc>
      </w:tr>
      <w:tr w:rsidR="009E1164" w:rsidRPr="006238C2" w14:paraId="000A531B" w14:textId="77777777" w:rsidTr="00925051">
        <w:tc>
          <w:tcPr>
            <w:tcW w:w="1118" w:type="dxa"/>
          </w:tcPr>
          <w:p w14:paraId="7DA2F786" w14:textId="52EB131E" w:rsidR="009E1164" w:rsidRPr="000D4219" w:rsidRDefault="009E1164" w:rsidP="009E1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5256" w:type="dxa"/>
          </w:tcPr>
          <w:p w14:paraId="6FFEBF8C" w14:textId="7A048771" w:rsidR="009E1164" w:rsidRPr="000D4219" w:rsidRDefault="009E1164" w:rsidP="009E1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is written in UI free format, according to advisor’s Iteration 2 Work Products Feedback.</w:t>
            </w:r>
          </w:p>
        </w:tc>
        <w:tc>
          <w:tcPr>
            <w:tcW w:w="2410" w:type="dxa"/>
          </w:tcPr>
          <w:p w14:paraId="1B073F0B" w14:textId="1ACCE37A" w:rsidR="009E1164" w:rsidRDefault="009E1164" w:rsidP="009E1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08/12/2023</w:t>
            </w:r>
          </w:p>
        </w:tc>
      </w:tr>
      <w:tr w:rsidR="00467575" w:rsidRPr="006238C2" w14:paraId="52931B2A" w14:textId="77777777" w:rsidTr="00925051">
        <w:tc>
          <w:tcPr>
            <w:tcW w:w="1118" w:type="dxa"/>
          </w:tcPr>
          <w:p w14:paraId="6FD5FDE7" w14:textId="456607D1" w:rsidR="00467575" w:rsidRDefault="00467575" w:rsidP="00467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5256" w:type="dxa"/>
          </w:tcPr>
          <w:p w14:paraId="7F7A6A6B" w14:textId="2DDFE825" w:rsidR="00467575" w:rsidRDefault="00467575" w:rsidP="00467575">
            <w:pPr>
              <w:rPr>
                <w:sz w:val="20"/>
                <w:szCs w:val="20"/>
              </w:rPr>
            </w:pPr>
            <w:r w:rsidRPr="000D4219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0D4219">
              <w:rPr>
                <w:sz w:val="20"/>
                <w:szCs w:val="20"/>
              </w:rPr>
              <w:t>To</w:t>
            </w:r>
            <w:proofErr w:type="spellEnd"/>
            <w:r w:rsidRPr="000D4219">
              <w:rPr>
                <w:sz w:val="20"/>
                <w:szCs w:val="20"/>
                <w:lang w:val="en-GB"/>
              </w:rPr>
              <w:t>Gather document.</w:t>
            </w:r>
          </w:p>
        </w:tc>
        <w:tc>
          <w:tcPr>
            <w:tcW w:w="2410" w:type="dxa"/>
          </w:tcPr>
          <w:p w14:paraId="16519378" w14:textId="42F0E5D6" w:rsidR="00467575" w:rsidRDefault="00467575" w:rsidP="00467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22/12/2023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FF537" w14:textId="77777777" w:rsidR="00E64641" w:rsidRDefault="00E64641">
      <w:r>
        <w:separator/>
      </w:r>
    </w:p>
  </w:endnote>
  <w:endnote w:type="continuationSeparator" w:id="0">
    <w:p w14:paraId="4C00BC87" w14:textId="77777777" w:rsidR="00E64641" w:rsidRDefault="00E6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99BC3" w14:textId="77777777" w:rsidR="00E64641" w:rsidRDefault="00E64641">
      <w:r>
        <w:separator/>
      </w:r>
    </w:p>
  </w:footnote>
  <w:footnote w:type="continuationSeparator" w:id="0">
    <w:p w14:paraId="5B96611B" w14:textId="77777777" w:rsidR="00E64641" w:rsidRDefault="00E6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296A7C1A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467575">
            <w:rPr>
              <w:sz w:val="20"/>
            </w:rPr>
            <w:t>3</w:t>
          </w:r>
        </w:p>
      </w:tc>
    </w:tr>
    <w:tr w:rsidR="00985EE5" w14:paraId="6999CB92" w14:textId="77777777">
      <w:tc>
        <w:tcPr>
          <w:tcW w:w="6379" w:type="dxa"/>
        </w:tcPr>
        <w:p w14:paraId="7BB664E6" w14:textId="44CE5E44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3212C6">
            <w:rPr>
              <w:sz w:val="20"/>
            </w:rPr>
            <w:t>Remove</w:t>
          </w:r>
          <w:r w:rsidR="00F67C0A">
            <w:rPr>
              <w:sz w:val="20"/>
            </w:rPr>
            <w:t xml:space="preserve">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19A04783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</w:t>
          </w:r>
          <w:r w:rsidR="00467575">
            <w:rPr>
              <w:sz w:val="20"/>
            </w:rPr>
            <w:t>22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627166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97321149">
    <w:abstractNumId w:val="0"/>
  </w:num>
  <w:num w:numId="2" w16cid:durableId="1842550983">
    <w:abstractNumId w:val="0"/>
  </w:num>
  <w:num w:numId="3" w16cid:durableId="398594496">
    <w:abstractNumId w:val="3"/>
  </w:num>
  <w:num w:numId="4" w16cid:durableId="1337878052">
    <w:abstractNumId w:val="2"/>
  </w:num>
  <w:num w:numId="5" w16cid:durableId="667173135">
    <w:abstractNumId w:val="9"/>
  </w:num>
  <w:num w:numId="6" w16cid:durableId="520166968">
    <w:abstractNumId w:val="5"/>
  </w:num>
  <w:num w:numId="7" w16cid:durableId="359209318">
    <w:abstractNumId w:val="6"/>
  </w:num>
  <w:num w:numId="8" w16cid:durableId="1811555054">
    <w:abstractNumId w:val="1"/>
  </w:num>
  <w:num w:numId="9" w16cid:durableId="778913251">
    <w:abstractNumId w:val="4"/>
  </w:num>
  <w:num w:numId="10" w16cid:durableId="1563448493">
    <w:abstractNumId w:val="10"/>
  </w:num>
  <w:num w:numId="11" w16cid:durableId="16390534">
    <w:abstractNumId w:val="7"/>
  </w:num>
  <w:num w:numId="12" w16cid:durableId="1129474153">
    <w:abstractNumId w:val="8"/>
  </w:num>
  <w:num w:numId="13" w16cid:durableId="34632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502AD"/>
    <w:rsid w:val="0005497B"/>
    <w:rsid w:val="00070405"/>
    <w:rsid w:val="00093904"/>
    <w:rsid w:val="00095280"/>
    <w:rsid w:val="000D4068"/>
    <w:rsid w:val="000D4219"/>
    <w:rsid w:val="000E5836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203DB0"/>
    <w:rsid w:val="00207C1D"/>
    <w:rsid w:val="002202C9"/>
    <w:rsid w:val="00247F20"/>
    <w:rsid w:val="002940ED"/>
    <w:rsid w:val="002C205D"/>
    <w:rsid w:val="002E26BA"/>
    <w:rsid w:val="002E57C5"/>
    <w:rsid w:val="00305A1D"/>
    <w:rsid w:val="00312C73"/>
    <w:rsid w:val="00316BAE"/>
    <w:rsid w:val="003212C6"/>
    <w:rsid w:val="00337B5C"/>
    <w:rsid w:val="00341B83"/>
    <w:rsid w:val="003606A8"/>
    <w:rsid w:val="00367D34"/>
    <w:rsid w:val="003923FA"/>
    <w:rsid w:val="003E32FA"/>
    <w:rsid w:val="00413060"/>
    <w:rsid w:val="00443DB5"/>
    <w:rsid w:val="00450C77"/>
    <w:rsid w:val="004542E5"/>
    <w:rsid w:val="004621AF"/>
    <w:rsid w:val="00462CEF"/>
    <w:rsid w:val="004668AF"/>
    <w:rsid w:val="00467575"/>
    <w:rsid w:val="00480120"/>
    <w:rsid w:val="00487615"/>
    <w:rsid w:val="00487E81"/>
    <w:rsid w:val="00490575"/>
    <w:rsid w:val="004A79D5"/>
    <w:rsid w:val="004B4867"/>
    <w:rsid w:val="004C53A0"/>
    <w:rsid w:val="004C7412"/>
    <w:rsid w:val="004F3A40"/>
    <w:rsid w:val="004F419B"/>
    <w:rsid w:val="004F5D4D"/>
    <w:rsid w:val="005019B2"/>
    <w:rsid w:val="00504FE4"/>
    <w:rsid w:val="00511D88"/>
    <w:rsid w:val="00514D33"/>
    <w:rsid w:val="005172BB"/>
    <w:rsid w:val="00593E27"/>
    <w:rsid w:val="005A04BD"/>
    <w:rsid w:val="005C35D8"/>
    <w:rsid w:val="005E538A"/>
    <w:rsid w:val="0060290D"/>
    <w:rsid w:val="00606219"/>
    <w:rsid w:val="00622C15"/>
    <w:rsid w:val="00622E09"/>
    <w:rsid w:val="006238C2"/>
    <w:rsid w:val="00626665"/>
    <w:rsid w:val="00627166"/>
    <w:rsid w:val="00636F0A"/>
    <w:rsid w:val="00651B6A"/>
    <w:rsid w:val="00656784"/>
    <w:rsid w:val="00694A56"/>
    <w:rsid w:val="006B0D38"/>
    <w:rsid w:val="006E5F63"/>
    <w:rsid w:val="006F60B2"/>
    <w:rsid w:val="00723E6E"/>
    <w:rsid w:val="007246AD"/>
    <w:rsid w:val="00727318"/>
    <w:rsid w:val="00735BE7"/>
    <w:rsid w:val="007822CC"/>
    <w:rsid w:val="007C1E0B"/>
    <w:rsid w:val="007F13F6"/>
    <w:rsid w:val="00850218"/>
    <w:rsid w:val="008529A5"/>
    <w:rsid w:val="00852BE8"/>
    <w:rsid w:val="008866E4"/>
    <w:rsid w:val="008B1755"/>
    <w:rsid w:val="008B191A"/>
    <w:rsid w:val="008C3D44"/>
    <w:rsid w:val="00902385"/>
    <w:rsid w:val="00925051"/>
    <w:rsid w:val="00933A8E"/>
    <w:rsid w:val="00942ADD"/>
    <w:rsid w:val="009756B6"/>
    <w:rsid w:val="00980295"/>
    <w:rsid w:val="00985EE5"/>
    <w:rsid w:val="00996071"/>
    <w:rsid w:val="009A3BCB"/>
    <w:rsid w:val="009E1164"/>
    <w:rsid w:val="00A41C5F"/>
    <w:rsid w:val="00A47881"/>
    <w:rsid w:val="00A47CCF"/>
    <w:rsid w:val="00A66DD3"/>
    <w:rsid w:val="00A93E5B"/>
    <w:rsid w:val="00AA178A"/>
    <w:rsid w:val="00AD2335"/>
    <w:rsid w:val="00AE5A5A"/>
    <w:rsid w:val="00B04551"/>
    <w:rsid w:val="00B26FEB"/>
    <w:rsid w:val="00B34B08"/>
    <w:rsid w:val="00B62D63"/>
    <w:rsid w:val="00BE74D8"/>
    <w:rsid w:val="00BE79A8"/>
    <w:rsid w:val="00C05E2E"/>
    <w:rsid w:val="00C15D8A"/>
    <w:rsid w:val="00C41503"/>
    <w:rsid w:val="00C43F14"/>
    <w:rsid w:val="00C6270B"/>
    <w:rsid w:val="00C7538E"/>
    <w:rsid w:val="00C92EF2"/>
    <w:rsid w:val="00C977E9"/>
    <w:rsid w:val="00CB6D4F"/>
    <w:rsid w:val="00CC3895"/>
    <w:rsid w:val="00CE2667"/>
    <w:rsid w:val="00CF161F"/>
    <w:rsid w:val="00D02D02"/>
    <w:rsid w:val="00D05FA3"/>
    <w:rsid w:val="00D10036"/>
    <w:rsid w:val="00D16242"/>
    <w:rsid w:val="00D20B06"/>
    <w:rsid w:val="00D30EE2"/>
    <w:rsid w:val="00D83928"/>
    <w:rsid w:val="00DD175D"/>
    <w:rsid w:val="00DE2534"/>
    <w:rsid w:val="00E22AE5"/>
    <w:rsid w:val="00E232CD"/>
    <w:rsid w:val="00E31199"/>
    <w:rsid w:val="00E5196E"/>
    <w:rsid w:val="00E64641"/>
    <w:rsid w:val="00E7339C"/>
    <w:rsid w:val="00E77233"/>
    <w:rsid w:val="00E7724D"/>
    <w:rsid w:val="00E96106"/>
    <w:rsid w:val="00ED3978"/>
    <w:rsid w:val="00F17C82"/>
    <w:rsid w:val="00F32731"/>
    <w:rsid w:val="00F43080"/>
    <w:rsid w:val="00F538CE"/>
    <w:rsid w:val="00F67C0A"/>
    <w:rsid w:val="00F76CA8"/>
    <w:rsid w:val="00FA643E"/>
    <w:rsid w:val="00FB05FC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C2A9-8279-49E0-BD93-E2B48327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2</cp:revision>
  <cp:lastPrinted>1899-12-31T22:03:04Z</cp:lastPrinted>
  <dcterms:created xsi:type="dcterms:W3CDTF">2023-12-22T19:54:00Z</dcterms:created>
  <dcterms:modified xsi:type="dcterms:W3CDTF">2023-12-22T19:54:00Z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