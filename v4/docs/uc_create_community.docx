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41C774A9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67C0A">
        <w:t xml:space="preserve">Create </w:t>
      </w:r>
      <w:r w:rsidR="00C358EA">
        <w:t>Community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6CA73EA9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create </w:t>
      </w:r>
      <w:r w:rsidR="00C358EA">
        <w:rPr>
          <w:rFonts w:ascii="Times New Roman" w:hAnsi="Times New Roman"/>
          <w:b w:val="0"/>
          <w:sz w:val="20"/>
        </w:rPr>
        <w:t>community</w:t>
      </w:r>
      <w:r w:rsidRPr="004621AF">
        <w:rPr>
          <w:rFonts w:ascii="Times New Roman" w:hAnsi="Times New Roman"/>
          <w:b w:val="0"/>
          <w:sz w:val="20"/>
        </w:rPr>
        <w:t xml:space="preserve">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12D0E06E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20C8BBA6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User wants to create a </w:t>
      </w:r>
      <w:r w:rsidR="00C358EA">
        <w:t>community.</w:t>
      </w:r>
    </w:p>
    <w:p w14:paraId="7500CE9F" w14:textId="02B362E0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C358EA">
        <w:t>communities</w:t>
      </w:r>
      <w:r>
        <w:t>.</w:t>
      </w:r>
    </w:p>
    <w:p w14:paraId="3B03AF36" w14:textId="7FE4A0DC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selects</w:t>
      </w:r>
      <w:r w:rsidR="00312DE3">
        <w:t xml:space="preserve"> </w:t>
      </w:r>
      <w:r w:rsidR="00C358EA">
        <w:t>community creation option</w:t>
      </w:r>
      <w:r w:rsidR="00DD0596">
        <w:t>.</w:t>
      </w:r>
    </w:p>
    <w:p w14:paraId="00FC10EF" w14:textId="6638B391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>System asks for community name.</w:t>
      </w:r>
    </w:p>
    <w:p w14:paraId="284D9C91" w14:textId="6576DAC1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>User enters the name of the community.</w:t>
      </w:r>
    </w:p>
    <w:p w14:paraId="1765716D" w14:textId="51913088" w:rsidR="004A79D5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System </w:t>
      </w:r>
      <w:r w:rsidR="00572D97">
        <w:t>asks for</w:t>
      </w:r>
      <w:r>
        <w:t xml:space="preserve"> </w:t>
      </w:r>
      <w:r w:rsidR="00C358EA">
        <w:t>area of interes</w:t>
      </w:r>
      <w:r w:rsidR="00572D97">
        <w:t>t</w:t>
      </w:r>
      <w:r w:rsidR="00DD0596">
        <w:t>.</w:t>
      </w:r>
    </w:p>
    <w:p w14:paraId="29BD2F07" w14:textId="556CA9F6" w:rsidR="00511D88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C358EA">
        <w:t>chooses area of interest of the community.</w:t>
      </w:r>
    </w:p>
    <w:p w14:paraId="44C12499" w14:textId="1BD146D3" w:rsidR="00C45ABE" w:rsidRDefault="00C45ABE" w:rsidP="00CF161F">
      <w:pPr>
        <w:pStyle w:val="GvdeMetni"/>
        <w:numPr>
          <w:ilvl w:val="0"/>
          <w:numId w:val="5"/>
        </w:numPr>
        <w:jc w:val="both"/>
      </w:pPr>
      <w:r>
        <w:t xml:space="preserve">System </w:t>
      </w:r>
      <w:r w:rsidR="00572D97">
        <w:t>asks for participants.</w:t>
      </w:r>
    </w:p>
    <w:p w14:paraId="1A80BB4D" w14:textId="6FD797D2" w:rsidR="00C358EA" w:rsidRDefault="00C358EA" w:rsidP="00CF161F">
      <w:pPr>
        <w:pStyle w:val="GvdeMetni"/>
        <w:numPr>
          <w:ilvl w:val="0"/>
          <w:numId w:val="5"/>
        </w:numPr>
        <w:jc w:val="both"/>
      </w:pPr>
      <w:r>
        <w:t>User selects</w:t>
      </w:r>
      <w:r w:rsidR="00572D97">
        <w:t xml:space="preserve"> participants from</w:t>
      </w:r>
      <w:r>
        <w:t xml:space="preserve"> friends</w:t>
      </w:r>
      <w:r w:rsidR="00C45ABE">
        <w:t xml:space="preserve"> </w:t>
      </w:r>
      <w:r w:rsidR="00572D97">
        <w:t xml:space="preserve">list </w:t>
      </w:r>
      <w:r w:rsidR="00C45ABE">
        <w:t>who will be in the community.</w:t>
      </w:r>
    </w:p>
    <w:p w14:paraId="3F6314DF" w14:textId="044B3F0D" w:rsidR="00AD2335" w:rsidRDefault="00AD2335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 xml:space="preserve">System </w:t>
      </w:r>
      <w:r w:rsidR="00DD0596">
        <w:t xml:space="preserve">creates </w:t>
      </w:r>
      <w:r w:rsidR="00C45ABE">
        <w:t>community.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B73198F" w14:textId="6FA89DC4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 w:rsidR="00572D97">
        <w:rPr>
          <w:sz w:val="20"/>
          <w:szCs w:val="20"/>
        </w:rPr>
        <w:t>user wants to give up operation,</w:t>
      </w:r>
    </w:p>
    <w:p w14:paraId="69A8706B" w14:textId="5A0963EB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1. </w:t>
      </w:r>
      <w:r w:rsidR="00572D97" w:rsidRPr="004F5D4D">
        <w:rPr>
          <w:sz w:val="20"/>
          <w:szCs w:val="20"/>
        </w:rPr>
        <w:t>User cancel</w:t>
      </w:r>
      <w:r w:rsidR="00572D97">
        <w:rPr>
          <w:sz w:val="20"/>
          <w:szCs w:val="20"/>
        </w:rPr>
        <w:t>s</w:t>
      </w:r>
      <w:r w:rsidR="00572D97" w:rsidRPr="004F5D4D">
        <w:rPr>
          <w:sz w:val="20"/>
          <w:szCs w:val="20"/>
        </w:rPr>
        <w:t xml:space="preserve"> the operation</w:t>
      </w:r>
    </w:p>
    <w:p w14:paraId="7B3FA1DD" w14:textId="218076C7" w:rsidR="00942CB4" w:rsidRPr="00C45ABE" w:rsidRDefault="00480120" w:rsidP="00C45ABE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 w:rsidR="00572D97"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4A560CD1" w14:textId="77777777" w:rsidR="00FF6510" w:rsidRDefault="00FF6510" w:rsidP="00FF6510">
      <w:pPr>
        <w:pStyle w:val="Balk2"/>
        <w:numPr>
          <w:ilvl w:val="1"/>
          <w:numId w:val="1"/>
        </w:numPr>
        <w:ind w:left="720" w:hanging="720"/>
        <w:jc w:val="both"/>
      </w:pPr>
      <w:r>
        <w:t>Exceeding Character Limit (5a)</w:t>
      </w:r>
    </w:p>
    <w:p w14:paraId="62369314" w14:textId="0F9A7BA7" w:rsidR="00FF6510" w:rsidRDefault="00FF6510" w:rsidP="00FF6510">
      <w:pPr>
        <w:pStyle w:val="GvdeMetni"/>
        <w:jc w:val="both"/>
      </w:pPr>
      <w:r>
        <w:t>If in step 5 of the basic flow the User exceeds the character limit for</w:t>
      </w:r>
      <w:r w:rsidR="00572D97">
        <w:t xml:space="preserve"> community</w:t>
      </w:r>
      <w:r>
        <w:t xml:space="preserve"> name, then:</w:t>
      </w:r>
    </w:p>
    <w:p w14:paraId="62B54858" w14:textId="06B66561" w:rsidR="00FF6510" w:rsidRDefault="00FF6510" w:rsidP="00FF6510">
      <w:pPr>
        <w:pStyle w:val="GvdeMetni"/>
        <w:ind w:left="1080"/>
        <w:jc w:val="both"/>
      </w:pPr>
      <w:r>
        <w:t xml:space="preserve">1.    System </w:t>
      </w:r>
      <w:r w:rsidR="00572D97">
        <w:t>throws</w:t>
      </w:r>
      <w:r>
        <w:t xml:space="preserve"> an exception.</w:t>
      </w:r>
    </w:p>
    <w:p w14:paraId="04624DF9" w14:textId="63DE510B" w:rsidR="00FF6510" w:rsidRDefault="00FF6510" w:rsidP="00FF6510">
      <w:pPr>
        <w:pStyle w:val="GvdeMetni"/>
        <w:ind w:left="1080"/>
        <w:jc w:val="both"/>
      </w:pPr>
      <w:r>
        <w:t>2.    The use case resumes at step 5 again.</w:t>
      </w:r>
    </w:p>
    <w:p w14:paraId="3B45CBA3" w14:textId="45221318" w:rsidR="0017366D" w:rsidRDefault="0017366D" w:rsidP="00CF161F">
      <w:pPr>
        <w:pStyle w:val="Balk2"/>
        <w:jc w:val="both"/>
      </w:pPr>
      <w:r>
        <w:t>Miss</w:t>
      </w:r>
      <w:r w:rsidR="00651B6A">
        <w:t>ed</w:t>
      </w:r>
      <w:r>
        <w:t xml:space="preserve"> </w:t>
      </w:r>
      <w:r w:rsidR="00FF6510">
        <w:t xml:space="preserve">Area of Interest </w:t>
      </w:r>
      <w:r>
        <w:t>Information</w:t>
      </w:r>
      <w:r w:rsidR="00480120">
        <w:t xml:space="preserve"> (</w:t>
      </w:r>
      <w:r w:rsidR="00FF6510">
        <w:t>7</w:t>
      </w:r>
      <w:r w:rsidR="00C45ABE">
        <w:t>a</w:t>
      </w:r>
      <w:r w:rsidR="00480120">
        <w:t>)</w:t>
      </w:r>
    </w:p>
    <w:p w14:paraId="7FA20022" w14:textId="72C45827" w:rsidR="0017366D" w:rsidRDefault="00305A1D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FF6510">
        <w:rPr>
          <w:rStyle w:val="ui-provider"/>
        </w:rPr>
        <w:t>7</w:t>
      </w:r>
      <w:r>
        <w:rPr>
          <w:rStyle w:val="ui-provider"/>
        </w:rPr>
        <w:t xml:space="preserve"> of the basic flow, the User </w:t>
      </w:r>
      <w:r w:rsidR="00942CB4">
        <w:rPr>
          <w:rStyle w:val="ui-provider"/>
        </w:rPr>
        <w:t xml:space="preserve">does not fill </w:t>
      </w:r>
      <w:proofErr w:type="gramStart"/>
      <w:r w:rsidR="00942CB4">
        <w:rPr>
          <w:rStyle w:val="ui-provider"/>
        </w:rPr>
        <w:t xml:space="preserve">in the </w:t>
      </w:r>
      <w:r w:rsidR="00FF6510">
        <w:rPr>
          <w:rStyle w:val="ui-provider"/>
        </w:rPr>
        <w:t>area of</w:t>
      </w:r>
      <w:proofErr w:type="gramEnd"/>
      <w:r w:rsidR="00FF6510">
        <w:rPr>
          <w:rStyle w:val="ui-provider"/>
        </w:rPr>
        <w:t xml:space="preserve"> interest </w:t>
      </w:r>
      <w:r w:rsidR="00942CB4">
        <w:rPr>
          <w:rStyle w:val="ui-provider"/>
        </w:rPr>
        <w:t>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488119EC" w:rsidR="0017366D" w:rsidRDefault="005E538A" w:rsidP="00CF161F">
      <w:pPr>
        <w:pStyle w:val="GvdeMetni"/>
        <w:ind w:left="1080"/>
        <w:jc w:val="both"/>
      </w:pPr>
      <w:r>
        <w:t xml:space="preserve">1.    </w:t>
      </w:r>
      <w:r w:rsidR="00305A1D">
        <w:t xml:space="preserve">System </w:t>
      </w:r>
      <w:r w:rsidR="00572D97">
        <w:t>throws</w:t>
      </w:r>
      <w:r w:rsidR="00305A1D">
        <w:t xml:space="preserve"> </w:t>
      </w:r>
      <w:r w:rsidR="00942CB4">
        <w:t>an</w:t>
      </w:r>
      <w:r w:rsidR="0017366D">
        <w:t xml:space="preserve"> </w:t>
      </w:r>
      <w:r w:rsidR="00305A1D">
        <w:t>exception.</w:t>
      </w:r>
    </w:p>
    <w:p w14:paraId="2E6F3B75" w14:textId="653F0659" w:rsidR="00942CB4" w:rsidRDefault="005E538A" w:rsidP="00C45ABE">
      <w:pPr>
        <w:pStyle w:val="GvdeMetni"/>
        <w:ind w:left="1080"/>
        <w:jc w:val="both"/>
      </w:pPr>
      <w:r>
        <w:t xml:space="preserve">2.    </w:t>
      </w:r>
      <w:r w:rsidR="0017366D">
        <w:t xml:space="preserve">The use case resumes at step </w:t>
      </w:r>
      <w:r w:rsidR="00942CB4">
        <w:t>5</w:t>
      </w:r>
      <w:r w:rsidR="0017366D">
        <w:t xml:space="preserve"> again.</w:t>
      </w:r>
    </w:p>
    <w:p w14:paraId="57FF3FE1" w14:textId="3ED87113" w:rsidR="00FF6510" w:rsidRDefault="00FF6510" w:rsidP="00FF6510">
      <w:pPr>
        <w:pStyle w:val="Balk2"/>
        <w:jc w:val="both"/>
      </w:pPr>
      <w:r>
        <w:t>Missed Friend Selection (9a)</w:t>
      </w:r>
    </w:p>
    <w:p w14:paraId="76427014" w14:textId="118BF30E" w:rsidR="00FF6510" w:rsidRDefault="00FF6510" w:rsidP="00FF6510">
      <w:pPr>
        <w:pStyle w:val="GvdeMetni"/>
        <w:jc w:val="both"/>
      </w:pPr>
      <w:r>
        <w:rPr>
          <w:rStyle w:val="ui-provider"/>
        </w:rPr>
        <w:t>If in step 9 of the basic flow, the User does not select any friends then:</w:t>
      </w:r>
      <w:r>
        <w:t xml:space="preserve"> </w:t>
      </w:r>
    </w:p>
    <w:p w14:paraId="6DD2AB32" w14:textId="7039C195" w:rsidR="00FF6510" w:rsidRDefault="00FF6510" w:rsidP="00FF6510">
      <w:pPr>
        <w:pStyle w:val="GvdeMetni"/>
        <w:ind w:left="1080"/>
        <w:jc w:val="both"/>
      </w:pPr>
      <w:r>
        <w:t xml:space="preserve">1.    System </w:t>
      </w:r>
      <w:r w:rsidR="00572D97">
        <w:t>throws</w:t>
      </w:r>
      <w:r>
        <w:t xml:space="preserve"> an exception.</w:t>
      </w:r>
    </w:p>
    <w:p w14:paraId="324E6CE4" w14:textId="40F80BEB" w:rsidR="00CC3895" w:rsidRDefault="00FF6510" w:rsidP="00FF6510">
      <w:pPr>
        <w:pStyle w:val="GvdeMetni"/>
        <w:ind w:left="1080"/>
        <w:jc w:val="both"/>
      </w:pPr>
      <w:r>
        <w:lastRenderedPageBreak/>
        <w:t>2.    The use case resumes at step 5 again.</w:t>
      </w: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627F45BB" w:rsidR="00651B6A" w:rsidRDefault="00651B6A" w:rsidP="00CF161F">
      <w:pPr>
        <w:pStyle w:val="Balk2"/>
        <w:jc w:val="both"/>
      </w:pPr>
      <w:r>
        <w:t xml:space="preserve">Successful </w:t>
      </w:r>
      <w:r w:rsidR="00C45ABE">
        <w:t>Community Creation</w:t>
      </w:r>
    </w:p>
    <w:p w14:paraId="6D914437" w14:textId="2B6CC31E" w:rsidR="00651B6A" w:rsidRPr="00F67C0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C45ABE">
        <w:rPr>
          <w:rFonts w:ascii="Times New Roman" w:hAnsi="Times New Roman"/>
          <w:b w:val="0"/>
        </w:rPr>
        <w:t xml:space="preserve">the community in </w:t>
      </w:r>
      <w:r w:rsidR="00572D97">
        <w:rPr>
          <w:rFonts w:ascii="Times New Roman" w:hAnsi="Times New Roman"/>
          <w:b w:val="0"/>
        </w:rPr>
        <w:t xml:space="preserve">his/her </w:t>
      </w:r>
      <w:r w:rsidR="00C45ABE">
        <w:rPr>
          <w:rFonts w:ascii="Times New Roman" w:hAnsi="Times New Roman"/>
          <w:b w:val="0"/>
        </w:rPr>
        <w:t>communities, app shows all the community details correct.</w:t>
      </w:r>
    </w:p>
    <w:p w14:paraId="2ABDB230" w14:textId="77777777" w:rsidR="00ED3D98" w:rsidRDefault="00ED3D98" w:rsidP="00ED3D98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605862DC" w14:textId="3E4A88B1" w:rsidR="00487615" w:rsidRDefault="00ED3D98" w:rsidP="00CF161F">
      <w:pPr>
        <w:pStyle w:val="GvdeMetni"/>
        <w:jc w:val="both"/>
      </w:pPr>
      <w:r>
        <w:t>None</w:t>
      </w:r>
    </w:p>
    <w:p w14:paraId="4D17F80D" w14:textId="77777777" w:rsidR="00487615" w:rsidRDefault="00487615" w:rsidP="00CF161F">
      <w:pPr>
        <w:pStyle w:val="GvdeMetni"/>
        <w:jc w:val="both"/>
      </w:pPr>
    </w:p>
    <w:p w14:paraId="667FF9C8" w14:textId="77777777" w:rsidR="00487615" w:rsidRDefault="00487615" w:rsidP="00CF161F">
      <w:pPr>
        <w:pStyle w:val="GvdeMetni"/>
        <w:jc w:val="both"/>
      </w:pPr>
    </w:p>
    <w:p w14:paraId="128B34E8" w14:textId="77777777" w:rsidR="00487615" w:rsidRDefault="00487615" w:rsidP="00CF161F">
      <w:pPr>
        <w:pStyle w:val="GvdeMetni"/>
        <w:jc w:val="both"/>
      </w:pPr>
    </w:p>
    <w:p w14:paraId="26776206" w14:textId="77777777" w:rsidR="00487615" w:rsidRDefault="00487615" w:rsidP="00CF161F">
      <w:pPr>
        <w:pStyle w:val="GvdeMetni"/>
        <w:jc w:val="both"/>
      </w:pPr>
    </w:p>
    <w:p w14:paraId="6AD99A92" w14:textId="77777777" w:rsidR="00487615" w:rsidRDefault="00487615" w:rsidP="00CF161F">
      <w:pPr>
        <w:pStyle w:val="GvdeMetni"/>
        <w:jc w:val="both"/>
      </w:pPr>
    </w:p>
    <w:p w14:paraId="133E3F85" w14:textId="77777777" w:rsidR="00487615" w:rsidRDefault="00487615" w:rsidP="00CF161F">
      <w:pPr>
        <w:pStyle w:val="GvdeMetni"/>
        <w:jc w:val="both"/>
      </w:pPr>
    </w:p>
    <w:p w14:paraId="62422F67" w14:textId="77777777" w:rsidR="00487615" w:rsidRDefault="00487615" w:rsidP="00CF161F">
      <w:pPr>
        <w:pStyle w:val="GvdeMetni"/>
        <w:jc w:val="both"/>
      </w:pPr>
    </w:p>
    <w:p w14:paraId="3F18D0E5" w14:textId="77777777" w:rsidR="00487615" w:rsidRDefault="00487615" w:rsidP="00CF161F">
      <w:pPr>
        <w:pStyle w:val="GvdeMetni"/>
        <w:jc w:val="both"/>
      </w:pPr>
    </w:p>
    <w:p w14:paraId="04AFB556" w14:textId="77777777" w:rsidR="00487615" w:rsidRDefault="00487615" w:rsidP="00CF161F">
      <w:pPr>
        <w:pStyle w:val="GvdeMetni"/>
        <w:jc w:val="both"/>
      </w:pPr>
    </w:p>
    <w:p w14:paraId="31735DD6" w14:textId="77777777" w:rsidR="00487615" w:rsidRDefault="00487615" w:rsidP="00CF161F">
      <w:pPr>
        <w:pStyle w:val="GvdeMetni"/>
        <w:jc w:val="both"/>
      </w:pPr>
    </w:p>
    <w:p w14:paraId="053AC4D5" w14:textId="77777777" w:rsidR="00487615" w:rsidRDefault="00487615" w:rsidP="00CF161F">
      <w:pPr>
        <w:pStyle w:val="GvdeMetni"/>
        <w:jc w:val="both"/>
      </w:pPr>
    </w:p>
    <w:p w14:paraId="5635B022" w14:textId="77777777" w:rsidR="00487615" w:rsidRDefault="00487615" w:rsidP="00CF161F">
      <w:pPr>
        <w:pStyle w:val="GvdeMetni"/>
        <w:jc w:val="both"/>
      </w:pPr>
    </w:p>
    <w:p w14:paraId="3C90EF80" w14:textId="77777777" w:rsidR="00487615" w:rsidRDefault="00487615" w:rsidP="00CF161F">
      <w:pPr>
        <w:pStyle w:val="GvdeMetni"/>
        <w:jc w:val="both"/>
      </w:pPr>
    </w:p>
    <w:p w14:paraId="160BCBB4" w14:textId="77777777" w:rsidR="00487615" w:rsidRDefault="00487615" w:rsidP="00CF161F">
      <w:pPr>
        <w:pStyle w:val="GvdeMetni"/>
        <w:jc w:val="both"/>
      </w:pPr>
    </w:p>
    <w:p w14:paraId="563B0A11" w14:textId="77777777" w:rsidR="00487615" w:rsidRDefault="00487615" w:rsidP="00CF161F">
      <w:pPr>
        <w:pStyle w:val="GvdeMetni"/>
        <w:jc w:val="both"/>
      </w:pPr>
    </w:p>
    <w:p w14:paraId="7D380893" w14:textId="77777777" w:rsidR="00487615" w:rsidRDefault="00487615" w:rsidP="00CF161F">
      <w:pPr>
        <w:pStyle w:val="GvdeMetni"/>
        <w:jc w:val="both"/>
      </w:pPr>
    </w:p>
    <w:p w14:paraId="4EC5968A" w14:textId="77777777" w:rsidR="00487615" w:rsidRDefault="00487615" w:rsidP="00CF161F">
      <w:pPr>
        <w:pStyle w:val="GvdeMetni"/>
        <w:jc w:val="both"/>
      </w:pPr>
    </w:p>
    <w:p w14:paraId="121D20B6" w14:textId="77777777" w:rsidR="00487615" w:rsidRDefault="00487615" w:rsidP="00CF161F">
      <w:pPr>
        <w:pStyle w:val="GvdeMetni"/>
        <w:jc w:val="both"/>
      </w:pPr>
    </w:p>
    <w:p w14:paraId="02A6FC2D" w14:textId="77777777" w:rsidR="00487615" w:rsidRDefault="00487615" w:rsidP="00CF161F">
      <w:pPr>
        <w:pStyle w:val="GvdeMetni"/>
        <w:jc w:val="both"/>
      </w:pPr>
    </w:p>
    <w:p w14:paraId="36B9FE59" w14:textId="77777777" w:rsidR="00487615" w:rsidRDefault="00487615" w:rsidP="00CF161F">
      <w:pPr>
        <w:pStyle w:val="GvdeMetni"/>
        <w:jc w:val="both"/>
      </w:pPr>
    </w:p>
    <w:p w14:paraId="1F17A0BF" w14:textId="77777777" w:rsidR="00487615" w:rsidRDefault="00487615" w:rsidP="00CF161F">
      <w:pPr>
        <w:pStyle w:val="GvdeMetni"/>
        <w:jc w:val="both"/>
      </w:pPr>
    </w:p>
    <w:p w14:paraId="5ACC231F" w14:textId="77777777" w:rsidR="00487615" w:rsidRDefault="00487615" w:rsidP="00CF161F">
      <w:pPr>
        <w:pStyle w:val="GvdeMetni"/>
        <w:jc w:val="both"/>
      </w:pPr>
    </w:p>
    <w:p w14:paraId="28EDF7E4" w14:textId="77777777" w:rsidR="00487615" w:rsidRDefault="00487615" w:rsidP="00CF161F">
      <w:pPr>
        <w:pStyle w:val="GvdeMetni"/>
        <w:jc w:val="both"/>
      </w:pPr>
    </w:p>
    <w:p w14:paraId="0F5B67F0" w14:textId="77777777" w:rsidR="00487615" w:rsidRDefault="00487615" w:rsidP="00CF161F">
      <w:pPr>
        <w:pStyle w:val="GvdeMetni"/>
        <w:jc w:val="both"/>
      </w:pPr>
    </w:p>
    <w:p w14:paraId="173833EF" w14:textId="77777777" w:rsidR="00487615" w:rsidRDefault="00487615" w:rsidP="00CF161F">
      <w:pPr>
        <w:pStyle w:val="GvdeMetni"/>
        <w:jc w:val="both"/>
      </w:pPr>
    </w:p>
    <w:p w14:paraId="76594C28" w14:textId="77777777" w:rsidR="00487615" w:rsidRDefault="00487615" w:rsidP="00CF161F">
      <w:pPr>
        <w:pStyle w:val="GvdeMetni"/>
        <w:jc w:val="both"/>
      </w:pPr>
    </w:p>
    <w:p w14:paraId="4FBCB2E3" w14:textId="77777777" w:rsidR="00487615" w:rsidRDefault="00487615" w:rsidP="00CF161F">
      <w:pPr>
        <w:pStyle w:val="GvdeMetni"/>
        <w:jc w:val="both"/>
      </w:pPr>
    </w:p>
    <w:p w14:paraId="2BB5A6B4" w14:textId="5F55DFD4" w:rsidR="00487615" w:rsidRDefault="00487615" w:rsidP="00CF161F">
      <w:pPr>
        <w:pStyle w:val="GvdeMetni"/>
        <w:jc w:val="both"/>
      </w:pPr>
    </w:p>
    <w:p w14:paraId="7C78AE70" w14:textId="3CC90A81" w:rsidR="00C45ABE" w:rsidRDefault="00C45ABE" w:rsidP="00CF161F">
      <w:pPr>
        <w:pStyle w:val="GvdeMetni"/>
        <w:jc w:val="both"/>
      </w:pPr>
    </w:p>
    <w:p w14:paraId="07A4CE9C" w14:textId="5896DEAF" w:rsidR="00C45ABE" w:rsidRDefault="00C45ABE" w:rsidP="00CF161F">
      <w:pPr>
        <w:pStyle w:val="GvdeMetni"/>
        <w:jc w:val="both"/>
      </w:pPr>
    </w:p>
    <w:p w14:paraId="2EE9B944" w14:textId="77777777" w:rsidR="00C45ABE" w:rsidRDefault="00C45ABE" w:rsidP="00CF161F">
      <w:pPr>
        <w:pStyle w:val="GvdeMetni"/>
        <w:jc w:val="both"/>
      </w:pPr>
    </w:p>
    <w:p w14:paraId="414BD38B" w14:textId="2D3EE3F5" w:rsidR="00CC3895" w:rsidRDefault="00487615" w:rsidP="00D61267">
      <w:pPr>
        <w:pStyle w:val="KonuBal"/>
      </w:pPr>
      <w:r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6098F6F3" w:rsidR="00487615" w:rsidRPr="006238C2" w:rsidRDefault="00C45ABE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10/12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3ECB" w14:textId="77777777" w:rsidR="00F14D8E" w:rsidRDefault="00F14D8E">
      <w:r>
        <w:separator/>
      </w:r>
    </w:p>
  </w:endnote>
  <w:endnote w:type="continuationSeparator" w:id="0">
    <w:p w14:paraId="4BC9898E" w14:textId="77777777" w:rsidR="00F14D8E" w:rsidRDefault="00F1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39AB" w14:textId="77777777" w:rsidR="00F14D8E" w:rsidRDefault="00F14D8E">
      <w:r>
        <w:separator/>
      </w:r>
    </w:p>
  </w:footnote>
  <w:footnote w:type="continuationSeparator" w:id="0">
    <w:p w14:paraId="4D3A8720" w14:textId="77777777" w:rsidR="00F14D8E" w:rsidRDefault="00F14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04C33507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C358EA">
            <w:rPr>
              <w:sz w:val="20"/>
            </w:rPr>
            <w:t>0</w:t>
          </w:r>
        </w:p>
      </w:tc>
    </w:tr>
    <w:tr w:rsidR="00985EE5" w14:paraId="6999CB92" w14:textId="77777777">
      <w:tc>
        <w:tcPr>
          <w:tcW w:w="6379" w:type="dxa"/>
        </w:tcPr>
        <w:p w14:paraId="7BB664E6" w14:textId="224B0872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67C0A">
            <w:rPr>
              <w:sz w:val="20"/>
            </w:rPr>
            <w:t xml:space="preserve">Create </w:t>
          </w:r>
          <w:r w:rsidR="00C358EA">
            <w:rPr>
              <w:sz w:val="20"/>
            </w:rPr>
            <w:t>Community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754F088B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C358EA">
            <w:rPr>
              <w:sz w:val="20"/>
            </w:rPr>
            <w:t>10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555021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3025035">
    <w:abstractNumId w:val="0"/>
  </w:num>
  <w:num w:numId="2" w16cid:durableId="1935899725">
    <w:abstractNumId w:val="0"/>
  </w:num>
  <w:num w:numId="3" w16cid:durableId="1887182188">
    <w:abstractNumId w:val="3"/>
  </w:num>
  <w:num w:numId="4" w16cid:durableId="654266101">
    <w:abstractNumId w:val="2"/>
  </w:num>
  <w:num w:numId="5" w16cid:durableId="1586570609">
    <w:abstractNumId w:val="9"/>
  </w:num>
  <w:num w:numId="6" w16cid:durableId="2059623113">
    <w:abstractNumId w:val="5"/>
  </w:num>
  <w:num w:numId="7" w16cid:durableId="803279215">
    <w:abstractNumId w:val="6"/>
  </w:num>
  <w:num w:numId="8" w16cid:durableId="356538954">
    <w:abstractNumId w:val="1"/>
  </w:num>
  <w:num w:numId="9" w16cid:durableId="1467353986">
    <w:abstractNumId w:val="4"/>
  </w:num>
  <w:num w:numId="10" w16cid:durableId="541132597">
    <w:abstractNumId w:val="10"/>
  </w:num>
  <w:num w:numId="11" w16cid:durableId="638195399">
    <w:abstractNumId w:val="7"/>
  </w:num>
  <w:num w:numId="12" w16cid:durableId="908879361">
    <w:abstractNumId w:val="8"/>
  </w:num>
  <w:num w:numId="13" w16cid:durableId="11900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502AD"/>
    <w:rsid w:val="0005497B"/>
    <w:rsid w:val="00093904"/>
    <w:rsid w:val="00095280"/>
    <w:rsid w:val="000C3C9B"/>
    <w:rsid w:val="000D4068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1B2552"/>
    <w:rsid w:val="001E3F0A"/>
    <w:rsid w:val="00203DB0"/>
    <w:rsid w:val="00247F20"/>
    <w:rsid w:val="0026717E"/>
    <w:rsid w:val="0029386B"/>
    <w:rsid w:val="002940ED"/>
    <w:rsid w:val="002E26BA"/>
    <w:rsid w:val="002E57C5"/>
    <w:rsid w:val="00305A1D"/>
    <w:rsid w:val="00312C73"/>
    <w:rsid w:val="00312DE3"/>
    <w:rsid w:val="00316BAE"/>
    <w:rsid w:val="00337B5C"/>
    <w:rsid w:val="00341B83"/>
    <w:rsid w:val="003606A8"/>
    <w:rsid w:val="00367D34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55021"/>
    <w:rsid w:val="00572D97"/>
    <w:rsid w:val="00593E27"/>
    <w:rsid w:val="005A04BD"/>
    <w:rsid w:val="005C35D8"/>
    <w:rsid w:val="005E538A"/>
    <w:rsid w:val="0060290D"/>
    <w:rsid w:val="00622C15"/>
    <w:rsid w:val="006238C2"/>
    <w:rsid w:val="00636F0A"/>
    <w:rsid w:val="006408AC"/>
    <w:rsid w:val="00651B6A"/>
    <w:rsid w:val="00656784"/>
    <w:rsid w:val="00694A56"/>
    <w:rsid w:val="006B0D38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91A"/>
    <w:rsid w:val="008C3D44"/>
    <w:rsid w:val="00925051"/>
    <w:rsid w:val="00933A8E"/>
    <w:rsid w:val="00942ADD"/>
    <w:rsid w:val="00942CB4"/>
    <w:rsid w:val="009662B0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C1885"/>
    <w:rsid w:val="00AD2335"/>
    <w:rsid w:val="00AD465D"/>
    <w:rsid w:val="00AE5A5A"/>
    <w:rsid w:val="00B04551"/>
    <w:rsid w:val="00B26FEB"/>
    <w:rsid w:val="00B34B08"/>
    <w:rsid w:val="00B62D63"/>
    <w:rsid w:val="00BE550A"/>
    <w:rsid w:val="00BE74D8"/>
    <w:rsid w:val="00BE79A8"/>
    <w:rsid w:val="00C05E2E"/>
    <w:rsid w:val="00C15D8A"/>
    <w:rsid w:val="00C358EA"/>
    <w:rsid w:val="00C41503"/>
    <w:rsid w:val="00C43F14"/>
    <w:rsid w:val="00C45ABE"/>
    <w:rsid w:val="00C6270B"/>
    <w:rsid w:val="00C7538E"/>
    <w:rsid w:val="00C90971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61267"/>
    <w:rsid w:val="00D83928"/>
    <w:rsid w:val="00D9005B"/>
    <w:rsid w:val="00DD0596"/>
    <w:rsid w:val="00DD175D"/>
    <w:rsid w:val="00DE2534"/>
    <w:rsid w:val="00DE38D5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ED3D98"/>
    <w:rsid w:val="00F14D8E"/>
    <w:rsid w:val="00F17C82"/>
    <w:rsid w:val="00F32731"/>
    <w:rsid w:val="00F43080"/>
    <w:rsid w:val="00F67C0A"/>
    <w:rsid w:val="00F76CA8"/>
    <w:rsid w:val="00FA643E"/>
    <w:rsid w:val="00FB1BDB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E097-5857-47A5-9AA4-219061DC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66</TotalTime>
  <Pages>3</Pages>
  <Words>280</Words>
  <Characters>1559</Characters>
  <Application>Microsoft Office Word</Application>
  <DocSecurity>0</DocSecurity>
  <Lines>41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12</cp:revision>
  <cp:lastPrinted>1899-12-31T22:03:04Z</cp:lastPrinted>
  <dcterms:created xsi:type="dcterms:W3CDTF">2023-12-01T12:27:00Z</dcterms:created>
  <dcterms:modified xsi:type="dcterms:W3CDTF">2023-12-16T09:21:00Z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