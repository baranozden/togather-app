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77777777" w:rsidR="008866E4" w:rsidRDefault="0017366D" w:rsidP="00CF161F">
      <w:pPr>
        <w:pStyle w:val="KonuBal"/>
      </w:pPr>
      <w:r>
        <w:t xml:space="preserve">ToGather </w:t>
      </w:r>
      <w:r w:rsidR="00E96106">
        <w:br/>
        <w:t xml:space="preserve">Use-Case: </w:t>
      </w:r>
      <w:r w:rsidR="00F67C0A">
        <w:t>Create a Task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77777777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>The use case describes how the users create a task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12D0E06E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0C3C9B">
        <w:t>l</w:t>
      </w:r>
      <w:r>
        <w:t>og</w:t>
      </w:r>
      <w:r w:rsidR="004C53A0">
        <w:t>ged</w:t>
      </w:r>
      <w:r>
        <w:t>-in to the ToGather App.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7164C686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>User wants to create a task.</w:t>
      </w:r>
    </w:p>
    <w:p w14:paraId="7500CE9F" w14:textId="2C0FE967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>System displays the schedule.</w:t>
      </w:r>
    </w:p>
    <w:p w14:paraId="3B03AF36" w14:textId="62638F14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DD0596">
        <w:t>selects</w:t>
      </w:r>
      <w:r w:rsidR="00312DE3">
        <w:t xml:space="preserve"> manual</w:t>
      </w:r>
      <w:r w:rsidR="00DD0596">
        <w:t xml:space="preserve"> task creation option.</w:t>
      </w:r>
    </w:p>
    <w:p w14:paraId="1765716D" w14:textId="251933AC" w:rsidR="004A79D5" w:rsidRDefault="00511D88" w:rsidP="00CF161F">
      <w:pPr>
        <w:pStyle w:val="GvdeMetni"/>
        <w:numPr>
          <w:ilvl w:val="0"/>
          <w:numId w:val="5"/>
        </w:numPr>
        <w:jc w:val="both"/>
      </w:pPr>
      <w:r>
        <w:t xml:space="preserve">System displays </w:t>
      </w:r>
      <w:r w:rsidR="00DD0596">
        <w:t>task creation form.</w:t>
      </w:r>
    </w:p>
    <w:p w14:paraId="29BD2F07" w14:textId="194F6FCA" w:rsidR="00511D88" w:rsidRDefault="00511D88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DD0596">
        <w:t>fills the required fields for manual task creation in the form, explained in the Glossary.</w:t>
      </w:r>
    </w:p>
    <w:p w14:paraId="3F6314DF" w14:textId="34351D0A" w:rsidR="00AD2335" w:rsidRDefault="00AD2335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 xml:space="preserve">System </w:t>
      </w:r>
      <w:r w:rsidR="00DD0596">
        <w:t>creates task.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5A1CC6D6" w14:textId="77777777" w:rsidR="00BD4652" w:rsidRPr="004F5D4D" w:rsidRDefault="00BD4652" w:rsidP="00BD4652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1D04F096" w14:textId="77777777" w:rsidR="00BD4652" w:rsidRPr="004F5D4D" w:rsidRDefault="00BD4652" w:rsidP="00BD4652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18E7319" w14:textId="77777777" w:rsidR="00BD4652" w:rsidRPr="00C45ABE" w:rsidRDefault="00BD4652" w:rsidP="00BD4652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204CE8D5" w14:textId="401F676F" w:rsidR="00852BE8" w:rsidRDefault="00852BE8" w:rsidP="00CF161F">
      <w:pPr>
        <w:pStyle w:val="Balk2"/>
        <w:jc w:val="both"/>
      </w:pPr>
      <w:r>
        <w:t>Create Automated Task (</w:t>
      </w:r>
      <w:r w:rsidR="00312DE3">
        <w:t>3</w:t>
      </w:r>
      <w:r>
        <w:t>a)</w:t>
      </w:r>
    </w:p>
    <w:p w14:paraId="418CF0BF" w14:textId="32888E99" w:rsidR="00852BE8" w:rsidRDefault="00852BE8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312DE3">
        <w:rPr>
          <w:rStyle w:val="ui-provider"/>
        </w:rPr>
        <w:t>3</w:t>
      </w:r>
      <w:r>
        <w:rPr>
          <w:rStyle w:val="ui-provider"/>
        </w:rPr>
        <w:t xml:space="preserve"> of the basic flow, the User wants to add an automated task then</w:t>
      </w:r>
    </w:p>
    <w:p w14:paraId="56FCA029" w14:textId="1317CE7C" w:rsidR="00852BE8" w:rsidRDefault="00852BE8" w:rsidP="00CF161F">
      <w:pPr>
        <w:pStyle w:val="GvdeMetni"/>
        <w:ind w:left="1080"/>
        <w:jc w:val="both"/>
      </w:pPr>
      <w:r>
        <w:t xml:space="preserve">1. User selects </w:t>
      </w:r>
      <w:r w:rsidR="00312DE3">
        <w:t>automated task creation option.</w:t>
      </w:r>
    </w:p>
    <w:p w14:paraId="61301843" w14:textId="5466C39C" w:rsidR="00312DE3" w:rsidRDefault="00312DE3" w:rsidP="00312DE3">
      <w:pPr>
        <w:pStyle w:val="GvdeMetni"/>
        <w:ind w:firstLine="360"/>
        <w:jc w:val="both"/>
      </w:pPr>
      <w:r>
        <w:t>2. System displays task creation form.</w:t>
      </w:r>
    </w:p>
    <w:p w14:paraId="0D1FABFE" w14:textId="12EF823F" w:rsidR="00312DE3" w:rsidRDefault="00312DE3" w:rsidP="00312DE3">
      <w:pPr>
        <w:pStyle w:val="GvdeMetni"/>
        <w:ind w:left="1080"/>
        <w:jc w:val="both"/>
      </w:pPr>
      <w:r>
        <w:t>3. User fills the required fields for automated task creation in the form, explained in the Glossary.</w:t>
      </w:r>
    </w:p>
    <w:p w14:paraId="786C7C39" w14:textId="7A8E48AC" w:rsidR="0014741B" w:rsidRDefault="0014741B" w:rsidP="00312DE3">
      <w:pPr>
        <w:pStyle w:val="GvdeMetni"/>
        <w:ind w:left="1080" w:firstLine="360"/>
        <w:jc w:val="both"/>
      </w:pPr>
      <w:r>
        <w:rPr>
          <w:rStyle w:val="ui-provider"/>
        </w:rPr>
        <w:t xml:space="preserve">3a. In step 3, User wants to add </w:t>
      </w:r>
      <w:r w:rsidR="006408AC">
        <w:rPr>
          <w:rStyle w:val="ui-provider"/>
        </w:rPr>
        <w:t>recurrence to the</w:t>
      </w:r>
      <w:r>
        <w:rPr>
          <w:rStyle w:val="ui-provider"/>
        </w:rPr>
        <w:t xml:space="preserve"> task then:</w:t>
      </w:r>
    </w:p>
    <w:p w14:paraId="74E69BB4" w14:textId="3182859B" w:rsidR="0014741B" w:rsidRDefault="0014741B" w:rsidP="0014741B">
      <w:pPr>
        <w:pStyle w:val="GvdeMetni"/>
        <w:ind w:left="1080" w:firstLine="720"/>
        <w:jc w:val="both"/>
      </w:pPr>
      <w:r>
        <w:t xml:space="preserve">1. User </w:t>
      </w:r>
      <w:r w:rsidR="00312DE3">
        <w:t>selects</w:t>
      </w:r>
      <w:r>
        <w:t xml:space="preserve"> </w:t>
      </w:r>
      <w:r w:rsidR="00312DE3">
        <w:t>recurrence option.</w:t>
      </w:r>
    </w:p>
    <w:p w14:paraId="4DF03DA7" w14:textId="77777777" w:rsidR="0014741B" w:rsidRDefault="0014741B" w:rsidP="0014741B">
      <w:pPr>
        <w:pStyle w:val="GvdeMetni"/>
        <w:ind w:left="1440" w:firstLine="360"/>
        <w:jc w:val="both"/>
      </w:pPr>
      <w:r>
        <w:t>2. System displays a menu including the necessary fields to be filled.</w:t>
      </w:r>
    </w:p>
    <w:p w14:paraId="147A13DA" w14:textId="77777777" w:rsidR="0014741B" w:rsidRDefault="0014741B" w:rsidP="0014741B">
      <w:pPr>
        <w:pStyle w:val="GvdeMetni"/>
        <w:ind w:left="1800"/>
        <w:jc w:val="both"/>
      </w:pPr>
      <w:r>
        <w:t xml:space="preserve">3. User fills the required fields for recurrence. </w:t>
      </w:r>
    </w:p>
    <w:p w14:paraId="0110B13F" w14:textId="01F54DD0" w:rsidR="0014741B" w:rsidRDefault="0014741B" w:rsidP="0014741B">
      <w:pPr>
        <w:pStyle w:val="GvdeMetni"/>
        <w:jc w:val="both"/>
      </w:pPr>
      <w:r>
        <w:t xml:space="preserve">       </w:t>
      </w:r>
      <w:r>
        <w:tab/>
        <w:t xml:space="preserve">       4. </w:t>
      </w:r>
      <w:r w:rsidR="00312DE3">
        <w:t>System creates recurrence.</w:t>
      </w:r>
    </w:p>
    <w:p w14:paraId="52E22CC5" w14:textId="07DD9AFC" w:rsidR="00093904" w:rsidRDefault="00942CB4" w:rsidP="00CF161F">
      <w:pPr>
        <w:pStyle w:val="GvdeMetni"/>
        <w:ind w:left="1080"/>
        <w:jc w:val="both"/>
      </w:pPr>
      <w:r>
        <w:t>4</w:t>
      </w:r>
      <w:r w:rsidR="00093904">
        <w:t>. System asks for automation preferences.</w:t>
      </w:r>
    </w:p>
    <w:p w14:paraId="1E5F3730" w14:textId="2ACD998C" w:rsidR="00093904" w:rsidRDefault="00942CB4" w:rsidP="00CF161F">
      <w:pPr>
        <w:pStyle w:val="GvdeMetni"/>
        <w:ind w:left="1080"/>
        <w:jc w:val="both"/>
      </w:pPr>
      <w:r>
        <w:t>5</w:t>
      </w:r>
      <w:r w:rsidR="00093904">
        <w:t xml:space="preserve">. User </w:t>
      </w:r>
      <w:r w:rsidR="00FB1BDB">
        <w:t>fills in</w:t>
      </w:r>
      <w:r w:rsidR="00093904">
        <w:t xml:space="preserve"> </w:t>
      </w:r>
      <w:r w:rsidR="00D02D02">
        <w:t>required fields for</w:t>
      </w:r>
      <w:r w:rsidR="00093904">
        <w:t xml:space="preserve"> automation preferences form.</w:t>
      </w:r>
    </w:p>
    <w:p w14:paraId="58E492D8" w14:textId="065A8014" w:rsidR="008C3D44" w:rsidRDefault="00852BE8" w:rsidP="00CF161F">
      <w:pPr>
        <w:pStyle w:val="GvdeMetni"/>
        <w:jc w:val="both"/>
      </w:pPr>
      <w:r>
        <w:t xml:space="preserve">       </w:t>
      </w:r>
      <w:r w:rsidR="00942CB4">
        <w:t>6</w:t>
      </w:r>
      <w:r>
        <w:t xml:space="preserve">.  </w:t>
      </w:r>
      <w:r w:rsidR="001E3F0A">
        <w:t>The use case resumes at step 6 again.</w:t>
      </w:r>
    </w:p>
    <w:p w14:paraId="4AEE079B" w14:textId="77777777" w:rsidR="006408AC" w:rsidRDefault="006408AC" w:rsidP="00CF161F">
      <w:pPr>
        <w:pStyle w:val="GvdeMetni"/>
        <w:jc w:val="both"/>
      </w:pPr>
    </w:p>
    <w:p w14:paraId="3D4ED790" w14:textId="5C33E3A4" w:rsidR="008C3D44" w:rsidRDefault="00933A8E" w:rsidP="00CF161F">
      <w:pPr>
        <w:pStyle w:val="Balk2"/>
        <w:jc w:val="both"/>
      </w:pPr>
      <w:r>
        <w:lastRenderedPageBreak/>
        <w:t>Set</w:t>
      </w:r>
      <w:r w:rsidR="008C3D44">
        <w:t xml:space="preserve"> </w:t>
      </w:r>
      <w:r w:rsidR="00157ACB">
        <w:t>Recurrence</w:t>
      </w:r>
      <w:r w:rsidR="008C3D44">
        <w:t xml:space="preserve"> (</w:t>
      </w:r>
      <w:r w:rsidR="006408AC">
        <w:t>5</w:t>
      </w:r>
      <w:r w:rsidR="008C3D44">
        <w:t>a)</w:t>
      </w:r>
    </w:p>
    <w:p w14:paraId="14B09166" w14:textId="25A3A68A" w:rsidR="008C3D44" w:rsidRDefault="008C3D44" w:rsidP="00CF161F">
      <w:pPr>
        <w:pStyle w:val="GvdeMetni"/>
        <w:jc w:val="both"/>
        <w:rPr>
          <w:rStyle w:val="ui-provider"/>
        </w:rPr>
      </w:pPr>
      <w:r>
        <w:rPr>
          <w:rStyle w:val="ui-provider"/>
        </w:rPr>
        <w:t xml:space="preserve">If in step </w:t>
      </w:r>
      <w:r w:rsidR="006408AC">
        <w:rPr>
          <w:rStyle w:val="ui-provider"/>
        </w:rPr>
        <w:t>5</w:t>
      </w:r>
      <w:r>
        <w:rPr>
          <w:rStyle w:val="ui-provider"/>
        </w:rPr>
        <w:t xml:space="preserve"> of the basic flow</w:t>
      </w:r>
      <w:r w:rsidR="00095280">
        <w:rPr>
          <w:rStyle w:val="ui-provider"/>
        </w:rPr>
        <w:t xml:space="preserve">, </w:t>
      </w:r>
      <w:r>
        <w:rPr>
          <w:rStyle w:val="ui-provider"/>
        </w:rPr>
        <w:t xml:space="preserve">User wants to add </w:t>
      </w:r>
      <w:r w:rsidR="006408AC">
        <w:rPr>
          <w:rStyle w:val="ui-provider"/>
        </w:rPr>
        <w:t>recurrence to the</w:t>
      </w:r>
      <w:r>
        <w:rPr>
          <w:rStyle w:val="ui-provider"/>
        </w:rPr>
        <w:t xml:space="preserve"> task then</w:t>
      </w:r>
      <w:r w:rsidR="002E26BA">
        <w:rPr>
          <w:rStyle w:val="ui-provider"/>
        </w:rPr>
        <w:t>:</w:t>
      </w:r>
    </w:p>
    <w:p w14:paraId="4DFCC9A9" w14:textId="77777777" w:rsidR="006408AC" w:rsidRDefault="006408AC" w:rsidP="006408AC">
      <w:pPr>
        <w:pStyle w:val="GvdeMetni"/>
        <w:ind w:firstLine="273"/>
        <w:jc w:val="both"/>
      </w:pPr>
      <w:r>
        <w:t>1. User selects recurrence option.</w:t>
      </w:r>
    </w:p>
    <w:p w14:paraId="75D13B4C" w14:textId="77777777" w:rsidR="006408AC" w:rsidRDefault="006408AC" w:rsidP="006408AC">
      <w:pPr>
        <w:pStyle w:val="GvdeMetni"/>
        <w:ind w:firstLine="273"/>
        <w:jc w:val="both"/>
      </w:pPr>
      <w:r>
        <w:t>2. System displays a menu including the necessary fields to be filled.</w:t>
      </w:r>
    </w:p>
    <w:p w14:paraId="76DCC9D1" w14:textId="77777777" w:rsidR="006408AC" w:rsidRDefault="006408AC" w:rsidP="006408AC">
      <w:pPr>
        <w:pStyle w:val="GvdeMetni"/>
        <w:ind w:firstLine="273"/>
        <w:jc w:val="both"/>
      </w:pPr>
      <w:r>
        <w:t xml:space="preserve">3. User fills the required fields for recurrence. </w:t>
      </w:r>
    </w:p>
    <w:p w14:paraId="0F3756D5" w14:textId="0F61F105" w:rsidR="006408AC" w:rsidRDefault="006408AC" w:rsidP="006408AC">
      <w:pPr>
        <w:pStyle w:val="GvdeMetni"/>
        <w:ind w:firstLine="273"/>
        <w:jc w:val="both"/>
      </w:pPr>
      <w:r>
        <w:t>4. System creates recurrence.</w:t>
      </w:r>
    </w:p>
    <w:p w14:paraId="1238B5D5" w14:textId="56806844" w:rsidR="006408AC" w:rsidRDefault="00942CB4" w:rsidP="00942CB4">
      <w:pPr>
        <w:pStyle w:val="GvdeMetni"/>
        <w:jc w:val="both"/>
      </w:pPr>
      <w:r>
        <w:t xml:space="preserve">      5.  The use case resumes at step 6 again.</w:t>
      </w:r>
    </w:p>
    <w:p w14:paraId="172CDF35" w14:textId="77777777" w:rsidR="00942CB4" w:rsidRDefault="00942CB4" w:rsidP="00942CB4">
      <w:pPr>
        <w:pStyle w:val="GvdeMetni"/>
        <w:jc w:val="both"/>
      </w:pPr>
    </w:p>
    <w:p w14:paraId="5EEB0179" w14:textId="38A76289" w:rsidR="005C35D8" w:rsidRDefault="005C35D8" w:rsidP="00CF161F">
      <w:pPr>
        <w:pStyle w:val="Balk2"/>
        <w:jc w:val="both"/>
      </w:pPr>
      <w:r>
        <w:t>Add Attachment (</w:t>
      </w:r>
      <w:r w:rsidR="00942CB4">
        <w:t>5</w:t>
      </w:r>
      <w:r w:rsidR="002E26BA">
        <w:t>b</w:t>
      </w:r>
      <w:r>
        <w:t>)</w:t>
      </w:r>
    </w:p>
    <w:p w14:paraId="78A477E3" w14:textId="6D751EE0" w:rsidR="005C35D8" w:rsidRDefault="00942CB4" w:rsidP="00CF161F">
      <w:pPr>
        <w:pStyle w:val="GvdeMetni"/>
        <w:jc w:val="both"/>
      </w:pPr>
      <w:r>
        <w:rPr>
          <w:rStyle w:val="ui-provider"/>
        </w:rPr>
        <w:t>If in step 5 of the basic flow</w:t>
      </w:r>
      <w:r w:rsidR="005C35D8">
        <w:rPr>
          <w:rStyle w:val="ui-provider"/>
        </w:rPr>
        <w:t>, the User wants to add attachment into the task then</w:t>
      </w:r>
      <w:r w:rsidR="00E7724D">
        <w:t>:</w:t>
      </w:r>
    </w:p>
    <w:p w14:paraId="5898461C" w14:textId="5E9F1A83" w:rsidR="00514D33" w:rsidRDefault="00514D33" w:rsidP="00CF161F">
      <w:pPr>
        <w:pStyle w:val="GvdeMetni"/>
        <w:numPr>
          <w:ilvl w:val="0"/>
          <w:numId w:val="8"/>
        </w:numPr>
        <w:jc w:val="both"/>
      </w:pPr>
      <w:r>
        <w:t xml:space="preserve">User </w:t>
      </w:r>
      <w:r w:rsidR="00942CB4">
        <w:t>selects adding attachment option</w:t>
      </w:r>
      <w:r>
        <w:t>.</w:t>
      </w:r>
    </w:p>
    <w:p w14:paraId="18C900B0" w14:textId="5B411F5D" w:rsidR="00942CB4" w:rsidRDefault="00942CB4" w:rsidP="00CF161F">
      <w:pPr>
        <w:pStyle w:val="GvdeMetni"/>
        <w:numPr>
          <w:ilvl w:val="0"/>
          <w:numId w:val="8"/>
        </w:numPr>
        <w:jc w:val="both"/>
      </w:pPr>
      <w:r>
        <w:t>System displays adding attachment menu.</w:t>
      </w:r>
    </w:p>
    <w:p w14:paraId="64C689BE" w14:textId="4946371F" w:rsidR="00480120" w:rsidRDefault="00514D33" w:rsidP="00CF161F">
      <w:pPr>
        <w:pStyle w:val="GvdeMetni"/>
        <w:numPr>
          <w:ilvl w:val="0"/>
          <w:numId w:val="8"/>
        </w:numPr>
        <w:jc w:val="both"/>
      </w:pPr>
      <w:r>
        <w:t xml:space="preserve">User chooses the file which </w:t>
      </w:r>
      <w:r w:rsidR="00651B6A">
        <w:t>is desired to attached.</w:t>
      </w:r>
    </w:p>
    <w:p w14:paraId="13415FCB" w14:textId="22A4CC42" w:rsidR="0014741B" w:rsidRDefault="00942CB4" w:rsidP="0014741B">
      <w:pPr>
        <w:pStyle w:val="GvdeMetni"/>
        <w:ind w:left="1440"/>
        <w:jc w:val="both"/>
      </w:pPr>
      <w:r>
        <w:t>3</w:t>
      </w:r>
      <w:r w:rsidR="0014741B">
        <w:t xml:space="preserve">a. In step </w:t>
      </w:r>
      <w:r>
        <w:t>3,</w:t>
      </w:r>
      <w:r w:rsidR="0014741B">
        <w:t xml:space="preserve"> User</w:t>
      </w:r>
      <w:r w:rsidR="00AE5A5A">
        <w:t xml:space="preserve"> tries to upload a file format that </w:t>
      </w:r>
      <w:r w:rsidR="00AE5A5A" w:rsidRPr="00AE5A5A">
        <w:t>does not exist in [</w:t>
      </w:r>
      <w:proofErr w:type="gramStart"/>
      <w:r w:rsidR="00AE5A5A" w:rsidRPr="00AE5A5A">
        <w:t>SpReq:CT</w:t>
      </w:r>
      <w:proofErr w:type="gramEnd"/>
      <w:r w:rsidR="00AE5A5A" w:rsidRPr="00AE5A5A">
        <w:t>-1]</w:t>
      </w:r>
      <w:r w:rsidR="00AE5A5A">
        <w:t>, then:</w:t>
      </w:r>
    </w:p>
    <w:p w14:paraId="5DAAF8DF" w14:textId="71B16835" w:rsidR="00AE5A5A" w:rsidRDefault="00AE5A5A" w:rsidP="00AE5A5A">
      <w:pPr>
        <w:pStyle w:val="GvdeMetni"/>
        <w:numPr>
          <w:ilvl w:val="0"/>
          <w:numId w:val="12"/>
        </w:numPr>
        <w:jc w:val="both"/>
      </w:pPr>
      <w:r>
        <w:t>System displays</w:t>
      </w:r>
      <w:r w:rsidR="00942CB4">
        <w:t xml:space="preserve"> an</w:t>
      </w:r>
      <w:r>
        <w:t xml:space="preserve"> exception.</w:t>
      </w:r>
    </w:p>
    <w:p w14:paraId="444CD020" w14:textId="2A1F0DB1" w:rsidR="00AE5A5A" w:rsidRDefault="00AE5A5A" w:rsidP="00AE5A5A">
      <w:pPr>
        <w:pStyle w:val="GvdeMetni"/>
        <w:numPr>
          <w:ilvl w:val="0"/>
          <w:numId w:val="12"/>
        </w:numPr>
        <w:jc w:val="both"/>
      </w:pPr>
      <w:r>
        <w:t xml:space="preserve">The use case resumes at step </w:t>
      </w:r>
      <w:r w:rsidR="00942CB4">
        <w:t>3</w:t>
      </w:r>
      <w:r>
        <w:t xml:space="preserve"> (</w:t>
      </w:r>
      <w:r w:rsidR="00942CB4">
        <w:t>5</w:t>
      </w:r>
      <w:r>
        <w:t>b) again.</w:t>
      </w:r>
    </w:p>
    <w:p w14:paraId="0ABE6D46" w14:textId="35A44D8B" w:rsidR="00651B6A" w:rsidRDefault="00651B6A" w:rsidP="00CF161F">
      <w:pPr>
        <w:pStyle w:val="GvdeMetni"/>
        <w:numPr>
          <w:ilvl w:val="0"/>
          <w:numId w:val="8"/>
        </w:numPr>
        <w:jc w:val="both"/>
      </w:pPr>
      <w:r>
        <w:t xml:space="preserve">The use case resumes at step </w:t>
      </w:r>
      <w:r w:rsidR="00942CB4">
        <w:t>6</w:t>
      </w:r>
      <w:r>
        <w:t xml:space="preserve"> again.</w:t>
      </w:r>
    </w:p>
    <w:p w14:paraId="7B3FA1DD" w14:textId="77777777" w:rsidR="00942CB4" w:rsidRDefault="00942CB4" w:rsidP="00942CB4">
      <w:pPr>
        <w:pStyle w:val="GvdeMetni"/>
        <w:ind w:left="1440"/>
        <w:jc w:val="both"/>
      </w:pPr>
    </w:p>
    <w:p w14:paraId="3B45CBA3" w14:textId="6E3E8032" w:rsidR="0017366D" w:rsidRDefault="0017366D" w:rsidP="00CF161F">
      <w:pPr>
        <w:pStyle w:val="Balk2"/>
        <w:jc w:val="both"/>
      </w:pPr>
      <w:r>
        <w:t>Miss</w:t>
      </w:r>
      <w:r w:rsidR="00651B6A">
        <w:t>ed</w:t>
      </w:r>
      <w:r>
        <w:t xml:space="preserve"> Information</w:t>
      </w:r>
      <w:r w:rsidR="00480120">
        <w:t xml:space="preserve"> (</w:t>
      </w:r>
      <w:r w:rsidR="00942CB4">
        <w:t>5</w:t>
      </w:r>
      <w:r w:rsidR="00C7538E">
        <w:t>c</w:t>
      </w:r>
      <w:r w:rsidR="00480120">
        <w:t>)</w:t>
      </w:r>
    </w:p>
    <w:p w14:paraId="7FA20022" w14:textId="12281A1D" w:rsidR="0017366D" w:rsidRDefault="00305A1D" w:rsidP="00CF161F">
      <w:pPr>
        <w:pStyle w:val="GvdeMetni"/>
        <w:jc w:val="both"/>
      </w:pPr>
      <w:r>
        <w:rPr>
          <w:rStyle w:val="ui-provider"/>
        </w:rPr>
        <w:t xml:space="preserve">If in step </w:t>
      </w:r>
      <w:r w:rsidR="00942CB4">
        <w:rPr>
          <w:rStyle w:val="ui-provider"/>
        </w:rPr>
        <w:t>5</w:t>
      </w:r>
      <w:r>
        <w:rPr>
          <w:rStyle w:val="ui-provider"/>
        </w:rPr>
        <w:t xml:space="preserve"> of the basic flow, the User </w:t>
      </w:r>
      <w:r w:rsidR="00942CB4">
        <w:rPr>
          <w:rStyle w:val="ui-provider"/>
        </w:rPr>
        <w:t>does not fill in the required</w:t>
      </w:r>
      <w:r>
        <w:rPr>
          <w:rStyle w:val="ui-provider"/>
        </w:rPr>
        <w:t xml:space="preserve"> information </w:t>
      </w:r>
      <w:r w:rsidR="004C53A0">
        <w:rPr>
          <w:rStyle w:val="ui-provider"/>
        </w:rPr>
        <w:t>field</w:t>
      </w:r>
      <w:r w:rsidR="00942CB4">
        <w:rPr>
          <w:rStyle w:val="ui-provider"/>
        </w:rPr>
        <w:t>s</w:t>
      </w:r>
      <w:r>
        <w:rPr>
          <w:rStyle w:val="ui-provider"/>
        </w:rPr>
        <w:t xml:space="preserve"> </w:t>
      </w:r>
      <w:r w:rsidR="00942CB4">
        <w:rPr>
          <w:rStyle w:val="ui-provider"/>
        </w:rPr>
        <w:t>then</w:t>
      </w:r>
      <w:r w:rsidR="00462CEF">
        <w:rPr>
          <w:rStyle w:val="ui-provider"/>
        </w:rPr>
        <w:t>:</w:t>
      </w:r>
      <w:r w:rsidR="0017366D">
        <w:t xml:space="preserve"> </w:t>
      </w:r>
    </w:p>
    <w:p w14:paraId="04EC02FA" w14:textId="6400850B" w:rsidR="0017366D" w:rsidRDefault="005E538A" w:rsidP="00CF161F">
      <w:pPr>
        <w:pStyle w:val="GvdeMetni"/>
        <w:ind w:left="1080"/>
        <w:jc w:val="both"/>
      </w:pPr>
      <w:r>
        <w:t xml:space="preserve">1.    </w:t>
      </w:r>
      <w:r w:rsidR="00305A1D">
        <w:t xml:space="preserve">System displays </w:t>
      </w:r>
      <w:r w:rsidR="00942CB4">
        <w:t>an</w:t>
      </w:r>
      <w:r w:rsidR="0017366D">
        <w:t xml:space="preserve"> </w:t>
      </w:r>
      <w:r w:rsidR="00305A1D">
        <w:t>exception.</w:t>
      </w:r>
    </w:p>
    <w:p w14:paraId="6D3AF693" w14:textId="5331895B" w:rsidR="0017366D" w:rsidRDefault="005E538A" w:rsidP="00CF161F">
      <w:pPr>
        <w:pStyle w:val="GvdeMetni"/>
        <w:ind w:left="1080"/>
        <w:jc w:val="both"/>
      </w:pPr>
      <w:r>
        <w:t xml:space="preserve">2.    </w:t>
      </w:r>
      <w:r w:rsidR="0017366D">
        <w:t xml:space="preserve">The use case resumes at step </w:t>
      </w:r>
      <w:r w:rsidR="00942CB4">
        <w:t>5</w:t>
      </w:r>
      <w:r w:rsidR="0017366D">
        <w:t xml:space="preserve"> again.</w:t>
      </w:r>
    </w:p>
    <w:p w14:paraId="2E6F3B75" w14:textId="77777777" w:rsidR="00942CB4" w:rsidRDefault="00942CB4" w:rsidP="00942CB4">
      <w:pPr>
        <w:pStyle w:val="GvdeMetni"/>
        <w:jc w:val="both"/>
      </w:pPr>
    </w:p>
    <w:p w14:paraId="0A1269BB" w14:textId="266F53DC" w:rsidR="004F5D4D" w:rsidRDefault="004F5D4D" w:rsidP="00CF161F">
      <w:pPr>
        <w:pStyle w:val="Balk2"/>
        <w:jc w:val="both"/>
      </w:pPr>
      <w:r>
        <w:t>Conflict</w:t>
      </w:r>
      <w:r w:rsidR="00651B6A">
        <w:t xml:space="preserve"> with</w:t>
      </w:r>
      <w:r w:rsidR="004B4867">
        <w:t xml:space="preserve"> Existing Task</w:t>
      </w:r>
      <w:r w:rsidR="00651B6A">
        <w:t xml:space="preserve"> </w:t>
      </w:r>
      <w:r>
        <w:t>(</w:t>
      </w:r>
      <w:r w:rsidR="00942CB4">
        <w:t>5</w:t>
      </w:r>
      <w:r w:rsidR="00C7538E">
        <w:t>d</w:t>
      </w:r>
      <w:r>
        <w:t>)</w:t>
      </w:r>
    </w:p>
    <w:p w14:paraId="7F6ED604" w14:textId="0DB01A20" w:rsidR="004F5D4D" w:rsidRDefault="004F5D4D" w:rsidP="00CF161F">
      <w:pPr>
        <w:pStyle w:val="GvdeMetni"/>
        <w:jc w:val="both"/>
      </w:pPr>
      <w:r>
        <w:t xml:space="preserve">If in step </w:t>
      </w:r>
      <w:r w:rsidR="00942CB4">
        <w:t>5</w:t>
      </w:r>
      <w:r>
        <w:t xml:space="preserve"> of the basic flow the User </w:t>
      </w:r>
      <w:r w:rsidR="00305A1D">
        <w:t>selects</w:t>
      </w:r>
      <w:r w:rsidR="004B4867">
        <w:t xml:space="preserve"> a date</w:t>
      </w:r>
      <w:r w:rsidR="00305A1D">
        <w:t xml:space="preserve"> </w:t>
      </w:r>
      <w:r w:rsidR="004B4867">
        <w:t xml:space="preserve">that overlaps an existing </w:t>
      </w:r>
      <w:r w:rsidR="00E7724D">
        <w:t>task,</w:t>
      </w:r>
      <w:r w:rsidR="004B4867">
        <w:t xml:space="preserve"> th</w:t>
      </w:r>
      <w:r>
        <w:t>en</w:t>
      </w:r>
      <w:r w:rsidR="00E7724D">
        <w:t>:</w:t>
      </w:r>
    </w:p>
    <w:p w14:paraId="5A15424D" w14:textId="3FDC1A3B" w:rsidR="004F5D4D" w:rsidRDefault="00341B83" w:rsidP="00CF161F">
      <w:pPr>
        <w:pStyle w:val="GvdeMetni"/>
        <w:ind w:left="1080"/>
        <w:jc w:val="both"/>
      </w:pPr>
      <w:r>
        <w:t xml:space="preserve">1.    </w:t>
      </w:r>
      <w:r w:rsidR="00305A1D">
        <w:t xml:space="preserve">System displays </w:t>
      </w:r>
      <w:r w:rsidR="00942CB4">
        <w:t>an</w:t>
      </w:r>
      <w:r w:rsidR="004F5D4D">
        <w:t xml:space="preserve"> </w:t>
      </w:r>
      <w:r w:rsidR="00305A1D">
        <w:t>exception</w:t>
      </w:r>
      <w:r w:rsidR="004F5D4D">
        <w:t>.</w:t>
      </w:r>
    </w:p>
    <w:p w14:paraId="7C9D5EB5" w14:textId="7C48B158" w:rsidR="004F5D4D" w:rsidRDefault="00341B83" w:rsidP="00CF161F">
      <w:pPr>
        <w:pStyle w:val="GvdeMetni"/>
        <w:ind w:left="1080"/>
        <w:jc w:val="both"/>
      </w:pPr>
      <w:r>
        <w:t xml:space="preserve">2.    </w:t>
      </w:r>
      <w:r w:rsidR="004F5D4D">
        <w:t xml:space="preserve">The use case resumes at step </w:t>
      </w:r>
      <w:r w:rsidR="00942CB4">
        <w:t>5</w:t>
      </w:r>
      <w:r w:rsidR="004F5D4D">
        <w:t xml:space="preserve"> again.</w:t>
      </w:r>
    </w:p>
    <w:p w14:paraId="0BC885DE" w14:textId="77777777" w:rsidR="00942CB4" w:rsidRDefault="00942CB4" w:rsidP="00942CB4">
      <w:pPr>
        <w:pStyle w:val="GvdeMetni"/>
        <w:jc w:val="both"/>
      </w:pPr>
    </w:p>
    <w:p w14:paraId="31BFAD0E" w14:textId="7D1D4909" w:rsidR="00C7538E" w:rsidRDefault="00C7538E" w:rsidP="00C7538E">
      <w:pPr>
        <w:pStyle w:val="Balk2"/>
        <w:jc w:val="both"/>
      </w:pPr>
      <w:r>
        <w:t>Exceeding Character Limit (</w:t>
      </w:r>
      <w:r w:rsidR="00942CB4">
        <w:t>5</w:t>
      </w:r>
      <w:r>
        <w:t>e)</w:t>
      </w:r>
    </w:p>
    <w:p w14:paraId="57C91DAC" w14:textId="6D5F53C3" w:rsidR="00C7538E" w:rsidRDefault="00C7538E" w:rsidP="00C7538E">
      <w:pPr>
        <w:pStyle w:val="GvdeMetni"/>
        <w:jc w:val="both"/>
      </w:pPr>
      <w:r>
        <w:t xml:space="preserve">If in step </w:t>
      </w:r>
      <w:r w:rsidR="00942CB4">
        <w:t>5</w:t>
      </w:r>
      <w:r>
        <w:t xml:space="preserve"> of the basic flow the User exceeds the character limit</w:t>
      </w:r>
      <w:r w:rsidR="00942CB4">
        <w:t xml:space="preserve"> for a field</w:t>
      </w:r>
      <w:r>
        <w:t>, then:</w:t>
      </w:r>
    </w:p>
    <w:p w14:paraId="59842EF1" w14:textId="7358656F" w:rsidR="00C7538E" w:rsidRDefault="00C7538E" w:rsidP="00C7538E">
      <w:pPr>
        <w:pStyle w:val="GvdeMetni"/>
        <w:ind w:left="1080"/>
        <w:jc w:val="both"/>
      </w:pPr>
      <w:r>
        <w:t xml:space="preserve">1.    System displays </w:t>
      </w:r>
      <w:r w:rsidR="00942CB4">
        <w:t>an</w:t>
      </w:r>
      <w:r>
        <w:t xml:space="preserve"> exception.</w:t>
      </w:r>
    </w:p>
    <w:p w14:paraId="3F09BD20" w14:textId="073A0731" w:rsidR="00C7538E" w:rsidRDefault="00C7538E" w:rsidP="00C7538E">
      <w:pPr>
        <w:pStyle w:val="GvdeMetni"/>
        <w:ind w:left="1080"/>
        <w:jc w:val="both"/>
      </w:pPr>
      <w:r>
        <w:t xml:space="preserve">2.    The use case resumes at step </w:t>
      </w:r>
      <w:r w:rsidR="00942CB4">
        <w:t>5</w:t>
      </w:r>
      <w:r>
        <w:t xml:space="preserve"> again.</w:t>
      </w:r>
    </w:p>
    <w:p w14:paraId="52672B9C" w14:textId="77777777" w:rsidR="00942CB4" w:rsidRDefault="00942CB4" w:rsidP="00C7538E">
      <w:pPr>
        <w:pStyle w:val="GvdeMetni"/>
        <w:ind w:left="1080"/>
        <w:jc w:val="both"/>
      </w:pPr>
    </w:p>
    <w:p w14:paraId="63189014" w14:textId="77777777" w:rsidR="00C7538E" w:rsidRDefault="00C7538E" w:rsidP="00CF161F">
      <w:pPr>
        <w:pStyle w:val="GvdeMetni"/>
        <w:ind w:left="1080"/>
        <w:jc w:val="both"/>
      </w:pPr>
    </w:p>
    <w:p w14:paraId="324E6CE4" w14:textId="77777777" w:rsidR="00CC3895" w:rsidRDefault="00CC3895" w:rsidP="00CF161F">
      <w:pPr>
        <w:pStyle w:val="GvdeMetni"/>
        <w:ind w:left="1080"/>
        <w:jc w:val="both"/>
      </w:pPr>
    </w:p>
    <w:p w14:paraId="02B7C219" w14:textId="77777777" w:rsidR="00E96106" w:rsidRDefault="00E96106" w:rsidP="00CF161F">
      <w:pPr>
        <w:pStyle w:val="Balk1"/>
        <w:jc w:val="both"/>
      </w:pPr>
      <w:r>
        <w:lastRenderedPageBreak/>
        <w:t>Post-conditions</w:t>
      </w:r>
      <w:r w:rsidR="00F67C0A">
        <w:t xml:space="preserve"> (Success Guarantee)</w:t>
      </w:r>
    </w:p>
    <w:p w14:paraId="5E9DFA1E" w14:textId="77777777" w:rsidR="00651B6A" w:rsidRDefault="00651B6A" w:rsidP="00CF161F">
      <w:pPr>
        <w:pStyle w:val="Balk2"/>
        <w:jc w:val="both"/>
      </w:pPr>
      <w:r>
        <w:t>Successful Task Addition</w:t>
      </w:r>
    </w:p>
    <w:p w14:paraId="6D914437" w14:textId="77777777" w:rsidR="00651B6A" w:rsidRPr="00F67C0A" w:rsidRDefault="00651B6A" w:rsidP="00CF161F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>User will see task on the calendar with defined time interval</w:t>
      </w:r>
      <w:r>
        <w:rPr>
          <w:rFonts w:ascii="Times New Roman" w:hAnsi="Times New Roman"/>
          <w:b w:val="0"/>
        </w:rPr>
        <w:t xml:space="preserve"> and i</w:t>
      </w:r>
      <w:r w:rsidRPr="00651B6A">
        <w:rPr>
          <w:rFonts w:ascii="Times New Roman" w:hAnsi="Times New Roman"/>
          <w:b w:val="0"/>
        </w:rPr>
        <w:t>n the detailed task view, app shows all the task det</w:t>
      </w:r>
      <w:r w:rsidR="00F67C0A">
        <w:rPr>
          <w:rFonts w:ascii="Times New Roman" w:hAnsi="Times New Roman"/>
          <w:b w:val="0"/>
        </w:rPr>
        <w:t>a</w:t>
      </w:r>
      <w:r w:rsidRPr="00651B6A">
        <w:rPr>
          <w:rFonts w:ascii="Times New Roman" w:hAnsi="Times New Roman"/>
          <w:b w:val="0"/>
        </w:rPr>
        <w:t>ils correct</w:t>
      </w:r>
      <w:r w:rsidR="00F67C0A">
        <w:rPr>
          <w:rFonts w:ascii="Times New Roman" w:hAnsi="Times New Roman"/>
          <w:b w:val="0"/>
        </w:rPr>
        <w:t>.</w:t>
      </w:r>
    </w:p>
    <w:p w14:paraId="78F2D15C" w14:textId="77777777" w:rsidR="00E96106" w:rsidRDefault="00E96106" w:rsidP="00CF161F">
      <w:pPr>
        <w:pStyle w:val="Balk1"/>
        <w:jc w:val="both"/>
      </w:pPr>
      <w:r>
        <w:t>Special Requirements</w:t>
      </w:r>
    </w:p>
    <w:p w14:paraId="1656BF78" w14:textId="2BA991B7" w:rsidR="00450C77" w:rsidRDefault="005C35D8" w:rsidP="00CF161F">
      <w:pPr>
        <w:pStyle w:val="GvdeMetni"/>
        <w:jc w:val="both"/>
      </w:pPr>
      <w:r w:rsidRPr="005C35D8">
        <w:t>[</w:t>
      </w:r>
      <w:proofErr w:type="gramStart"/>
      <w:r w:rsidRPr="005C35D8">
        <w:t>SpReq:</w:t>
      </w:r>
      <w:r>
        <w:t>CT</w:t>
      </w:r>
      <w:proofErr w:type="gramEnd"/>
      <w:r w:rsidRPr="005C35D8">
        <w:t>-1]</w:t>
      </w:r>
      <w:r>
        <w:t xml:space="preserve"> Only .pdf, .doc, .docx, .xlsx, .jpg, .img, .png</w:t>
      </w:r>
      <w:r w:rsidR="00651B6A">
        <w:t>, .eml</w:t>
      </w:r>
      <w:r w:rsidR="00E7724D">
        <w:t>,</w:t>
      </w:r>
      <w:r>
        <w:t xml:space="preserve"> and .msg formats are applicable for the attachment.</w:t>
      </w:r>
    </w:p>
    <w:p w14:paraId="605862DC" w14:textId="77777777" w:rsidR="00487615" w:rsidRDefault="00487615" w:rsidP="00CF161F">
      <w:pPr>
        <w:pStyle w:val="GvdeMetni"/>
        <w:jc w:val="both"/>
      </w:pPr>
    </w:p>
    <w:p w14:paraId="4D17F80D" w14:textId="77777777" w:rsidR="00487615" w:rsidRDefault="00487615" w:rsidP="00CF161F">
      <w:pPr>
        <w:pStyle w:val="GvdeMetni"/>
        <w:jc w:val="both"/>
      </w:pPr>
    </w:p>
    <w:p w14:paraId="667FF9C8" w14:textId="77777777" w:rsidR="00487615" w:rsidRDefault="00487615" w:rsidP="00CF161F">
      <w:pPr>
        <w:pStyle w:val="GvdeMetni"/>
        <w:jc w:val="both"/>
      </w:pPr>
    </w:p>
    <w:p w14:paraId="128B34E8" w14:textId="77777777" w:rsidR="00487615" w:rsidRDefault="00487615" w:rsidP="00CF161F">
      <w:pPr>
        <w:pStyle w:val="GvdeMetni"/>
        <w:jc w:val="both"/>
      </w:pPr>
    </w:p>
    <w:p w14:paraId="26776206" w14:textId="77777777" w:rsidR="00487615" w:rsidRDefault="00487615" w:rsidP="00CF161F">
      <w:pPr>
        <w:pStyle w:val="GvdeMetni"/>
        <w:jc w:val="both"/>
      </w:pPr>
    </w:p>
    <w:p w14:paraId="6AD99A92" w14:textId="77777777" w:rsidR="00487615" w:rsidRDefault="00487615" w:rsidP="00CF161F">
      <w:pPr>
        <w:pStyle w:val="GvdeMetni"/>
        <w:jc w:val="both"/>
      </w:pPr>
    </w:p>
    <w:p w14:paraId="133E3F85" w14:textId="77777777" w:rsidR="00487615" w:rsidRDefault="00487615" w:rsidP="00CF161F">
      <w:pPr>
        <w:pStyle w:val="GvdeMetni"/>
        <w:jc w:val="both"/>
      </w:pPr>
    </w:p>
    <w:p w14:paraId="62422F67" w14:textId="77777777" w:rsidR="00487615" w:rsidRDefault="00487615" w:rsidP="00CF161F">
      <w:pPr>
        <w:pStyle w:val="GvdeMetni"/>
        <w:jc w:val="both"/>
      </w:pPr>
    </w:p>
    <w:p w14:paraId="3F18D0E5" w14:textId="77777777" w:rsidR="00487615" w:rsidRDefault="00487615" w:rsidP="00CF161F">
      <w:pPr>
        <w:pStyle w:val="GvdeMetni"/>
        <w:jc w:val="both"/>
      </w:pPr>
    </w:p>
    <w:p w14:paraId="04AFB556" w14:textId="77777777" w:rsidR="00487615" w:rsidRDefault="00487615" w:rsidP="00CF161F">
      <w:pPr>
        <w:pStyle w:val="GvdeMetni"/>
        <w:jc w:val="both"/>
      </w:pPr>
    </w:p>
    <w:p w14:paraId="31735DD6" w14:textId="77777777" w:rsidR="00487615" w:rsidRDefault="00487615" w:rsidP="00CF161F">
      <w:pPr>
        <w:pStyle w:val="GvdeMetni"/>
        <w:jc w:val="both"/>
      </w:pPr>
    </w:p>
    <w:p w14:paraId="053AC4D5" w14:textId="77777777" w:rsidR="00487615" w:rsidRDefault="00487615" w:rsidP="00CF161F">
      <w:pPr>
        <w:pStyle w:val="GvdeMetni"/>
        <w:jc w:val="both"/>
      </w:pPr>
    </w:p>
    <w:p w14:paraId="5635B022" w14:textId="77777777" w:rsidR="00487615" w:rsidRDefault="00487615" w:rsidP="00CF161F">
      <w:pPr>
        <w:pStyle w:val="GvdeMetni"/>
        <w:jc w:val="both"/>
      </w:pPr>
    </w:p>
    <w:p w14:paraId="3C90EF80" w14:textId="77777777" w:rsidR="00487615" w:rsidRDefault="00487615" w:rsidP="00CF161F">
      <w:pPr>
        <w:pStyle w:val="GvdeMetni"/>
        <w:jc w:val="both"/>
      </w:pPr>
    </w:p>
    <w:p w14:paraId="160BCBB4" w14:textId="77777777" w:rsidR="00487615" w:rsidRDefault="00487615" w:rsidP="00CF161F">
      <w:pPr>
        <w:pStyle w:val="GvdeMetni"/>
        <w:jc w:val="both"/>
      </w:pPr>
    </w:p>
    <w:p w14:paraId="563B0A11" w14:textId="77777777" w:rsidR="00487615" w:rsidRDefault="00487615" w:rsidP="00CF161F">
      <w:pPr>
        <w:pStyle w:val="GvdeMetni"/>
        <w:jc w:val="both"/>
      </w:pPr>
    </w:p>
    <w:p w14:paraId="7D380893" w14:textId="77777777" w:rsidR="00487615" w:rsidRDefault="00487615" w:rsidP="00CF161F">
      <w:pPr>
        <w:pStyle w:val="GvdeMetni"/>
        <w:jc w:val="both"/>
      </w:pPr>
    </w:p>
    <w:p w14:paraId="4EC5968A" w14:textId="77777777" w:rsidR="00487615" w:rsidRDefault="00487615" w:rsidP="00CF161F">
      <w:pPr>
        <w:pStyle w:val="GvdeMetni"/>
        <w:jc w:val="both"/>
      </w:pPr>
    </w:p>
    <w:p w14:paraId="121D20B6" w14:textId="77777777" w:rsidR="00487615" w:rsidRDefault="00487615" w:rsidP="00CF161F">
      <w:pPr>
        <w:pStyle w:val="GvdeMetni"/>
        <w:jc w:val="both"/>
      </w:pPr>
    </w:p>
    <w:p w14:paraId="02A6FC2D" w14:textId="77777777" w:rsidR="00487615" w:rsidRDefault="00487615" w:rsidP="00CF161F">
      <w:pPr>
        <w:pStyle w:val="GvdeMetni"/>
        <w:jc w:val="both"/>
      </w:pPr>
    </w:p>
    <w:p w14:paraId="36B9FE59" w14:textId="77777777" w:rsidR="00487615" w:rsidRDefault="00487615" w:rsidP="00CF161F">
      <w:pPr>
        <w:pStyle w:val="GvdeMetni"/>
        <w:jc w:val="both"/>
      </w:pPr>
    </w:p>
    <w:p w14:paraId="1F17A0BF" w14:textId="77777777" w:rsidR="00487615" w:rsidRDefault="00487615" w:rsidP="00CF161F">
      <w:pPr>
        <w:pStyle w:val="GvdeMetni"/>
        <w:jc w:val="both"/>
      </w:pPr>
    </w:p>
    <w:p w14:paraId="5ACC231F" w14:textId="77777777" w:rsidR="00487615" w:rsidRDefault="00487615" w:rsidP="00CF161F">
      <w:pPr>
        <w:pStyle w:val="GvdeMetni"/>
        <w:jc w:val="both"/>
      </w:pPr>
    </w:p>
    <w:p w14:paraId="28EDF7E4" w14:textId="77777777" w:rsidR="00487615" w:rsidRDefault="00487615" w:rsidP="00CF161F">
      <w:pPr>
        <w:pStyle w:val="GvdeMetni"/>
        <w:jc w:val="both"/>
      </w:pPr>
    </w:p>
    <w:p w14:paraId="0F5B67F0" w14:textId="77777777" w:rsidR="00487615" w:rsidRDefault="00487615" w:rsidP="00CF161F">
      <w:pPr>
        <w:pStyle w:val="GvdeMetni"/>
        <w:jc w:val="both"/>
      </w:pPr>
    </w:p>
    <w:p w14:paraId="173833EF" w14:textId="77777777" w:rsidR="00487615" w:rsidRDefault="00487615" w:rsidP="00CF161F">
      <w:pPr>
        <w:pStyle w:val="GvdeMetni"/>
        <w:jc w:val="both"/>
      </w:pPr>
    </w:p>
    <w:p w14:paraId="76594C28" w14:textId="77777777" w:rsidR="00487615" w:rsidRDefault="00487615" w:rsidP="00CF161F">
      <w:pPr>
        <w:pStyle w:val="GvdeMetni"/>
        <w:jc w:val="both"/>
      </w:pPr>
    </w:p>
    <w:p w14:paraId="4FBCB2E3" w14:textId="77777777" w:rsidR="00487615" w:rsidRDefault="00487615" w:rsidP="00CF161F">
      <w:pPr>
        <w:pStyle w:val="GvdeMetni"/>
        <w:jc w:val="both"/>
      </w:pPr>
    </w:p>
    <w:p w14:paraId="2BB5A6B4" w14:textId="77777777" w:rsidR="00487615" w:rsidRDefault="00487615" w:rsidP="00CF161F">
      <w:pPr>
        <w:pStyle w:val="GvdeMetni"/>
        <w:jc w:val="both"/>
      </w:pPr>
    </w:p>
    <w:p w14:paraId="414BD38B" w14:textId="2D3EE3F5" w:rsidR="00CC3895" w:rsidRDefault="00487615" w:rsidP="00D61267">
      <w:pPr>
        <w:pStyle w:val="KonuBal"/>
      </w:pPr>
      <w:r>
        <w:lastRenderedPageBreak/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4EEF65B4" w:rsidR="00487615" w:rsidRPr="006238C2" w:rsidRDefault="00C43F14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01</w:t>
            </w:r>
            <w:r w:rsidR="00487615" w:rsidRPr="006238C2">
              <w:rPr>
                <w:sz w:val="20"/>
                <w:szCs w:val="20"/>
              </w:rPr>
              <w:t>/1</w:t>
            </w:r>
            <w:r w:rsidRPr="006238C2">
              <w:rPr>
                <w:sz w:val="20"/>
                <w:szCs w:val="20"/>
              </w:rPr>
              <w:t>1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  <w:tr w:rsidR="00925051" w:rsidRPr="006238C2" w14:paraId="21C0C148" w14:textId="77777777" w:rsidTr="00925051">
        <w:tc>
          <w:tcPr>
            <w:tcW w:w="1118" w:type="dxa"/>
          </w:tcPr>
          <w:p w14:paraId="1A0EB2A6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40E85BAD" w14:textId="77777777" w:rsidR="00487615" w:rsidRPr="006238C2" w:rsidRDefault="00487615" w:rsidP="0075502D">
            <w:pPr>
              <w:rPr>
                <w:sz w:val="20"/>
                <w:szCs w:val="20"/>
                <w:lang w:val="en-GB"/>
              </w:rPr>
            </w:pPr>
            <w:r w:rsidRPr="006238C2">
              <w:rPr>
                <w:sz w:val="20"/>
                <w:szCs w:val="20"/>
              </w:rPr>
              <w:t>Changes applied according to To</w:t>
            </w:r>
            <w:r w:rsidRPr="006238C2">
              <w:rPr>
                <w:sz w:val="20"/>
                <w:szCs w:val="20"/>
                <w:lang w:val="en-GB"/>
              </w:rPr>
              <w:t>Gather</w:t>
            </w:r>
            <w:r w:rsidRPr="006238C2">
              <w:rPr>
                <w:sz w:val="20"/>
                <w:szCs w:val="20"/>
              </w:rPr>
              <w:t>_</w:t>
            </w:r>
            <w:r w:rsidRPr="006238C2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2D11DFBB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11/11/2023</w:t>
            </w:r>
          </w:p>
        </w:tc>
      </w:tr>
      <w:tr w:rsidR="00004B39" w:rsidRPr="006238C2" w14:paraId="14238A7D" w14:textId="77777777" w:rsidTr="00925051">
        <w:tc>
          <w:tcPr>
            <w:tcW w:w="1118" w:type="dxa"/>
          </w:tcPr>
          <w:p w14:paraId="3555DA49" w14:textId="0DB643A8" w:rsidR="00004B39" w:rsidRPr="006238C2" w:rsidRDefault="00004B39" w:rsidP="00004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256" w:type="dxa"/>
          </w:tcPr>
          <w:p w14:paraId="39A3FE28" w14:textId="0E64D564" w:rsidR="00004B39" w:rsidRPr="006238C2" w:rsidRDefault="00004B39" w:rsidP="00004B39">
            <w:pPr>
              <w:rPr>
                <w:sz w:val="20"/>
                <w:szCs w:val="20"/>
              </w:rPr>
            </w:pPr>
            <w:r w:rsidRPr="000D4219">
              <w:rPr>
                <w:sz w:val="20"/>
                <w:szCs w:val="20"/>
              </w:rPr>
              <w:t>Changes applied according to To</w:t>
            </w:r>
            <w:r w:rsidRPr="000D4219">
              <w:rPr>
                <w:sz w:val="20"/>
                <w:szCs w:val="20"/>
                <w:lang w:val="en-GB"/>
              </w:rPr>
              <w:t>Gather</w:t>
            </w:r>
            <w:r w:rsidRPr="000D4219">
              <w:rPr>
                <w:sz w:val="20"/>
                <w:szCs w:val="20"/>
              </w:rPr>
              <w:t>_</w:t>
            </w:r>
            <w:r w:rsidRPr="000D4219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635A23FD" w14:textId="38A38BE4" w:rsidR="00004B39" w:rsidRPr="006238C2" w:rsidRDefault="00004B39" w:rsidP="00004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0D4219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Pr="000D4219">
              <w:rPr>
                <w:sz w:val="20"/>
                <w:szCs w:val="20"/>
              </w:rPr>
              <w:t>/2023</w:t>
            </w:r>
          </w:p>
        </w:tc>
      </w:tr>
      <w:tr w:rsidR="006408AC" w:rsidRPr="006238C2" w14:paraId="13176E4F" w14:textId="77777777" w:rsidTr="00925051">
        <w:tc>
          <w:tcPr>
            <w:tcW w:w="1118" w:type="dxa"/>
          </w:tcPr>
          <w:p w14:paraId="46F3FAED" w14:textId="32839A77" w:rsidR="006408AC" w:rsidRDefault="006408AC" w:rsidP="00004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5256" w:type="dxa"/>
          </w:tcPr>
          <w:p w14:paraId="18EE2659" w14:textId="08A3AC63" w:rsidR="006408AC" w:rsidRPr="000D4219" w:rsidRDefault="006408AC" w:rsidP="00004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is written in UI free format, according to advisor’s Iteration 2 Work Products Feedback.</w:t>
            </w:r>
          </w:p>
        </w:tc>
        <w:tc>
          <w:tcPr>
            <w:tcW w:w="2410" w:type="dxa"/>
          </w:tcPr>
          <w:p w14:paraId="0341EC6B" w14:textId="4EEE4396" w:rsidR="006408AC" w:rsidRDefault="006408AC" w:rsidP="00004B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08/12/2023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661BE" w14:textId="77777777" w:rsidR="006F2C30" w:rsidRDefault="006F2C30">
      <w:r>
        <w:separator/>
      </w:r>
    </w:p>
  </w:endnote>
  <w:endnote w:type="continuationSeparator" w:id="0">
    <w:p w14:paraId="1E78B85F" w14:textId="77777777" w:rsidR="006F2C30" w:rsidRDefault="006F2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D642D" w14:textId="77777777" w:rsidR="006F2C30" w:rsidRDefault="006F2C30">
      <w:r>
        <w:separator/>
      </w:r>
    </w:p>
  </w:footnote>
  <w:footnote w:type="continuationSeparator" w:id="0">
    <w:p w14:paraId="6BCDD1E6" w14:textId="77777777" w:rsidR="006F2C30" w:rsidRDefault="006F2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r>
            <w:rPr>
              <w:sz w:val="20"/>
            </w:rPr>
            <w:t>ToGather</w:t>
          </w:r>
        </w:p>
      </w:tc>
      <w:tc>
        <w:tcPr>
          <w:tcW w:w="2369" w:type="dxa"/>
        </w:tcPr>
        <w:p w14:paraId="000020D1" w14:textId="0ADDC7C6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6408AC">
            <w:rPr>
              <w:sz w:val="20"/>
            </w:rPr>
            <w:t>3</w:t>
          </w:r>
        </w:p>
      </w:tc>
    </w:tr>
    <w:tr w:rsidR="00985EE5" w14:paraId="6999CB92" w14:textId="77777777">
      <w:tc>
        <w:tcPr>
          <w:tcW w:w="6379" w:type="dxa"/>
        </w:tcPr>
        <w:p w14:paraId="7BB664E6" w14:textId="7777777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67C0A">
            <w:rPr>
              <w:sz w:val="20"/>
            </w:rPr>
            <w:t>Create a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569A2E3D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555021">
            <w:rPr>
              <w:sz w:val="20"/>
            </w:rPr>
            <w:t>0</w:t>
          </w:r>
          <w:r w:rsidR="006408AC">
            <w:rPr>
              <w:sz w:val="20"/>
            </w:rPr>
            <w:t>8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555021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43025035">
    <w:abstractNumId w:val="0"/>
  </w:num>
  <w:num w:numId="2" w16cid:durableId="1935899725">
    <w:abstractNumId w:val="0"/>
  </w:num>
  <w:num w:numId="3" w16cid:durableId="1887182188">
    <w:abstractNumId w:val="3"/>
  </w:num>
  <w:num w:numId="4" w16cid:durableId="654266101">
    <w:abstractNumId w:val="2"/>
  </w:num>
  <w:num w:numId="5" w16cid:durableId="1586570609">
    <w:abstractNumId w:val="9"/>
  </w:num>
  <w:num w:numId="6" w16cid:durableId="2059623113">
    <w:abstractNumId w:val="5"/>
  </w:num>
  <w:num w:numId="7" w16cid:durableId="803279215">
    <w:abstractNumId w:val="6"/>
  </w:num>
  <w:num w:numId="8" w16cid:durableId="356538954">
    <w:abstractNumId w:val="1"/>
  </w:num>
  <w:num w:numId="9" w16cid:durableId="1467353986">
    <w:abstractNumId w:val="4"/>
  </w:num>
  <w:num w:numId="10" w16cid:durableId="541132597">
    <w:abstractNumId w:val="10"/>
  </w:num>
  <w:num w:numId="11" w16cid:durableId="638195399">
    <w:abstractNumId w:val="7"/>
  </w:num>
  <w:num w:numId="12" w16cid:durableId="908879361">
    <w:abstractNumId w:val="8"/>
  </w:num>
  <w:num w:numId="13" w16cid:durableId="11900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04B39"/>
    <w:rsid w:val="000502AD"/>
    <w:rsid w:val="0005497B"/>
    <w:rsid w:val="00093904"/>
    <w:rsid w:val="00095280"/>
    <w:rsid w:val="000C3C9B"/>
    <w:rsid w:val="000D4068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1B2552"/>
    <w:rsid w:val="001E3F0A"/>
    <w:rsid w:val="00203DB0"/>
    <w:rsid w:val="00247F20"/>
    <w:rsid w:val="0026717E"/>
    <w:rsid w:val="0029386B"/>
    <w:rsid w:val="002940ED"/>
    <w:rsid w:val="002E26BA"/>
    <w:rsid w:val="002E57C5"/>
    <w:rsid w:val="00305A1D"/>
    <w:rsid w:val="00312C73"/>
    <w:rsid w:val="00312DE3"/>
    <w:rsid w:val="00316BAE"/>
    <w:rsid w:val="00337B5C"/>
    <w:rsid w:val="00341B83"/>
    <w:rsid w:val="003606A8"/>
    <w:rsid w:val="00367D34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4867"/>
    <w:rsid w:val="004C53A0"/>
    <w:rsid w:val="004F3A40"/>
    <w:rsid w:val="004F419B"/>
    <w:rsid w:val="004F5D4D"/>
    <w:rsid w:val="00504FE4"/>
    <w:rsid w:val="00511D88"/>
    <w:rsid w:val="00514D33"/>
    <w:rsid w:val="005172BB"/>
    <w:rsid w:val="00555021"/>
    <w:rsid w:val="00593E27"/>
    <w:rsid w:val="005A04BD"/>
    <w:rsid w:val="005C35D8"/>
    <w:rsid w:val="005E538A"/>
    <w:rsid w:val="0060290D"/>
    <w:rsid w:val="00622C15"/>
    <w:rsid w:val="006238C2"/>
    <w:rsid w:val="00636F0A"/>
    <w:rsid w:val="006408AC"/>
    <w:rsid w:val="00651B6A"/>
    <w:rsid w:val="00656784"/>
    <w:rsid w:val="00694A56"/>
    <w:rsid w:val="006B0D38"/>
    <w:rsid w:val="006E5F63"/>
    <w:rsid w:val="006F2C30"/>
    <w:rsid w:val="006F60B2"/>
    <w:rsid w:val="00723E6E"/>
    <w:rsid w:val="00727318"/>
    <w:rsid w:val="00735BE7"/>
    <w:rsid w:val="007C1E0B"/>
    <w:rsid w:val="007F13F6"/>
    <w:rsid w:val="00850218"/>
    <w:rsid w:val="00852BE8"/>
    <w:rsid w:val="008866E4"/>
    <w:rsid w:val="008B191A"/>
    <w:rsid w:val="008C3D44"/>
    <w:rsid w:val="00925051"/>
    <w:rsid w:val="00933A8E"/>
    <w:rsid w:val="00942ADD"/>
    <w:rsid w:val="00942CB4"/>
    <w:rsid w:val="009756B6"/>
    <w:rsid w:val="00980295"/>
    <w:rsid w:val="00985EE5"/>
    <w:rsid w:val="00996071"/>
    <w:rsid w:val="009A3BCB"/>
    <w:rsid w:val="00A41C5F"/>
    <w:rsid w:val="00A47881"/>
    <w:rsid w:val="00A47CCF"/>
    <w:rsid w:val="00A66DD3"/>
    <w:rsid w:val="00A93E5B"/>
    <w:rsid w:val="00AA178A"/>
    <w:rsid w:val="00AC1885"/>
    <w:rsid w:val="00AD2335"/>
    <w:rsid w:val="00AD465D"/>
    <w:rsid w:val="00AE5A5A"/>
    <w:rsid w:val="00B04551"/>
    <w:rsid w:val="00B26FEB"/>
    <w:rsid w:val="00B34B08"/>
    <w:rsid w:val="00B62D63"/>
    <w:rsid w:val="00BD4652"/>
    <w:rsid w:val="00BE550A"/>
    <w:rsid w:val="00BE74D8"/>
    <w:rsid w:val="00BE79A8"/>
    <w:rsid w:val="00C05E2E"/>
    <w:rsid w:val="00C15D8A"/>
    <w:rsid w:val="00C41503"/>
    <w:rsid w:val="00C43F14"/>
    <w:rsid w:val="00C6270B"/>
    <w:rsid w:val="00C7538E"/>
    <w:rsid w:val="00C90971"/>
    <w:rsid w:val="00C92EF2"/>
    <w:rsid w:val="00CB6D4F"/>
    <w:rsid w:val="00CC3895"/>
    <w:rsid w:val="00CF161F"/>
    <w:rsid w:val="00D02D02"/>
    <w:rsid w:val="00D05FA3"/>
    <w:rsid w:val="00D16242"/>
    <w:rsid w:val="00D20B06"/>
    <w:rsid w:val="00D30EE2"/>
    <w:rsid w:val="00D61267"/>
    <w:rsid w:val="00D83928"/>
    <w:rsid w:val="00D9005B"/>
    <w:rsid w:val="00DD0596"/>
    <w:rsid w:val="00DD175D"/>
    <w:rsid w:val="00DE2534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F17C82"/>
    <w:rsid w:val="00F32731"/>
    <w:rsid w:val="00F43080"/>
    <w:rsid w:val="00F67C0A"/>
    <w:rsid w:val="00F76CA8"/>
    <w:rsid w:val="00FA643E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E097-5857-47A5-9AA4-219061DC7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43</TotalTime>
  <Pages>4</Pages>
  <Words>551</Words>
  <Characters>3061</Characters>
  <Application>Microsoft Office Word</Application>
  <DocSecurity>0</DocSecurity>
  <Lines>80</Lines>
  <Paragraphs>41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10</cp:revision>
  <cp:lastPrinted>1899-12-31T22:03:04Z</cp:lastPrinted>
  <dcterms:created xsi:type="dcterms:W3CDTF">2023-12-01T12:27:00Z</dcterms:created>
  <dcterms:modified xsi:type="dcterms:W3CDTF">2023-12-16T09:17:00Z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947ce320-8820-4663-b7ae-45719034c36a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