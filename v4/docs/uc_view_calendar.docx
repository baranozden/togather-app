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9E2" w14:textId="515B8345" w:rsidR="008866E4" w:rsidRDefault="0017366D" w:rsidP="00CF161F">
      <w:pPr>
        <w:pStyle w:val="KonuBal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0A708D">
        <w:t>View Calendar</w:t>
      </w:r>
    </w:p>
    <w:p w14:paraId="7FD3B632" w14:textId="77777777" w:rsidR="00E96106" w:rsidRDefault="00E96106" w:rsidP="00CF161F">
      <w:pPr>
        <w:pStyle w:val="Balk1"/>
        <w:jc w:val="both"/>
      </w:pPr>
      <w:r>
        <w:t>Brief Description</w:t>
      </w:r>
    </w:p>
    <w:p w14:paraId="780186DC" w14:textId="2F633C5E" w:rsidR="004F5D4D" w:rsidRPr="004621AF" w:rsidRDefault="004F5D4D" w:rsidP="00CF161F">
      <w:pPr>
        <w:pStyle w:val="Balk1"/>
        <w:numPr>
          <w:ilvl w:val="0"/>
          <w:numId w:val="0"/>
        </w:numPr>
        <w:ind w:left="720"/>
        <w:jc w:val="both"/>
        <w:rPr>
          <w:b w:val="0"/>
        </w:rPr>
      </w:pPr>
      <w:r w:rsidRPr="004621AF">
        <w:rPr>
          <w:rFonts w:ascii="Times New Roman" w:hAnsi="Times New Roman"/>
          <w:b w:val="0"/>
          <w:sz w:val="20"/>
        </w:rPr>
        <w:t xml:space="preserve">The use case describes how the users </w:t>
      </w:r>
      <w:r w:rsidR="00217CA3">
        <w:rPr>
          <w:rFonts w:ascii="Times New Roman" w:hAnsi="Times New Roman"/>
          <w:b w:val="0"/>
          <w:sz w:val="20"/>
        </w:rPr>
        <w:t>view another Users’ calendar</w:t>
      </w:r>
      <w:r w:rsidRPr="004621AF">
        <w:rPr>
          <w:rFonts w:ascii="Times New Roman" w:hAnsi="Times New Roman"/>
          <w:b w:val="0"/>
          <w:sz w:val="20"/>
        </w:rPr>
        <w:t xml:space="preserve"> on calendar application.</w:t>
      </w:r>
    </w:p>
    <w:p w14:paraId="6D9F98EF" w14:textId="06197F3C" w:rsidR="00E96106" w:rsidRDefault="004621AF" w:rsidP="00CF161F">
      <w:pPr>
        <w:pStyle w:val="Balk1"/>
        <w:jc w:val="both"/>
      </w:pPr>
      <w:r>
        <w:t xml:space="preserve">Primary </w:t>
      </w:r>
      <w:r w:rsidR="00E96106">
        <w:t>Actor</w:t>
      </w:r>
      <w:r>
        <w:t>s</w:t>
      </w:r>
    </w:p>
    <w:p w14:paraId="1EBB0223" w14:textId="6387F7D5" w:rsidR="00E96106" w:rsidRPr="004621AF" w:rsidRDefault="00E5196E" w:rsidP="004621AF">
      <w:pPr>
        <w:pStyle w:val="Balk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 w:rsidR="004621AF">
        <w:rPr>
          <w:rFonts w:ascii="Times New Roman" w:hAnsi="Times New Roman"/>
          <w:b w:val="0"/>
          <w:sz w:val="20"/>
        </w:rPr>
        <w:t xml:space="preserve"> (</w:t>
      </w:r>
      <w:r w:rsidR="004621AF" w:rsidRPr="004621AF">
        <w:rPr>
          <w:rFonts w:ascii="Times New Roman" w:hAnsi="Times New Roman"/>
          <w:b w:val="0"/>
          <w:sz w:val="20"/>
        </w:rPr>
        <w:t>Professionals or University Student</w:t>
      </w:r>
      <w:r w:rsidR="004621AF">
        <w:rPr>
          <w:rFonts w:ascii="Times New Roman" w:hAnsi="Times New Roman"/>
          <w:b w:val="0"/>
          <w:sz w:val="20"/>
        </w:rPr>
        <w:t>)</w:t>
      </w:r>
    </w:p>
    <w:p w14:paraId="074DAF31" w14:textId="77777777" w:rsidR="00E96106" w:rsidRDefault="00E96106" w:rsidP="00CF161F">
      <w:pPr>
        <w:pStyle w:val="Balk1"/>
        <w:jc w:val="both"/>
      </w:pPr>
      <w:r>
        <w:t>Preconditions</w:t>
      </w:r>
    </w:p>
    <w:p w14:paraId="4A46A04D" w14:textId="663659ED" w:rsidR="00E96106" w:rsidRDefault="00E5196E" w:rsidP="00CF161F">
      <w:pPr>
        <w:pStyle w:val="GvdeMetni"/>
        <w:jc w:val="both"/>
      </w:pPr>
      <w:r>
        <w:t xml:space="preserve">Users must have stable internet connection for the device </w:t>
      </w:r>
      <w:r w:rsidRPr="00D83928">
        <w:t>they are using</w:t>
      </w:r>
      <w:r w:rsidR="00980295" w:rsidRPr="00D83928">
        <w:t xml:space="preserve"> the application</w:t>
      </w:r>
      <w:r>
        <w:t>.</w:t>
      </w:r>
    </w:p>
    <w:p w14:paraId="128077FA" w14:textId="735EF063" w:rsidR="004F5D4D" w:rsidRDefault="004F5D4D" w:rsidP="00CF161F">
      <w:pPr>
        <w:pStyle w:val="GvdeMetni"/>
        <w:jc w:val="both"/>
      </w:pPr>
      <w:r>
        <w:t>Users must</w:t>
      </w:r>
      <w:r w:rsidR="004C53A0">
        <w:t xml:space="preserve"> be</w:t>
      </w:r>
      <w:r>
        <w:t xml:space="preserve"> </w:t>
      </w:r>
      <w:r w:rsidR="000C3C9B">
        <w:t>l</w:t>
      </w:r>
      <w:r>
        <w:t>og</w:t>
      </w:r>
      <w:r w:rsidR="004C53A0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1C38FCF4" w14:textId="7AE5790E" w:rsidR="00FF00A9" w:rsidRDefault="00FF00A9" w:rsidP="00CF161F">
      <w:pPr>
        <w:pStyle w:val="GvdeMetni"/>
        <w:jc w:val="both"/>
      </w:pPr>
      <w:r>
        <w:t xml:space="preserve">Users must </w:t>
      </w:r>
      <w:r w:rsidR="00343349">
        <w:t>be friends with the user</w:t>
      </w:r>
      <w:r w:rsidR="006F16B2">
        <w:t>s</w:t>
      </w:r>
      <w:r w:rsidR="00343349">
        <w:t xml:space="preserve"> whose calendar will </w:t>
      </w:r>
      <w:r w:rsidR="00E15CA4">
        <w:t>b</w:t>
      </w:r>
      <w:r w:rsidR="00343349">
        <w:t>e viewed.</w:t>
      </w:r>
    </w:p>
    <w:p w14:paraId="506210AF" w14:textId="15121DA1" w:rsidR="0066177D" w:rsidRDefault="0066177D" w:rsidP="00CF161F">
      <w:pPr>
        <w:pStyle w:val="GvdeMetni"/>
        <w:jc w:val="both"/>
      </w:pPr>
      <w:r w:rsidRPr="0066177D">
        <w:t xml:space="preserve">The friend whose calendar is to be viewed has given appropriate </w:t>
      </w:r>
      <w:r w:rsidR="005A70B7">
        <w:t>view</w:t>
      </w:r>
      <w:r w:rsidRPr="0066177D">
        <w:t xml:space="preserve"> permissions.</w:t>
      </w:r>
    </w:p>
    <w:p w14:paraId="658768AA" w14:textId="77777777" w:rsidR="00E96106" w:rsidRDefault="00E96106" w:rsidP="00CF161F">
      <w:pPr>
        <w:pStyle w:val="Balk1"/>
        <w:jc w:val="both"/>
      </w:pPr>
      <w:r>
        <w:t>Basic Flow of Events</w:t>
      </w:r>
      <w:r w:rsidR="00F67C0A">
        <w:t xml:space="preserve"> (Main Success Scenario)</w:t>
      </w:r>
    </w:p>
    <w:p w14:paraId="16C74077" w14:textId="31954216" w:rsidR="00E5196E" w:rsidRDefault="00DD0596" w:rsidP="00CF161F">
      <w:pPr>
        <w:pStyle w:val="GvdeMetni"/>
        <w:numPr>
          <w:ilvl w:val="0"/>
          <w:numId w:val="5"/>
        </w:numPr>
        <w:jc w:val="both"/>
      </w:pPr>
      <w:r>
        <w:t xml:space="preserve">User wants to </w:t>
      </w:r>
      <w:r w:rsidR="00F46EEA">
        <w:t>view another User’s calendar</w:t>
      </w:r>
      <w:r>
        <w:t>.</w:t>
      </w:r>
    </w:p>
    <w:p w14:paraId="7500CE9F" w14:textId="7F690029" w:rsidR="00E5196E" w:rsidRDefault="00DD0596" w:rsidP="00CF161F">
      <w:pPr>
        <w:pStyle w:val="GvdeMetni"/>
        <w:numPr>
          <w:ilvl w:val="0"/>
          <w:numId w:val="5"/>
        </w:numPr>
        <w:jc w:val="both"/>
      </w:pPr>
      <w:r>
        <w:t xml:space="preserve">System displays </w:t>
      </w:r>
      <w:r w:rsidR="00D178F9">
        <w:t>friends</w:t>
      </w:r>
      <w:r w:rsidR="00E21844">
        <w:t>.</w:t>
      </w:r>
    </w:p>
    <w:p w14:paraId="3B03AF36" w14:textId="7C3F6AB7" w:rsidR="00E5196E" w:rsidRDefault="00E5196E" w:rsidP="00CF161F">
      <w:pPr>
        <w:pStyle w:val="GvdeMetni"/>
        <w:numPr>
          <w:ilvl w:val="0"/>
          <w:numId w:val="5"/>
        </w:numPr>
        <w:jc w:val="both"/>
      </w:pPr>
      <w:r>
        <w:t xml:space="preserve">User </w:t>
      </w:r>
      <w:r w:rsidR="00DD0596">
        <w:t>selects</w:t>
      </w:r>
      <w:r w:rsidR="00312DE3">
        <w:t xml:space="preserve"> </w:t>
      </w:r>
      <w:r w:rsidR="00302D5B">
        <w:t>friend</w:t>
      </w:r>
      <w:r w:rsidR="00710A65">
        <w:t>.</w:t>
      </w:r>
    </w:p>
    <w:p w14:paraId="1948F8B0" w14:textId="229613CB" w:rsidR="00302D5B" w:rsidRDefault="00302D5B" w:rsidP="00CF161F">
      <w:pPr>
        <w:pStyle w:val="GvdeMetni"/>
        <w:numPr>
          <w:ilvl w:val="0"/>
          <w:numId w:val="5"/>
        </w:numPr>
        <w:jc w:val="both"/>
      </w:pPr>
      <w:r>
        <w:t xml:space="preserve">System displays the profile of the selected </w:t>
      </w:r>
      <w:r w:rsidR="00C47E54">
        <w:t>friend</w:t>
      </w:r>
      <w:r>
        <w:t>.</w:t>
      </w:r>
    </w:p>
    <w:p w14:paraId="6CDF2D6C" w14:textId="67C41887" w:rsidR="00302D5B" w:rsidRDefault="00302D5B" w:rsidP="00CF161F">
      <w:pPr>
        <w:pStyle w:val="GvdeMetni"/>
        <w:numPr>
          <w:ilvl w:val="0"/>
          <w:numId w:val="5"/>
        </w:numPr>
        <w:jc w:val="both"/>
      </w:pPr>
      <w:r>
        <w:t>User selects view calendar option.</w:t>
      </w:r>
    </w:p>
    <w:p w14:paraId="292BD5D0" w14:textId="2B33C5D4" w:rsidR="003A2DFB" w:rsidRDefault="00511D88" w:rsidP="003A2DFB">
      <w:pPr>
        <w:pStyle w:val="GvdeMetni"/>
        <w:numPr>
          <w:ilvl w:val="0"/>
          <w:numId w:val="5"/>
        </w:numPr>
        <w:jc w:val="both"/>
      </w:pPr>
      <w:r>
        <w:t xml:space="preserve">System displays </w:t>
      </w:r>
      <w:r w:rsidR="00290F71">
        <w:t>the calendar</w:t>
      </w:r>
      <w:r w:rsidR="001F4237">
        <w:t>.</w:t>
      </w:r>
    </w:p>
    <w:p w14:paraId="5E91404F" w14:textId="77777777" w:rsidR="00E96106" w:rsidRDefault="00E96106" w:rsidP="00CF161F">
      <w:pPr>
        <w:pStyle w:val="GvdeMetni"/>
        <w:numPr>
          <w:ilvl w:val="0"/>
          <w:numId w:val="5"/>
        </w:numPr>
        <w:jc w:val="both"/>
      </w:pPr>
      <w:bookmarkStart w:id="0" w:name="_Hlk149856854"/>
      <w:r>
        <w:t>The use case ends</w:t>
      </w:r>
      <w:r w:rsidR="00367D34">
        <w:t xml:space="preserve"> successfully</w:t>
      </w:r>
      <w:r>
        <w:t>.</w:t>
      </w:r>
    </w:p>
    <w:bookmarkEnd w:id="0"/>
    <w:p w14:paraId="055CFD6E" w14:textId="77777777" w:rsidR="00480120" w:rsidRDefault="00E96106" w:rsidP="00CF161F">
      <w:pPr>
        <w:pStyle w:val="Balk1"/>
        <w:jc w:val="both"/>
      </w:pPr>
      <w:r>
        <w:t>Alternative Flows</w:t>
      </w:r>
      <w:r w:rsidR="00F67C0A">
        <w:t xml:space="preserve"> (Extensions)</w:t>
      </w:r>
    </w:p>
    <w:p w14:paraId="67478C66" w14:textId="77777777" w:rsidR="00804668" w:rsidRPr="004F5D4D" w:rsidRDefault="00804668" w:rsidP="00804668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 xml:space="preserve">*a. At any time, </w:t>
      </w:r>
      <w:r>
        <w:rPr>
          <w:sz w:val="20"/>
          <w:szCs w:val="20"/>
        </w:rPr>
        <w:t>user wants to give up operation,</w:t>
      </w:r>
    </w:p>
    <w:p w14:paraId="3EE21047" w14:textId="77777777" w:rsidR="00804668" w:rsidRPr="004F5D4D" w:rsidRDefault="00804668" w:rsidP="00804668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cancel</w:t>
      </w:r>
      <w:r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01974ADD" w14:textId="77777777" w:rsidR="00804668" w:rsidRPr="00C45ABE" w:rsidRDefault="00804668" w:rsidP="00804668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2. System </w:t>
      </w:r>
      <w:r>
        <w:rPr>
          <w:sz w:val="20"/>
          <w:szCs w:val="20"/>
        </w:rPr>
        <w:t>displays current schedule</w:t>
      </w:r>
      <w:r w:rsidRPr="004F5D4D">
        <w:rPr>
          <w:sz w:val="20"/>
          <w:szCs w:val="20"/>
        </w:rPr>
        <w:t>.</w:t>
      </w:r>
    </w:p>
    <w:p w14:paraId="204CE8D5" w14:textId="4A932E97" w:rsidR="00852BE8" w:rsidRDefault="00CF7F65" w:rsidP="00CF161F">
      <w:pPr>
        <w:pStyle w:val="Balk2"/>
        <w:jc w:val="both"/>
      </w:pPr>
      <w:r>
        <w:t>Review</w:t>
      </w:r>
      <w:r w:rsidR="00B80F65">
        <w:t xml:space="preserve"> Existing</w:t>
      </w:r>
      <w:r w:rsidR="001D2CE2">
        <w:t xml:space="preserve"> Task</w:t>
      </w:r>
      <w:r w:rsidR="00852BE8">
        <w:t xml:space="preserve"> (</w:t>
      </w:r>
      <w:r w:rsidR="005A70B7">
        <w:t>6</w:t>
      </w:r>
      <w:r w:rsidR="00852BE8">
        <w:t>a)</w:t>
      </w:r>
    </w:p>
    <w:p w14:paraId="418CF0BF" w14:textId="768D3E0A" w:rsidR="00852BE8" w:rsidRDefault="00852BE8" w:rsidP="00CF161F">
      <w:pPr>
        <w:pStyle w:val="GvdeMetni"/>
        <w:jc w:val="both"/>
        <w:rPr>
          <w:rStyle w:val="ui-provider"/>
        </w:rPr>
      </w:pPr>
      <w:r>
        <w:rPr>
          <w:rStyle w:val="ui-provider"/>
        </w:rPr>
        <w:t xml:space="preserve">If in step </w:t>
      </w:r>
      <w:r w:rsidR="005A70B7">
        <w:rPr>
          <w:rStyle w:val="ui-provider"/>
        </w:rPr>
        <w:t>6</w:t>
      </w:r>
      <w:r>
        <w:rPr>
          <w:rStyle w:val="ui-provider"/>
        </w:rPr>
        <w:t xml:space="preserve"> of the basic flow, the User wants to </w:t>
      </w:r>
      <w:r w:rsidR="00B80F65">
        <w:rPr>
          <w:rStyle w:val="ui-provider"/>
        </w:rPr>
        <w:t>view the details of tasks</w:t>
      </w:r>
      <w:r w:rsidR="003A2DFB">
        <w:rPr>
          <w:rStyle w:val="ui-provider"/>
        </w:rPr>
        <w:t xml:space="preserve"> then</w:t>
      </w:r>
      <w:r w:rsidR="000F147C">
        <w:rPr>
          <w:rStyle w:val="ui-provider"/>
        </w:rPr>
        <w:t>,</w:t>
      </w:r>
    </w:p>
    <w:p w14:paraId="04536A75" w14:textId="664EF2BC" w:rsidR="00C334A3" w:rsidRDefault="00C334A3" w:rsidP="00CF161F">
      <w:pPr>
        <w:pStyle w:val="GvdeMetni"/>
        <w:jc w:val="both"/>
      </w:pPr>
      <w:r>
        <w:t xml:space="preserve">        Follow the steps defined in “</w:t>
      </w:r>
      <w:r w:rsidR="00B80F65">
        <w:t>Review Existing Task</w:t>
      </w:r>
      <w:r>
        <w:t>” use case.</w:t>
      </w:r>
    </w:p>
    <w:p w14:paraId="4AEE079B" w14:textId="77777777" w:rsidR="006408AC" w:rsidRDefault="006408AC" w:rsidP="00CF161F">
      <w:pPr>
        <w:pStyle w:val="GvdeMetni"/>
        <w:jc w:val="both"/>
      </w:pPr>
    </w:p>
    <w:p w14:paraId="02B7C219" w14:textId="77777777" w:rsidR="00E96106" w:rsidRDefault="00E96106" w:rsidP="00CF161F">
      <w:pPr>
        <w:pStyle w:val="Balk1"/>
        <w:jc w:val="both"/>
      </w:pPr>
      <w:r>
        <w:t>Post-conditions</w:t>
      </w:r>
      <w:r w:rsidR="00F67C0A">
        <w:t xml:space="preserve"> (Success Guarantee)</w:t>
      </w:r>
    </w:p>
    <w:p w14:paraId="5E9DFA1E" w14:textId="2543EEF2" w:rsidR="00651B6A" w:rsidRDefault="00651B6A" w:rsidP="00CF161F">
      <w:pPr>
        <w:pStyle w:val="Balk2"/>
        <w:jc w:val="both"/>
      </w:pPr>
      <w:r>
        <w:t xml:space="preserve">Successful Task </w:t>
      </w:r>
      <w:r w:rsidR="00F35DF0">
        <w:t>Review</w:t>
      </w:r>
    </w:p>
    <w:p w14:paraId="6D914437" w14:textId="6463DA36" w:rsidR="00651B6A" w:rsidRDefault="00651B6A" w:rsidP="00CF161F">
      <w:pPr>
        <w:pStyle w:val="Balk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 xml:space="preserve">User will see </w:t>
      </w:r>
      <w:r w:rsidR="00A96CB1">
        <w:rPr>
          <w:rFonts w:ascii="Times New Roman" w:hAnsi="Times New Roman"/>
          <w:b w:val="0"/>
        </w:rPr>
        <w:t xml:space="preserve">up-to-date </w:t>
      </w:r>
      <w:r w:rsidR="0066177D">
        <w:rPr>
          <w:rFonts w:ascii="Times New Roman" w:hAnsi="Times New Roman"/>
          <w:b w:val="0"/>
        </w:rPr>
        <w:t>scheduled event</w:t>
      </w:r>
      <w:r w:rsidRPr="00651B6A">
        <w:rPr>
          <w:rFonts w:ascii="Times New Roman" w:hAnsi="Times New Roman"/>
          <w:b w:val="0"/>
        </w:rPr>
        <w:t xml:space="preserve"> </w:t>
      </w:r>
      <w:r w:rsidR="00A96CB1">
        <w:rPr>
          <w:rFonts w:ascii="Times New Roman" w:hAnsi="Times New Roman"/>
          <w:b w:val="0"/>
        </w:rPr>
        <w:t xml:space="preserve">details </w:t>
      </w:r>
      <w:r w:rsidR="0066177D">
        <w:rPr>
          <w:rFonts w:ascii="Times New Roman" w:hAnsi="Times New Roman"/>
          <w:b w:val="0"/>
        </w:rPr>
        <w:t>of their friends</w:t>
      </w:r>
      <w:r w:rsidR="003B5A09">
        <w:rPr>
          <w:rFonts w:ascii="Times New Roman" w:hAnsi="Times New Roman"/>
          <w:b w:val="0"/>
        </w:rPr>
        <w:t xml:space="preserve"> on a calendar view.</w:t>
      </w:r>
    </w:p>
    <w:p w14:paraId="78F2D15C" w14:textId="77777777" w:rsidR="00E96106" w:rsidRDefault="00E96106" w:rsidP="00CF161F">
      <w:pPr>
        <w:pStyle w:val="Balk1"/>
        <w:jc w:val="both"/>
      </w:pPr>
      <w:r>
        <w:t>Special Requirements</w:t>
      </w:r>
    </w:p>
    <w:p w14:paraId="1656BF78" w14:textId="6CE2BF20" w:rsidR="00450C77" w:rsidRDefault="00B633B4" w:rsidP="00CF161F">
      <w:pPr>
        <w:pStyle w:val="GvdeMetni"/>
        <w:jc w:val="both"/>
      </w:pPr>
      <w:r>
        <w:t>None.</w:t>
      </w:r>
    </w:p>
    <w:p w14:paraId="605862DC" w14:textId="77777777" w:rsidR="00487615" w:rsidRDefault="00487615" w:rsidP="00CF161F">
      <w:pPr>
        <w:pStyle w:val="GvdeMetni"/>
        <w:jc w:val="both"/>
      </w:pPr>
    </w:p>
    <w:p w14:paraId="4D17F80D" w14:textId="77777777" w:rsidR="00487615" w:rsidRDefault="00487615" w:rsidP="00CF161F">
      <w:pPr>
        <w:pStyle w:val="GvdeMetni"/>
        <w:jc w:val="both"/>
      </w:pPr>
    </w:p>
    <w:p w14:paraId="667FF9C8" w14:textId="77777777" w:rsidR="00487615" w:rsidRDefault="00487615" w:rsidP="00CF161F">
      <w:pPr>
        <w:pStyle w:val="GvdeMetni"/>
        <w:jc w:val="both"/>
      </w:pPr>
    </w:p>
    <w:p w14:paraId="128B34E8" w14:textId="77777777" w:rsidR="00487615" w:rsidRDefault="00487615" w:rsidP="00CF161F">
      <w:pPr>
        <w:pStyle w:val="GvdeMetni"/>
        <w:jc w:val="both"/>
      </w:pPr>
    </w:p>
    <w:p w14:paraId="26776206" w14:textId="77777777" w:rsidR="00487615" w:rsidRDefault="00487615" w:rsidP="00CF161F">
      <w:pPr>
        <w:pStyle w:val="GvdeMetni"/>
        <w:jc w:val="both"/>
      </w:pPr>
    </w:p>
    <w:p w14:paraId="6AD99A92" w14:textId="77777777" w:rsidR="00487615" w:rsidRDefault="00487615" w:rsidP="00CF161F">
      <w:pPr>
        <w:pStyle w:val="GvdeMetni"/>
        <w:jc w:val="both"/>
      </w:pPr>
    </w:p>
    <w:p w14:paraId="133E3F85" w14:textId="77777777" w:rsidR="00487615" w:rsidRDefault="00487615" w:rsidP="00CF161F">
      <w:pPr>
        <w:pStyle w:val="GvdeMetni"/>
        <w:jc w:val="both"/>
      </w:pPr>
    </w:p>
    <w:p w14:paraId="62422F67" w14:textId="77777777" w:rsidR="00487615" w:rsidRDefault="00487615" w:rsidP="00CF161F">
      <w:pPr>
        <w:pStyle w:val="GvdeMetni"/>
        <w:jc w:val="both"/>
      </w:pPr>
    </w:p>
    <w:p w14:paraId="3F18D0E5" w14:textId="77777777" w:rsidR="00487615" w:rsidRDefault="00487615" w:rsidP="00CF161F">
      <w:pPr>
        <w:pStyle w:val="GvdeMetni"/>
        <w:jc w:val="both"/>
      </w:pPr>
    </w:p>
    <w:p w14:paraId="04AFB556" w14:textId="77777777" w:rsidR="00487615" w:rsidRDefault="00487615" w:rsidP="00CF161F">
      <w:pPr>
        <w:pStyle w:val="GvdeMetni"/>
        <w:jc w:val="both"/>
      </w:pPr>
    </w:p>
    <w:p w14:paraId="31735DD6" w14:textId="77777777" w:rsidR="00487615" w:rsidRDefault="00487615" w:rsidP="00CF161F">
      <w:pPr>
        <w:pStyle w:val="GvdeMetni"/>
        <w:jc w:val="both"/>
      </w:pPr>
    </w:p>
    <w:p w14:paraId="053AC4D5" w14:textId="77777777" w:rsidR="00487615" w:rsidRDefault="00487615" w:rsidP="00CF161F">
      <w:pPr>
        <w:pStyle w:val="GvdeMetni"/>
        <w:jc w:val="both"/>
      </w:pPr>
    </w:p>
    <w:p w14:paraId="5635B022" w14:textId="77777777" w:rsidR="00487615" w:rsidRDefault="00487615" w:rsidP="00CF161F">
      <w:pPr>
        <w:pStyle w:val="GvdeMetni"/>
        <w:jc w:val="both"/>
      </w:pPr>
    </w:p>
    <w:p w14:paraId="3C90EF80" w14:textId="77777777" w:rsidR="00487615" w:rsidRDefault="00487615" w:rsidP="00CF161F">
      <w:pPr>
        <w:pStyle w:val="GvdeMetni"/>
        <w:jc w:val="both"/>
      </w:pPr>
    </w:p>
    <w:p w14:paraId="160BCBB4" w14:textId="77777777" w:rsidR="00487615" w:rsidRDefault="00487615" w:rsidP="00CF161F">
      <w:pPr>
        <w:pStyle w:val="GvdeMetni"/>
        <w:jc w:val="both"/>
      </w:pPr>
    </w:p>
    <w:p w14:paraId="563B0A11" w14:textId="77777777" w:rsidR="00487615" w:rsidRDefault="00487615" w:rsidP="00CF161F">
      <w:pPr>
        <w:pStyle w:val="GvdeMetni"/>
        <w:jc w:val="both"/>
      </w:pPr>
    </w:p>
    <w:p w14:paraId="7D380893" w14:textId="77777777" w:rsidR="00487615" w:rsidRDefault="00487615" w:rsidP="00CF161F">
      <w:pPr>
        <w:pStyle w:val="GvdeMetni"/>
        <w:jc w:val="both"/>
      </w:pPr>
    </w:p>
    <w:p w14:paraId="4EC5968A" w14:textId="77777777" w:rsidR="00487615" w:rsidRDefault="00487615" w:rsidP="00CF161F">
      <w:pPr>
        <w:pStyle w:val="GvdeMetni"/>
        <w:jc w:val="both"/>
      </w:pPr>
    </w:p>
    <w:p w14:paraId="121D20B6" w14:textId="77777777" w:rsidR="00487615" w:rsidRDefault="00487615" w:rsidP="00CF161F">
      <w:pPr>
        <w:pStyle w:val="GvdeMetni"/>
        <w:jc w:val="both"/>
      </w:pPr>
    </w:p>
    <w:p w14:paraId="02A6FC2D" w14:textId="77777777" w:rsidR="00487615" w:rsidRDefault="00487615" w:rsidP="00CF161F">
      <w:pPr>
        <w:pStyle w:val="GvdeMetni"/>
        <w:jc w:val="both"/>
      </w:pPr>
    </w:p>
    <w:p w14:paraId="36B9FE59" w14:textId="77777777" w:rsidR="00487615" w:rsidRDefault="00487615" w:rsidP="00CF161F">
      <w:pPr>
        <w:pStyle w:val="GvdeMetni"/>
        <w:jc w:val="both"/>
      </w:pPr>
    </w:p>
    <w:p w14:paraId="1F17A0BF" w14:textId="77777777" w:rsidR="00487615" w:rsidRDefault="00487615" w:rsidP="00CF161F">
      <w:pPr>
        <w:pStyle w:val="GvdeMetni"/>
        <w:jc w:val="both"/>
      </w:pPr>
    </w:p>
    <w:p w14:paraId="5ACC231F" w14:textId="77777777" w:rsidR="00487615" w:rsidRDefault="00487615" w:rsidP="00CF161F">
      <w:pPr>
        <w:pStyle w:val="GvdeMetni"/>
        <w:jc w:val="both"/>
      </w:pPr>
    </w:p>
    <w:p w14:paraId="28EDF7E4" w14:textId="77777777" w:rsidR="00487615" w:rsidRDefault="00487615" w:rsidP="00CF161F">
      <w:pPr>
        <w:pStyle w:val="GvdeMetni"/>
        <w:jc w:val="both"/>
      </w:pPr>
    </w:p>
    <w:p w14:paraId="0F5B67F0" w14:textId="77777777" w:rsidR="00487615" w:rsidRDefault="00487615" w:rsidP="00CF161F">
      <w:pPr>
        <w:pStyle w:val="GvdeMetni"/>
        <w:jc w:val="both"/>
      </w:pPr>
    </w:p>
    <w:p w14:paraId="173833EF" w14:textId="77777777" w:rsidR="00487615" w:rsidRDefault="00487615" w:rsidP="00CF161F">
      <w:pPr>
        <w:pStyle w:val="GvdeMetni"/>
        <w:jc w:val="both"/>
      </w:pPr>
    </w:p>
    <w:p w14:paraId="76594C28" w14:textId="77777777" w:rsidR="00487615" w:rsidRDefault="00487615" w:rsidP="00CF161F">
      <w:pPr>
        <w:pStyle w:val="GvdeMetni"/>
        <w:jc w:val="both"/>
      </w:pPr>
    </w:p>
    <w:p w14:paraId="4FBCB2E3" w14:textId="77777777" w:rsidR="00487615" w:rsidRDefault="00487615" w:rsidP="00CF161F">
      <w:pPr>
        <w:pStyle w:val="GvdeMetni"/>
        <w:jc w:val="both"/>
      </w:pPr>
    </w:p>
    <w:p w14:paraId="2BB5A6B4" w14:textId="77777777" w:rsidR="00487615" w:rsidRDefault="00487615" w:rsidP="00CF161F">
      <w:pPr>
        <w:pStyle w:val="GvdeMetni"/>
        <w:jc w:val="both"/>
      </w:pPr>
    </w:p>
    <w:p w14:paraId="414BD38B" w14:textId="2D3EE3F5" w:rsidR="00CC3895" w:rsidRDefault="00487615" w:rsidP="00D61267">
      <w:pPr>
        <w:pStyle w:val="KonuBal"/>
      </w:pPr>
      <w:r>
        <w:t>Revision Table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487615" w:rsidRPr="006238C2" w14:paraId="4FF446BC" w14:textId="77777777" w:rsidTr="00925051">
        <w:tc>
          <w:tcPr>
            <w:tcW w:w="1118" w:type="dxa"/>
          </w:tcPr>
          <w:p w14:paraId="74FF8387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0965C79C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20A75F00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487615" w:rsidRPr="006238C2" w14:paraId="43366D5F" w14:textId="77777777" w:rsidTr="00925051">
        <w:tc>
          <w:tcPr>
            <w:tcW w:w="1118" w:type="dxa"/>
          </w:tcPr>
          <w:p w14:paraId="694A7BED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698126EF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1ABF97FC" w14:textId="64CC1F10" w:rsidR="00487615" w:rsidRPr="006238C2" w:rsidRDefault="00140C5E" w:rsidP="00755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487615" w:rsidRPr="006238C2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="00487615" w:rsidRPr="006238C2">
              <w:rPr>
                <w:sz w:val="20"/>
                <w:szCs w:val="20"/>
              </w:rPr>
              <w:t>/2023</w:t>
            </w:r>
          </w:p>
        </w:tc>
      </w:tr>
    </w:tbl>
    <w:p w14:paraId="7D422603" w14:textId="77777777" w:rsidR="00487615" w:rsidRDefault="00487615" w:rsidP="00CF161F">
      <w:pPr>
        <w:pStyle w:val="GvdeMetni"/>
        <w:jc w:val="both"/>
      </w:pPr>
    </w:p>
    <w:sectPr w:rsidR="0048761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F98A" w14:textId="77777777" w:rsidR="003415AE" w:rsidRDefault="003415AE">
      <w:r>
        <w:separator/>
      </w:r>
    </w:p>
  </w:endnote>
  <w:endnote w:type="continuationSeparator" w:id="0">
    <w:p w14:paraId="140A7847" w14:textId="77777777" w:rsidR="003415AE" w:rsidRDefault="00341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23D8C27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148B28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2B5C2B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A7BA0E8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SayfaNumaras"/>
              <w:sz w:val="20"/>
            </w:rPr>
            <w:fldChar w:fldCharType="begin"/>
          </w:r>
          <w:r>
            <w:rPr>
              <w:rStyle w:val="SayfaNumaras"/>
              <w:sz w:val="20"/>
            </w:rPr>
            <w:instrText xml:space="preserve"> PAGE </w:instrText>
          </w:r>
          <w:r>
            <w:rPr>
              <w:rStyle w:val="SayfaNumaras"/>
              <w:sz w:val="20"/>
            </w:rPr>
            <w:fldChar w:fldCharType="separate"/>
          </w:r>
          <w:r w:rsidR="006B0D38">
            <w:rPr>
              <w:rStyle w:val="SayfaNumaras"/>
              <w:noProof/>
              <w:sz w:val="20"/>
            </w:rPr>
            <w:t>1</w:t>
          </w:r>
          <w:r>
            <w:rPr>
              <w:rStyle w:val="SayfaNumaras"/>
              <w:sz w:val="20"/>
            </w:rPr>
            <w:fldChar w:fldCharType="end"/>
          </w:r>
          <w:r>
            <w:rPr>
              <w:rStyle w:val="SayfaNumaras"/>
              <w:sz w:val="20"/>
            </w:rPr>
            <w:t xml:space="preserve"> of </w:t>
          </w:r>
          <w:r w:rsidR="006F60B2" w:rsidRPr="006F60B2">
            <w:rPr>
              <w:rStyle w:val="SayfaNumaras"/>
              <w:sz w:val="20"/>
              <w:szCs w:val="20"/>
            </w:rPr>
            <w:fldChar w:fldCharType="begin"/>
          </w:r>
          <w:r w:rsidR="006F60B2" w:rsidRPr="006F60B2">
            <w:rPr>
              <w:rStyle w:val="SayfaNumaras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SayfaNumaras"/>
              <w:sz w:val="20"/>
              <w:szCs w:val="20"/>
            </w:rPr>
            <w:fldChar w:fldCharType="separate"/>
          </w:r>
          <w:r w:rsidR="006B0D38">
            <w:rPr>
              <w:rStyle w:val="SayfaNumaras"/>
              <w:noProof/>
              <w:sz w:val="20"/>
              <w:szCs w:val="20"/>
            </w:rPr>
            <w:t>1</w:t>
          </w:r>
          <w:r w:rsidR="006F60B2" w:rsidRPr="006F60B2">
            <w:rPr>
              <w:rStyle w:val="SayfaNumaras"/>
              <w:sz w:val="20"/>
              <w:szCs w:val="20"/>
            </w:rPr>
            <w:fldChar w:fldCharType="end"/>
          </w:r>
        </w:p>
      </w:tc>
    </w:tr>
  </w:tbl>
  <w:p w14:paraId="4DA9356F" w14:textId="77777777" w:rsidR="00985EE5" w:rsidRDefault="00985E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50549" w14:textId="77777777" w:rsidR="003415AE" w:rsidRDefault="003415AE">
      <w:r>
        <w:separator/>
      </w:r>
    </w:p>
  </w:footnote>
  <w:footnote w:type="continuationSeparator" w:id="0">
    <w:p w14:paraId="3AF11DFF" w14:textId="77777777" w:rsidR="003415AE" w:rsidRDefault="00341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1FF7AD0C" w14:textId="77777777">
      <w:tc>
        <w:tcPr>
          <w:tcW w:w="6379" w:type="dxa"/>
        </w:tcPr>
        <w:p w14:paraId="38827646" w14:textId="77777777" w:rsidR="00985EE5" w:rsidRDefault="00980295">
          <w:pPr>
            <w:rPr>
              <w:sz w:val="20"/>
            </w:rPr>
          </w:pPr>
          <w:bookmarkStart w:id="1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000020D1" w14:textId="4355F799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C05E2E">
            <w:rPr>
              <w:sz w:val="20"/>
            </w:rPr>
            <w:t>.</w:t>
          </w:r>
          <w:r w:rsidR="0038749B">
            <w:rPr>
              <w:sz w:val="20"/>
            </w:rPr>
            <w:t>0</w:t>
          </w:r>
        </w:p>
      </w:tc>
    </w:tr>
    <w:tr w:rsidR="00985EE5" w14:paraId="6999CB92" w14:textId="77777777">
      <w:tc>
        <w:tcPr>
          <w:tcW w:w="6379" w:type="dxa"/>
        </w:tcPr>
        <w:p w14:paraId="7BB664E6" w14:textId="753C9949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4C3177">
            <w:rPr>
              <w:sz w:val="20"/>
            </w:rPr>
            <w:t>View Calendar</w:t>
          </w:r>
        </w:p>
      </w:tc>
      <w:tc>
        <w:tcPr>
          <w:tcW w:w="2369" w:type="dxa"/>
        </w:tcPr>
        <w:p w14:paraId="1F49B462" w14:textId="45CE76EB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38749B">
            <w:rPr>
              <w:sz w:val="20"/>
            </w:rPr>
            <w:t>15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</w:t>
          </w:r>
          <w:r w:rsidR="00555021">
            <w:rPr>
              <w:sz w:val="20"/>
            </w:rPr>
            <w:t>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1"/>
  </w:tbl>
  <w:p w14:paraId="4C23942D" w14:textId="77777777" w:rsidR="00985EE5" w:rsidRDefault="00985E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C0E23A2"/>
    <w:multiLevelType w:val="hybridMultilevel"/>
    <w:tmpl w:val="AA6A3774"/>
    <w:lvl w:ilvl="0" w:tplc="243C61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69024C"/>
    <w:multiLevelType w:val="hybridMultilevel"/>
    <w:tmpl w:val="99D4F422"/>
    <w:lvl w:ilvl="0" w:tplc="CD8ACEAE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5D14A3D"/>
    <w:multiLevelType w:val="hybridMultilevel"/>
    <w:tmpl w:val="7634277E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532549">
    <w:abstractNumId w:val="0"/>
  </w:num>
  <w:num w:numId="2" w16cid:durableId="2126340170">
    <w:abstractNumId w:val="0"/>
  </w:num>
  <w:num w:numId="3" w16cid:durableId="896554918">
    <w:abstractNumId w:val="3"/>
  </w:num>
  <w:num w:numId="4" w16cid:durableId="602342905">
    <w:abstractNumId w:val="2"/>
  </w:num>
  <w:num w:numId="5" w16cid:durableId="1465002666">
    <w:abstractNumId w:val="9"/>
  </w:num>
  <w:num w:numId="6" w16cid:durableId="706636642">
    <w:abstractNumId w:val="5"/>
  </w:num>
  <w:num w:numId="7" w16cid:durableId="637106659">
    <w:abstractNumId w:val="6"/>
  </w:num>
  <w:num w:numId="8" w16cid:durableId="255600730">
    <w:abstractNumId w:val="1"/>
  </w:num>
  <w:num w:numId="9" w16cid:durableId="630090114">
    <w:abstractNumId w:val="4"/>
  </w:num>
  <w:num w:numId="10" w16cid:durableId="1890720175">
    <w:abstractNumId w:val="10"/>
  </w:num>
  <w:num w:numId="11" w16cid:durableId="797188105">
    <w:abstractNumId w:val="7"/>
  </w:num>
  <w:num w:numId="12" w16cid:durableId="195504050">
    <w:abstractNumId w:val="8"/>
  </w:num>
  <w:num w:numId="13" w16cid:durableId="36486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01195"/>
    <w:rsid w:val="0000190C"/>
    <w:rsid w:val="00004B39"/>
    <w:rsid w:val="00010BC3"/>
    <w:rsid w:val="000502AD"/>
    <w:rsid w:val="0005497B"/>
    <w:rsid w:val="00093904"/>
    <w:rsid w:val="00095280"/>
    <w:rsid w:val="000A708D"/>
    <w:rsid w:val="000C3C9B"/>
    <w:rsid w:val="000D4068"/>
    <w:rsid w:val="000E5836"/>
    <w:rsid w:val="000F147C"/>
    <w:rsid w:val="000F62C9"/>
    <w:rsid w:val="00115045"/>
    <w:rsid w:val="00117D43"/>
    <w:rsid w:val="0012253F"/>
    <w:rsid w:val="00140C5E"/>
    <w:rsid w:val="0014741B"/>
    <w:rsid w:val="001578C2"/>
    <w:rsid w:val="00157ACB"/>
    <w:rsid w:val="00160F00"/>
    <w:rsid w:val="0017366D"/>
    <w:rsid w:val="001751A2"/>
    <w:rsid w:val="00182473"/>
    <w:rsid w:val="0018688E"/>
    <w:rsid w:val="001A1EB6"/>
    <w:rsid w:val="001B2552"/>
    <w:rsid w:val="001D2CE2"/>
    <w:rsid w:val="001E3F0A"/>
    <w:rsid w:val="001F3A08"/>
    <w:rsid w:val="001F4237"/>
    <w:rsid w:val="00203DB0"/>
    <w:rsid w:val="00217CA3"/>
    <w:rsid w:val="00247F20"/>
    <w:rsid w:val="0026717E"/>
    <w:rsid w:val="00290F71"/>
    <w:rsid w:val="0029386B"/>
    <w:rsid w:val="002940ED"/>
    <w:rsid w:val="002E26BA"/>
    <w:rsid w:val="002E57C5"/>
    <w:rsid w:val="00302D5B"/>
    <w:rsid w:val="00305A1D"/>
    <w:rsid w:val="00312C73"/>
    <w:rsid w:val="00312DE3"/>
    <w:rsid w:val="00316BAE"/>
    <w:rsid w:val="00337B5C"/>
    <w:rsid w:val="003415AE"/>
    <w:rsid w:val="00341B83"/>
    <w:rsid w:val="00343349"/>
    <w:rsid w:val="00353E9C"/>
    <w:rsid w:val="003606A8"/>
    <w:rsid w:val="00367D34"/>
    <w:rsid w:val="0038749B"/>
    <w:rsid w:val="003A2DFB"/>
    <w:rsid w:val="003B5A09"/>
    <w:rsid w:val="003E32FA"/>
    <w:rsid w:val="00443DB5"/>
    <w:rsid w:val="00450C77"/>
    <w:rsid w:val="004542E5"/>
    <w:rsid w:val="004621AF"/>
    <w:rsid w:val="00462CEF"/>
    <w:rsid w:val="004668AF"/>
    <w:rsid w:val="00480120"/>
    <w:rsid w:val="0048292C"/>
    <w:rsid w:val="00487615"/>
    <w:rsid w:val="00487E81"/>
    <w:rsid w:val="00490575"/>
    <w:rsid w:val="004A4E14"/>
    <w:rsid w:val="004A79D5"/>
    <w:rsid w:val="004B4867"/>
    <w:rsid w:val="004C3177"/>
    <w:rsid w:val="004C53A0"/>
    <w:rsid w:val="004F3A40"/>
    <w:rsid w:val="004F419B"/>
    <w:rsid w:val="004F5D4D"/>
    <w:rsid w:val="00504FE4"/>
    <w:rsid w:val="00511D88"/>
    <w:rsid w:val="00514D33"/>
    <w:rsid w:val="005172BB"/>
    <w:rsid w:val="00555021"/>
    <w:rsid w:val="00575320"/>
    <w:rsid w:val="00593E27"/>
    <w:rsid w:val="005A04BD"/>
    <w:rsid w:val="005A70B7"/>
    <w:rsid w:val="005C35D8"/>
    <w:rsid w:val="005E538A"/>
    <w:rsid w:val="0060290D"/>
    <w:rsid w:val="006044E7"/>
    <w:rsid w:val="00622C15"/>
    <w:rsid w:val="006238C2"/>
    <w:rsid w:val="00626EBB"/>
    <w:rsid w:val="00636F0A"/>
    <w:rsid w:val="006408AC"/>
    <w:rsid w:val="00651B6A"/>
    <w:rsid w:val="00656784"/>
    <w:rsid w:val="0066177D"/>
    <w:rsid w:val="00694A56"/>
    <w:rsid w:val="006B0D38"/>
    <w:rsid w:val="006E5F63"/>
    <w:rsid w:val="006F16B2"/>
    <w:rsid w:val="006F60B2"/>
    <w:rsid w:val="00710A65"/>
    <w:rsid w:val="00723E6E"/>
    <w:rsid w:val="00727318"/>
    <w:rsid w:val="0072760D"/>
    <w:rsid w:val="00735BE7"/>
    <w:rsid w:val="007A50DC"/>
    <w:rsid w:val="007C1E0B"/>
    <w:rsid w:val="007F13F6"/>
    <w:rsid w:val="00804668"/>
    <w:rsid w:val="00850218"/>
    <w:rsid w:val="00852BE8"/>
    <w:rsid w:val="008866E4"/>
    <w:rsid w:val="008B191A"/>
    <w:rsid w:val="008C3D44"/>
    <w:rsid w:val="008C7F1B"/>
    <w:rsid w:val="00925051"/>
    <w:rsid w:val="00933A8E"/>
    <w:rsid w:val="00942ADD"/>
    <w:rsid w:val="00942CB4"/>
    <w:rsid w:val="009756B6"/>
    <w:rsid w:val="00980295"/>
    <w:rsid w:val="00985EE5"/>
    <w:rsid w:val="00996071"/>
    <w:rsid w:val="009A3BCB"/>
    <w:rsid w:val="009C4A78"/>
    <w:rsid w:val="009D20CD"/>
    <w:rsid w:val="00A41C5F"/>
    <w:rsid w:val="00A47881"/>
    <w:rsid w:val="00A47CCF"/>
    <w:rsid w:val="00A66DD3"/>
    <w:rsid w:val="00A93E5B"/>
    <w:rsid w:val="00A96CB1"/>
    <w:rsid w:val="00AA178A"/>
    <w:rsid w:val="00AC1885"/>
    <w:rsid w:val="00AD2335"/>
    <w:rsid w:val="00AD465D"/>
    <w:rsid w:val="00AE5A5A"/>
    <w:rsid w:val="00B04551"/>
    <w:rsid w:val="00B0555C"/>
    <w:rsid w:val="00B26FEB"/>
    <w:rsid w:val="00B34B08"/>
    <w:rsid w:val="00B62D63"/>
    <w:rsid w:val="00B633B4"/>
    <w:rsid w:val="00B80F65"/>
    <w:rsid w:val="00BE550A"/>
    <w:rsid w:val="00BE74D8"/>
    <w:rsid w:val="00BE79A8"/>
    <w:rsid w:val="00C05E2E"/>
    <w:rsid w:val="00C15D8A"/>
    <w:rsid w:val="00C334A3"/>
    <w:rsid w:val="00C41503"/>
    <w:rsid w:val="00C43F14"/>
    <w:rsid w:val="00C47E54"/>
    <w:rsid w:val="00C6270B"/>
    <w:rsid w:val="00C7538E"/>
    <w:rsid w:val="00C90273"/>
    <w:rsid w:val="00C90971"/>
    <w:rsid w:val="00C92EF2"/>
    <w:rsid w:val="00CA64FD"/>
    <w:rsid w:val="00CB6D4F"/>
    <w:rsid w:val="00CC3895"/>
    <w:rsid w:val="00CC5931"/>
    <w:rsid w:val="00CD4AF1"/>
    <w:rsid w:val="00CF161F"/>
    <w:rsid w:val="00CF7F65"/>
    <w:rsid w:val="00D02D02"/>
    <w:rsid w:val="00D05FA3"/>
    <w:rsid w:val="00D079A8"/>
    <w:rsid w:val="00D16242"/>
    <w:rsid w:val="00D178F9"/>
    <w:rsid w:val="00D20B06"/>
    <w:rsid w:val="00D30EE2"/>
    <w:rsid w:val="00D61267"/>
    <w:rsid w:val="00D83928"/>
    <w:rsid w:val="00D9005B"/>
    <w:rsid w:val="00DD0596"/>
    <w:rsid w:val="00DD175D"/>
    <w:rsid w:val="00DE2534"/>
    <w:rsid w:val="00E15CA4"/>
    <w:rsid w:val="00E21844"/>
    <w:rsid w:val="00E22AE5"/>
    <w:rsid w:val="00E232CD"/>
    <w:rsid w:val="00E31199"/>
    <w:rsid w:val="00E5196E"/>
    <w:rsid w:val="00E7339C"/>
    <w:rsid w:val="00E77233"/>
    <w:rsid w:val="00E7724D"/>
    <w:rsid w:val="00E96106"/>
    <w:rsid w:val="00ED3978"/>
    <w:rsid w:val="00F17C82"/>
    <w:rsid w:val="00F32731"/>
    <w:rsid w:val="00F35DF0"/>
    <w:rsid w:val="00F43080"/>
    <w:rsid w:val="00F46EEA"/>
    <w:rsid w:val="00F60E5B"/>
    <w:rsid w:val="00F67C0A"/>
    <w:rsid w:val="00F76CA8"/>
    <w:rsid w:val="00F83768"/>
    <w:rsid w:val="00FA643E"/>
    <w:rsid w:val="00FB1BDB"/>
    <w:rsid w:val="00FF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E5A405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Balk2">
    <w:name w:val="heading 2"/>
    <w:basedOn w:val="Balk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Balk3">
    <w:name w:val="heading 3"/>
    <w:basedOn w:val="Balk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Balk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link w:val="GvdeMetni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KonuBal">
    <w:name w:val="Title"/>
    <w:basedOn w:val="Normal"/>
    <w:link w:val="KonuBal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rsid w:val="00DD175D"/>
    <w:rPr>
      <w:lang w:val="en-US" w:eastAsia="en-US" w:bidi="ar-SA"/>
    </w:rPr>
  </w:style>
  <w:style w:type="paragraph" w:styleId="BalonMetni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VarsaylanParagrafYazTipi"/>
    <w:rsid w:val="00305A1D"/>
  </w:style>
  <w:style w:type="character" w:styleId="AklamaBavurusu">
    <w:name w:val="annotation reference"/>
    <w:basedOn w:val="VarsaylanParagrafYazTipi"/>
    <w:rsid w:val="00B34B08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4B08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B34B08"/>
    <w:rPr>
      <w:lang w:val="en-US" w:eastAsia="en-US"/>
    </w:rPr>
  </w:style>
  <w:style w:type="paragraph" w:styleId="AklamaKonusu">
    <w:name w:val="annotation subject"/>
    <w:basedOn w:val="AklamaMetni"/>
    <w:next w:val="AklamaMetni"/>
    <w:link w:val="AklamaKonusuChar"/>
    <w:rsid w:val="00B34B08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B34B08"/>
    <w:rPr>
      <w:b/>
      <w:bCs/>
      <w:lang w:val="en-US" w:eastAsia="en-US"/>
    </w:rPr>
  </w:style>
  <w:style w:type="paragraph" w:styleId="Dzeltme">
    <w:name w:val="Revision"/>
    <w:hidden/>
    <w:uiPriority w:val="99"/>
    <w:semiHidden/>
    <w:rsid w:val="007C1E0B"/>
    <w:rPr>
      <w:sz w:val="24"/>
      <w:szCs w:val="24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487615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8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7C290-148B-430D-B143-E27EA05F0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C:\Users\Administrator\Desktop\IS502\Proje Dokümanları\uc_specification_tpl.dot</Template>
  <TotalTime>26</TotalTime>
  <Pages>2</Pages>
  <Words>211</Words>
  <Characters>1176</Characters>
  <Application>Microsoft Office Word</Application>
  <DocSecurity>0</DocSecurity>
  <Lines>30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İpek Çobanoğlu</cp:lastModifiedBy>
  <cp:revision>23</cp:revision>
  <cp:lastPrinted>1899-12-31T22:03:04Z</cp:lastPrinted>
  <dcterms:created xsi:type="dcterms:W3CDTF">2023-12-14T20:23:00Z</dcterms:created>
  <dcterms:modified xsi:type="dcterms:W3CDTF">2023-12-16T09:16:00Z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947ce320-8820-4663-b7ae-45719034c36a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