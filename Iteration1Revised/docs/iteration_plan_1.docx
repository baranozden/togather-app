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A563C" w14:textId="49EDAD13" w:rsidR="0061648E" w:rsidRDefault="0061648E">
      <w:pPr>
        <w:pStyle w:val="Title"/>
      </w:pPr>
      <w:proofErr w:type="spellStart"/>
      <w:r>
        <w:t>ToGather</w:t>
      </w:r>
      <w:proofErr w:type="spellEnd"/>
    </w:p>
    <w:p w14:paraId="49CCC609" w14:textId="6CA4D163" w:rsidR="003C7438" w:rsidRDefault="00000000">
      <w:pPr>
        <w:pStyle w:val="Title"/>
      </w:pPr>
      <w:fldSimple w:instr=" TITLE  \* MERGEFORMAT ">
        <w:r w:rsidR="009C1A3F">
          <w:t>Iteration Plan</w:t>
        </w:r>
      </w:fldSimple>
      <w:r w:rsidR="00773012">
        <w:t xml:space="preserve"> 1</w:t>
      </w:r>
    </w:p>
    <w:p w14:paraId="4FD620A9" w14:textId="77777777" w:rsidR="003C7438" w:rsidRDefault="003C7438">
      <w:pPr>
        <w:pStyle w:val="Title"/>
        <w:jc w:val="left"/>
      </w:pPr>
    </w:p>
    <w:p w14:paraId="64AFC19E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3583DFEE" w14:textId="78490722" w:rsidR="003C7438" w:rsidRPr="006441DE" w:rsidRDefault="008A4D87" w:rsidP="006441DE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13B2830E" w14:textId="77777777">
        <w:tc>
          <w:tcPr>
            <w:tcW w:w="4608" w:type="dxa"/>
          </w:tcPr>
          <w:p w14:paraId="1F328E58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8B9A7C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61A8BE62" w14:textId="77777777">
        <w:tc>
          <w:tcPr>
            <w:tcW w:w="4608" w:type="dxa"/>
          </w:tcPr>
          <w:p w14:paraId="425A7B3D" w14:textId="77777777" w:rsidR="003C7438" w:rsidRDefault="003C7438">
            <w:r>
              <w:t xml:space="preserve">Iteration </w:t>
            </w:r>
            <w:proofErr w:type="gramStart"/>
            <w:r w:rsidR="00B7002B">
              <w:t>s</w:t>
            </w:r>
            <w:r>
              <w:t>tart</w:t>
            </w:r>
            <w:proofErr w:type="gramEnd"/>
          </w:p>
        </w:tc>
        <w:tc>
          <w:tcPr>
            <w:tcW w:w="1872" w:type="dxa"/>
          </w:tcPr>
          <w:p w14:paraId="2436B41F" w14:textId="1A31D3D6" w:rsidR="003C7438" w:rsidRDefault="009C1A3F">
            <w:r>
              <w:t>24.10.2023</w:t>
            </w:r>
          </w:p>
        </w:tc>
      </w:tr>
      <w:tr w:rsidR="009C1A3F" w14:paraId="60960700" w14:textId="77777777">
        <w:tc>
          <w:tcPr>
            <w:tcW w:w="4608" w:type="dxa"/>
          </w:tcPr>
          <w:p w14:paraId="0D54A47A" w14:textId="6131A529" w:rsidR="009C1A3F" w:rsidRDefault="009C1A3F">
            <w:r>
              <w:t>Updating Vision document</w:t>
            </w:r>
          </w:p>
        </w:tc>
        <w:tc>
          <w:tcPr>
            <w:tcW w:w="1872" w:type="dxa"/>
          </w:tcPr>
          <w:p w14:paraId="033698F1" w14:textId="6EFC637F" w:rsidR="009C1A3F" w:rsidRDefault="009C1A3F">
            <w:r>
              <w:t>24.10.2023</w:t>
            </w:r>
          </w:p>
        </w:tc>
      </w:tr>
      <w:tr w:rsidR="003C7438" w14:paraId="464277C1" w14:textId="77777777">
        <w:tc>
          <w:tcPr>
            <w:tcW w:w="4608" w:type="dxa"/>
          </w:tcPr>
          <w:p w14:paraId="219CAD7D" w14:textId="4A9212E6" w:rsidR="003C7438" w:rsidRDefault="009C1A3F">
            <w:r>
              <w:t>Finishing Project Plan document</w:t>
            </w:r>
          </w:p>
        </w:tc>
        <w:tc>
          <w:tcPr>
            <w:tcW w:w="1872" w:type="dxa"/>
          </w:tcPr>
          <w:p w14:paraId="12B85FDE" w14:textId="2FC9DE29" w:rsidR="003C7438" w:rsidRDefault="009C1A3F">
            <w:r>
              <w:t>26.10.2023</w:t>
            </w:r>
          </w:p>
        </w:tc>
      </w:tr>
      <w:tr w:rsidR="009C1A3F" w14:paraId="1F6CF098" w14:textId="77777777">
        <w:tc>
          <w:tcPr>
            <w:tcW w:w="4608" w:type="dxa"/>
          </w:tcPr>
          <w:p w14:paraId="536C8ED1" w14:textId="62448692" w:rsidR="009C1A3F" w:rsidRDefault="009C1A3F">
            <w:r>
              <w:t>Initiating Risk List document</w:t>
            </w:r>
          </w:p>
        </w:tc>
        <w:tc>
          <w:tcPr>
            <w:tcW w:w="1872" w:type="dxa"/>
          </w:tcPr>
          <w:p w14:paraId="06AFC032" w14:textId="635FEDF5" w:rsidR="009C1A3F" w:rsidRDefault="009C1A3F">
            <w:r>
              <w:t>26.10.2023</w:t>
            </w:r>
          </w:p>
        </w:tc>
      </w:tr>
      <w:tr w:rsidR="009C1A3F" w14:paraId="3A423504" w14:textId="77777777">
        <w:tc>
          <w:tcPr>
            <w:tcW w:w="4608" w:type="dxa"/>
          </w:tcPr>
          <w:p w14:paraId="26608B66" w14:textId="10434EA2" w:rsidR="009C1A3F" w:rsidRDefault="006E1D82">
            <w:r>
              <w:t xml:space="preserve">Initiating </w:t>
            </w:r>
            <w:r w:rsidR="009C1A3F">
              <w:t>Use Case documents</w:t>
            </w:r>
          </w:p>
        </w:tc>
        <w:tc>
          <w:tcPr>
            <w:tcW w:w="1872" w:type="dxa"/>
          </w:tcPr>
          <w:p w14:paraId="60D08319" w14:textId="0595512E" w:rsidR="009C1A3F" w:rsidRDefault="009C1A3F">
            <w:r>
              <w:t>02.11.2023</w:t>
            </w:r>
          </w:p>
        </w:tc>
      </w:tr>
      <w:tr w:rsidR="009C1A3F" w14:paraId="628C7124" w14:textId="77777777">
        <w:tc>
          <w:tcPr>
            <w:tcW w:w="4608" w:type="dxa"/>
          </w:tcPr>
          <w:p w14:paraId="3C15B0F7" w14:textId="036581AD" w:rsidR="009C1A3F" w:rsidRDefault="006E1D82">
            <w:r>
              <w:t xml:space="preserve">Initiating </w:t>
            </w:r>
            <w:r w:rsidR="009C1A3F">
              <w:t>System-wide Requirements Specification document</w:t>
            </w:r>
          </w:p>
        </w:tc>
        <w:tc>
          <w:tcPr>
            <w:tcW w:w="1872" w:type="dxa"/>
          </w:tcPr>
          <w:p w14:paraId="2732CA6D" w14:textId="1B696234" w:rsidR="009C1A3F" w:rsidRDefault="006E1D82">
            <w:r>
              <w:t>03.11.2023</w:t>
            </w:r>
          </w:p>
        </w:tc>
      </w:tr>
      <w:tr w:rsidR="003C7438" w14:paraId="0CA08A1B" w14:textId="77777777">
        <w:tc>
          <w:tcPr>
            <w:tcW w:w="4608" w:type="dxa"/>
          </w:tcPr>
          <w:p w14:paraId="7EF8F21D" w14:textId="16DB8C25" w:rsidR="003C7438" w:rsidRDefault="006E1D82">
            <w:r>
              <w:t>Initiat</w:t>
            </w:r>
            <w:r w:rsidR="009C1A3F">
              <w:t>ing Work Items List document</w:t>
            </w:r>
          </w:p>
        </w:tc>
        <w:tc>
          <w:tcPr>
            <w:tcW w:w="1872" w:type="dxa"/>
          </w:tcPr>
          <w:p w14:paraId="2F6D3BEC" w14:textId="0682BEC5" w:rsidR="003C7438" w:rsidRDefault="006E1D82">
            <w:r>
              <w:t>03.11.2023</w:t>
            </w:r>
          </w:p>
        </w:tc>
      </w:tr>
      <w:tr w:rsidR="009C1A3F" w14:paraId="1C850324" w14:textId="77777777">
        <w:tc>
          <w:tcPr>
            <w:tcW w:w="4608" w:type="dxa"/>
          </w:tcPr>
          <w:p w14:paraId="711F7FC5" w14:textId="60144CF3" w:rsidR="009C1A3F" w:rsidRDefault="006E1D82">
            <w:r>
              <w:t>Updating Glossary</w:t>
            </w:r>
          </w:p>
        </w:tc>
        <w:tc>
          <w:tcPr>
            <w:tcW w:w="1872" w:type="dxa"/>
          </w:tcPr>
          <w:p w14:paraId="6075A698" w14:textId="2EE22AA7" w:rsidR="009C1A3F" w:rsidRDefault="006E1D82">
            <w:r>
              <w:t>04.11.2023</w:t>
            </w:r>
          </w:p>
        </w:tc>
      </w:tr>
      <w:tr w:rsidR="009C1A3F" w14:paraId="299AFEAE" w14:textId="77777777">
        <w:tc>
          <w:tcPr>
            <w:tcW w:w="4608" w:type="dxa"/>
          </w:tcPr>
          <w:p w14:paraId="1ADB12A0" w14:textId="6F8ED1A4" w:rsidR="009C1A3F" w:rsidRDefault="006E1D82">
            <w:r>
              <w:t>Planning Iteration 2</w:t>
            </w:r>
          </w:p>
        </w:tc>
        <w:tc>
          <w:tcPr>
            <w:tcW w:w="1872" w:type="dxa"/>
          </w:tcPr>
          <w:p w14:paraId="616638B9" w14:textId="67039B6A" w:rsidR="009C1A3F" w:rsidRDefault="006E1D82">
            <w:r>
              <w:t>04.11.2023</w:t>
            </w:r>
          </w:p>
        </w:tc>
      </w:tr>
      <w:tr w:rsidR="003C7438" w14:paraId="6155476B" w14:textId="77777777">
        <w:tc>
          <w:tcPr>
            <w:tcW w:w="4608" w:type="dxa"/>
          </w:tcPr>
          <w:p w14:paraId="05DED839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14:paraId="5119AED7" w14:textId="720F2584" w:rsidR="003C7438" w:rsidRDefault="009C1A3F">
            <w:r>
              <w:t>04.11.2023</w:t>
            </w:r>
          </w:p>
        </w:tc>
      </w:tr>
      <w:bookmarkEnd w:id="0"/>
    </w:tbl>
    <w:p w14:paraId="1FA1C17E" w14:textId="77777777" w:rsidR="003C7438" w:rsidRDefault="003C7438">
      <w:pPr>
        <w:pStyle w:val="BodyText"/>
        <w:ind w:left="0"/>
      </w:pPr>
    </w:p>
    <w:p w14:paraId="1B88CEA6" w14:textId="77777777"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3F1E8932" w14:textId="7E9EFE38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Completing project management and requirements documents.</w:t>
      </w:r>
    </w:p>
    <w:p w14:paraId="69D8F41C" w14:textId="50C61F19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Deciding and defining core use cases.</w:t>
      </w:r>
    </w:p>
    <w:p w14:paraId="36E2ADCC" w14:textId="1294A786" w:rsidR="006E1D82" w:rsidRPr="006E1D82" w:rsidRDefault="006E1D82" w:rsidP="00B7002B">
      <w:pPr>
        <w:pStyle w:val="BodyText"/>
        <w:numPr>
          <w:ilvl w:val="0"/>
          <w:numId w:val="28"/>
        </w:numPr>
        <w:ind w:left="360" w:firstLine="0"/>
      </w:pPr>
      <w:r w:rsidRPr="006E1D82">
        <w:t>Deciding the project scope, clarifying system boundaries, defining work efforts.</w:t>
      </w:r>
    </w:p>
    <w:p w14:paraId="21534CA2" w14:textId="77777777" w:rsidR="009C1A3F" w:rsidRPr="00B7002B" w:rsidRDefault="009C1A3F" w:rsidP="009C1A3F">
      <w:pPr>
        <w:pStyle w:val="BodyText"/>
        <w:ind w:left="360"/>
        <w:rPr>
          <w:color w:val="0000FF"/>
        </w:rPr>
      </w:pPr>
    </w:p>
    <w:p w14:paraId="54B507F2" w14:textId="77777777" w:rsidR="00A15332" w:rsidRPr="00A15332" w:rsidRDefault="008A4D87" w:rsidP="00B7002B">
      <w:pPr>
        <w:pStyle w:val="Heading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11589AE8" w14:textId="0F3B7D77" w:rsidR="006441DE" w:rsidRDefault="00A15332" w:rsidP="006441DE">
      <w:pPr>
        <w:pStyle w:val="BodyText"/>
        <w:ind w:left="360"/>
      </w:pPr>
      <w:r>
        <w:t xml:space="preserve">Please see </w:t>
      </w:r>
      <w:r w:rsidR="00612E0C">
        <w:t xml:space="preserve">the </w:t>
      </w:r>
      <w:r>
        <w:t>Work Items List</w:t>
      </w:r>
      <w:r w:rsidR="009C1A3F">
        <w:t xml:space="preserve"> (work_items_list.xls)</w:t>
      </w:r>
      <w:r>
        <w:t xml:space="preserve"> </w:t>
      </w:r>
      <w:r w:rsidR="009C1A3F">
        <w:t>to see work items for iteration 1</w:t>
      </w:r>
      <w:r>
        <w:t>.</w:t>
      </w:r>
      <w:r w:rsidR="009C1A3F">
        <w:t xml:space="preserve"> They are </w:t>
      </w:r>
      <w:r w:rsidR="006E1D82">
        <w:t>colored</w:t>
      </w:r>
      <w:r w:rsidR="009C1A3F">
        <w:t xml:space="preserve"> blue.</w:t>
      </w:r>
    </w:p>
    <w:p w14:paraId="4C99CEA5" w14:textId="6B721F6E" w:rsidR="00D8366F" w:rsidRPr="006441DE" w:rsidRDefault="000245C9" w:rsidP="006441DE">
      <w:pPr>
        <w:pStyle w:val="Heading1"/>
        <w:rPr>
          <w:b w:val="0"/>
        </w:rPr>
      </w:pPr>
      <w:r>
        <w:t>4.  Issues</w:t>
      </w:r>
    </w:p>
    <w:p w14:paraId="07B34C05" w14:textId="40ED9375" w:rsidR="00D8366F" w:rsidRDefault="00773012" w:rsidP="00773012">
      <w:pPr>
        <w:pStyle w:val="BodyText"/>
        <w:ind w:left="360"/>
      </w:pPr>
      <w:r>
        <w:t>No significant issues have been addressed.</w:t>
      </w:r>
    </w:p>
    <w:p w14:paraId="5F40E7ED" w14:textId="77777777" w:rsidR="00773012" w:rsidRDefault="00773012" w:rsidP="00D8366F"/>
    <w:p w14:paraId="047810A5" w14:textId="77777777" w:rsidR="00A15332" w:rsidRPr="000245C9" w:rsidRDefault="000245C9" w:rsidP="00B7002B">
      <w:pPr>
        <w:pStyle w:val="Heading1"/>
      </w:pPr>
      <w:r w:rsidRPr="008A4D87">
        <w:t xml:space="preserve">5.  </w:t>
      </w:r>
      <w:r>
        <w:t>Evaluation criteria</w:t>
      </w:r>
    </w:p>
    <w:p w14:paraId="455C4563" w14:textId="407CAFF1" w:rsidR="009F74EA" w:rsidRDefault="009F74EA" w:rsidP="009F74EA">
      <w:r>
        <w:t>Since there is no development or product under test in Iteration 1, concrete evaluation criteria are not introduced.</w:t>
      </w:r>
    </w:p>
    <w:p w14:paraId="609462D5" w14:textId="05687291" w:rsidR="009F74EA" w:rsidRDefault="009F74EA" w:rsidP="009F74EA">
      <w:pPr>
        <w:numPr>
          <w:ilvl w:val="0"/>
          <w:numId w:val="38"/>
        </w:numPr>
      </w:pPr>
      <w:r>
        <w:t>Meeting deadlines for all the plan documents</w:t>
      </w:r>
    </w:p>
    <w:p w14:paraId="1C4B5FCC" w14:textId="6AD947BD" w:rsidR="000561FC" w:rsidRPr="005F5C34" w:rsidRDefault="009F74EA" w:rsidP="009F74EA">
      <w:pPr>
        <w:numPr>
          <w:ilvl w:val="0"/>
          <w:numId w:val="38"/>
        </w:numPr>
      </w:pPr>
      <w:r>
        <w:t>Quality Ass</w:t>
      </w:r>
      <w:r w:rsidR="006441DE">
        <w:t>urance</w:t>
      </w:r>
      <w:r>
        <w:t xml:space="preserve"> Team’s evaluation and suggestions</w:t>
      </w:r>
    </w:p>
    <w:p w14:paraId="22AF1C93" w14:textId="6F9BB750" w:rsidR="00FA118F" w:rsidRDefault="009F74EA" w:rsidP="009F74EA">
      <w:pPr>
        <w:numPr>
          <w:ilvl w:val="0"/>
          <w:numId w:val="38"/>
        </w:numPr>
      </w:pPr>
      <w:r>
        <w:t>Advisor’s evaluation and suggestions</w:t>
      </w:r>
    </w:p>
    <w:p w14:paraId="334241B8" w14:textId="4DB6EE0D" w:rsidR="00690508" w:rsidRDefault="00690508">
      <w:pPr>
        <w:widowControl/>
        <w:spacing w:line="240" w:lineRule="auto"/>
      </w:pPr>
      <w:r>
        <w:br w:type="page"/>
      </w:r>
    </w:p>
    <w:p w14:paraId="7DD752AB" w14:textId="77777777" w:rsidR="006441DE" w:rsidRPr="005F5C34" w:rsidRDefault="006441DE" w:rsidP="006441DE">
      <w:pPr>
        <w:ind w:left="720"/>
      </w:pPr>
    </w:p>
    <w:p w14:paraId="32E7E5C1" w14:textId="6C362F0A" w:rsidR="000245C9" w:rsidRDefault="000245C9" w:rsidP="000245C9">
      <w:pPr>
        <w:pStyle w:val="Heading1"/>
      </w:pPr>
      <w:r>
        <w:t>6</w:t>
      </w:r>
      <w:r w:rsidRPr="008A4D87">
        <w:t>.  Assessment</w:t>
      </w:r>
    </w:p>
    <w:p w14:paraId="6E7E4C00" w14:textId="72D34228" w:rsidR="006441DE" w:rsidRDefault="00690508" w:rsidP="006441DE">
      <w:r>
        <w:t>Assessment is evaluated through high-level objectives of the iteration as below:</w:t>
      </w:r>
    </w:p>
    <w:p w14:paraId="2D9DE0D5" w14:textId="77777777" w:rsidR="00690508" w:rsidRDefault="00690508" w:rsidP="006441D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90508" w14:paraId="5158BF7E" w14:textId="77777777" w:rsidTr="00690508">
        <w:tc>
          <w:tcPr>
            <w:tcW w:w="4675" w:type="dxa"/>
          </w:tcPr>
          <w:p w14:paraId="613FA84F" w14:textId="0E3C57AD" w:rsidR="00690508" w:rsidRPr="00690508" w:rsidRDefault="00690508" w:rsidP="006441D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High-level Objectives</w:t>
            </w:r>
          </w:p>
        </w:tc>
        <w:tc>
          <w:tcPr>
            <w:tcW w:w="4675" w:type="dxa"/>
          </w:tcPr>
          <w:p w14:paraId="6228C69F" w14:textId="369AFC71" w:rsidR="00690508" w:rsidRPr="00690508" w:rsidRDefault="00690508" w:rsidP="006441DE">
            <w:pPr>
              <w:rPr>
                <w:b/>
                <w:bCs/>
              </w:rPr>
            </w:pPr>
            <w:r w:rsidRPr="00690508">
              <w:rPr>
                <w:b/>
                <w:bCs/>
              </w:rPr>
              <w:t>Status</w:t>
            </w:r>
          </w:p>
        </w:tc>
      </w:tr>
      <w:tr w:rsidR="00690508" w14:paraId="4A30A6BC" w14:textId="77777777" w:rsidTr="00690508">
        <w:tc>
          <w:tcPr>
            <w:tcW w:w="4675" w:type="dxa"/>
          </w:tcPr>
          <w:p w14:paraId="54B716AB" w14:textId="592C43E0" w:rsidR="00690508" w:rsidRDefault="00690508" w:rsidP="00690508">
            <w:pPr>
              <w:pStyle w:val="BodyText"/>
              <w:ind w:left="0"/>
            </w:pPr>
            <w:r w:rsidRPr="006E1D82">
              <w:t>Completing project management and requirements documents.</w:t>
            </w:r>
          </w:p>
        </w:tc>
        <w:tc>
          <w:tcPr>
            <w:tcW w:w="4675" w:type="dxa"/>
          </w:tcPr>
          <w:p w14:paraId="0EED8C6B" w14:textId="4073A579" w:rsidR="00690508" w:rsidRDefault="00690508" w:rsidP="006441DE">
            <w:r>
              <w:t>Done</w:t>
            </w:r>
          </w:p>
        </w:tc>
      </w:tr>
      <w:tr w:rsidR="00690508" w14:paraId="76BCE444" w14:textId="77777777" w:rsidTr="00690508">
        <w:tc>
          <w:tcPr>
            <w:tcW w:w="4675" w:type="dxa"/>
          </w:tcPr>
          <w:p w14:paraId="4779472C" w14:textId="1234E07D" w:rsidR="00690508" w:rsidRDefault="00690508" w:rsidP="00690508">
            <w:pPr>
              <w:pStyle w:val="BodyText"/>
              <w:ind w:left="0"/>
            </w:pPr>
            <w:r w:rsidRPr="006E1D82">
              <w:t>Deciding and defining core use cases.</w:t>
            </w:r>
          </w:p>
        </w:tc>
        <w:tc>
          <w:tcPr>
            <w:tcW w:w="4675" w:type="dxa"/>
          </w:tcPr>
          <w:p w14:paraId="12AC4AC3" w14:textId="49DC7927" w:rsidR="00690508" w:rsidRDefault="00690508" w:rsidP="006441DE">
            <w:r>
              <w:t>Done</w:t>
            </w:r>
          </w:p>
        </w:tc>
      </w:tr>
      <w:tr w:rsidR="00690508" w14:paraId="482A3677" w14:textId="77777777" w:rsidTr="00690508">
        <w:tc>
          <w:tcPr>
            <w:tcW w:w="4675" w:type="dxa"/>
          </w:tcPr>
          <w:p w14:paraId="478E0534" w14:textId="1194D568" w:rsidR="00690508" w:rsidRDefault="00690508" w:rsidP="00690508">
            <w:pPr>
              <w:pStyle w:val="BodyText"/>
              <w:ind w:left="0"/>
            </w:pPr>
            <w:r w:rsidRPr="006E1D82">
              <w:t>Deciding the project scope, clarifying system boundaries, defining work efforts.</w:t>
            </w:r>
          </w:p>
        </w:tc>
        <w:tc>
          <w:tcPr>
            <w:tcW w:w="4675" w:type="dxa"/>
          </w:tcPr>
          <w:p w14:paraId="2E6A8983" w14:textId="29657311" w:rsidR="00690508" w:rsidRDefault="00690508" w:rsidP="006441DE">
            <w:r>
              <w:t>Done</w:t>
            </w:r>
          </w:p>
        </w:tc>
      </w:tr>
    </w:tbl>
    <w:p w14:paraId="013161CE" w14:textId="77777777" w:rsidR="00690508" w:rsidRDefault="00690508" w:rsidP="006441DE"/>
    <w:p w14:paraId="358A7146" w14:textId="77777777" w:rsidR="00940754" w:rsidRDefault="00940754" w:rsidP="006441DE"/>
    <w:p w14:paraId="773CA101" w14:textId="77777777" w:rsidR="00940754" w:rsidRDefault="00940754" w:rsidP="006441DE"/>
    <w:p w14:paraId="6055C241" w14:textId="77777777" w:rsidR="00940754" w:rsidRDefault="00940754" w:rsidP="006441DE"/>
    <w:p w14:paraId="021DB4D9" w14:textId="77777777" w:rsidR="00940754" w:rsidRDefault="00940754" w:rsidP="006441DE"/>
    <w:p w14:paraId="10F8B7D0" w14:textId="77777777" w:rsidR="00940754" w:rsidRDefault="00940754" w:rsidP="006441DE"/>
    <w:p w14:paraId="789AA1E1" w14:textId="77777777" w:rsidR="00940754" w:rsidRDefault="00940754" w:rsidP="006441DE"/>
    <w:p w14:paraId="627C4006" w14:textId="77777777" w:rsidR="00940754" w:rsidRDefault="00940754" w:rsidP="006441DE"/>
    <w:p w14:paraId="4BEF883C" w14:textId="77777777" w:rsidR="00940754" w:rsidRDefault="00940754" w:rsidP="006441DE"/>
    <w:p w14:paraId="1CDD1462" w14:textId="77777777" w:rsidR="00940754" w:rsidRDefault="00940754" w:rsidP="006441DE"/>
    <w:p w14:paraId="541004CA" w14:textId="77777777" w:rsidR="00940754" w:rsidRDefault="00940754" w:rsidP="006441DE"/>
    <w:p w14:paraId="2E7F334A" w14:textId="77777777" w:rsidR="00940754" w:rsidRDefault="00940754" w:rsidP="006441DE"/>
    <w:p w14:paraId="73691AC5" w14:textId="77777777" w:rsidR="00940754" w:rsidRDefault="00940754" w:rsidP="006441DE"/>
    <w:p w14:paraId="64A1F748" w14:textId="77777777" w:rsidR="00940754" w:rsidRDefault="00940754" w:rsidP="006441DE"/>
    <w:p w14:paraId="5586C28A" w14:textId="77777777" w:rsidR="00940754" w:rsidRDefault="00940754" w:rsidP="006441DE"/>
    <w:p w14:paraId="53ABD108" w14:textId="77777777" w:rsidR="00940754" w:rsidRDefault="00940754" w:rsidP="006441DE"/>
    <w:p w14:paraId="00DAF392" w14:textId="77777777" w:rsidR="00940754" w:rsidRDefault="00940754" w:rsidP="006441DE"/>
    <w:p w14:paraId="34D32CD4" w14:textId="77777777" w:rsidR="00940754" w:rsidRDefault="00940754" w:rsidP="006441DE"/>
    <w:p w14:paraId="4B0A444E" w14:textId="77777777" w:rsidR="00940754" w:rsidRDefault="00940754" w:rsidP="006441DE"/>
    <w:p w14:paraId="53415012" w14:textId="77777777" w:rsidR="00940754" w:rsidRDefault="00940754" w:rsidP="006441DE"/>
    <w:p w14:paraId="052603CF" w14:textId="77777777" w:rsidR="00940754" w:rsidRDefault="00940754" w:rsidP="006441DE"/>
    <w:p w14:paraId="51C3965C" w14:textId="77777777" w:rsidR="00940754" w:rsidRDefault="00940754" w:rsidP="006441DE"/>
    <w:p w14:paraId="6CBD3C8F" w14:textId="77777777" w:rsidR="00940754" w:rsidRDefault="00940754" w:rsidP="006441DE"/>
    <w:p w14:paraId="69142697" w14:textId="77777777" w:rsidR="00940754" w:rsidRDefault="00940754" w:rsidP="006441DE"/>
    <w:p w14:paraId="7995DD56" w14:textId="77777777" w:rsidR="00940754" w:rsidRDefault="00940754" w:rsidP="006441DE"/>
    <w:p w14:paraId="48AC0781" w14:textId="77777777" w:rsidR="00940754" w:rsidRDefault="00940754" w:rsidP="006441DE"/>
    <w:p w14:paraId="0550A6EC" w14:textId="77777777" w:rsidR="00940754" w:rsidRDefault="00940754" w:rsidP="006441DE"/>
    <w:p w14:paraId="2D1CE15F" w14:textId="77777777" w:rsidR="00940754" w:rsidRDefault="00940754" w:rsidP="006441DE"/>
    <w:p w14:paraId="131C4D9C" w14:textId="77777777" w:rsidR="00940754" w:rsidRDefault="00940754" w:rsidP="006441DE"/>
    <w:p w14:paraId="2D4824AF" w14:textId="77777777" w:rsidR="00940754" w:rsidRDefault="00940754" w:rsidP="006441DE"/>
    <w:p w14:paraId="6CE0D2A6" w14:textId="77777777" w:rsidR="00940754" w:rsidRDefault="00940754" w:rsidP="006441DE"/>
    <w:p w14:paraId="3B36200C" w14:textId="77777777" w:rsidR="00940754" w:rsidRDefault="00940754" w:rsidP="006441DE"/>
    <w:p w14:paraId="6B6CAF43" w14:textId="77777777" w:rsidR="00940754" w:rsidRDefault="00940754" w:rsidP="006441DE"/>
    <w:p w14:paraId="03231F14" w14:textId="77777777" w:rsidR="00940754" w:rsidRDefault="00940754" w:rsidP="006441DE"/>
    <w:p w14:paraId="4AE75E60" w14:textId="77777777" w:rsidR="00940754" w:rsidRDefault="00940754" w:rsidP="006441DE"/>
    <w:p w14:paraId="4406357E" w14:textId="77777777" w:rsidR="00940754" w:rsidRDefault="00940754" w:rsidP="006441DE"/>
    <w:p w14:paraId="35931784" w14:textId="77777777" w:rsidR="00940754" w:rsidRDefault="00940754" w:rsidP="006441DE"/>
    <w:p w14:paraId="1F91C75A" w14:textId="77777777" w:rsidR="00940754" w:rsidRDefault="00940754" w:rsidP="006441DE"/>
    <w:p w14:paraId="3AA3C6CF" w14:textId="77777777" w:rsidR="00940754" w:rsidRDefault="00940754" w:rsidP="006441DE"/>
    <w:p w14:paraId="5D8A8FBD" w14:textId="77777777" w:rsidR="00C44454" w:rsidRDefault="00C44454" w:rsidP="006441DE"/>
    <w:p w14:paraId="20F7F80E" w14:textId="77777777" w:rsidR="00C44454" w:rsidRDefault="00C44454" w:rsidP="00C44454">
      <w:pPr>
        <w:pStyle w:val="Title"/>
        <w:rPr>
          <w:rFonts w:cs="Arial"/>
        </w:rPr>
      </w:pPr>
      <w:r>
        <w:rPr>
          <w:rFonts w:cs="Arial"/>
        </w:rPr>
        <w:lastRenderedPageBreak/>
        <w:t>Revision Table</w:t>
      </w:r>
    </w:p>
    <w:p w14:paraId="28CCF871" w14:textId="77777777" w:rsidR="00D87D24" w:rsidRPr="00D87D24" w:rsidRDefault="00D87D24" w:rsidP="00D87D24"/>
    <w:tbl>
      <w:tblPr>
        <w:tblStyle w:val="TableGrid"/>
        <w:tblW w:w="9493" w:type="dxa"/>
        <w:tblInd w:w="0" w:type="dxa"/>
        <w:tblLook w:val="04A0" w:firstRow="1" w:lastRow="0" w:firstColumn="1" w:lastColumn="0" w:noHBand="0" w:noVBand="1"/>
      </w:tblPr>
      <w:tblGrid>
        <w:gridCol w:w="1129"/>
        <w:gridCol w:w="5245"/>
        <w:gridCol w:w="3119"/>
      </w:tblGrid>
      <w:tr w:rsidR="00C44454" w:rsidRPr="00D9012C" w14:paraId="4F9D6FFB" w14:textId="77777777" w:rsidTr="00F03822">
        <w:tc>
          <w:tcPr>
            <w:tcW w:w="1129" w:type="dxa"/>
          </w:tcPr>
          <w:p w14:paraId="63F3E3A9" w14:textId="77777777" w:rsidR="00C44454" w:rsidRPr="00D9012C" w:rsidRDefault="00C44454" w:rsidP="0075502D">
            <w:pPr>
              <w:rPr>
                <w:b/>
                <w:bCs/>
              </w:rPr>
            </w:pPr>
            <w:r w:rsidRPr="00D9012C">
              <w:rPr>
                <w:b/>
                <w:bCs/>
              </w:rPr>
              <w:t>Revision</w:t>
            </w:r>
          </w:p>
        </w:tc>
        <w:tc>
          <w:tcPr>
            <w:tcW w:w="5245" w:type="dxa"/>
          </w:tcPr>
          <w:p w14:paraId="1E71BB8A" w14:textId="77777777" w:rsidR="00C44454" w:rsidRPr="00D9012C" w:rsidRDefault="00C44454" w:rsidP="0075502D">
            <w:pPr>
              <w:rPr>
                <w:b/>
                <w:bCs/>
              </w:rPr>
            </w:pPr>
            <w:r w:rsidRPr="00D9012C">
              <w:rPr>
                <w:b/>
                <w:bCs/>
              </w:rPr>
              <w:t>Description</w:t>
            </w:r>
          </w:p>
        </w:tc>
        <w:tc>
          <w:tcPr>
            <w:tcW w:w="3119" w:type="dxa"/>
          </w:tcPr>
          <w:p w14:paraId="0C345B40" w14:textId="77777777" w:rsidR="00C44454" w:rsidRPr="00D9012C" w:rsidRDefault="00C44454" w:rsidP="0075502D">
            <w:pPr>
              <w:rPr>
                <w:b/>
                <w:bCs/>
              </w:rPr>
            </w:pPr>
            <w:r w:rsidRPr="00D9012C">
              <w:rPr>
                <w:b/>
                <w:bCs/>
              </w:rPr>
              <w:t>Date</w:t>
            </w:r>
          </w:p>
        </w:tc>
      </w:tr>
      <w:tr w:rsidR="00C44454" w:rsidRPr="00D9012C" w14:paraId="23BE4225" w14:textId="77777777" w:rsidTr="00F03822">
        <w:tc>
          <w:tcPr>
            <w:tcW w:w="1129" w:type="dxa"/>
          </w:tcPr>
          <w:p w14:paraId="65DDBFD5" w14:textId="77777777" w:rsidR="00C44454" w:rsidRPr="00D9012C" w:rsidRDefault="00C44454" w:rsidP="0075502D">
            <w:r w:rsidRPr="00D9012C">
              <w:t>1.0</w:t>
            </w:r>
          </w:p>
        </w:tc>
        <w:tc>
          <w:tcPr>
            <w:tcW w:w="5245" w:type="dxa"/>
          </w:tcPr>
          <w:p w14:paraId="07152B72" w14:textId="77777777" w:rsidR="00C44454" w:rsidRPr="00D9012C" w:rsidRDefault="00C44454" w:rsidP="0075502D">
            <w:r w:rsidRPr="00D9012C">
              <w:t>First revision</w:t>
            </w:r>
          </w:p>
        </w:tc>
        <w:tc>
          <w:tcPr>
            <w:tcW w:w="3119" w:type="dxa"/>
          </w:tcPr>
          <w:p w14:paraId="52305874" w14:textId="39828792" w:rsidR="00C44454" w:rsidRPr="00D9012C" w:rsidRDefault="00A024FD" w:rsidP="0075502D">
            <w:r w:rsidRPr="00D9012C">
              <w:t>24</w:t>
            </w:r>
            <w:r w:rsidR="00C44454" w:rsidRPr="00D9012C">
              <w:t>/1</w:t>
            </w:r>
            <w:r w:rsidRPr="00D9012C">
              <w:t>0</w:t>
            </w:r>
            <w:r w:rsidR="00C44454" w:rsidRPr="00D9012C">
              <w:t>/2023</w:t>
            </w:r>
          </w:p>
        </w:tc>
      </w:tr>
      <w:tr w:rsidR="00C44454" w:rsidRPr="00D9012C" w14:paraId="3F25BC6E" w14:textId="77777777" w:rsidTr="00F03822">
        <w:tc>
          <w:tcPr>
            <w:tcW w:w="1129" w:type="dxa"/>
          </w:tcPr>
          <w:p w14:paraId="54FC3D69" w14:textId="77777777" w:rsidR="00C44454" w:rsidRPr="00D9012C" w:rsidRDefault="00C44454" w:rsidP="0075502D">
            <w:r w:rsidRPr="00D9012C">
              <w:t>1.1</w:t>
            </w:r>
          </w:p>
        </w:tc>
        <w:tc>
          <w:tcPr>
            <w:tcW w:w="5245" w:type="dxa"/>
          </w:tcPr>
          <w:p w14:paraId="6BCCD948" w14:textId="50E6B92C" w:rsidR="00C44454" w:rsidRPr="00D9012C" w:rsidRDefault="00C44454" w:rsidP="0075502D">
            <w:pPr>
              <w:rPr>
                <w:lang w:val="en-GB"/>
              </w:rPr>
            </w:pPr>
            <w:r w:rsidRPr="00D9012C">
              <w:t xml:space="preserve">Changes applied according to </w:t>
            </w:r>
            <w:proofErr w:type="spellStart"/>
            <w:r w:rsidRPr="00D9012C">
              <w:t>To</w:t>
            </w:r>
            <w:proofErr w:type="spellEnd"/>
            <w:r w:rsidRPr="00D9012C">
              <w:rPr>
                <w:lang w:val="en-GB"/>
              </w:rPr>
              <w:t>Gather</w:t>
            </w:r>
            <w:r w:rsidRPr="00D9012C">
              <w:t>_</w:t>
            </w:r>
            <w:r w:rsidRPr="00D9012C">
              <w:rPr>
                <w:lang w:val="en-GB"/>
              </w:rPr>
              <w:t>REVIEW</w:t>
            </w:r>
            <w:r w:rsidR="00115A56" w:rsidRPr="00D9012C">
              <w:rPr>
                <w:lang w:val="en-GB"/>
              </w:rPr>
              <w:t xml:space="preserve"> document.</w:t>
            </w:r>
          </w:p>
        </w:tc>
        <w:tc>
          <w:tcPr>
            <w:tcW w:w="3119" w:type="dxa"/>
          </w:tcPr>
          <w:p w14:paraId="2CB88DD4" w14:textId="77777777" w:rsidR="00C44454" w:rsidRPr="00D9012C" w:rsidRDefault="00C44454" w:rsidP="0075502D">
            <w:r w:rsidRPr="00D9012C">
              <w:t>11/11/2023</w:t>
            </w:r>
          </w:p>
        </w:tc>
      </w:tr>
    </w:tbl>
    <w:p w14:paraId="0572D23C" w14:textId="77777777" w:rsidR="00C44454" w:rsidRPr="006441DE" w:rsidRDefault="00C44454" w:rsidP="006441DE"/>
    <w:sectPr w:rsidR="00C44454" w:rsidRPr="006441DE" w:rsidSect="004D621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E13D" w14:textId="77777777" w:rsidR="00A02737" w:rsidRDefault="00A02737">
      <w:r>
        <w:separator/>
      </w:r>
    </w:p>
  </w:endnote>
  <w:endnote w:type="continuationSeparator" w:id="0">
    <w:p w14:paraId="49326FBF" w14:textId="77777777" w:rsidR="00A02737" w:rsidRDefault="00A0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4E8455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BC0BF1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22CD2E" w14:textId="4C0D1BB0" w:rsidR="00D1755E" w:rsidRDefault="00D1755E">
          <w:pPr>
            <w:jc w:val="center"/>
          </w:pPr>
          <w:r>
            <w:sym w:font="Symbol" w:char="F0D3"/>
          </w:r>
          <w:proofErr w:type="spellStart"/>
          <w:r w:rsidR="0061648E">
            <w:t>ToGather</w:t>
          </w:r>
          <w:proofErr w:type="spellEnd"/>
          <w:r w:rsidR="0061648E">
            <w:t>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87D24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263321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C554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D1DC08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D0A36" w14:textId="77777777" w:rsidR="00A02737" w:rsidRDefault="00A02737">
      <w:r>
        <w:separator/>
      </w:r>
    </w:p>
  </w:footnote>
  <w:footnote w:type="continuationSeparator" w:id="0">
    <w:p w14:paraId="414B0381" w14:textId="77777777" w:rsidR="00A02737" w:rsidRDefault="00A02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271F66AF" w14:textId="77777777">
      <w:tc>
        <w:tcPr>
          <w:tcW w:w="6379" w:type="dxa"/>
        </w:tcPr>
        <w:p w14:paraId="3723F7A4" w14:textId="3C4DC4EA" w:rsidR="00D1755E" w:rsidRDefault="006441DE">
          <w:pPr>
            <w:pStyle w:val="Header"/>
            <w:tabs>
              <w:tab w:val="clear" w:pos="4320"/>
              <w:tab w:val="clear" w:pos="8640"/>
            </w:tabs>
          </w:pPr>
          <w:proofErr w:type="spellStart"/>
          <w:r>
            <w:t>ToGather</w:t>
          </w:r>
          <w:proofErr w:type="spellEnd"/>
        </w:p>
      </w:tc>
      <w:tc>
        <w:tcPr>
          <w:tcW w:w="3179" w:type="dxa"/>
        </w:tcPr>
        <w:p w14:paraId="79E02604" w14:textId="073D8ADD" w:rsidR="00D1755E" w:rsidRDefault="006441DE">
          <w:pPr>
            <w:tabs>
              <w:tab w:val="left" w:pos="1135"/>
            </w:tabs>
            <w:spacing w:before="40"/>
            <w:ind w:right="68"/>
          </w:pPr>
          <w:r>
            <w:t>Rev: 1.</w:t>
          </w:r>
          <w:r w:rsidR="005E601A">
            <w:t>1</w:t>
          </w:r>
        </w:p>
      </w:tc>
    </w:tr>
    <w:tr w:rsidR="00D1755E" w14:paraId="23EA432E" w14:textId="77777777">
      <w:tc>
        <w:tcPr>
          <w:tcW w:w="6379" w:type="dxa"/>
        </w:tcPr>
        <w:p w14:paraId="7AB30B88" w14:textId="522C64A1" w:rsidR="00D1755E" w:rsidRDefault="00000000">
          <w:fldSimple w:instr=" TITLE  \* MERGEFORMAT ">
            <w:r w:rsidR="009C1A3F">
              <w:t>Iteration Plan</w:t>
            </w:r>
          </w:fldSimple>
          <w:r w:rsidR="00773012">
            <w:t xml:space="preserve"> 1</w:t>
          </w:r>
        </w:p>
      </w:tc>
      <w:tc>
        <w:tcPr>
          <w:tcW w:w="3179" w:type="dxa"/>
        </w:tcPr>
        <w:p w14:paraId="41CE56F1" w14:textId="7350AE95" w:rsidR="00D1755E" w:rsidRDefault="00D1755E">
          <w:r>
            <w:t xml:space="preserve">Date:  </w:t>
          </w:r>
          <w:r w:rsidR="00A024FD">
            <w:t>11</w:t>
          </w:r>
          <w:r w:rsidR="006441DE">
            <w:t>.1</w:t>
          </w:r>
          <w:r w:rsidR="00A024FD">
            <w:t>1</w:t>
          </w:r>
          <w:r w:rsidR="006441DE">
            <w:t>.2023</w:t>
          </w:r>
        </w:p>
      </w:tc>
    </w:tr>
  </w:tbl>
  <w:p w14:paraId="6D1FF734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CC5F9B"/>
    <w:multiLevelType w:val="hybridMultilevel"/>
    <w:tmpl w:val="D93E9D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5D92C4E"/>
    <w:multiLevelType w:val="multilevel"/>
    <w:tmpl w:val="B2862F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2965493">
    <w:abstractNumId w:val="0"/>
  </w:num>
  <w:num w:numId="2" w16cid:durableId="83927236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50222332">
    <w:abstractNumId w:val="13"/>
  </w:num>
  <w:num w:numId="4" w16cid:durableId="1106000251">
    <w:abstractNumId w:val="33"/>
  </w:num>
  <w:num w:numId="5" w16cid:durableId="1815682319">
    <w:abstractNumId w:val="24"/>
  </w:num>
  <w:num w:numId="6" w16cid:durableId="152141305">
    <w:abstractNumId w:val="22"/>
  </w:num>
  <w:num w:numId="7" w16cid:durableId="50424786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175221797">
    <w:abstractNumId w:val="2"/>
  </w:num>
  <w:num w:numId="9" w16cid:durableId="1093282634">
    <w:abstractNumId w:val="32"/>
  </w:num>
  <w:num w:numId="10" w16cid:durableId="34352766">
    <w:abstractNumId w:val="3"/>
  </w:num>
  <w:num w:numId="11" w16cid:durableId="1631400585">
    <w:abstractNumId w:val="14"/>
  </w:num>
  <w:num w:numId="12" w16cid:durableId="1840462474">
    <w:abstractNumId w:val="12"/>
  </w:num>
  <w:num w:numId="13" w16cid:durableId="247884926">
    <w:abstractNumId w:val="31"/>
  </w:num>
  <w:num w:numId="14" w16cid:durableId="1722174574">
    <w:abstractNumId w:val="11"/>
  </w:num>
  <w:num w:numId="15" w16cid:durableId="1624384194">
    <w:abstractNumId w:val="6"/>
  </w:num>
  <w:num w:numId="16" w16cid:durableId="838891681">
    <w:abstractNumId w:val="30"/>
  </w:num>
  <w:num w:numId="17" w16cid:durableId="328874494">
    <w:abstractNumId w:val="20"/>
  </w:num>
  <w:num w:numId="18" w16cid:durableId="1966813652">
    <w:abstractNumId w:val="8"/>
  </w:num>
  <w:num w:numId="19" w16cid:durableId="1339114253">
    <w:abstractNumId w:val="16"/>
  </w:num>
  <w:num w:numId="20" w16cid:durableId="77675695">
    <w:abstractNumId w:val="10"/>
  </w:num>
  <w:num w:numId="21" w16cid:durableId="888154626">
    <w:abstractNumId w:val="29"/>
  </w:num>
  <w:num w:numId="22" w16cid:durableId="1253080876">
    <w:abstractNumId w:val="18"/>
  </w:num>
  <w:num w:numId="23" w16cid:durableId="2128311408">
    <w:abstractNumId w:val="23"/>
  </w:num>
  <w:num w:numId="24" w16cid:durableId="934479146">
    <w:abstractNumId w:val="0"/>
  </w:num>
  <w:num w:numId="25" w16cid:durableId="1461414197">
    <w:abstractNumId w:val="0"/>
  </w:num>
  <w:num w:numId="26" w16cid:durableId="1866866734">
    <w:abstractNumId w:val="0"/>
  </w:num>
  <w:num w:numId="27" w16cid:durableId="1290360962">
    <w:abstractNumId w:val="0"/>
  </w:num>
  <w:num w:numId="28" w16cid:durableId="781991883">
    <w:abstractNumId w:val="28"/>
  </w:num>
  <w:num w:numId="29" w16cid:durableId="539123021">
    <w:abstractNumId w:val="26"/>
  </w:num>
  <w:num w:numId="30" w16cid:durableId="227807490">
    <w:abstractNumId w:val="19"/>
  </w:num>
  <w:num w:numId="31" w16cid:durableId="566847302">
    <w:abstractNumId w:val="21"/>
  </w:num>
  <w:num w:numId="32" w16cid:durableId="1107122023">
    <w:abstractNumId w:val="7"/>
  </w:num>
  <w:num w:numId="33" w16cid:durableId="1485391091">
    <w:abstractNumId w:val="17"/>
  </w:num>
  <w:num w:numId="34" w16cid:durableId="1625035665">
    <w:abstractNumId w:val="4"/>
  </w:num>
  <w:num w:numId="35" w16cid:durableId="1709799202">
    <w:abstractNumId w:val="9"/>
  </w:num>
  <w:num w:numId="36" w16cid:durableId="5382037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93913633">
    <w:abstractNumId w:val="27"/>
  </w:num>
  <w:num w:numId="38" w16cid:durableId="349992804">
    <w:abstractNumId w:val="5"/>
  </w:num>
  <w:num w:numId="39" w16cid:durableId="36294656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3F"/>
    <w:rsid w:val="000178C5"/>
    <w:rsid w:val="000245C9"/>
    <w:rsid w:val="000561FC"/>
    <w:rsid w:val="00083367"/>
    <w:rsid w:val="000B6D46"/>
    <w:rsid w:val="00115A56"/>
    <w:rsid w:val="00170DD9"/>
    <w:rsid w:val="00176824"/>
    <w:rsid w:val="001E146F"/>
    <w:rsid w:val="00241C30"/>
    <w:rsid w:val="002D5A32"/>
    <w:rsid w:val="003C7438"/>
    <w:rsid w:val="003D20BC"/>
    <w:rsid w:val="004A5989"/>
    <w:rsid w:val="004D621B"/>
    <w:rsid w:val="004E307A"/>
    <w:rsid w:val="005E601A"/>
    <w:rsid w:val="005F5C34"/>
    <w:rsid w:val="00612E0C"/>
    <w:rsid w:val="0061648E"/>
    <w:rsid w:val="006441DE"/>
    <w:rsid w:val="00676232"/>
    <w:rsid w:val="00690508"/>
    <w:rsid w:val="006E1D82"/>
    <w:rsid w:val="007600D8"/>
    <w:rsid w:val="00766B33"/>
    <w:rsid w:val="00773012"/>
    <w:rsid w:val="007E0077"/>
    <w:rsid w:val="008A4D87"/>
    <w:rsid w:val="009367DD"/>
    <w:rsid w:val="00940754"/>
    <w:rsid w:val="00947EA3"/>
    <w:rsid w:val="009C1A3F"/>
    <w:rsid w:val="009D6937"/>
    <w:rsid w:val="009F74EA"/>
    <w:rsid w:val="00A024FD"/>
    <w:rsid w:val="00A02737"/>
    <w:rsid w:val="00A15332"/>
    <w:rsid w:val="00A31804"/>
    <w:rsid w:val="00AC5C10"/>
    <w:rsid w:val="00AE3B1D"/>
    <w:rsid w:val="00B5408F"/>
    <w:rsid w:val="00B7002B"/>
    <w:rsid w:val="00B979B1"/>
    <w:rsid w:val="00BB2A09"/>
    <w:rsid w:val="00C44454"/>
    <w:rsid w:val="00C55459"/>
    <w:rsid w:val="00C72CDA"/>
    <w:rsid w:val="00C93D0D"/>
    <w:rsid w:val="00CB4A37"/>
    <w:rsid w:val="00D1755E"/>
    <w:rsid w:val="00D8366F"/>
    <w:rsid w:val="00D87D24"/>
    <w:rsid w:val="00D9012C"/>
    <w:rsid w:val="00DB3AE9"/>
    <w:rsid w:val="00F03822"/>
    <w:rsid w:val="00F10D51"/>
    <w:rsid w:val="00F965E3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29BBFB"/>
  <w15:chartTrackingRefBased/>
  <w15:docId w15:val="{0CF0FC74-9B4C-47A7-B691-AC2937F7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uiPriority w:val="59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C44454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493\Download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Baran Özden</dc:creator>
  <cp:keywords/>
  <dc:description/>
  <cp:lastModifiedBy>Baran Özden</cp:lastModifiedBy>
  <cp:revision>10</cp:revision>
  <cp:lastPrinted>1899-12-31T22:03:00Z</cp:lastPrinted>
  <dcterms:created xsi:type="dcterms:W3CDTF">2023-11-11T13:57:00Z</dcterms:created>
  <dcterms:modified xsi:type="dcterms:W3CDTF">2023-11-11T14:54:00Z</dcterms:modified>
</cp:coreProperties>
</file>