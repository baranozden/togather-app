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5F7F" w14:textId="77777777" w:rsidR="00685AA7" w:rsidRPr="00E944A0" w:rsidRDefault="00BC6CE6" w:rsidP="00726035">
      <w:pPr>
        <w:pStyle w:val="Title"/>
        <w:rPr>
          <w:rFonts w:cs="Arial"/>
        </w:rPr>
      </w:pPr>
      <w:r w:rsidRPr="00E944A0">
        <w:rPr>
          <w:rFonts w:cs="Arial"/>
        </w:rPr>
        <w:t>Glossary</w:t>
      </w:r>
    </w:p>
    <w:p w14:paraId="640B5A8F" w14:textId="77777777" w:rsidR="00685AA7" w:rsidRPr="00E944A0" w:rsidRDefault="00E51126" w:rsidP="00726035">
      <w:pPr>
        <w:pStyle w:val="Title"/>
        <w:jc w:val="left"/>
        <w:rPr>
          <w:rFonts w:cs="Arial"/>
        </w:rPr>
      </w:pPr>
      <w:r w:rsidRPr="00E944A0">
        <w:rPr>
          <w:rFonts w:cs="Arial"/>
        </w:rPr>
        <w:t>A</w:t>
      </w:r>
    </w:p>
    <w:p w14:paraId="36698389" w14:textId="77777777" w:rsidR="00726035" w:rsidRDefault="00E944A0" w:rsidP="00506AFC">
      <w:pPr>
        <w:pStyle w:val="InfoBlue"/>
      </w:pPr>
      <w:r>
        <w:t>a</w:t>
      </w:r>
      <w:r w:rsidRPr="00E944A0">
        <w:t>dvisor</w:t>
      </w:r>
      <w:r>
        <w:t xml:space="preserve">: </w:t>
      </w:r>
      <w:r w:rsidRPr="00506AFC">
        <w:rPr>
          <w:b w:val="0"/>
          <w:bCs w:val="0"/>
        </w:rPr>
        <w:t>Experienced person who provides guidance to the project team</w:t>
      </w:r>
      <w:r w:rsidR="00726035" w:rsidRPr="00506AFC">
        <w:rPr>
          <w:b w:val="0"/>
          <w:bCs w:val="0"/>
        </w:rPr>
        <w:t>.</w:t>
      </w:r>
    </w:p>
    <w:p w14:paraId="237EAFE6" w14:textId="057C708C" w:rsidR="00743017" w:rsidRPr="00506AFC" w:rsidRDefault="00743017" w:rsidP="00506AFC">
      <w:pPr>
        <w:pStyle w:val="InfoBlue"/>
        <w:rPr>
          <w:b w:val="0"/>
          <w:bCs w:val="0"/>
        </w:rPr>
      </w:pPr>
      <w:r>
        <w:t>a</w:t>
      </w:r>
      <w:r w:rsidRPr="00743017">
        <w:t xml:space="preserve">lert: </w:t>
      </w:r>
      <w:r w:rsidRPr="00506AFC">
        <w:rPr>
          <w:b w:val="0"/>
          <w:bCs w:val="0"/>
        </w:rPr>
        <w:t xml:space="preserve">Refers to giving informal notification to the user for special events or other important </w:t>
      </w:r>
      <w:r w:rsidR="00EF37CB" w:rsidRPr="00506AFC">
        <w:rPr>
          <w:b w:val="0"/>
          <w:bCs w:val="0"/>
        </w:rPr>
        <w:t>occurrences</w:t>
      </w:r>
      <w:r w:rsidRPr="00506AFC">
        <w:rPr>
          <w:b w:val="0"/>
          <w:bCs w:val="0"/>
        </w:rPr>
        <w:t>.</w:t>
      </w:r>
    </w:p>
    <w:p w14:paraId="5BB3D597" w14:textId="66E84187" w:rsidR="00524C81" w:rsidRPr="00524C81" w:rsidRDefault="00524C81" w:rsidP="00524C81">
      <w:pPr>
        <w:pStyle w:val="BodyText"/>
        <w:ind w:left="0"/>
        <w:rPr>
          <w:rFonts w:ascii="Arial" w:hAnsi="Arial" w:cs="Arial"/>
        </w:rPr>
      </w:pPr>
      <w:r>
        <w:rPr>
          <w:rFonts w:ascii="Arial" w:hAnsi="Arial" w:cs="Arial"/>
          <w:b/>
        </w:rPr>
        <w:t>a</w:t>
      </w:r>
      <w:r w:rsidRPr="00524C81">
        <w:rPr>
          <w:rFonts w:ascii="Arial" w:hAnsi="Arial" w:cs="Arial"/>
          <w:b/>
        </w:rPr>
        <w:t>utomated task:</w:t>
      </w:r>
      <w:r>
        <w:t xml:space="preserve"> </w:t>
      </w:r>
      <w:r w:rsidRPr="00524C81">
        <w:rPr>
          <w:rFonts w:ascii="Arial" w:hAnsi="Arial" w:cs="Arial"/>
        </w:rPr>
        <w:t>A task added to the calendar by an algorithm based on user preferences.</w:t>
      </w:r>
    </w:p>
    <w:p w14:paraId="53F39094" w14:textId="77777777" w:rsidR="00726035" w:rsidRPr="00506AFC" w:rsidRDefault="00815610" w:rsidP="00506AFC">
      <w:pPr>
        <w:pStyle w:val="InfoBlue"/>
        <w:rPr>
          <w:b w:val="0"/>
          <w:bCs w:val="0"/>
        </w:rPr>
      </w:pPr>
      <w:r w:rsidRPr="00726035">
        <w:t>a</w:t>
      </w:r>
      <w:r w:rsidR="00E470D9" w:rsidRPr="00726035">
        <w:t>utomat</w:t>
      </w:r>
      <w:r w:rsidR="006623D5" w:rsidRPr="00726035">
        <w:t>ion</w:t>
      </w:r>
      <w:r w:rsidRPr="00726035">
        <w:t xml:space="preserve">: </w:t>
      </w:r>
      <w:r w:rsidR="00FE6E02" w:rsidRPr="00506AFC">
        <w:rPr>
          <w:b w:val="0"/>
          <w:bCs w:val="0"/>
        </w:rPr>
        <w:t xml:space="preserve">The use of technology to perform tasks with minimal need of human intervention. </w:t>
      </w:r>
      <w:r w:rsidR="008D77A7" w:rsidRPr="00506AFC">
        <w:rPr>
          <w:b w:val="0"/>
          <w:bCs w:val="0"/>
        </w:rPr>
        <w:t>In this Project, it is aimed to perform task scheduling automatically by developing custom algorithm.</w:t>
      </w:r>
    </w:p>
    <w:p w14:paraId="620A8707" w14:textId="46EB8253" w:rsidR="00E944A0" w:rsidRPr="00506AFC" w:rsidRDefault="00E944A0" w:rsidP="00506AFC">
      <w:pPr>
        <w:pStyle w:val="InfoBlue"/>
        <w:rPr>
          <w:b w:val="0"/>
          <w:bCs w:val="0"/>
        </w:rPr>
      </w:pPr>
      <w:r w:rsidRPr="00726035">
        <w:t xml:space="preserve">API and data provider: </w:t>
      </w:r>
      <w:r w:rsidRPr="00506AFC">
        <w:rPr>
          <w:b w:val="0"/>
          <w:bCs w:val="0"/>
        </w:rPr>
        <w:t>Third party institution that have necessary data, information, or services and provide them.</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Title"/>
        <w:jc w:val="left"/>
        <w:rPr>
          <w:rFonts w:cs="Arial"/>
        </w:rPr>
      </w:pPr>
      <w:r w:rsidRPr="00E944A0">
        <w:rPr>
          <w:rFonts w:cs="Arial"/>
        </w:rPr>
        <w:t>B</w:t>
      </w:r>
    </w:p>
    <w:p w14:paraId="2675B475" w14:textId="14409118"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r w:rsidR="00EF37CB" w:rsidRPr="00743017">
        <w:rPr>
          <w:rStyle w:val="ui-provider"/>
          <w:rFonts w:ascii="Arial" w:hAnsi="Arial" w:cs="Arial"/>
        </w:rPr>
        <w:t>and</w:t>
      </w:r>
      <w:r w:rsidR="00743017" w:rsidRPr="00743017">
        <w:rPr>
          <w:rStyle w:val="ui-provider"/>
          <w:rFonts w:ascii="Arial" w:hAnsi="Arial" w:cs="Arial"/>
        </w:rPr>
        <w:t xml:space="preserve"> monitoring</w:t>
      </w:r>
      <w:r w:rsidR="00726035">
        <w:rPr>
          <w:rStyle w:val="ui-provider"/>
          <w:rFonts w:ascii="Arial" w:hAnsi="Arial" w:cs="Arial"/>
        </w:rPr>
        <w:t>.</w:t>
      </w:r>
    </w:p>
    <w:p w14:paraId="0C98AF32" w14:textId="2E1A6F15" w:rsidR="00E470D9" w:rsidRDefault="00E470D9" w:rsidP="00726035">
      <w:pPr>
        <w:spacing w:line="240" w:lineRule="auto"/>
        <w:rPr>
          <w:rFonts w:ascii="Arial" w:hAnsi="Arial" w:cs="Arial"/>
        </w:rPr>
      </w:pPr>
    </w:p>
    <w:p w14:paraId="6E0B9DE2" w14:textId="77777777" w:rsidR="00BF2B60" w:rsidRDefault="00BF2B60" w:rsidP="00726035">
      <w:pPr>
        <w:spacing w:line="240" w:lineRule="auto"/>
        <w:rPr>
          <w:rFonts w:ascii="Arial" w:hAnsi="Arial" w:cs="Arial"/>
        </w:rPr>
      </w:pPr>
    </w:p>
    <w:p w14:paraId="472441FC" w14:textId="53E37422" w:rsidR="00E944A0" w:rsidRDefault="00E944A0" w:rsidP="00726035">
      <w:pPr>
        <w:pStyle w:val="Title"/>
        <w:jc w:val="left"/>
        <w:rPr>
          <w:rFonts w:cs="Arial"/>
        </w:rPr>
      </w:pPr>
      <w:r>
        <w:rPr>
          <w:rFonts w:cs="Arial"/>
        </w:rPr>
        <w:t>C</w:t>
      </w:r>
    </w:p>
    <w:p w14:paraId="2ADF5FC6" w14:textId="1E0AD721" w:rsidR="00506AFC" w:rsidRDefault="00506AFC" w:rsidP="00506AFC">
      <w:pPr>
        <w:pStyle w:val="InfoBlue"/>
        <w:rPr>
          <w:b w:val="0"/>
          <w:bCs w:val="0"/>
        </w:rPr>
      </w:pPr>
      <w:r>
        <w:t>c</w:t>
      </w:r>
      <w:r w:rsidRPr="00506AFC">
        <w:t>haracter limit for Detailed Info</w:t>
      </w:r>
      <w:r>
        <w:t xml:space="preserve">: </w:t>
      </w:r>
      <w:r>
        <w:rPr>
          <w:b w:val="0"/>
          <w:bCs w:val="0"/>
        </w:rPr>
        <w:t>256</w:t>
      </w:r>
    </w:p>
    <w:p w14:paraId="219EB7B1" w14:textId="223EC154" w:rsidR="00506AFC" w:rsidRPr="00506AFC" w:rsidRDefault="00506AFC" w:rsidP="00506AFC">
      <w:pPr>
        <w:pStyle w:val="InfoBlue"/>
        <w:rPr>
          <w:b w:val="0"/>
          <w:bCs w:val="0"/>
        </w:rPr>
      </w:pPr>
      <w:r>
        <w:t>c</w:t>
      </w:r>
      <w:r w:rsidRPr="00506AFC">
        <w:t xml:space="preserve">haracter limit for </w:t>
      </w:r>
      <w:r>
        <w:t xml:space="preserve">Task Name: </w:t>
      </w:r>
      <w:r w:rsidR="00683317">
        <w:rPr>
          <w:b w:val="0"/>
          <w:bCs w:val="0"/>
        </w:rPr>
        <w:t>64</w:t>
      </w:r>
    </w:p>
    <w:p w14:paraId="4EFDA147" w14:textId="354172D7" w:rsidR="00743017" w:rsidRPr="00506AFC" w:rsidRDefault="00743017" w:rsidP="00506AFC">
      <w:pPr>
        <w:pStyle w:val="InfoBlue"/>
        <w:rPr>
          <w:b w:val="0"/>
          <w:bCs w:val="0"/>
        </w:rPr>
      </w:pPr>
      <w:r w:rsidRPr="00726035">
        <w:t xml:space="preserve">commonly used calendar apps: </w:t>
      </w:r>
      <w:r w:rsidRPr="00506AFC">
        <w:rPr>
          <w:b w:val="0"/>
          <w:bCs w:val="0"/>
        </w:rPr>
        <w:t>Popular calendar applications such as Google Calendar or Outlook Calendar. </w:t>
      </w:r>
    </w:p>
    <w:p w14:paraId="0CD34933" w14:textId="2D7A7C41" w:rsidR="00E944A0" w:rsidRPr="00506AFC" w:rsidRDefault="00E944A0" w:rsidP="00506AFC">
      <w:pPr>
        <w:pStyle w:val="InfoBlue"/>
        <w:rPr>
          <w:b w:val="0"/>
          <w:bCs w:val="0"/>
        </w:rPr>
      </w:pPr>
      <w:r w:rsidRPr="00726035">
        <w:t xml:space="preserve">competitor: </w:t>
      </w:r>
      <w:r w:rsidRPr="00506AFC">
        <w:rPr>
          <w:b w:val="0"/>
          <w:bCs w:val="0"/>
        </w:rPr>
        <w:t xml:space="preserve">Companies or individuals who own the same product in the same market. </w:t>
      </w:r>
    </w:p>
    <w:p w14:paraId="5ABF1CAB" w14:textId="77777777" w:rsidR="00743017" w:rsidRPr="00506AFC" w:rsidRDefault="00E944A0" w:rsidP="00506AFC">
      <w:pPr>
        <w:pStyle w:val="InfoBlue"/>
        <w:rPr>
          <w:b w:val="0"/>
          <w:bCs w:val="0"/>
        </w:rPr>
      </w:pPr>
      <w:r w:rsidRPr="00726035">
        <w:t xml:space="preserve">companies: </w:t>
      </w:r>
      <w:r w:rsidRPr="00506AFC">
        <w:rPr>
          <w:b w:val="0"/>
          <w:bCs w:val="0"/>
        </w:rPr>
        <w:t>Organizations which need sophisticated calendar apps in their working environment.</w:t>
      </w:r>
    </w:p>
    <w:p w14:paraId="0136527E" w14:textId="1370A233" w:rsidR="001B476C" w:rsidRDefault="001B476C" w:rsidP="001B476C">
      <w:pPr>
        <w:pStyle w:val="BodyText"/>
        <w:ind w:left="0"/>
        <w:rPr>
          <w:rFonts w:ascii="Arial" w:hAnsi="Arial" w:cs="Arial"/>
          <w:bCs/>
        </w:rPr>
      </w:pPr>
      <w:r>
        <w:rPr>
          <w:rFonts w:ascii="Arial" w:hAnsi="Arial" w:cs="Arial"/>
          <w:b/>
        </w:rPr>
        <w:t>c</w:t>
      </w:r>
      <w:r w:rsidRPr="001B476C">
        <w:rPr>
          <w:rFonts w:ascii="Arial" w:hAnsi="Arial" w:cs="Arial"/>
          <w:b/>
        </w:rPr>
        <w:t xml:space="preserve">ontinuous development-testing-deployment: </w:t>
      </w:r>
      <w:r w:rsidRPr="001B476C">
        <w:rPr>
          <w:rFonts w:ascii="Arial" w:hAnsi="Arial" w:cs="Arial"/>
          <w:bCs/>
        </w:rPr>
        <w:t>Refers to a continuous life cycle for creating and delivering a software.</w:t>
      </w:r>
    </w:p>
    <w:p w14:paraId="477345C8" w14:textId="5BC070F7" w:rsidR="001B476C" w:rsidRPr="001B476C" w:rsidRDefault="001B476C" w:rsidP="001B476C">
      <w:pPr>
        <w:pStyle w:val="BodyText"/>
        <w:ind w:left="0"/>
        <w:rPr>
          <w:rFonts w:ascii="Arial" w:hAnsi="Arial" w:cs="Arial"/>
          <w:b/>
        </w:rPr>
      </w:pPr>
      <w:r w:rsidRPr="001B476C">
        <w:rPr>
          <w:rFonts w:ascii="Arial" w:hAnsi="Arial" w:cs="Arial"/>
          <w:b/>
        </w:rPr>
        <w:t>core use-case:</w:t>
      </w:r>
      <w:r>
        <w:rPr>
          <w:rFonts w:ascii="Arial" w:hAnsi="Arial" w:cs="Arial"/>
          <w:bCs/>
        </w:rPr>
        <w:t xml:space="preserve"> A use case that is vital for the minimum viable product.</w:t>
      </w:r>
    </w:p>
    <w:p w14:paraId="38424CCE" w14:textId="3B15B720" w:rsidR="00E944A0" w:rsidRDefault="00743017" w:rsidP="00506AFC">
      <w:pPr>
        <w:pStyle w:val="InfoBlue"/>
      </w:pPr>
      <w:r w:rsidRPr="00726035">
        <w:t xml:space="preserve">customers: </w:t>
      </w:r>
      <w:r w:rsidRPr="00506AFC">
        <w:rPr>
          <w:b w:val="0"/>
          <w:bCs w:val="0"/>
        </w:rPr>
        <w:t xml:space="preserve">People who are target groups and users of the </w:t>
      </w:r>
      <w:proofErr w:type="spellStart"/>
      <w:r w:rsidRPr="00506AFC">
        <w:rPr>
          <w:b w:val="0"/>
          <w:bCs w:val="0"/>
        </w:rPr>
        <w:t>ToGather</w:t>
      </w:r>
      <w:proofErr w:type="spellEnd"/>
      <w:r w:rsidRPr="00506AFC">
        <w:rPr>
          <w:b w:val="0"/>
          <w:bCs w:val="0"/>
        </w:rPr>
        <w:t xml:space="preserve"> application.</w:t>
      </w:r>
    </w:p>
    <w:p w14:paraId="4B1F1706" w14:textId="77777777" w:rsidR="00726035" w:rsidRPr="00726035" w:rsidRDefault="00726035" w:rsidP="00726035">
      <w:pPr>
        <w:pStyle w:val="BodyText"/>
      </w:pPr>
    </w:p>
    <w:p w14:paraId="71924F99" w14:textId="784AB312" w:rsidR="00A442EC" w:rsidRPr="00A442EC" w:rsidRDefault="00E944A0" w:rsidP="00A442EC">
      <w:pPr>
        <w:pStyle w:val="Title"/>
        <w:jc w:val="left"/>
        <w:rPr>
          <w:rFonts w:cs="Arial"/>
        </w:rPr>
      </w:pPr>
      <w:r>
        <w:rPr>
          <w:rFonts w:cs="Arial"/>
        </w:rPr>
        <w:t>D</w:t>
      </w:r>
    </w:p>
    <w:p w14:paraId="02FC0D47" w14:textId="3871673D" w:rsidR="00E944A0" w:rsidRPr="00E944A0" w:rsidRDefault="00E944A0" w:rsidP="00726035">
      <w:pPr>
        <w:pStyle w:val="BodyText"/>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CFC08A5" w14:textId="77777777" w:rsidR="00E944A0" w:rsidRPr="00E944A0" w:rsidRDefault="00E944A0" w:rsidP="00726035">
      <w:pPr>
        <w:spacing w:line="240" w:lineRule="auto"/>
        <w:rPr>
          <w:rFonts w:ascii="Arial" w:hAnsi="Arial" w:cs="Arial"/>
          <w:b/>
        </w:rPr>
      </w:pPr>
    </w:p>
    <w:p w14:paraId="733B3079" w14:textId="77777777" w:rsidR="00E944A0" w:rsidRPr="00E944A0" w:rsidRDefault="00E944A0" w:rsidP="00726035">
      <w:pPr>
        <w:spacing w:line="240" w:lineRule="auto"/>
        <w:rPr>
          <w:rFonts w:ascii="Arial" w:hAnsi="Arial" w:cs="Arial"/>
        </w:rPr>
      </w:pPr>
    </w:p>
    <w:p w14:paraId="5885B79A" w14:textId="4DF9922C" w:rsidR="00E470D9" w:rsidRDefault="00E944A0" w:rsidP="00726035">
      <w:pPr>
        <w:pStyle w:val="Title"/>
        <w:jc w:val="left"/>
        <w:rPr>
          <w:rFonts w:cs="Arial"/>
        </w:rPr>
      </w:pPr>
      <w:r>
        <w:rPr>
          <w:rFonts w:cs="Arial"/>
        </w:rPr>
        <w:t>E</w:t>
      </w:r>
    </w:p>
    <w:p w14:paraId="41D38A2D" w14:textId="4B8F5A4D" w:rsidR="00E944A0" w:rsidRDefault="00E944A0" w:rsidP="00726035">
      <w:pPr>
        <w:pStyle w:val="BodyText"/>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Title"/>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 xml:space="preserve">Another team who gives rating and feedback by evaluating the </w:t>
      </w:r>
      <w:proofErr w:type="gramStart"/>
      <w:r w:rsidRPr="00743017">
        <w:rPr>
          <w:rFonts w:cs="Arial"/>
          <w:b w:val="0"/>
          <w:sz w:val="20"/>
        </w:rPr>
        <w:t>project</w:t>
      </w:r>
      <w:proofErr w:type="gramEnd"/>
    </w:p>
    <w:p w14:paraId="02422B8E" w14:textId="1B97F2AA" w:rsid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entertainment, networking, or celebration.</w:t>
      </w:r>
    </w:p>
    <w:p w14:paraId="6C79F027" w14:textId="00CA2A9D" w:rsidR="004D7B3D" w:rsidRPr="00743017" w:rsidRDefault="004D7B3D" w:rsidP="00726035">
      <w:pPr>
        <w:pStyle w:val="NormalWeb"/>
        <w:rPr>
          <w:rFonts w:ascii="Arial" w:hAnsi="Arial" w:cs="Arial"/>
          <w:sz w:val="20"/>
          <w:szCs w:val="20"/>
          <w:lang w:val="en-US" w:eastAsia="en-US"/>
        </w:rPr>
      </w:pPr>
      <w:r w:rsidRPr="004D7B3D">
        <w:rPr>
          <w:rFonts w:ascii="Arial" w:hAnsi="Arial" w:cs="Arial"/>
          <w:b/>
          <w:bCs/>
          <w:sz w:val="20"/>
          <w:szCs w:val="20"/>
          <w:lang w:val="en-US" w:eastAsia="en-US"/>
        </w:rPr>
        <w:t>event feed:</w:t>
      </w:r>
      <w:r>
        <w:rPr>
          <w:rFonts w:ascii="Arial" w:hAnsi="Arial" w:cs="Arial"/>
          <w:sz w:val="20"/>
          <w:szCs w:val="20"/>
          <w:lang w:val="en-US" w:eastAsia="en-US"/>
        </w:rPr>
        <w:t xml:space="preserve"> A timely collection of events like content shown in the home pages of social media apps.</w:t>
      </w:r>
    </w:p>
    <w:p w14:paraId="3D20BC05" w14:textId="0E47A349" w:rsidR="00E944A0" w:rsidRDefault="00E944A0" w:rsidP="00726035">
      <w:pPr>
        <w:pStyle w:val="BodyText"/>
        <w:spacing w:line="240" w:lineRule="auto"/>
        <w:ind w:left="0"/>
        <w:rPr>
          <w:rFonts w:ascii="Arial" w:hAnsi="Arial" w:cs="Arial"/>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60E7BF88" w14:textId="77777777" w:rsidR="00BF2B60" w:rsidRDefault="00BF2B60" w:rsidP="00726035">
      <w:pPr>
        <w:pStyle w:val="BodyText"/>
        <w:spacing w:line="240" w:lineRule="auto"/>
        <w:ind w:left="0"/>
        <w:rPr>
          <w:rFonts w:ascii="Arial" w:hAnsi="Arial" w:cs="Arial"/>
        </w:rPr>
      </w:pPr>
    </w:p>
    <w:p w14:paraId="7D6EC061" w14:textId="77777777" w:rsidR="001B476C" w:rsidRDefault="001B476C" w:rsidP="00726035">
      <w:pPr>
        <w:pStyle w:val="BodyText"/>
        <w:spacing w:line="240" w:lineRule="auto"/>
        <w:ind w:left="0"/>
        <w:rPr>
          <w:rFonts w:ascii="Arial" w:hAnsi="Arial" w:cs="Arial"/>
        </w:rPr>
      </w:pPr>
    </w:p>
    <w:p w14:paraId="2D6CF7BC" w14:textId="6EABA6A8" w:rsidR="001B476C" w:rsidRDefault="001B476C" w:rsidP="001B476C">
      <w:pPr>
        <w:pStyle w:val="Title"/>
        <w:jc w:val="left"/>
        <w:rPr>
          <w:rFonts w:cs="Arial"/>
        </w:rPr>
      </w:pPr>
      <w:r>
        <w:rPr>
          <w:rFonts w:cs="Arial"/>
        </w:rPr>
        <w:t>F</w:t>
      </w:r>
    </w:p>
    <w:p w14:paraId="52668AE9" w14:textId="35ABAC8F" w:rsidR="00743017" w:rsidRPr="00BF2B60" w:rsidRDefault="001B476C" w:rsidP="00BF2B60">
      <w:pPr>
        <w:pStyle w:val="BodyText"/>
        <w:spacing w:line="240" w:lineRule="auto"/>
        <w:ind w:left="0"/>
        <w:rPr>
          <w:rFonts w:ascii="Arial" w:hAnsi="Arial" w:cs="Arial"/>
        </w:rPr>
      </w:pPr>
      <w:r>
        <w:rPr>
          <w:rFonts w:ascii="Arial" w:hAnsi="Arial" w:cs="Arial"/>
          <w:b/>
        </w:rPr>
        <w:t xml:space="preserve">framework: </w:t>
      </w:r>
      <w:r>
        <w:rPr>
          <w:rFonts w:ascii="Arial" w:hAnsi="Arial" w:cs="Arial"/>
        </w:rPr>
        <w:t>A predefined piece of software that provides a component in a reusable form.</w:t>
      </w:r>
    </w:p>
    <w:p w14:paraId="2488A6DD" w14:textId="77777777" w:rsidR="001B476C" w:rsidRDefault="001B476C" w:rsidP="001B476C"/>
    <w:p w14:paraId="38677711" w14:textId="77777777" w:rsidR="001B476C" w:rsidRPr="001B476C" w:rsidRDefault="001B476C" w:rsidP="001B476C"/>
    <w:p w14:paraId="3EBACB23" w14:textId="5AA322CD" w:rsidR="00E944A0" w:rsidRDefault="00743017" w:rsidP="00726035">
      <w:pPr>
        <w:pStyle w:val="Title"/>
        <w:jc w:val="left"/>
        <w:rPr>
          <w:rFonts w:cs="Arial"/>
        </w:rPr>
      </w:pPr>
      <w:r>
        <w:rPr>
          <w:rFonts w:cs="Arial"/>
        </w:rPr>
        <w:t>G</w:t>
      </w:r>
    </w:p>
    <w:p w14:paraId="406D9441" w14:textId="2DBCB8E8"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993D80F" w14:textId="77777777" w:rsidR="00E944A0" w:rsidRPr="00E944A0" w:rsidRDefault="00E944A0" w:rsidP="00726035">
      <w:pPr>
        <w:spacing w:line="240" w:lineRule="auto"/>
        <w:rPr>
          <w:rFonts w:ascii="Arial" w:hAnsi="Arial" w:cs="Arial"/>
        </w:rPr>
      </w:pP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Title"/>
        <w:jc w:val="left"/>
        <w:rPr>
          <w:rFonts w:cs="Arial"/>
        </w:rPr>
      </w:pPr>
      <w:r w:rsidRPr="00E944A0">
        <w:rPr>
          <w:rFonts w:cs="Arial"/>
        </w:rPr>
        <w:t>I</w:t>
      </w:r>
    </w:p>
    <w:p w14:paraId="7EA597DB" w14:textId="75BE9B8E" w:rsidR="00E944A0" w:rsidRDefault="00E944A0" w:rsidP="00726035">
      <w:pPr>
        <w:pStyle w:val="BodyText"/>
        <w:spacing w:line="240" w:lineRule="auto"/>
        <w:ind w:left="0"/>
        <w:rPr>
          <w:rFonts w:ascii="Arial" w:hAnsi="Arial" w:cs="Arial"/>
          <w:bCs/>
        </w:rPr>
      </w:pPr>
      <w:r w:rsidRPr="00726035">
        <w:rPr>
          <w:rFonts w:ascii="Arial" w:hAnsi="Arial" w:cs="Arial"/>
          <w:b/>
        </w:rPr>
        <w:t>IaaS:</w:t>
      </w:r>
      <w:r w:rsidR="00743017" w:rsidRPr="00726035">
        <w:rPr>
          <w:rFonts w:ascii="Arial" w:hAnsi="Arial" w:cs="Arial"/>
          <w:bCs/>
        </w:rPr>
        <w:t xml:space="preserve"> </w:t>
      </w:r>
      <w:r w:rsidR="00726035" w:rsidRPr="00726035">
        <w:rPr>
          <w:rFonts w:ascii="Arial" w:hAnsi="Arial" w:cs="Arial"/>
          <w:bCs/>
        </w:rPr>
        <w:t>Infrastructure as a service.</w:t>
      </w:r>
    </w:p>
    <w:p w14:paraId="7A135012" w14:textId="77ECA0D3" w:rsidR="00C8618B" w:rsidRPr="00726035" w:rsidRDefault="00C8618B" w:rsidP="00726035">
      <w:pPr>
        <w:pStyle w:val="BodyText"/>
        <w:spacing w:line="240" w:lineRule="auto"/>
        <w:ind w:left="0"/>
        <w:rPr>
          <w:rFonts w:ascii="Arial" w:hAnsi="Arial" w:cs="Arial"/>
          <w:bCs/>
        </w:rPr>
      </w:pPr>
      <w:r w:rsidRPr="00C8618B">
        <w:rPr>
          <w:rFonts w:ascii="Arial" w:hAnsi="Arial" w:cs="Arial"/>
          <w:b/>
        </w:rPr>
        <w:t>in-app:</w:t>
      </w:r>
      <w:r>
        <w:rPr>
          <w:rFonts w:ascii="Arial" w:hAnsi="Arial" w:cs="Arial"/>
          <w:bCs/>
        </w:rPr>
        <w:t xml:space="preserve"> A process which is handled inside the application.</w:t>
      </w:r>
    </w:p>
    <w:p w14:paraId="47DD8D49" w14:textId="2A77613A" w:rsidR="00E944A0" w:rsidRPr="00726035" w:rsidRDefault="00E944A0" w:rsidP="00726035">
      <w:pPr>
        <w:pStyle w:val="BodyText"/>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provide domain and cloud services.</w:t>
      </w:r>
    </w:p>
    <w:p w14:paraId="17B7AF86" w14:textId="667A5897" w:rsidR="00E470D9" w:rsidRPr="00726035" w:rsidRDefault="00883F4B" w:rsidP="00726035">
      <w:pPr>
        <w:pStyle w:val="BodyText"/>
        <w:spacing w:line="240" w:lineRule="auto"/>
        <w:ind w:left="0"/>
        <w:rPr>
          <w:rFonts w:ascii="Arial" w:hAnsi="Arial" w:cs="Arial"/>
          <w:bCs/>
        </w:rPr>
      </w:pPr>
      <w:r w:rsidRPr="00726035">
        <w:rPr>
          <w:rFonts w:ascii="Arial" w:hAnsi="Arial" w:cs="Arial"/>
          <w:b/>
        </w:rPr>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BodyText"/>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r w:rsidR="00743017" w:rsidRPr="00726035">
        <w:rPr>
          <w:rFonts w:ascii="Arial" w:hAnsi="Arial" w:cs="Arial"/>
          <w:bCs/>
        </w:rPr>
        <w:t>Gathering data about events from various resources and using this data for making recommendations to users with minimal human input and maximum user satisfaction goal. </w:t>
      </w:r>
    </w:p>
    <w:p w14:paraId="2391F71D" w14:textId="16279C43" w:rsidR="001E67BC" w:rsidRPr="00726035" w:rsidRDefault="00B67895" w:rsidP="00726035">
      <w:pPr>
        <w:pStyle w:val="BodyText"/>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Gathering data from other calendar applications. </w:t>
      </w:r>
    </w:p>
    <w:p w14:paraId="69C87450" w14:textId="4B3A9A1D" w:rsidR="00726035" w:rsidRDefault="00E944A0" w:rsidP="00726035">
      <w:pPr>
        <w:pStyle w:val="BodyText"/>
        <w:spacing w:line="240" w:lineRule="auto"/>
        <w:ind w:left="0"/>
        <w:rPr>
          <w:rFonts w:ascii="Arial" w:hAnsi="Arial" w:cs="Arial"/>
          <w:bCs/>
        </w:rPr>
      </w:pPr>
      <w:r w:rsidRPr="00726035">
        <w:rPr>
          <w:rFonts w:ascii="Arial" w:hAnsi="Arial" w:cs="Arial"/>
          <w:b/>
        </w:rPr>
        <w:t>interest groups:</w:t>
      </w:r>
      <w:r w:rsidRPr="00726035">
        <w:rPr>
          <w:rFonts w:ascii="Arial" w:hAnsi="Arial" w:cs="Arial"/>
          <w:bCs/>
        </w:rPr>
        <w:t xml:space="preserve"> Group of people who are interested in certain subject</w:t>
      </w:r>
      <w:r w:rsidR="00726035" w:rsidRPr="00726035">
        <w:rPr>
          <w:rFonts w:ascii="Arial" w:hAnsi="Arial" w:cs="Arial"/>
          <w:bCs/>
        </w:rPr>
        <w:t>.</w:t>
      </w:r>
    </w:p>
    <w:p w14:paraId="3CCC2CE6" w14:textId="77777777" w:rsidR="00726035" w:rsidRDefault="00726035" w:rsidP="00726035">
      <w:pPr>
        <w:pStyle w:val="BodyText"/>
        <w:spacing w:line="240" w:lineRule="auto"/>
        <w:ind w:left="0"/>
        <w:rPr>
          <w:rFonts w:ascii="Arial" w:hAnsi="Arial" w:cs="Arial"/>
          <w:bCs/>
        </w:rPr>
      </w:pPr>
    </w:p>
    <w:p w14:paraId="010605DA" w14:textId="26B2E4B3" w:rsidR="004D7B3D" w:rsidRPr="00E944A0" w:rsidRDefault="004D7B3D" w:rsidP="004D7B3D">
      <w:pPr>
        <w:pStyle w:val="Title"/>
        <w:jc w:val="left"/>
        <w:rPr>
          <w:rFonts w:cs="Arial"/>
        </w:rPr>
      </w:pPr>
      <w:r>
        <w:rPr>
          <w:rFonts w:cs="Arial"/>
        </w:rPr>
        <w:t>K</w:t>
      </w:r>
    </w:p>
    <w:p w14:paraId="3C59FEED" w14:textId="5A2AB57B" w:rsidR="004D7B3D" w:rsidRDefault="004D7B3D" w:rsidP="00726035">
      <w:pPr>
        <w:pStyle w:val="BodyText"/>
        <w:spacing w:line="240" w:lineRule="auto"/>
        <w:ind w:left="0"/>
        <w:rPr>
          <w:rFonts w:ascii="Arial" w:hAnsi="Arial" w:cs="Arial"/>
          <w:bCs/>
        </w:rPr>
      </w:pPr>
      <w:r>
        <w:rPr>
          <w:rFonts w:ascii="Arial" w:hAnsi="Arial" w:cs="Arial"/>
          <w:b/>
        </w:rPr>
        <w:t>KVKK</w:t>
      </w:r>
      <w:r w:rsidRPr="00726035">
        <w:rPr>
          <w:rFonts w:ascii="Arial" w:hAnsi="Arial" w:cs="Arial"/>
          <w:b/>
        </w:rPr>
        <w:t>:</w:t>
      </w:r>
      <w:r w:rsidRPr="00726035">
        <w:rPr>
          <w:rFonts w:ascii="Arial" w:hAnsi="Arial" w:cs="Arial"/>
          <w:bCs/>
        </w:rPr>
        <w:t xml:space="preserve"> </w:t>
      </w:r>
      <w:r>
        <w:rPr>
          <w:rFonts w:ascii="Arial" w:hAnsi="Arial" w:cs="Arial"/>
          <w:bCs/>
        </w:rPr>
        <w:t>Abbreviation for Turkish personal data protection law.</w:t>
      </w:r>
    </w:p>
    <w:p w14:paraId="7B18C9E3" w14:textId="77777777" w:rsidR="004D7B3D" w:rsidRDefault="004D7B3D" w:rsidP="00726035">
      <w:pPr>
        <w:pStyle w:val="BodyText"/>
        <w:spacing w:line="240" w:lineRule="auto"/>
        <w:ind w:left="0"/>
        <w:rPr>
          <w:rFonts w:ascii="Arial" w:hAnsi="Arial" w:cs="Arial"/>
          <w:bCs/>
        </w:rPr>
      </w:pPr>
    </w:p>
    <w:p w14:paraId="45A531D4" w14:textId="100930D8" w:rsidR="00C8618B" w:rsidRPr="00E944A0" w:rsidRDefault="00C8618B" w:rsidP="00C8618B">
      <w:pPr>
        <w:pStyle w:val="Title"/>
        <w:jc w:val="left"/>
        <w:rPr>
          <w:rFonts w:cs="Arial"/>
        </w:rPr>
      </w:pPr>
      <w:r>
        <w:rPr>
          <w:rFonts w:cs="Arial"/>
        </w:rPr>
        <w:t>L</w:t>
      </w:r>
    </w:p>
    <w:p w14:paraId="2435F92E" w14:textId="2791A476" w:rsidR="00C8618B" w:rsidRDefault="00C8618B" w:rsidP="00726035">
      <w:pPr>
        <w:pStyle w:val="BodyText"/>
        <w:spacing w:line="240" w:lineRule="auto"/>
        <w:ind w:left="0"/>
        <w:rPr>
          <w:rFonts w:ascii="Arial" w:hAnsi="Arial" w:cs="Arial"/>
          <w:bCs/>
        </w:rPr>
      </w:pPr>
      <w:r>
        <w:rPr>
          <w:rFonts w:ascii="Arial" w:hAnsi="Arial" w:cs="Arial"/>
          <w:b/>
        </w:rPr>
        <w:t>load balancing</w:t>
      </w:r>
      <w:r w:rsidRPr="00726035">
        <w:rPr>
          <w:rFonts w:ascii="Arial" w:hAnsi="Arial" w:cs="Arial"/>
          <w:b/>
        </w:rPr>
        <w:t>:</w:t>
      </w:r>
      <w:r w:rsidRPr="00726035">
        <w:rPr>
          <w:rFonts w:ascii="Arial" w:hAnsi="Arial" w:cs="Arial"/>
          <w:bCs/>
        </w:rPr>
        <w:t xml:space="preserve"> </w:t>
      </w:r>
      <w:r>
        <w:rPr>
          <w:rFonts w:ascii="Arial" w:hAnsi="Arial" w:cs="Arial"/>
          <w:bCs/>
        </w:rPr>
        <w:t>Allocating user traffic to several instances of the computation to optimize that traffic.</w:t>
      </w:r>
    </w:p>
    <w:p w14:paraId="3F7C889C" w14:textId="77777777" w:rsidR="00BF2B60" w:rsidRPr="00726035" w:rsidRDefault="00BF2B60" w:rsidP="00726035">
      <w:pPr>
        <w:pStyle w:val="BodyText"/>
        <w:spacing w:line="240" w:lineRule="auto"/>
        <w:ind w:left="0"/>
        <w:rPr>
          <w:rFonts w:ascii="Arial" w:hAnsi="Arial" w:cs="Arial"/>
          <w:bCs/>
        </w:rPr>
      </w:pPr>
    </w:p>
    <w:p w14:paraId="21F59EBF" w14:textId="77777777" w:rsidR="00343DAE" w:rsidRPr="00E944A0" w:rsidRDefault="00343DAE" w:rsidP="00726035">
      <w:pPr>
        <w:pStyle w:val="Title"/>
        <w:jc w:val="left"/>
        <w:rPr>
          <w:rFonts w:cs="Arial"/>
        </w:rPr>
      </w:pPr>
      <w:r w:rsidRPr="00E944A0">
        <w:rPr>
          <w:rFonts w:cs="Arial"/>
        </w:rPr>
        <w:t>M</w:t>
      </w:r>
    </w:p>
    <w:p w14:paraId="2E8CCA90" w14:textId="2C629F8E" w:rsidR="00E944A0" w:rsidRDefault="00E944A0" w:rsidP="008D21D1">
      <w:pPr>
        <w:pStyle w:val="BodyText"/>
        <w:spacing w:line="240" w:lineRule="auto"/>
        <w:ind w:left="0"/>
        <w:rPr>
          <w:rFonts w:ascii="Arial" w:hAnsi="Arial" w:cs="Arial"/>
          <w:bCs/>
        </w:rPr>
      </w:pPr>
      <w:r w:rsidRPr="008D21D1">
        <w:rPr>
          <w:rFonts w:ascii="Arial" w:hAnsi="Arial" w:cs="Arial"/>
          <w:b/>
        </w:rPr>
        <w:t>mainstream calendar apps:</w:t>
      </w:r>
      <w:r w:rsidRPr="008D21D1">
        <w:rPr>
          <w:rFonts w:ascii="Arial" w:hAnsi="Arial" w:cs="Arial"/>
          <w:bCs/>
        </w:rPr>
        <w:t xml:space="preserve"> 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7383913F" w14:textId="3F185695" w:rsidR="00524C81" w:rsidRPr="008D21D1" w:rsidRDefault="00524C81" w:rsidP="008D21D1">
      <w:pPr>
        <w:pStyle w:val="BodyText"/>
        <w:spacing w:line="240" w:lineRule="auto"/>
        <w:ind w:left="0"/>
        <w:rPr>
          <w:rFonts w:ascii="Arial" w:hAnsi="Arial" w:cs="Arial"/>
          <w:bCs/>
        </w:rPr>
      </w:pPr>
      <w:r>
        <w:rPr>
          <w:rFonts w:ascii="Arial" w:hAnsi="Arial" w:cs="Arial"/>
          <w:b/>
        </w:rPr>
        <w:t>m</w:t>
      </w:r>
      <w:r w:rsidRPr="00524C81">
        <w:rPr>
          <w:rFonts w:ascii="Arial" w:hAnsi="Arial" w:cs="Arial"/>
          <w:b/>
        </w:rPr>
        <w:t>anual task:</w:t>
      </w:r>
      <w:r>
        <w:rPr>
          <w:rFonts w:ascii="Arial" w:hAnsi="Arial" w:cs="Arial"/>
          <w:bCs/>
        </w:rPr>
        <w:t xml:space="preserve"> A task which is added to calendar manually by explicitly specifying the timely schedules.</w:t>
      </w:r>
    </w:p>
    <w:p w14:paraId="43124278" w14:textId="6AE24F75" w:rsidR="00E944A0" w:rsidRPr="008D21D1" w:rsidRDefault="00E944A0" w:rsidP="008D21D1">
      <w:pPr>
        <w:pStyle w:val="BodyText"/>
        <w:spacing w:line="240" w:lineRule="auto"/>
        <w:ind w:left="0"/>
        <w:rPr>
          <w:rFonts w:ascii="Arial" w:hAnsi="Arial" w:cs="Arial"/>
          <w:bCs/>
        </w:rPr>
      </w:pPr>
      <w:r w:rsidRPr="008D21D1">
        <w:rPr>
          <w:rFonts w:ascii="Arial" w:hAnsi="Arial" w:cs="Arial"/>
          <w:b/>
        </w:rPr>
        <w:t>marketplace:</w:t>
      </w:r>
      <w:r w:rsidRPr="008D21D1">
        <w:rPr>
          <w:rFonts w:ascii="Arial" w:hAnsi="Arial" w:cs="Arial"/>
          <w:bCs/>
        </w:rPr>
        <w:t xml:space="preserve"> </w:t>
      </w:r>
      <w:r w:rsidR="00726035" w:rsidRPr="008D21D1">
        <w:rPr>
          <w:rFonts w:ascii="Arial" w:hAnsi="Arial" w:cs="Arial"/>
          <w:bCs/>
        </w:rPr>
        <w:t>A digital platform that brings service providers and customers together.</w:t>
      </w:r>
    </w:p>
    <w:p w14:paraId="4995AC0D" w14:textId="7A4ABD1D" w:rsidR="00743017" w:rsidRPr="008D21D1" w:rsidRDefault="00743017" w:rsidP="00726035">
      <w:pPr>
        <w:pStyle w:val="BodyText"/>
        <w:spacing w:line="240" w:lineRule="auto"/>
        <w:ind w:left="0"/>
        <w:rPr>
          <w:rFonts w:ascii="Arial" w:hAnsi="Arial" w:cs="Arial"/>
          <w:bCs/>
        </w:rPr>
      </w:pPr>
      <w:r w:rsidRPr="008D21D1">
        <w:rPr>
          <w:rFonts w:ascii="Arial" w:hAnsi="Arial" w:cs="Arial"/>
          <w:b/>
        </w:rPr>
        <w:t>meetings</w:t>
      </w:r>
      <w:r w:rsidRPr="008D21D1">
        <w:rPr>
          <w:rFonts w:ascii="Arial" w:hAnsi="Arial" w:cs="Arial"/>
          <w:bCs/>
        </w:rPr>
        <w:t>: Gathering with a certain group of people aiming shared goals.</w:t>
      </w:r>
    </w:p>
    <w:p w14:paraId="48ED5779" w14:textId="77777777" w:rsidR="00E944A0" w:rsidRPr="00E944A0" w:rsidRDefault="00E944A0" w:rsidP="00726035">
      <w:pPr>
        <w:spacing w:line="240" w:lineRule="auto"/>
        <w:rPr>
          <w:rFonts w:ascii="Arial" w:hAnsi="Arial" w:cs="Arial"/>
          <w:b/>
        </w:rPr>
      </w:pPr>
    </w:p>
    <w:p w14:paraId="7DA4FEE7" w14:textId="77777777" w:rsidR="00343DAE" w:rsidRPr="00E944A0" w:rsidRDefault="00343DAE" w:rsidP="00726035">
      <w:pPr>
        <w:spacing w:line="240" w:lineRule="auto"/>
        <w:rPr>
          <w:rFonts w:ascii="Arial" w:hAnsi="Arial" w:cs="Arial"/>
          <w:b/>
        </w:rPr>
      </w:pPr>
    </w:p>
    <w:p w14:paraId="3DD3CFBE" w14:textId="77777777" w:rsidR="00883F4B" w:rsidRPr="00E944A0" w:rsidRDefault="00883F4B" w:rsidP="00726035">
      <w:pPr>
        <w:pStyle w:val="Title"/>
        <w:jc w:val="left"/>
        <w:rPr>
          <w:rFonts w:cs="Arial"/>
        </w:rPr>
      </w:pPr>
      <w:r w:rsidRPr="00E944A0">
        <w:rPr>
          <w:rFonts w:cs="Arial"/>
        </w:rPr>
        <w:t>N</w:t>
      </w:r>
    </w:p>
    <w:p w14:paraId="71475B58" w14:textId="27B87FD6" w:rsidR="00743017" w:rsidRPr="00743017" w:rsidRDefault="00883F4B" w:rsidP="00726035">
      <w:pPr>
        <w:pStyle w:val="NormalWeb"/>
        <w:spacing w:before="0" w:beforeAutospacing="0" w:after="0" w:afterAutospacing="0"/>
        <w:rPr>
          <w:rStyle w:val="ui-provider"/>
          <w:rFonts w:ascii="Arial" w:hAnsi="Arial" w:cs="Arial"/>
          <w:sz w:val="20"/>
          <w:szCs w:val="20"/>
          <w:lang w:val="en-US" w:eastAsia="en-US"/>
        </w:rPr>
      </w:pPr>
      <w:r w:rsidRPr="00743017">
        <w:rPr>
          <w:rFonts w:ascii="Arial" w:hAnsi="Arial" w:cs="Arial"/>
          <w:b/>
          <w:sz w:val="20"/>
          <w:szCs w:val="20"/>
          <w:lang w:val="en-US" w:eastAsia="en-US"/>
        </w:rPr>
        <w:t>next generation</w:t>
      </w:r>
      <w:r w:rsidR="00743017" w:rsidRPr="00743017">
        <w:rPr>
          <w:rFonts w:ascii="Arial" w:hAnsi="Arial" w:cs="Arial"/>
          <w:b/>
          <w:sz w:val="20"/>
          <w:szCs w:val="20"/>
          <w:lang w:val="en-US" w:eastAsia="en-US"/>
        </w:rPr>
        <w:t>:</w:t>
      </w:r>
      <w:r w:rsidR="00743017">
        <w:rPr>
          <w:rFonts w:ascii="Arial" w:hAnsi="Arial" w:cs="Arial"/>
          <w:b/>
        </w:rPr>
        <w:t xml:space="preserve"> </w:t>
      </w:r>
      <w:r w:rsidR="00743017" w:rsidRPr="00743017">
        <w:rPr>
          <w:rStyle w:val="ui-provider"/>
          <w:rFonts w:ascii="Arial" w:hAnsi="Arial" w:cs="Arial"/>
          <w:sz w:val="20"/>
          <w:szCs w:val="20"/>
          <w:lang w:val="en-US" w:eastAsia="en-US"/>
        </w:rPr>
        <w:t>Superior to existing solutions. In context, it means the app is superior to existing apps in terms of its automation and intelligence features. </w:t>
      </w:r>
    </w:p>
    <w:p w14:paraId="01D56E30" w14:textId="59882ACA" w:rsidR="00883F4B" w:rsidRPr="00743017" w:rsidRDefault="00883F4B" w:rsidP="00726035">
      <w:pPr>
        <w:spacing w:line="240" w:lineRule="auto"/>
        <w:rPr>
          <w:rStyle w:val="ui-provider"/>
        </w:rPr>
      </w:pPr>
    </w:p>
    <w:p w14:paraId="73F0E9D2" w14:textId="77777777" w:rsidR="00883F4B" w:rsidRPr="00E944A0" w:rsidRDefault="00883F4B" w:rsidP="00726035">
      <w:pPr>
        <w:spacing w:line="240" w:lineRule="auto"/>
        <w:rPr>
          <w:rFonts w:ascii="Arial" w:hAnsi="Arial" w:cs="Arial"/>
          <w:b/>
        </w:rPr>
      </w:pPr>
    </w:p>
    <w:p w14:paraId="7C471AF1" w14:textId="77777777" w:rsidR="0095083B" w:rsidRDefault="0095083B" w:rsidP="00726035">
      <w:pPr>
        <w:spacing w:line="240" w:lineRule="auto"/>
        <w:rPr>
          <w:rFonts w:ascii="Arial" w:hAnsi="Arial" w:cs="Arial"/>
          <w:b/>
        </w:rPr>
      </w:pPr>
    </w:p>
    <w:p w14:paraId="39E9491A" w14:textId="77777777" w:rsidR="00EF37CB" w:rsidRPr="00E944A0" w:rsidRDefault="00EF37CB" w:rsidP="00726035">
      <w:pPr>
        <w:spacing w:line="240" w:lineRule="auto"/>
        <w:rPr>
          <w:rFonts w:ascii="Arial" w:hAnsi="Arial" w:cs="Arial"/>
          <w:b/>
        </w:rPr>
      </w:pPr>
    </w:p>
    <w:p w14:paraId="4EE197D8" w14:textId="007D7702" w:rsidR="0095083B" w:rsidRDefault="0095083B" w:rsidP="00726035">
      <w:pPr>
        <w:pStyle w:val="Title"/>
        <w:jc w:val="left"/>
        <w:rPr>
          <w:rFonts w:cs="Arial"/>
        </w:rPr>
      </w:pPr>
      <w:r w:rsidRPr="00E944A0">
        <w:rPr>
          <w:rFonts w:cs="Arial"/>
        </w:rPr>
        <w:t>P</w:t>
      </w:r>
    </w:p>
    <w:p w14:paraId="684B2E03" w14:textId="35E0456B" w:rsidR="00BD22A8" w:rsidRPr="00610527" w:rsidRDefault="00BD22A8" w:rsidP="00BD22A8">
      <w:pPr>
        <w:pStyle w:val="BodyText"/>
        <w:ind w:left="0"/>
        <w:rPr>
          <w:rFonts w:ascii="Arial" w:hAnsi="Arial" w:cs="Arial"/>
        </w:rPr>
      </w:pPr>
      <w:r>
        <w:rPr>
          <w:rFonts w:ascii="Arial" w:hAnsi="Arial" w:cs="Arial"/>
          <w:b/>
          <w:bCs/>
        </w:rPr>
        <w:t>p</w:t>
      </w:r>
      <w:r w:rsidRPr="00BD22A8">
        <w:rPr>
          <w:rFonts w:ascii="Arial" w:hAnsi="Arial" w:cs="Arial"/>
          <w:b/>
          <w:bCs/>
        </w:rPr>
        <w:t>ersonal information fields</w:t>
      </w:r>
      <w:r>
        <w:t xml:space="preserve">: </w:t>
      </w:r>
      <w:r w:rsidRPr="00BD22A8">
        <w:rPr>
          <w:rFonts w:ascii="Arial" w:hAnsi="Arial" w:cs="Arial"/>
        </w:rPr>
        <w:t>Name, Middle name (Optional), Surname, Birth date</w:t>
      </w:r>
      <w:r w:rsidR="00610527">
        <w:rPr>
          <w:rFonts w:ascii="Arial" w:hAnsi="Arial" w:cs="Arial"/>
        </w:rPr>
        <w:t xml:space="preserve">, </w:t>
      </w:r>
      <w:r w:rsidR="00D30970">
        <w:rPr>
          <w:rFonts w:ascii="Arial" w:hAnsi="Arial" w:cs="Arial"/>
        </w:rPr>
        <w:t xml:space="preserve">profile picture (Optional), </w:t>
      </w:r>
      <w:r w:rsidR="00610527">
        <w:rPr>
          <w:rFonts w:ascii="Arial" w:hAnsi="Arial" w:cs="Arial"/>
        </w:rPr>
        <w:t>areas of interest (con</w:t>
      </w:r>
      <w:r w:rsidR="00610527" w:rsidRPr="00610527">
        <w:rPr>
          <w:rFonts w:ascii="Arial" w:hAnsi="Arial" w:cs="Arial"/>
        </w:rPr>
        <w:t>certs, theatres, cinemas</w:t>
      </w:r>
      <w:r w:rsidR="00610527">
        <w:rPr>
          <w:rFonts w:ascii="Arial" w:hAnsi="Arial" w:cs="Arial"/>
        </w:rPr>
        <w:t xml:space="preserve"> etc.)</w:t>
      </w:r>
      <w:r w:rsidR="00D30970">
        <w:rPr>
          <w:rFonts w:ascii="Arial" w:hAnsi="Arial" w:cs="Arial"/>
        </w:rPr>
        <w:t xml:space="preserve"> (Optional).</w:t>
      </w:r>
    </w:p>
    <w:p w14:paraId="3F8B22E5" w14:textId="10191A0A" w:rsidR="0095083B" w:rsidRPr="00726035" w:rsidRDefault="00E71F09" w:rsidP="00726035">
      <w:pPr>
        <w:widowControl/>
        <w:spacing w:line="240" w:lineRule="auto"/>
        <w:rPr>
          <w:rFonts w:ascii="Arial" w:hAnsi="Arial" w:cs="Arial"/>
        </w:rPr>
      </w:pPr>
      <w:r w:rsidRPr="00726035">
        <w:rPr>
          <w:rFonts w:ascii="Arial" w:hAnsi="Arial" w:cs="Arial"/>
          <w:b/>
          <w:bCs/>
        </w:rPr>
        <w:t>p</w:t>
      </w:r>
      <w:r w:rsidR="00556DCA" w:rsidRPr="00726035">
        <w:rPr>
          <w:rFonts w:ascii="Arial" w:hAnsi="Arial" w:cs="Arial"/>
          <w:b/>
          <w:bCs/>
        </w:rPr>
        <w:t>latform</w:t>
      </w:r>
      <w:r w:rsidRPr="00726035">
        <w:rPr>
          <w:rFonts w:ascii="Arial" w:hAnsi="Arial" w:cs="Arial"/>
        </w:rPr>
        <w:t xml:space="preserve">: </w:t>
      </w:r>
      <w:r w:rsidR="00726035" w:rsidRPr="00726035">
        <w:rPr>
          <w:rFonts w:ascii="Arial" w:hAnsi="Arial" w:cs="Arial"/>
        </w:rPr>
        <w:t>A platform is a technology or an infrastructure that provides a base for various applications, software, or services to be developed, deployed, and run.</w:t>
      </w:r>
    </w:p>
    <w:p w14:paraId="1D10C72A" w14:textId="5E411ABE" w:rsidR="00743017" w:rsidRPr="00743017" w:rsidRDefault="00743017" w:rsidP="00726035">
      <w:pPr>
        <w:pStyle w:val="NormalWeb"/>
        <w:rPr>
          <w:rFonts w:ascii="Segoe UI" w:hAnsi="Segoe UI" w:cs="Segoe UI"/>
          <w:color w:val="000000"/>
          <w:sz w:val="21"/>
          <w:szCs w:val="21"/>
        </w:rPr>
      </w:pPr>
      <w:r>
        <w:rPr>
          <w:rFonts w:ascii="Arial" w:hAnsi="Arial" w:cs="Arial"/>
          <w:b/>
          <w:sz w:val="20"/>
          <w:szCs w:val="20"/>
          <w:lang w:val="en-US" w:eastAsia="en-US"/>
        </w:rPr>
        <w:t>p</w:t>
      </w:r>
      <w:r w:rsidRPr="00743017">
        <w:rPr>
          <w:rFonts w:ascii="Arial" w:hAnsi="Arial" w:cs="Arial"/>
          <w:b/>
          <w:sz w:val="20"/>
          <w:szCs w:val="20"/>
          <w:lang w:val="en-US" w:eastAsia="en-US"/>
        </w:rPr>
        <w:t>roject:</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Which refers to whole lifecycle of </w:t>
      </w:r>
      <w:proofErr w:type="spellStart"/>
      <w:r w:rsidRPr="00743017">
        <w:rPr>
          <w:rFonts w:ascii="Arial" w:hAnsi="Arial" w:cs="Arial"/>
          <w:sz w:val="20"/>
          <w:szCs w:val="20"/>
          <w:lang w:val="en-US" w:eastAsia="en-US"/>
        </w:rPr>
        <w:t>ToGather</w:t>
      </w:r>
      <w:proofErr w:type="spellEnd"/>
      <w:r w:rsidRPr="00743017">
        <w:rPr>
          <w:rFonts w:ascii="Arial" w:hAnsi="Arial" w:cs="Arial"/>
          <w:sz w:val="20"/>
          <w:szCs w:val="20"/>
          <w:lang w:val="en-US" w:eastAsia="en-US"/>
        </w:rPr>
        <w:t xml:space="preserve"> application</w:t>
      </w:r>
      <w:r w:rsidR="00726035">
        <w:rPr>
          <w:rFonts w:ascii="Arial" w:hAnsi="Arial" w:cs="Arial"/>
          <w:sz w:val="20"/>
          <w:szCs w:val="20"/>
          <w:lang w:val="en-US" w:eastAsia="en-US"/>
        </w:rPr>
        <w:t>.</w:t>
      </w:r>
    </w:p>
    <w:p w14:paraId="594DB8E5" w14:textId="0CB386A5" w:rsidR="00E944A0" w:rsidRDefault="00E944A0" w:rsidP="00726035">
      <w:pPr>
        <w:spacing w:line="240" w:lineRule="auto"/>
        <w:rPr>
          <w:rFonts w:ascii="Arial" w:hAnsi="Arial" w:cs="Arial"/>
        </w:rPr>
      </w:pPr>
      <w:r>
        <w:rPr>
          <w:rFonts w:ascii="Arial" w:hAnsi="Arial" w:cs="Arial"/>
          <w:b/>
        </w:rPr>
        <w:t xml:space="preserve">project team: </w:t>
      </w:r>
      <w:r w:rsidRPr="00E944A0">
        <w:rPr>
          <w:rFonts w:ascii="Arial" w:hAnsi="Arial" w:cs="Arial"/>
        </w:rPr>
        <w:t>Professionals from diverse backgrounds who are dedicated to create this social calendar application</w:t>
      </w:r>
      <w:r w:rsidR="00726035">
        <w:rPr>
          <w:rFonts w:ascii="Arial" w:hAnsi="Arial" w:cs="Arial"/>
        </w:rPr>
        <w:t>.</w:t>
      </w:r>
    </w:p>
    <w:p w14:paraId="7D8F363A" w14:textId="3B3F768B" w:rsidR="00E944A0" w:rsidRDefault="00E944A0" w:rsidP="00726035">
      <w:pPr>
        <w:spacing w:line="240" w:lineRule="auto"/>
        <w:rPr>
          <w:rFonts w:ascii="Arial" w:hAnsi="Arial" w:cs="Arial"/>
        </w:rPr>
      </w:pPr>
      <w:r>
        <w:rPr>
          <w:rFonts w:ascii="Arial" w:hAnsi="Arial" w:cs="Arial"/>
          <w:b/>
        </w:rPr>
        <w:t>p</w:t>
      </w:r>
      <w:r w:rsidRPr="00E944A0">
        <w:rPr>
          <w:rFonts w:ascii="Arial" w:hAnsi="Arial" w:cs="Arial"/>
          <w:b/>
        </w:rPr>
        <w:t xml:space="preserve">roduct </w:t>
      </w:r>
      <w:r>
        <w:rPr>
          <w:rFonts w:ascii="Arial" w:hAnsi="Arial" w:cs="Arial"/>
          <w:b/>
        </w:rPr>
        <w:t>ma</w:t>
      </w:r>
      <w:r w:rsidRPr="00E944A0">
        <w:rPr>
          <w:rFonts w:ascii="Arial" w:hAnsi="Arial" w:cs="Arial"/>
          <w:b/>
        </w:rPr>
        <w:t xml:space="preserve">rketplace </w:t>
      </w:r>
      <w:r>
        <w:rPr>
          <w:rFonts w:ascii="Arial" w:hAnsi="Arial" w:cs="Arial"/>
          <w:b/>
        </w:rPr>
        <w:t>p</w:t>
      </w:r>
      <w:r w:rsidRPr="00E944A0">
        <w:rPr>
          <w:rFonts w:ascii="Arial" w:hAnsi="Arial" w:cs="Arial"/>
          <w:b/>
        </w:rPr>
        <w:t>rovider</w:t>
      </w:r>
      <w:r>
        <w:rPr>
          <w:rFonts w:ascii="Arial" w:hAnsi="Arial" w:cs="Arial"/>
          <w:b/>
        </w:rPr>
        <w:t xml:space="preserve">: </w:t>
      </w:r>
      <w:r w:rsidRPr="00E944A0">
        <w:rPr>
          <w:rFonts w:ascii="Arial" w:hAnsi="Arial" w:cs="Arial"/>
        </w:rPr>
        <w:t>Third party institution that provide marketplace to launch and serve the application</w:t>
      </w:r>
      <w:r w:rsidR="00726035">
        <w:rPr>
          <w:rFonts w:ascii="Arial" w:hAnsi="Arial" w:cs="Arial"/>
        </w:rPr>
        <w:t>.</w:t>
      </w:r>
    </w:p>
    <w:p w14:paraId="6BE30544" w14:textId="4B2371C3" w:rsidR="00743017" w:rsidRP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t>p</w:t>
      </w:r>
      <w:r w:rsidRPr="00743017">
        <w:rPr>
          <w:rFonts w:ascii="Arial" w:hAnsi="Arial" w:cs="Arial"/>
          <w:b/>
          <w:sz w:val="20"/>
          <w:szCs w:val="20"/>
          <w:lang w:val="en-US" w:eastAsia="en-US"/>
        </w:rPr>
        <w:t>rofessionals:</w:t>
      </w:r>
      <w:r>
        <w:rPr>
          <w:rFonts w:ascii="Segoe UI" w:hAnsi="Segoe UI" w:cs="Segoe UI"/>
          <w:color w:val="000000"/>
          <w:sz w:val="21"/>
          <w:szCs w:val="21"/>
        </w:rPr>
        <w:t xml:space="preserve"> </w:t>
      </w:r>
      <w:r w:rsidRPr="00743017">
        <w:rPr>
          <w:rFonts w:ascii="Arial" w:hAnsi="Arial" w:cs="Arial"/>
          <w:sz w:val="20"/>
          <w:szCs w:val="20"/>
          <w:lang w:val="en-US" w:eastAsia="en-US"/>
        </w:rPr>
        <w:t>people who are working on a certain company.</w:t>
      </w:r>
    </w:p>
    <w:p w14:paraId="7FA15912" w14:textId="77777777" w:rsidR="00743017" w:rsidRDefault="00743017" w:rsidP="00726035">
      <w:pPr>
        <w:spacing w:line="240" w:lineRule="auto"/>
        <w:rPr>
          <w:rFonts w:ascii="Arial" w:hAnsi="Arial" w:cs="Arial"/>
          <w:b/>
        </w:rPr>
      </w:pPr>
    </w:p>
    <w:p w14:paraId="5284A2F7" w14:textId="77777777" w:rsidR="00C8618B" w:rsidRPr="00E944A0" w:rsidRDefault="00C8618B" w:rsidP="00726035">
      <w:pPr>
        <w:spacing w:line="240" w:lineRule="auto"/>
        <w:rPr>
          <w:rFonts w:ascii="Arial" w:hAnsi="Arial" w:cs="Arial"/>
          <w:b/>
        </w:rPr>
      </w:pP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Title"/>
        <w:jc w:val="left"/>
        <w:rPr>
          <w:rFonts w:cs="Arial"/>
        </w:rPr>
      </w:pPr>
      <w:r>
        <w:rPr>
          <w:rFonts w:cs="Arial"/>
        </w:rPr>
        <w:t>R</w:t>
      </w:r>
    </w:p>
    <w:p w14:paraId="705B53D9" w14:textId="646424E6" w:rsidR="00743017" w:rsidRDefault="00743017" w:rsidP="00726035">
      <w:pPr>
        <w:pStyle w:val="NormalWeb"/>
        <w:rPr>
          <w:rFonts w:ascii="Segoe UI" w:hAnsi="Segoe UI" w:cs="Segoe UI"/>
          <w:color w:val="000000"/>
          <w:sz w:val="21"/>
          <w:szCs w:val="21"/>
        </w:rPr>
      </w:pPr>
      <w:r>
        <w:rPr>
          <w:rFonts w:ascii="Arial" w:hAnsi="Arial" w:cs="Arial"/>
          <w:b/>
          <w:sz w:val="20"/>
          <w:szCs w:val="20"/>
          <w:lang w:val="en-US" w:eastAsia="en-US"/>
        </w:rPr>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0ED58A1" w14:textId="42647840" w:rsidR="00743017" w:rsidRDefault="00743017" w:rsidP="00CF0A26">
      <w:pPr>
        <w:pStyle w:val="NormalWeb"/>
        <w:rPr>
          <w:rFonts w:ascii="Arial" w:hAnsi="Arial" w:cs="Arial"/>
          <w:bCs/>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ecommendations:</w:t>
      </w:r>
      <w:r w:rsidRPr="00CF0A26">
        <w:rPr>
          <w:rFonts w:ascii="Arial" w:hAnsi="Arial" w:cs="Arial"/>
          <w:b/>
          <w:sz w:val="20"/>
          <w:szCs w:val="20"/>
          <w:lang w:val="en-US" w:eastAsia="en-US"/>
        </w:rPr>
        <w:t xml:space="preserve"> </w:t>
      </w:r>
      <w:r w:rsidRPr="00CF0A26">
        <w:rPr>
          <w:rFonts w:ascii="Arial" w:hAnsi="Arial" w:cs="Arial"/>
          <w:bCs/>
          <w:sz w:val="20"/>
          <w:szCs w:val="20"/>
          <w:lang w:val="en-US" w:eastAsia="en-US"/>
        </w:rPr>
        <w:t>Some suggestions for users with minimal user input and maximum user satisfaction goal. </w:t>
      </w:r>
    </w:p>
    <w:p w14:paraId="23661818" w14:textId="46EEBAD2" w:rsidR="00766D08" w:rsidRDefault="00766D08" w:rsidP="00CF0A26">
      <w:pPr>
        <w:pStyle w:val="NormalWeb"/>
        <w:rPr>
          <w:rFonts w:ascii="Arial" w:hAnsi="Arial" w:cs="Arial"/>
          <w:bCs/>
          <w:sz w:val="20"/>
          <w:szCs w:val="20"/>
          <w:lang w:val="en-US" w:eastAsia="en-US"/>
        </w:rPr>
      </w:pPr>
      <w:r w:rsidRPr="00766D08">
        <w:rPr>
          <w:rFonts w:ascii="Arial" w:hAnsi="Arial" w:cs="Arial"/>
          <w:b/>
          <w:sz w:val="20"/>
          <w:szCs w:val="20"/>
          <w:lang w:val="en-US" w:eastAsia="en-US"/>
        </w:rPr>
        <w:t>recurrence</w:t>
      </w:r>
      <w:r>
        <w:rPr>
          <w:rFonts w:ascii="Arial" w:hAnsi="Arial" w:cs="Arial"/>
          <w:bCs/>
          <w:sz w:val="20"/>
          <w:szCs w:val="20"/>
          <w:lang w:val="en-US" w:eastAsia="en-US"/>
        </w:rPr>
        <w:t xml:space="preserve"> </w:t>
      </w:r>
      <w:r w:rsidRPr="00766D08">
        <w:rPr>
          <w:rFonts w:ascii="Arial" w:hAnsi="Arial" w:cs="Arial"/>
          <w:b/>
          <w:sz w:val="20"/>
          <w:szCs w:val="20"/>
          <w:lang w:val="en-US" w:eastAsia="en-US"/>
        </w:rPr>
        <w:t>pattern</w:t>
      </w:r>
      <w:r>
        <w:rPr>
          <w:rFonts w:ascii="Arial" w:hAnsi="Arial" w:cs="Arial"/>
          <w:bCs/>
          <w:sz w:val="20"/>
          <w:szCs w:val="20"/>
          <w:lang w:val="en-US" w:eastAsia="en-US"/>
        </w:rPr>
        <w:t xml:space="preserve">: </w:t>
      </w:r>
      <w:r w:rsidR="000D7A01">
        <w:rPr>
          <w:rFonts w:ascii="Arial" w:hAnsi="Arial" w:cs="Arial"/>
          <w:bCs/>
          <w:sz w:val="20"/>
          <w:szCs w:val="20"/>
          <w:lang w:val="en-US" w:eastAsia="en-US"/>
        </w:rPr>
        <w:t xml:space="preserve">Daily, weekly, </w:t>
      </w:r>
      <w:r w:rsidR="00BF75E5">
        <w:rPr>
          <w:rFonts w:ascii="Arial" w:hAnsi="Arial" w:cs="Arial"/>
          <w:bCs/>
          <w:sz w:val="20"/>
          <w:szCs w:val="20"/>
          <w:lang w:val="en-US" w:eastAsia="en-US"/>
        </w:rPr>
        <w:t xml:space="preserve">or monthly, selected </w:t>
      </w:r>
      <w:r w:rsidR="00B10AD7">
        <w:rPr>
          <w:rFonts w:ascii="Arial" w:hAnsi="Arial" w:cs="Arial"/>
          <w:bCs/>
          <w:sz w:val="20"/>
          <w:szCs w:val="20"/>
          <w:lang w:val="en-US" w:eastAsia="en-US"/>
        </w:rPr>
        <w:t xml:space="preserve">by user </w:t>
      </w:r>
      <w:r w:rsidR="00BF75E5">
        <w:rPr>
          <w:rFonts w:ascii="Arial" w:hAnsi="Arial" w:cs="Arial"/>
          <w:bCs/>
          <w:sz w:val="20"/>
          <w:szCs w:val="20"/>
          <w:lang w:val="en-US" w:eastAsia="en-US"/>
        </w:rPr>
        <w:t xml:space="preserve">from a </w:t>
      </w:r>
      <w:r w:rsidR="00667289">
        <w:rPr>
          <w:rFonts w:ascii="Arial" w:hAnsi="Arial" w:cs="Arial"/>
          <w:bCs/>
          <w:sz w:val="20"/>
          <w:szCs w:val="20"/>
          <w:lang w:val="en-US" w:eastAsia="en-US"/>
        </w:rPr>
        <w:t>given</w:t>
      </w:r>
      <w:r w:rsidR="00BF75E5">
        <w:rPr>
          <w:rFonts w:ascii="Arial" w:hAnsi="Arial" w:cs="Arial"/>
          <w:bCs/>
          <w:sz w:val="20"/>
          <w:szCs w:val="20"/>
          <w:lang w:val="en-US" w:eastAsia="en-US"/>
        </w:rPr>
        <w:t xml:space="preserve"> list.</w:t>
      </w:r>
    </w:p>
    <w:p w14:paraId="4F81E21B" w14:textId="1A32F1A4" w:rsidR="00242449" w:rsidRPr="00242449" w:rsidRDefault="00242449" w:rsidP="00CF0A26">
      <w:pPr>
        <w:pStyle w:val="NormalWeb"/>
        <w:rPr>
          <w:rFonts w:ascii="Arial" w:hAnsi="Arial" w:cs="Arial"/>
          <w:bCs/>
          <w:sz w:val="20"/>
          <w:szCs w:val="20"/>
          <w:lang w:val="en-US" w:eastAsia="en-US"/>
        </w:rPr>
      </w:pPr>
      <w:r w:rsidRPr="00242449">
        <w:rPr>
          <w:rFonts w:ascii="Arial" w:hAnsi="Arial" w:cs="Arial"/>
          <w:b/>
          <w:sz w:val="20"/>
          <w:szCs w:val="20"/>
          <w:lang w:val="en-US" w:eastAsia="en-US"/>
        </w:rPr>
        <w:t>required fields for automation preferences</w:t>
      </w:r>
      <w:r>
        <w:rPr>
          <w:rFonts w:ascii="Arial" w:hAnsi="Arial" w:cs="Arial"/>
          <w:b/>
          <w:sz w:val="20"/>
          <w:szCs w:val="20"/>
          <w:lang w:val="en-US" w:eastAsia="en-US"/>
        </w:rPr>
        <w:t xml:space="preserve">: </w:t>
      </w:r>
      <w:r w:rsidR="000B6BD1">
        <w:rPr>
          <w:rFonts w:ascii="Arial" w:hAnsi="Arial" w:cs="Arial"/>
          <w:bCs/>
          <w:sz w:val="20"/>
          <w:szCs w:val="20"/>
          <w:lang w:val="en-US" w:eastAsia="en-US"/>
        </w:rPr>
        <w:t>Day/Night</w:t>
      </w:r>
      <w:r>
        <w:rPr>
          <w:rFonts w:ascii="Arial" w:hAnsi="Arial" w:cs="Arial"/>
          <w:bCs/>
          <w:sz w:val="20"/>
          <w:szCs w:val="20"/>
          <w:lang w:val="en-US" w:eastAsia="en-US"/>
        </w:rPr>
        <w:t xml:space="preserve">, </w:t>
      </w:r>
      <w:r w:rsidR="000B6BD1">
        <w:rPr>
          <w:rFonts w:ascii="Arial" w:hAnsi="Arial" w:cs="Arial"/>
          <w:bCs/>
          <w:sz w:val="20"/>
          <w:szCs w:val="20"/>
          <w:lang w:val="en-US" w:eastAsia="en-US"/>
        </w:rPr>
        <w:t>Restricted Time Slots</w:t>
      </w:r>
      <w:r>
        <w:rPr>
          <w:rFonts w:ascii="Arial" w:hAnsi="Arial" w:cs="Arial"/>
          <w:bCs/>
          <w:sz w:val="20"/>
          <w:szCs w:val="20"/>
          <w:lang w:val="en-US" w:eastAsia="en-US"/>
        </w:rPr>
        <w:t xml:space="preserve">, </w:t>
      </w:r>
      <w:r w:rsidR="000B6BD1">
        <w:rPr>
          <w:rFonts w:ascii="Arial" w:hAnsi="Arial" w:cs="Arial"/>
          <w:bCs/>
          <w:sz w:val="20"/>
          <w:szCs w:val="20"/>
          <w:lang w:val="en-US" w:eastAsia="en-US"/>
        </w:rPr>
        <w:t>Ti</w:t>
      </w:r>
      <w:r>
        <w:rPr>
          <w:rFonts w:ascii="Arial" w:hAnsi="Arial" w:cs="Arial"/>
          <w:bCs/>
          <w:sz w:val="20"/>
          <w:szCs w:val="20"/>
          <w:lang w:val="en-US" w:eastAsia="en-US"/>
        </w:rPr>
        <w:t xml:space="preserve">me </w:t>
      </w:r>
      <w:r w:rsidR="000B6BD1">
        <w:rPr>
          <w:rFonts w:ascii="Arial" w:hAnsi="Arial" w:cs="Arial"/>
          <w:bCs/>
          <w:sz w:val="20"/>
          <w:szCs w:val="20"/>
          <w:lang w:val="en-US" w:eastAsia="en-US"/>
        </w:rPr>
        <w:t>D</w:t>
      </w:r>
      <w:r>
        <w:rPr>
          <w:rFonts w:ascii="Arial" w:hAnsi="Arial" w:cs="Arial"/>
          <w:bCs/>
          <w:sz w:val="20"/>
          <w:szCs w:val="20"/>
          <w:lang w:val="en-US" w:eastAsia="en-US"/>
        </w:rPr>
        <w:t>istribution</w:t>
      </w:r>
      <w:r w:rsidR="000B6BD1">
        <w:rPr>
          <w:rFonts w:ascii="Arial" w:hAnsi="Arial" w:cs="Arial"/>
          <w:bCs/>
          <w:sz w:val="20"/>
          <w:szCs w:val="20"/>
          <w:lang w:val="en-US" w:eastAsia="en-US"/>
        </w:rPr>
        <w:t>.</w:t>
      </w:r>
    </w:p>
    <w:p w14:paraId="78748876" w14:textId="196B5E67" w:rsidR="00A55075" w:rsidRPr="00A55075" w:rsidRDefault="00A55075" w:rsidP="00CF0A26">
      <w:pPr>
        <w:pStyle w:val="NormalWeb"/>
        <w:rPr>
          <w:rFonts w:ascii="Arial" w:hAnsi="Arial" w:cs="Arial"/>
          <w:bCs/>
          <w:sz w:val="20"/>
          <w:szCs w:val="20"/>
          <w:lang w:val="en-US" w:eastAsia="en-US"/>
        </w:rPr>
      </w:pPr>
      <w:r w:rsidRPr="00CF0A26">
        <w:rPr>
          <w:rFonts w:ascii="Arial" w:hAnsi="Arial" w:cs="Arial"/>
          <w:b/>
          <w:sz w:val="20"/>
          <w:szCs w:val="20"/>
          <w:lang w:val="en-US" w:eastAsia="en-US"/>
        </w:rPr>
        <w:t xml:space="preserve">required fields for </w:t>
      </w:r>
      <w:proofErr w:type="spellStart"/>
      <w:r w:rsidRPr="00A55075">
        <w:rPr>
          <w:rFonts w:ascii="Arial" w:hAnsi="Arial" w:cs="Arial"/>
          <w:b/>
          <w:sz w:val="21"/>
          <w:szCs w:val="21"/>
        </w:rPr>
        <w:t>automated</w:t>
      </w:r>
      <w:proofErr w:type="spellEnd"/>
      <w:r w:rsidRPr="00A55075">
        <w:rPr>
          <w:rFonts w:ascii="Arial" w:hAnsi="Arial" w:cs="Arial"/>
          <w:b/>
          <w:sz w:val="21"/>
          <w:szCs w:val="21"/>
        </w:rPr>
        <w:t xml:space="preserve"> </w:t>
      </w:r>
      <w:r w:rsidRPr="00CF0A26">
        <w:rPr>
          <w:rFonts w:ascii="Arial" w:hAnsi="Arial" w:cs="Arial"/>
          <w:b/>
          <w:sz w:val="20"/>
          <w:szCs w:val="20"/>
          <w:lang w:val="en-US" w:eastAsia="en-US"/>
        </w:rPr>
        <w:t>task creation</w:t>
      </w:r>
      <w:r>
        <w:rPr>
          <w:rFonts w:ascii="Arial" w:hAnsi="Arial" w:cs="Arial"/>
          <w:b/>
          <w:sz w:val="20"/>
          <w:szCs w:val="20"/>
          <w:lang w:val="en-US" w:eastAsia="en-US"/>
        </w:rPr>
        <w:t xml:space="preserve">: </w:t>
      </w:r>
      <w:r w:rsidRPr="00A55075">
        <w:rPr>
          <w:rFonts w:ascii="Arial" w:hAnsi="Arial" w:cs="Arial"/>
          <w:bCs/>
          <w:sz w:val="20"/>
          <w:szCs w:val="20"/>
          <w:lang w:val="en-US" w:eastAsia="en-US"/>
        </w:rPr>
        <w:t>Task Name (Necessary), Automation Start Date (Necessary), Automation End Date (Necessary), Recurrence (Optional), Duration (Necessary), Priority Level (Optional), Reminder (Optional), Event Category (Optional), Event Location (Optional), and Other People (Optional).</w:t>
      </w:r>
    </w:p>
    <w:p w14:paraId="23F30F20" w14:textId="1F8263E8" w:rsidR="00CF0A26" w:rsidRPr="00CF0A26" w:rsidRDefault="00CF0A26" w:rsidP="00CF0A26">
      <w:pPr>
        <w:pStyle w:val="BodyText"/>
        <w:ind w:left="0"/>
        <w:jc w:val="both"/>
        <w:rPr>
          <w:rFonts w:ascii="Arial" w:hAnsi="Arial" w:cs="Arial"/>
          <w:bCs/>
        </w:rPr>
      </w:pPr>
      <w:r w:rsidRPr="00CF0A26">
        <w:rPr>
          <w:rFonts w:ascii="Arial" w:hAnsi="Arial" w:cs="Arial"/>
          <w:b/>
        </w:rPr>
        <w:t xml:space="preserve">required fields for </w:t>
      </w:r>
      <w:r w:rsidR="00A55075">
        <w:rPr>
          <w:rFonts w:ascii="Arial" w:hAnsi="Arial" w:cs="Arial"/>
          <w:b/>
        </w:rPr>
        <w:t xml:space="preserve">manual </w:t>
      </w:r>
      <w:r w:rsidRPr="00CF0A26">
        <w:rPr>
          <w:rFonts w:ascii="Arial" w:hAnsi="Arial" w:cs="Arial"/>
          <w:b/>
        </w:rPr>
        <w:t>task creation</w:t>
      </w:r>
      <w:r>
        <w:rPr>
          <w:rFonts w:ascii="Arial" w:hAnsi="Arial" w:cs="Arial"/>
          <w:b/>
        </w:rPr>
        <w:t xml:space="preserve">: </w:t>
      </w:r>
      <w:r w:rsidRPr="00CF0A26">
        <w:rPr>
          <w:rFonts w:ascii="Arial" w:hAnsi="Arial" w:cs="Arial"/>
          <w:bCs/>
        </w:rPr>
        <w:t>Task Name (Necessary), Start Date (Necessary), End Date (Necessary), Task Type (Necessary), Priority Level (Optional), Detailed Info (Optional), Place (Optional), Attachment (Optional), Reminder (Optional), Recurrence (Optional), Card Color (Optional) and Other People (Optional).</w:t>
      </w:r>
    </w:p>
    <w:p w14:paraId="1DBA7D50" w14:textId="23553AE4" w:rsidR="00A8492D" w:rsidRPr="00A8492D" w:rsidRDefault="00A8492D" w:rsidP="00A8492D">
      <w:pPr>
        <w:pStyle w:val="BodyText"/>
        <w:ind w:left="0"/>
        <w:jc w:val="both"/>
        <w:rPr>
          <w:rFonts w:ascii="Arial" w:hAnsi="Arial" w:cs="Arial"/>
          <w:bCs/>
        </w:rPr>
      </w:pPr>
      <w:r>
        <w:rPr>
          <w:rFonts w:ascii="Arial" w:hAnsi="Arial" w:cs="Arial"/>
          <w:b/>
        </w:rPr>
        <w:t>r</w:t>
      </w:r>
      <w:r w:rsidRPr="00A8492D">
        <w:rPr>
          <w:rFonts w:ascii="Arial" w:hAnsi="Arial" w:cs="Arial"/>
          <w:b/>
        </w:rPr>
        <w:t xml:space="preserve">equired fields for recurrence: </w:t>
      </w:r>
      <w:r w:rsidRPr="00A8492D">
        <w:rPr>
          <w:rFonts w:ascii="Arial" w:hAnsi="Arial" w:cs="Arial"/>
          <w:bCs/>
        </w:rPr>
        <w:t>Recurrence Start Date (Necessary), Recurrence End Date (Necessary) and Recurrence Pattern (Necessary)</w:t>
      </w:r>
    </w:p>
    <w:p w14:paraId="75354A80" w14:textId="77777777" w:rsidR="00743017" w:rsidRPr="00E944A0" w:rsidRDefault="00743017" w:rsidP="00726035">
      <w:pPr>
        <w:spacing w:line="240" w:lineRule="auto"/>
        <w:rPr>
          <w:rFonts w:ascii="Arial" w:hAnsi="Arial" w:cs="Arial"/>
          <w:b/>
        </w:rPr>
      </w:pPr>
    </w:p>
    <w:p w14:paraId="57C67478" w14:textId="77777777" w:rsidR="0095083B" w:rsidRPr="00E944A0" w:rsidRDefault="0095083B" w:rsidP="00726035">
      <w:pPr>
        <w:spacing w:line="240" w:lineRule="auto"/>
        <w:rPr>
          <w:rFonts w:ascii="Arial" w:hAnsi="Arial" w:cs="Arial"/>
          <w:b/>
        </w:rPr>
      </w:pP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Title"/>
        <w:jc w:val="left"/>
        <w:rPr>
          <w:rFonts w:cs="Arial"/>
        </w:rPr>
      </w:pPr>
      <w:r w:rsidRPr="00E944A0">
        <w:rPr>
          <w:rFonts w:cs="Arial"/>
        </w:rPr>
        <w:t>S</w:t>
      </w:r>
    </w:p>
    <w:p w14:paraId="67AB73B4" w14:textId="29DF0A09" w:rsidR="002A7DE7" w:rsidRPr="002A7DE7" w:rsidRDefault="002A7DE7"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2A7DE7">
        <w:rPr>
          <w:rFonts w:ascii="Arial" w:hAnsi="Arial" w:cs="Arial"/>
          <w:b/>
          <w:sz w:val="20"/>
          <w:szCs w:val="20"/>
          <w:lang w:val="en-US" w:eastAsia="en-US"/>
        </w:rPr>
        <w:t>chedule</w:t>
      </w:r>
      <w:r>
        <w:rPr>
          <w:rFonts w:ascii="Arial" w:hAnsi="Arial" w:cs="Arial"/>
          <w:bCs/>
          <w:sz w:val="20"/>
          <w:szCs w:val="20"/>
          <w:lang w:val="en-US" w:eastAsia="en-US"/>
        </w:rPr>
        <w:t>: Weekly schedule view on default. User can change it manually to daily and monthly.</w:t>
      </w:r>
    </w:p>
    <w:p w14:paraId="493FB8A2" w14:textId="3B55DA7B" w:rsidR="00743017"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Refers to something that is continuous, unbroken or without any interruption.</w:t>
      </w:r>
    </w:p>
    <w:p w14:paraId="78E4B586" w14:textId="09DE0B43" w:rsidR="00C8618B" w:rsidRDefault="00C8618B"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C8618B">
        <w:rPr>
          <w:rFonts w:ascii="Arial" w:hAnsi="Arial" w:cs="Arial"/>
          <w:b/>
          <w:sz w:val="20"/>
          <w:szCs w:val="20"/>
          <w:lang w:val="en-US" w:eastAsia="en-US"/>
        </w:rPr>
        <w:t>imple task</w:t>
      </w:r>
      <w:r>
        <w:rPr>
          <w:rFonts w:ascii="Arial" w:hAnsi="Arial" w:cs="Arial"/>
          <w:bCs/>
          <w:sz w:val="20"/>
          <w:szCs w:val="20"/>
          <w:lang w:val="en-US" w:eastAsia="en-US"/>
        </w:rPr>
        <w:t>: A task which is included to the calendar manually with minimal required information.</w:t>
      </w:r>
    </w:p>
    <w:p w14:paraId="0A808359" w14:textId="0ED64E65" w:rsidR="004D7B3D" w:rsidRPr="008D21D1" w:rsidRDefault="004D7B3D" w:rsidP="00726035">
      <w:pPr>
        <w:pStyle w:val="NormalWeb"/>
        <w:rPr>
          <w:rFonts w:ascii="Arial" w:hAnsi="Arial" w:cs="Arial"/>
          <w:bCs/>
          <w:sz w:val="20"/>
          <w:szCs w:val="20"/>
          <w:lang w:val="en-US" w:eastAsia="en-US"/>
        </w:rPr>
      </w:pPr>
      <w:r w:rsidRPr="004D7B3D">
        <w:rPr>
          <w:rFonts w:ascii="Arial" w:hAnsi="Arial" w:cs="Arial"/>
          <w:b/>
          <w:sz w:val="20"/>
          <w:szCs w:val="20"/>
          <w:lang w:val="en-US" w:eastAsia="en-US"/>
        </w:rPr>
        <w:t>single-click process:</w:t>
      </w:r>
      <w:r>
        <w:rPr>
          <w:rFonts w:ascii="Arial" w:hAnsi="Arial" w:cs="Arial"/>
          <w:bCs/>
          <w:sz w:val="20"/>
          <w:szCs w:val="20"/>
          <w:lang w:val="en-US" w:eastAsia="en-US"/>
        </w:rPr>
        <w:t xml:space="preserve"> A process that needs filling in some information in normal cases but turned to an automated process to make it handled by a click of mouse.</w:t>
      </w:r>
    </w:p>
    <w:p w14:paraId="2CD90E54" w14:textId="70B7763B" w:rsidR="00743017" w:rsidRPr="008D21D1"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lastRenderedPageBreak/>
        <w:t>Skedpal</w:t>
      </w:r>
      <w:proofErr w:type="spellEnd"/>
      <w:r w:rsidRPr="008D21D1">
        <w:rPr>
          <w:rFonts w:ascii="Arial" w:hAnsi="Arial" w:cs="Arial"/>
          <w:bCs/>
          <w:sz w:val="20"/>
          <w:szCs w:val="20"/>
          <w:lang w:val="en-US" w:eastAsia="en-US"/>
        </w:rPr>
        <w:t>: A automated calendar application that exists in the market.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146DDF" w:rsidRPr="008D21D1">
        <w:rPr>
          <w:rFonts w:ascii="Arial" w:hAnsi="Arial" w:cs="Arial"/>
          <w:b/>
          <w:sz w:val="20"/>
          <w:szCs w:val="20"/>
          <w:lang w:val="en-US" w:eastAsia="en-US"/>
        </w:rPr>
        <w:t>ocial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Social features that are mostly presented in social media applications. These features mostly include networking options. </w:t>
      </w:r>
    </w:p>
    <w:p w14:paraId="76712ABD" w14:textId="329C3E57" w:rsidR="00C8618B" w:rsidRPr="008D21D1" w:rsidRDefault="00C8618B" w:rsidP="008D21D1">
      <w:pPr>
        <w:pStyle w:val="NormalWeb"/>
        <w:rPr>
          <w:rFonts w:ascii="Arial" w:hAnsi="Arial" w:cs="Arial"/>
          <w:bCs/>
          <w:sz w:val="20"/>
          <w:szCs w:val="20"/>
          <w:lang w:val="en-US" w:eastAsia="en-US"/>
        </w:rPr>
      </w:pPr>
      <w:r w:rsidRPr="00C8618B">
        <w:rPr>
          <w:rFonts w:ascii="Arial" w:hAnsi="Arial" w:cs="Arial"/>
          <w:b/>
          <w:sz w:val="20"/>
          <w:szCs w:val="20"/>
          <w:lang w:val="en-US" w:eastAsia="en-US"/>
        </w:rPr>
        <w:t>social sign-up:</w:t>
      </w:r>
      <w:r>
        <w:rPr>
          <w:rFonts w:ascii="Arial" w:hAnsi="Arial" w:cs="Arial"/>
          <w:bCs/>
          <w:sz w:val="20"/>
          <w:szCs w:val="20"/>
          <w:lang w:val="en-US" w:eastAsia="en-US"/>
        </w:rPr>
        <w:t xml:space="preserve"> Handling sign-up process via third-party providers which are generally social media platforms or social web services (Facebook, Google OAuth).</w:t>
      </w:r>
    </w:p>
    <w:p w14:paraId="5E027067" w14:textId="0C361731" w:rsidR="00743017"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students</w:t>
      </w:r>
      <w:r w:rsidRPr="008D21D1">
        <w:rPr>
          <w:rFonts w:ascii="Arial" w:hAnsi="Arial" w:cs="Arial"/>
          <w:bCs/>
          <w:sz w:val="20"/>
          <w:szCs w:val="20"/>
          <w:lang w:val="en-US" w:eastAsia="en-US"/>
        </w:rPr>
        <w:t>: People who are studying in university or higher degree (masters, PhD).</w:t>
      </w:r>
    </w:p>
    <w:p w14:paraId="3D7296BB" w14:textId="27EE39DF" w:rsidR="006A12A7" w:rsidRPr="008D21D1" w:rsidRDefault="006A12A7" w:rsidP="00726035">
      <w:pPr>
        <w:pStyle w:val="NormalWeb"/>
        <w:rPr>
          <w:rFonts w:ascii="Arial" w:hAnsi="Arial" w:cs="Arial"/>
          <w:bCs/>
          <w:sz w:val="20"/>
          <w:szCs w:val="20"/>
          <w:lang w:val="en-US" w:eastAsia="en-US"/>
        </w:rPr>
      </w:pPr>
      <w:r w:rsidRPr="006A12A7">
        <w:rPr>
          <w:rFonts w:ascii="Arial" w:hAnsi="Arial" w:cs="Arial"/>
          <w:b/>
          <w:sz w:val="20"/>
          <w:szCs w:val="20"/>
          <w:lang w:val="en-US" w:eastAsia="en-US"/>
        </w:rPr>
        <w:t>subtask:</w:t>
      </w:r>
      <w:r>
        <w:rPr>
          <w:rFonts w:ascii="Arial" w:hAnsi="Arial" w:cs="Arial"/>
          <w:bCs/>
          <w:sz w:val="20"/>
          <w:szCs w:val="20"/>
          <w:lang w:val="en-US" w:eastAsia="en-US"/>
        </w:rPr>
        <w:t xml:space="preserve"> A task which is a successor or child of another task.</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syncing</w:t>
      </w:r>
      <w:r w:rsidRPr="008D21D1">
        <w:rPr>
          <w:rFonts w:ascii="Arial" w:hAnsi="Arial" w:cs="Arial"/>
          <w:bCs/>
          <w:sz w:val="20"/>
          <w:szCs w:val="20"/>
          <w:lang w:val="en-US" w:eastAsia="en-US"/>
        </w:rPr>
        <w:t>: Moving or happening at the same time and speed as someone or something else.</w:t>
      </w:r>
    </w:p>
    <w:p w14:paraId="55E4C8CD" w14:textId="166AC314" w:rsidR="00743017" w:rsidRDefault="00743017" w:rsidP="00726035">
      <w:pPr>
        <w:spacing w:line="240" w:lineRule="auto"/>
      </w:pP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Title"/>
        <w:jc w:val="left"/>
        <w:rPr>
          <w:rFonts w:cs="Arial"/>
        </w:rPr>
      </w:pPr>
      <w:r>
        <w:rPr>
          <w:rFonts w:cs="Arial"/>
        </w:rPr>
        <w:t>Q</w:t>
      </w:r>
    </w:p>
    <w:p w14:paraId="6F99237E" w14:textId="77777777" w:rsidR="00726035" w:rsidRPr="00726035" w:rsidRDefault="00E944A0" w:rsidP="00726035">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7B6964F3" w14:textId="2FA27236" w:rsidR="00E944A0" w:rsidRDefault="00E944A0" w:rsidP="00726035">
      <w:pPr>
        <w:spacing w:line="240" w:lineRule="auto"/>
        <w:rPr>
          <w:rFonts w:ascii="Arial" w:hAnsi="Arial" w:cs="Arial"/>
          <w:b/>
        </w:rPr>
      </w:pPr>
    </w:p>
    <w:p w14:paraId="06044821" w14:textId="77777777" w:rsidR="008D21D1" w:rsidRPr="00E944A0" w:rsidRDefault="008D21D1" w:rsidP="00726035">
      <w:pPr>
        <w:spacing w:line="240" w:lineRule="auto"/>
        <w:rPr>
          <w:rFonts w:ascii="Arial" w:hAnsi="Arial" w:cs="Arial"/>
          <w:b/>
        </w:rPr>
      </w:pP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Title"/>
        <w:jc w:val="left"/>
        <w:rPr>
          <w:rFonts w:cs="Arial"/>
        </w:rPr>
      </w:pPr>
      <w:r>
        <w:rPr>
          <w:rFonts w:cs="Arial"/>
        </w:rPr>
        <w:t>T</w:t>
      </w:r>
    </w:p>
    <w:p w14:paraId="78C91097" w14:textId="77777777" w:rsidR="00EF37CB" w:rsidRPr="003925D0" w:rsidRDefault="00E944A0" w:rsidP="00506AFC">
      <w:pPr>
        <w:pStyle w:val="InfoBlue"/>
        <w:rPr>
          <w:b w:val="0"/>
          <w:bCs w:val="0"/>
        </w:rPr>
      </w:pPr>
      <w:r w:rsidRPr="004D7B3D">
        <w:t xml:space="preserve">third party institution: </w:t>
      </w:r>
      <w:r w:rsidRPr="003925D0">
        <w:rPr>
          <w:b w:val="0"/>
          <w:bCs w:val="0"/>
        </w:rPr>
        <w:t>Institution which provide product or service to the project</w:t>
      </w:r>
      <w:r w:rsidR="00726035" w:rsidRPr="003925D0">
        <w:rPr>
          <w:b w:val="0"/>
          <w:bCs w:val="0"/>
        </w:rPr>
        <w:t>.</w:t>
      </w:r>
    </w:p>
    <w:p w14:paraId="0A3E2897" w14:textId="77777777" w:rsidR="00EF37CB" w:rsidRPr="003925D0" w:rsidRDefault="00743017" w:rsidP="00506AFC">
      <w:pPr>
        <w:pStyle w:val="InfoBlue"/>
        <w:rPr>
          <w:b w:val="0"/>
          <w:bCs w:val="0"/>
        </w:rPr>
      </w:pPr>
      <w:proofErr w:type="spellStart"/>
      <w:r w:rsidRPr="004D7B3D">
        <w:t>TimeTree</w:t>
      </w:r>
      <w:proofErr w:type="spellEnd"/>
      <w:r w:rsidRPr="004D7B3D">
        <w:t>:</w:t>
      </w:r>
      <w:r w:rsidRPr="004D7B3D">
        <w:rPr>
          <w:color w:val="000000"/>
        </w:rPr>
        <w:t xml:space="preserve"> </w:t>
      </w:r>
      <w:r w:rsidRPr="003925D0">
        <w:rPr>
          <w:b w:val="0"/>
          <w:bCs w:val="0"/>
        </w:rPr>
        <w:t>A social calendar application that exists in the market. </w:t>
      </w:r>
    </w:p>
    <w:p w14:paraId="45884ABE" w14:textId="77FB998A" w:rsidR="00743017" w:rsidRPr="003925D0" w:rsidRDefault="001B476C" w:rsidP="00506AFC">
      <w:pPr>
        <w:pStyle w:val="InfoBlue"/>
        <w:rPr>
          <w:b w:val="0"/>
          <w:bCs w:val="0"/>
        </w:rPr>
      </w:pPr>
      <w:r w:rsidRPr="004D7B3D">
        <w:t xml:space="preserve">Trello: </w:t>
      </w:r>
      <w:r w:rsidRPr="003925D0">
        <w:rPr>
          <w:b w:val="0"/>
          <w:bCs w:val="0"/>
        </w:rPr>
        <w:t>A collaborative project management tool.</w:t>
      </w:r>
    </w:p>
    <w:p w14:paraId="19F0F82F" w14:textId="696052B6" w:rsidR="00DD7DAE" w:rsidRPr="004D7B3D" w:rsidRDefault="00DD7DAE" w:rsidP="00EF37CB">
      <w:pPr>
        <w:pStyle w:val="NormalWeb"/>
        <w:spacing w:before="0" w:beforeAutospacing="0" w:after="0" w:afterAutospacing="0"/>
        <w:rPr>
          <w:rFonts w:ascii="Arial" w:hAnsi="Arial" w:cs="Arial"/>
          <w:color w:val="000000"/>
          <w:sz w:val="20"/>
          <w:szCs w:val="20"/>
        </w:rPr>
      </w:pPr>
      <w:proofErr w:type="spellStart"/>
      <w:proofErr w:type="gramStart"/>
      <w:r w:rsidRPr="004D7B3D">
        <w:rPr>
          <w:rFonts w:ascii="Arial" w:hAnsi="Arial" w:cs="Arial"/>
          <w:b/>
          <w:bCs/>
          <w:color w:val="000000"/>
          <w:sz w:val="20"/>
          <w:szCs w:val="20"/>
        </w:rPr>
        <w:t>typical</w:t>
      </w:r>
      <w:proofErr w:type="spellEnd"/>
      <w:proofErr w:type="gram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user</w:t>
      </w:r>
      <w:proofErr w:type="spell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load</w:t>
      </w:r>
      <w:proofErr w:type="spellEnd"/>
      <w:r w:rsidRPr="004D7B3D">
        <w:rPr>
          <w:rFonts w:ascii="Arial" w:hAnsi="Arial" w:cs="Arial"/>
          <w:b/>
          <w:bCs/>
          <w:color w:val="000000"/>
          <w:sz w:val="20"/>
          <w:szCs w:val="20"/>
        </w:rPr>
        <w:t>:</w:t>
      </w:r>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Expected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user</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based</w:t>
      </w:r>
      <w:proofErr w:type="spellEnd"/>
      <w:r w:rsidRPr="004D7B3D">
        <w:rPr>
          <w:rFonts w:ascii="Arial" w:hAnsi="Arial" w:cs="Arial"/>
          <w:color w:val="000000"/>
          <w:sz w:val="20"/>
          <w:szCs w:val="20"/>
        </w:rPr>
        <w:t xml:space="preserve"> on </w:t>
      </w:r>
      <w:proofErr w:type="spellStart"/>
      <w:r w:rsidRPr="004D7B3D">
        <w:rPr>
          <w:rFonts w:ascii="Arial" w:hAnsi="Arial" w:cs="Arial"/>
          <w:color w:val="000000"/>
          <w:sz w:val="20"/>
          <w:szCs w:val="20"/>
        </w:rPr>
        <w:t>past</w:t>
      </w:r>
      <w:proofErr w:type="spellEnd"/>
      <w:r w:rsidRPr="004D7B3D">
        <w:rPr>
          <w:rFonts w:ascii="Arial" w:hAnsi="Arial" w:cs="Arial"/>
          <w:color w:val="000000"/>
          <w:sz w:val="20"/>
          <w:szCs w:val="20"/>
        </w:rPr>
        <w:t xml:space="preserve"> traffic and </w:t>
      </w:r>
      <w:proofErr w:type="spellStart"/>
      <w:r w:rsidRPr="004D7B3D">
        <w:rPr>
          <w:rFonts w:ascii="Arial" w:hAnsi="Arial" w:cs="Arial"/>
          <w:color w:val="000000"/>
          <w:sz w:val="20"/>
          <w:szCs w:val="20"/>
        </w:rPr>
        <w:t>trends</w:t>
      </w:r>
      <w:proofErr w:type="spellEnd"/>
      <w:r w:rsidRPr="004D7B3D">
        <w:rPr>
          <w:rFonts w:ascii="Arial" w:hAnsi="Arial" w:cs="Arial"/>
          <w:color w:val="000000"/>
          <w:sz w:val="20"/>
          <w:szCs w:val="20"/>
        </w:rPr>
        <w:t>.</w:t>
      </w:r>
    </w:p>
    <w:p w14:paraId="2A08EDE8" w14:textId="0D7CE002" w:rsidR="00E944A0" w:rsidRDefault="00E944A0" w:rsidP="00726035">
      <w:pPr>
        <w:pStyle w:val="BodyText"/>
        <w:spacing w:line="240" w:lineRule="auto"/>
        <w:ind w:left="0"/>
        <w:rPr>
          <w:rFonts w:ascii="Arial" w:hAnsi="Arial" w:cs="Arial"/>
        </w:rPr>
      </w:pPr>
    </w:p>
    <w:p w14:paraId="3A1A7C17" w14:textId="77777777" w:rsidR="00387656" w:rsidRDefault="00387656" w:rsidP="00726035">
      <w:pPr>
        <w:pStyle w:val="BodyText"/>
        <w:spacing w:line="240" w:lineRule="auto"/>
        <w:ind w:left="0"/>
        <w:rPr>
          <w:rFonts w:ascii="Arial" w:hAnsi="Arial" w:cs="Arial"/>
        </w:rPr>
      </w:pPr>
    </w:p>
    <w:p w14:paraId="0B3AB7D4" w14:textId="77777777" w:rsidR="00387656" w:rsidRDefault="00387656" w:rsidP="00726035">
      <w:pPr>
        <w:pStyle w:val="BodyText"/>
        <w:spacing w:line="240" w:lineRule="auto"/>
        <w:ind w:left="0"/>
        <w:rPr>
          <w:rFonts w:ascii="Arial" w:hAnsi="Arial" w:cs="Arial"/>
        </w:rPr>
      </w:pPr>
    </w:p>
    <w:p w14:paraId="4A6556C0" w14:textId="77777777" w:rsidR="00387656" w:rsidRDefault="00387656" w:rsidP="00726035">
      <w:pPr>
        <w:pStyle w:val="BodyText"/>
        <w:spacing w:line="240" w:lineRule="auto"/>
        <w:ind w:left="0"/>
        <w:rPr>
          <w:rFonts w:ascii="Arial" w:hAnsi="Arial" w:cs="Arial"/>
        </w:rPr>
      </w:pPr>
    </w:p>
    <w:p w14:paraId="0CDEE507" w14:textId="77777777" w:rsidR="00387656" w:rsidRDefault="00387656" w:rsidP="00726035">
      <w:pPr>
        <w:pStyle w:val="BodyText"/>
        <w:spacing w:line="240" w:lineRule="auto"/>
        <w:ind w:left="0"/>
        <w:rPr>
          <w:rFonts w:ascii="Arial" w:hAnsi="Arial" w:cs="Arial"/>
        </w:rPr>
      </w:pPr>
    </w:p>
    <w:p w14:paraId="00540AD6" w14:textId="77777777" w:rsidR="00387656" w:rsidRDefault="00387656" w:rsidP="00726035">
      <w:pPr>
        <w:pStyle w:val="BodyText"/>
        <w:spacing w:line="240" w:lineRule="auto"/>
        <w:ind w:left="0"/>
        <w:rPr>
          <w:rFonts w:ascii="Arial" w:hAnsi="Arial" w:cs="Arial"/>
        </w:rPr>
      </w:pPr>
    </w:p>
    <w:p w14:paraId="61007785" w14:textId="77777777" w:rsidR="00387656" w:rsidRDefault="00387656" w:rsidP="00726035">
      <w:pPr>
        <w:pStyle w:val="BodyText"/>
        <w:spacing w:line="240" w:lineRule="auto"/>
        <w:ind w:left="0"/>
        <w:rPr>
          <w:rFonts w:ascii="Arial" w:hAnsi="Arial" w:cs="Arial"/>
        </w:rPr>
      </w:pPr>
    </w:p>
    <w:p w14:paraId="1E346396" w14:textId="77777777" w:rsidR="00387656" w:rsidRDefault="00387656" w:rsidP="00726035">
      <w:pPr>
        <w:pStyle w:val="BodyText"/>
        <w:spacing w:line="240" w:lineRule="auto"/>
        <w:ind w:left="0"/>
        <w:rPr>
          <w:rFonts w:ascii="Arial" w:hAnsi="Arial" w:cs="Arial"/>
        </w:rPr>
      </w:pPr>
    </w:p>
    <w:p w14:paraId="70C3510E" w14:textId="77777777" w:rsidR="00387656" w:rsidRDefault="00387656" w:rsidP="00726035">
      <w:pPr>
        <w:pStyle w:val="BodyText"/>
        <w:spacing w:line="240" w:lineRule="auto"/>
        <w:ind w:left="0"/>
        <w:rPr>
          <w:rFonts w:ascii="Arial" w:hAnsi="Arial" w:cs="Arial"/>
        </w:rPr>
      </w:pPr>
    </w:p>
    <w:p w14:paraId="58CD927D" w14:textId="77777777" w:rsidR="00387656" w:rsidRDefault="00387656" w:rsidP="00726035">
      <w:pPr>
        <w:pStyle w:val="BodyText"/>
        <w:spacing w:line="240" w:lineRule="auto"/>
        <w:ind w:left="0"/>
        <w:rPr>
          <w:rFonts w:ascii="Arial" w:hAnsi="Arial" w:cs="Arial"/>
        </w:rPr>
      </w:pPr>
    </w:p>
    <w:p w14:paraId="16151B6D" w14:textId="77777777" w:rsidR="00387656" w:rsidRDefault="00387656" w:rsidP="00726035">
      <w:pPr>
        <w:pStyle w:val="BodyText"/>
        <w:spacing w:line="240" w:lineRule="auto"/>
        <w:ind w:left="0"/>
        <w:rPr>
          <w:rFonts w:ascii="Arial" w:hAnsi="Arial" w:cs="Arial"/>
        </w:rPr>
      </w:pPr>
    </w:p>
    <w:p w14:paraId="5880D3E3" w14:textId="77777777" w:rsidR="00387656" w:rsidRDefault="00387656" w:rsidP="00726035">
      <w:pPr>
        <w:pStyle w:val="BodyText"/>
        <w:spacing w:line="240" w:lineRule="auto"/>
        <w:ind w:left="0"/>
        <w:rPr>
          <w:rFonts w:ascii="Arial" w:hAnsi="Arial" w:cs="Arial"/>
        </w:rPr>
      </w:pPr>
    </w:p>
    <w:p w14:paraId="7733652B" w14:textId="77777777" w:rsidR="00387656" w:rsidRDefault="00387656" w:rsidP="00726035">
      <w:pPr>
        <w:pStyle w:val="BodyText"/>
        <w:spacing w:line="240" w:lineRule="auto"/>
        <w:ind w:left="0"/>
        <w:rPr>
          <w:rFonts w:ascii="Arial" w:hAnsi="Arial" w:cs="Arial"/>
        </w:rPr>
      </w:pPr>
    </w:p>
    <w:p w14:paraId="3FF25075" w14:textId="77777777" w:rsidR="00BF2B60" w:rsidRDefault="00BF2B60" w:rsidP="00726035">
      <w:pPr>
        <w:pStyle w:val="BodyText"/>
        <w:spacing w:line="240" w:lineRule="auto"/>
        <w:ind w:left="0"/>
        <w:rPr>
          <w:rFonts w:ascii="Arial" w:hAnsi="Arial" w:cs="Arial"/>
        </w:rPr>
      </w:pPr>
    </w:p>
    <w:p w14:paraId="35054BD2" w14:textId="77777777" w:rsidR="00387656" w:rsidRDefault="00387656" w:rsidP="00726035">
      <w:pPr>
        <w:pStyle w:val="BodyText"/>
        <w:spacing w:line="240" w:lineRule="auto"/>
        <w:ind w:left="0"/>
        <w:rPr>
          <w:rFonts w:ascii="Arial" w:hAnsi="Arial" w:cs="Arial"/>
        </w:rPr>
      </w:pPr>
    </w:p>
    <w:p w14:paraId="0AAA63F4" w14:textId="45C93619" w:rsidR="00CF0A26" w:rsidRDefault="00CF0A26" w:rsidP="00726035">
      <w:pPr>
        <w:pStyle w:val="BodyText"/>
        <w:spacing w:line="240" w:lineRule="auto"/>
        <w:ind w:left="0"/>
        <w:rPr>
          <w:rFonts w:ascii="Arial" w:hAnsi="Arial" w:cs="Arial"/>
        </w:rPr>
      </w:pPr>
    </w:p>
    <w:p w14:paraId="69BCB633" w14:textId="77777777" w:rsidR="003925D0" w:rsidRPr="003925D0" w:rsidRDefault="003925D0" w:rsidP="003925D0"/>
    <w:p w14:paraId="273A89DD" w14:textId="77777777" w:rsidR="00387656" w:rsidRDefault="00387656" w:rsidP="00387656">
      <w:pPr>
        <w:pStyle w:val="Title"/>
        <w:rPr>
          <w:rFonts w:cs="Arial"/>
        </w:rPr>
      </w:pPr>
      <w:r>
        <w:rPr>
          <w:rFonts w:cs="Arial"/>
        </w:rPr>
        <w:t>Revision Table</w:t>
      </w:r>
    </w:p>
    <w:p w14:paraId="24541AE3" w14:textId="77777777" w:rsidR="0043479E" w:rsidRPr="0043479E" w:rsidRDefault="0043479E" w:rsidP="0043479E"/>
    <w:tbl>
      <w:tblPr>
        <w:tblStyle w:val="TableGrid"/>
        <w:tblW w:w="0" w:type="auto"/>
        <w:tblLook w:val="04A0" w:firstRow="1" w:lastRow="0" w:firstColumn="1" w:lastColumn="0" w:noHBand="0" w:noVBand="1"/>
      </w:tblPr>
      <w:tblGrid>
        <w:gridCol w:w="1129"/>
        <w:gridCol w:w="5245"/>
        <w:gridCol w:w="2976"/>
      </w:tblGrid>
      <w:tr w:rsidR="00387656" w:rsidRPr="00577BC3" w14:paraId="013776DA" w14:textId="77777777" w:rsidTr="0075502D">
        <w:tc>
          <w:tcPr>
            <w:tcW w:w="1129" w:type="dxa"/>
          </w:tcPr>
          <w:p w14:paraId="0BC79D35" w14:textId="77777777" w:rsidR="00387656" w:rsidRPr="00577BC3" w:rsidRDefault="00387656" w:rsidP="0075502D">
            <w:pPr>
              <w:rPr>
                <w:b/>
                <w:bCs/>
              </w:rPr>
            </w:pPr>
            <w:r w:rsidRPr="00577BC3">
              <w:rPr>
                <w:b/>
                <w:bCs/>
              </w:rPr>
              <w:t>Revision</w:t>
            </w:r>
          </w:p>
        </w:tc>
        <w:tc>
          <w:tcPr>
            <w:tcW w:w="5245" w:type="dxa"/>
          </w:tcPr>
          <w:p w14:paraId="03E6BD65" w14:textId="77777777" w:rsidR="00387656" w:rsidRPr="00577BC3" w:rsidRDefault="00387656" w:rsidP="0075502D">
            <w:pPr>
              <w:rPr>
                <w:b/>
                <w:bCs/>
              </w:rPr>
            </w:pPr>
            <w:r w:rsidRPr="00577BC3">
              <w:rPr>
                <w:b/>
                <w:bCs/>
              </w:rPr>
              <w:t>Description</w:t>
            </w:r>
          </w:p>
        </w:tc>
        <w:tc>
          <w:tcPr>
            <w:tcW w:w="2976" w:type="dxa"/>
          </w:tcPr>
          <w:p w14:paraId="45FC7594" w14:textId="77777777" w:rsidR="00387656" w:rsidRPr="00577BC3" w:rsidRDefault="00387656" w:rsidP="0075502D">
            <w:pPr>
              <w:rPr>
                <w:b/>
                <w:bCs/>
              </w:rPr>
            </w:pPr>
            <w:r w:rsidRPr="00577BC3">
              <w:rPr>
                <w:b/>
                <w:bCs/>
              </w:rPr>
              <w:t>Date</w:t>
            </w:r>
          </w:p>
        </w:tc>
      </w:tr>
      <w:tr w:rsidR="00387656" w:rsidRPr="00577BC3" w14:paraId="3E519C01" w14:textId="77777777" w:rsidTr="0075502D">
        <w:tc>
          <w:tcPr>
            <w:tcW w:w="1129" w:type="dxa"/>
          </w:tcPr>
          <w:p w14:paraId="47D732A1" w14:textId="77777777" w:rsidR="00387656" w:rsidRPr="00577BC3" w:rsidRDefault="00387656" w:rsidP="0075502D">
            <w:r w:rsidRPr="00577BC3">
              <w:t>1.0</w:t>
            </w:r>
          </w:p>
        </w:tc>
        <w:tc>
          <w:tcPr>
            <w:tcW w:w="5245" w:type="dxa"/>
          </w:tcPr>
          <w:p w14:paraId="25BE357D" w14:textId="77777777" w:rsidR="00387656" w:rsidRPr="00577BC3" w:rsidRDefault="00387656" w:rsidP="0075502D">
            <w:r w:rsidRPr="00577BC3">
              <w:t>First revision</w:t>
            </w:r>
          </w:p>
        </w:tc>
        <w:tc>
          <w:tcPr>
            <w:tcW w:w="2976" w:type="dxa"/>
          </w:tcPr>
          <w:p w14:paraId="0D16CA0A" w14:textId="48F313A4" w:rsidR="00387656" w:rsidRPr="00577BC3" w:rsidRDefault="00387656" w:rsidP="0075502D">
            <w:r w:rsidRPr="00577BC3">
              <w:t>04/11/2023</w:t>
            </w:r>
          </w:p>
        </w:tc>
      </w:tr>
      <w:tr w:rsidR="00387656" w:rsidRPr="00577BC3" w14:paraId="073AB482" w14:textId="77777777" w:rsidTr="0075502D">
        <w:tc>
          <w:tcPr>
            <w:tcW w:w="1129" w:type="dxa"/>
          </w:tcPr>
          <w:p w14:paraId="5BDA98F2" w14:textId="77777777" w:rsidR="00387656" w:rsidRPr="00577BC3" w:rsidRDefault="00387656" w:rsidP="0075502D">
            <w:r w:rsidRPr="00577BC3">
              <w:t>1.1</w:t>
            </w:r>
          </w:p>
        </w:tc>
        <w:tc>
          <w:tcPr>
            <w:tcW w:w="5245" w:type="dxa"/>
          </w:tcPr>
          <w:p w14:paraId="6C2A59CC" w14:textId="77777777" w:rsidR="00387656" w:rsidRPr="00577BC3" w:rsidRDefault="00387656" w:rsidP="0075502D">
            <w:pPr>
              <w:rPr>
                <w:lang w:val="en-GB"/>
              </w:rPr>
            </w:pPr>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REVIEW document.</w:t>
            </w:r>
          </w:p>
        </w:tc>
        <w:tc>
          <w:tcPr>
            <w:tcW w:w="2976" w:type="dxa"/>
          </w:tcPr>
          <w:p w14:paraId="2FC3D7CE" w14:textId="77777777" w:rsidR="00387656" w:rsidRPr="00577BC3" w:rsidRDefault="00387656" w:rsidP="0075502D">
            <w:r w:rsidRPr="00577BC3">
              <w:t>11/11/2023</w:t>
            </w:r>
          </w:p>
        </w:tc>
      </w:tr>
    </w:tbl>
    <w:p w14:paraId="532D283C" w14:textId="77777777" w:rsidR="00CF0A26" w:rsidRPr="00E944A0" w:rsidRDefault="00CF0A26" w:rsidP="00726035">
      <w:pPr>
        <w:pStyle w:val="BodyText"/>
        <w:spacing w:line="240" w:lineRule="auto"/>
        <w:ind w:left="0"/>
        <w:rPr>
          <w:rFonts w:ascii="Arial" w:hAnsi="Arial" w:cs="Arial"/>
        </w:rPr>
      </w:pPr>
    </w:p>
    <w:sectPr w:rsidR="00CF0A26"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A935" w14:textId="77777777" w:rsidR="00745CF0" w:rsidRDefault="00745CF0">
      <w:pPr>
        <w:spacing w:line="240" w:lineRule="auto"/>
      </w:pPr>
      <w:r>
        <w:separator/>
      </w:r>
    </w:p>
  </w:endnote>
  <w:endnote w:type="continuationSeparator" w:id="0">
    <w:p w14:paraId="59B79927" w14:textId="77777777" w:rsidR="00745CF0" w:rsidRDefault="00745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42138B87"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BF2B60">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9590E">
            <w:rPr>
              <w:rStyle w:val="PageNumber"/>
              <w:noProof/>
            </w:rPr>
            <w:t>1</w:t>
          </w:r>
          <w:r>
            <w:rPr>
              <w:rStyle w:val="PageNumber"/>
            </w:rPr>
            <w:fldChar w:fldCharType="end"/>
          </w:r>
        </w:p>
      </w:tc>
    </w:tr>
  </w:tbl>
  <w:p w14:paraId="15F4F971"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51F9" w14:textId="77777777" w:rsidR="00745CF0" w:rsidRDefault="00745CF0">
      <w:pPr>
        <w:spacing w:line="240" w:lineRule="auto"/>
      </w:pPr>
      <w:r>
        <w:separator/>
      </w:r>
    </w:p>
  </w:footnote>
  <w:footnote w:type="continuationSeparator" w:id="0">
    <w:p w14:paraId="48AC6A76" w14:textId="77777777" w:rsidR="00745CF0" w:rsidRDefault="00745C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6F0FEFDE" w:rsidR="00685AA7" w:rsidRDefault="00685AA7">
          <w:pPr>
            <w:tabs>
              <w:tab w:val="left" w:pos="1135"/>
            </w:tabs>
            <w:spacing w:before="40"/>
            <w:ind w:right="68"/>
          </w:pPr>
          <w:r>
            <w:t xml:space="preserve"> </w:t>
          </w:r>
          <w:r w:rsidR="0012235D">
            <w:t>Rev 1.</w:t>
          </w:r>
          <w:r w:rsidR="009856F0">
            <w:t>1</w:t>
          </w:r>
        </w:p>
      </w:tc>
    </w:tr>
    <w:tr w:rsidR="00685AA7" w14:paraId="105EAC0F" w14:textId="77777777">
      <w:tc>
        <w:tcPr>
          <w:tcW w:w="6379" w:type="dxa"/>
        </w:tcPr>
        <w:p w14:paraId="1F4EE55B" w14:textId="77777777" w:rsidR="00685AA7" w:rsidRDefault="00E406B1">
          <w:r>
            <w:t>Glossary</w:t>
          </w:r>
        </w:p>
      </w:tc>
      <w:tc>
        <w:tcPr>
          <w:tcW w:w="3179" w:type="dxa"/>
        </w:tcPr>
        <w:p w14:paraId="30C1A834" w14:textId="4BC9889D" w:rsidR="00685AA7" w:rsidRDefault="00685AA7">
          <w:r>
            <w:t xml:space="preserve"> Date:  </w:t>
          </w:r>
          <w:r w:rsidR="003F22C1">
            <w:t>11</w:t>
          </w:r>
          <w:r w:rsidR="00D846F5">
            <w:t>/1</w:t>
          </w:r>
          <w:r w:rsidR="00EF37CB">
            <w:t>1</w:t>
          </w:r>
          <w:r w:rsidR="00D846F5">
            <w:t>/2023</w:t>
          </w:r>
        </w:p>
      </w:tc>
    </w:tr>
  </w:tbl>
  <w:p w14:paraId="1AFB74C6"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4510796">
    <w:abstractNumId w:val="0"/>
  </w:num>
  <w:num w:numId="2" w16cid:durableId="27062467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00341865">
    <w:abstractNumId w:val="3"/>
  </w:num>
  <w:num w:numId="4" w16cid:durableId="1499688641">
    <w:abstractNumId w:val="22"/>
  </w:num>
  <w:num w:numId="5" w16cid:durableId="1129084564">
    <w:abstractNumId w:val="43"/>
  </w:num>
  <w:num w:numId="6" w16cid:durableId="1161579925">
    <w:abstractNumId w:val="35"/>
  </w:num>
  <w:num w:numId="7" w16cid:durableId="1341352326">
    <w:abstractNumId w:val="32"/>
  </w:num>
  <w:num w:numId="8" w16cid:durableId="149672323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733435490">
    <w:abstractNumId w:val="2"/>
  </w:num>
  <w:num w:numId="10" w16cid:durableId="1585914206">
    <w:abstractNumId w:val="42"/>
  </w:num>
  <w:num w:numId="11" w16cid:durableId="749694579">
    <w:abstractNumId w:val="5"/>
  </w:num>
  <w:num w:numId="12" w16cid:durableId="1235168749">
    <w:abstractNumId w:val="24"/>
  </w:num>
  <w:num w:numId="13" w16cid:durableId="875776959">
    <w:abstractNumId w:val="21"/>
  </w:num>
  <w:num w:numId="14" w16cid:durableId="1007027571">
    <w:abstractNumId w:val="41"/>
  </w:num>
  <w:num w:numId="15" w16cid:durableId="1892039484">
    <w:abstractNumId w:val="20"/>
  </w:num>
  <w:num w:numId="16" w16cid:durableId="1614093531">
    <w:abstractNumId w:val="9"/>
  </w:num>
  <w:num w:numId="17" w16cid:durableId="940842703">
    <w:abstractNumId w:val="40"/>
  </w:num>
  <w:num w:numId="18" w16cid:durableId="2033870898">
    <w:abstractNumId w:val="31"/>
  </w:num>
  <w:num w:numId="19" w16cid:durableId="20786747">
    <w:abstractNumId w:val="12"/>
  </w:num>
  <w:num w:numId="20" w16cid:durableId="1357385243">
    <w:abstractNumId w:val="28"/>
  </w:num>
  <w:num w:numId="21" w16cid:durableId="1248999910">
    <w:abstractNumId w:val="19"/>
  </w:num>
  <w:num w:numId="22" w16cid:durableId="714548941">
    <w:abstractNumId w:val="39"/>
  </w:num>
  <w:num w:numId="23" w16cid:durableId="799421683">
    <w:abstractNumId w:val="17"/>
  </w:num>
  <w:num w:numId="24" w16cid:durableId="38364404">
    <w:abstractNumId w:val="15"/>
  </w:num>
  <w:num w:numId="25" w16cid:durableId="960456275">
    <w:abstractNumId w:val="13"/>
  </w:num>
  <w:num w:numId="26" w16cid:durableId="707724550">
    <w:abstractNumId w:val="36"/>
  </w:num>
  <w:num w:numId="27" w16cid:durableId="1603803740">
    <w:abstractNumId w:val="38"/>
  </w:num>
  <w:num w:numId="28" w16cid:durableId="256212269">
    <w:abstractNumId w:val="44"/>
  </w:num>
  <w:num w:numId="29" w16cid:durableId="1010257781">
    <w:abstractNumId w:val="25"/>
  </w:num>
  <w:num w:numId="30" w16cid:durableId="1056706270">
    <w:abstractNumId w:val="14"/>
  </w:num>
  <w:num w:numId="31" w16cid:durableId="1658341252">
    <w:abstractNumId w:val="10"/>
  </w:num>
  <w:num w:numId="32" w16cid:durableId="1785686238">
    <w:abstractNumId w:val="7"/>
  </w:num>
  <w:num w:numId="33" w16cid:durableId="1046836028">
    <w:abstractNumId w:val="8"/>
  </w:num>
  <w:num w:numId="34" w16cid:durableId="1503468317">
    <w:abstractNumId w:val="27"/>
  </w:num>
  <w:num w:numId="35" w16cid:durableId="1580208613">
    <w:abstractNumId w:val="6"/>
  </w:num>
  <w:num w:numId="36" w16cid:durableId="949825771">
    <w:abstractNumId w:val="23"/>
  </w:num>
  <w:num w:numId="37" w16cid:durableId="567151715">
    <w:abstractNumId w:val="30"/>
  </w:num>
  <w:num w:numId="38" w16cid:durableId="1452281973">
    <w:abstractNumId w:val="26"/>
  </w:num>
  <w:num w:numId="39" w16cid:durableId="553078853">
    <w:abstractNumId w:val="4"/>
  </w:num>
  <w:num w:numId="40" w16cid:durableId="1097096189">
    <w:abstractNumId w:val="29"/>
  </w:num>
  <w:num w:numId="41" w16cid:durableId="91979225">
    <w:abstractNumId w:val="16"/>
  </w:num>
  <w:num w:numId="42" w16cid:durableId="467668038">
    <w:abstractNumId w:val="18"/>
  </w:num>
  <w:num w:numId="43" w16cid:durableId="1515807535">
    <w:abstractNumId w:val="34"/>
  </w:num>
  <w:num w:numId="44" w16cid:durableId="1705982340">
    <w:abstractNumId w:val="33"/>
  </w:num>
  <w:num w:numId="45" w16cid:durableId="940070783">
    <w:abstractNumId w:val="11"/>
  </w:num>
  <w:num w:numId="46" w16cid:durableId="2046803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677B"/>
    <w:rsid w:val="000B6BD1"/>
    <w:rsid w:val="000B6C7E"/>
    <w:rsid w:val="000B7E0F"/>
    <w:rsid w:val="000C3CC2"/>
    <w:rsid w:val="000D0410"/>
    <w:rsid w:val="000D520B"/>
    <w:rsid w:val="000D7A01"/>
    <w:rsid w:val="000E47D0"/>
    <w:rsid w:val="000E5931"/>
    <w:rsid w:val="000E7893"/>
    <w:rsid w:val="001015FB"/>
    <w:rsid w:val="001033BD"/>
    <w:rsid w:val="0010638C"/>
    <w:rsid w:val="00110F10"/>
    <w:rsid w:val="00114386"/>
    <w:rsid w:val="001149FC"/>
    <w:rsid w:val="00116D31"/>
    <w:rsid w:val="0012235D"/>
    <w:rsid w:val="0012512B"/>
    <w:rsid w:val="001256F2"/>
    <w:rsid w:val="001265BB"/>
    <w:rsid w:val="0013704E"/>
    <w:rsid w:val="001446E7"/>
    <w:rsid w:val="00146DDF"/>
    <w:rsid w:val="0016073A"/>
    <w:rsid w:val="00165201"/>
    <w:rsid w:val="00167965"/>
    <w:rsid w:val="00175177"/>
    <w:rsid w:val="00183474"/>
    <w:rsid w:val="00193B1F"/>
    <w:rsid w:val="00194A1A"/>
    <w:rsid w:val="0019590E"/>
    <w:rsid w:val="001A181B"/>
    <w:rsid w:val="001A370E"/>
    <w:rsid w:val="001A61DB"/>
    <w:rsid w:val="001B3C52"/>
    <w:rsid w:val="001B476C"/>
    <w:rsid w:val="001B62A1"/>
    <w:rsid w:val="001C2B92"/>
    <w:rsid w:val="001C5925"/>
    <w:rsid w:val="001D440B"/>
    <w:rsid w:val="001D5052"/>
    <w:rsid w:val="001E67BC"/>
    <w:rsid w:val="001E7605"/>
    <w:rsid w:val="001F08C8"/>
    <w:rsid w:val="001F165E"/>
    <w:rsid w:val="001F49CC"/>
    <w:rsid w:val="002121CA"/>
    <w:rsid w:val="00216C43"/>
    <w:rsid w:val="002178C6"/>
    <w:rsid w:val="002342E8"/>
    <w:rsid w:val="00236236"/>
    <w:rsid w:val="0024150A"/>
    <w:rsid w:val="00242449"/>
    <w:rsid w:val="00255BCF"/>
    <w:rsid w:val="00263421"/>
    <w:rsid w:val="00274E4E"/>
    <w:rsid w:val="00286F7B"/>
    <w:rsid w:val="002963AA"/>
    <w:rsid w:val="002964C8"/>
    <w:rsid w:val="002A284A"/>
    <w:rsid w:val="002A7DE7"/>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342CF"/>
    <w:rsid w:val="00343DAE"/>
    <w:rsid w:val="00353141"/>
    <w:rsid w:val="00357B9D"/>
    <w:rsid w:val="00361D28"/>
    <w:rsid w:val="003677EF"/>
    <w:rsid w:val="003704B1"/>
    <w:rsid w:val="00370957"/>
    <w:rsid w:val="003719A8"/>
    <w:rsid w:val="00375A4A"/>
    <w:rsid w:val="00387656"/>
    <w:rsid w:val="003925D0"/>
    <w:rsid w:val="00393ECF"/>
    <w:rsid w:val="003A121A"/>
    <w:rsid w:val="003A38DB"/>
    <w:rsid w:val="003B086B"/>
    <w:rsid w:val="003B2F1C"/>
    <w:rsid w:val="003B4690"/>
    <w:rsid w:val="003B6240"/>
    <w:rsid w:val="003D1282"/>
    <w:rsid w:val="003D2242"/>
    <w:rsid w:val="003D3146"/>
    <w:rsid w:val="003D721E"/>
    <w:rsid w:val="003E70A7"/>
    <w:rsid w:val="003F06AE"/>
    <w:rsid w:val="003F22C1"/>
    <w:rsid w:val="003F5251"/>
    <w:rsid w:val="00401823"/>
    <w:rsid w:val="004020E0"/>
    <w:rsid w:val="00403E41"/>
    <w:rsid w:val="004045B5"/>
    <w:rsid w:val="004103D1"/>
    <w:rsid w:val="0041469B"/>
    <w:rsid w:val="00421C66"/>
    <w:rsid w:val="00426985"/>
    <w:rsid w:val="00431607"/>
    <w:rsid w:val="0043479E"/>
    <w:rsid w:val="00435050"/>
    <w:rsid w:val="00447C2F"/>
    <w:rsid w:val="00447E10"/>
    <w:rsid w:val="00460D52"/>
    <w:rsid w:val="0046529B"/>
    <w:rsid w:val="00467731"/>
    <w:rsid w:val="00470ADF"/>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D7B3D"/>
    <w:rsid w:val="004E566D"/>
    <w:rsid w:val="004F486E"/>
    <w:rsid w:val="004F5188"/>
    <w:rsid w:val="004F682F"/>
    <w:rsid w:val="00506AFC"/>
    <w:rsid w:val="00506D8F"/>
    <w:rsid w:val="0051493A"/>
    <w:rsid w:val="005207D4"/>
    <w:rsid w:val="00521E45"/>
    <w:rsid w:val="00524C81"/>
    <w:rsid w:val="0052614A"/>
    <w:rsid w:val="005421E1"/>
    <w:rsid w:val="00554072"/>
    <w:rsid w:val="00556DCA"/>
    <w:rsid w:val="00565313"/>
    <w:rsid w:val="00566811"/>
    <w:rsid w:val="00574702"/>
    <w:rsid w:val="00577BC3"/>
    <w:rsid w:val="00591706"/>
    <w:rsid w:val="00594E1F"/>
    <w:rsid w:val="005956E4"/>
    <w:rsid w:val="00596199"/>
    <w:rsid w:val="005B0281"/>
    <w:rsid w:val="005B1746"/>
    <w:rsid w:val="005B35F7"/>
    <w:rsid w:val="005C2273"/>
    <w:rsid w:val="005C6BD2"/>
    <w:rsid w:val="005E1F3F"/>
    <w:rsid w:val="005F053B"/>
    <w:rsid w:val="00606D3C"/>
    <w:rsid w:val="00610527"/>
    <w:rsid w:val="00610B27"/>
    <w:rsid w:val="00612E65"/>
    <w:rsid w:val="006162B2"/>
    <w:rsid w:val="00626FA6"/>
    <w:rsid w:val="00632F90"/>
    <w:rsid w:val="00636879"/>
    <w:rsid w:val="00641F60"/>
    <w:rsid w:val="006421EB"/>
    <w:rsid w:val="00643298"/>
    <w:rsid w:val="0064330B"/>
    <w:rsid w:val="00646E53"/>
    <w:rsid w:val="006476BC"/>
    <w:rsid w:val="006570E2"/>
    <w:rsid w:val="006623D5"/>
    <w:rsid w:val="006632ED"/>
    <w:rsid w:val="00664CF0"/>
    <w:rsid w:val="006666FD"/>
    <w:rsid w:val="00666F87"/>
    <w:rsid w:val="00667289"/>
    <w:rsid w:val="006700B5"/>
    <w:rsid w:val="00675180"/>
    <w:rsid w:val="00681CA5"/>
    <w:rsid w:val="0068276F"/>
    <w:rsid w:val="00683317"/>
    <w:rsid w:val="00685AA7"/>
    <w:rsid w:val="0069273E"/>
    <w:rsid w:val="0069351D"/>
    <w:rsid w:val="006A08FB"/>
    <w:rsid w:val="006A12A7"/>
    <w:rsid w:val="006A2DBB"/>
    <w:rsid w:val="006B72AE"/>
    <w:rsid w:val="006D0B5A"/>
    <w:rsid w:val="006D619B"/>
    <w:rsid w:val="006E04A2"/>
    <w:rsid w:val="006E07EE"/>
    <w:rsid w:val="006E1710"/>
    <w:rsid w:val="006F0989"/>
    <w:rsid w:val="006F0DF0"/>
    <w:rsid w:val="006F7D39"/>
    <w:rsid w:val="0070370D"/>
    <w:rsid w:val="00717C07"/>
    <w:rsid w:val="00724049"/>
    <w:rsid w:val="00726035"/>
    <w:rsid w:val="007277AE"/>
    <w:rsid w:val="007306E5"/>
    <w:rsid w:val="007357C2"/>
    <w:rsid w:val="00741119"/>
    <w:rsid w:val="00742E28"/>
    <w:rsid w:val="00743017"/>
    <w:rsid w:val="00743A81"/>
    <w:rsid w:val="00745CF0"/>
    <w:rsid w:val="00753E84"/>
    <w:rsid w:val="00766D08"/>
    <w:rsid w:val="00767C37"/>
    <w:rsid w:val="00776605"/>
    <w:rsid w:val="00780D95"/>
    <w:rsid w:val="00786BD9"/>
    <w:rsid w:val="007939D8"/>
    <w:rsid w:val="00793B52"/>
    <w:rsid w:val="007A42CF"/>
    <w:rsid w:val="007A5BDC"/>
    <w:rsid w:val="007A60AB"/>
    <w:rsid w:val="007A6311"/>
    <w:rsid w:val="007A7D8C"/>
    <w:rsid w:val="007B1A67"/>
    <w:rsid w:val="007B2D49"/>
    <w:rsid w:val="007B5F68"/>
    <w:rsid w:val="007B63E4"/>
    <w:rsid w:val="007C4FF6"/>
    <w:rsid w:val="007E28A7"/>
    <w:rsid w:val="007E31BB"/>
    <w:rsid w:val="007E74F8"/>
    <w:rsid w:val="007F01B5"/>
    <w:rsid w:val="007F5EB3"/>
    <w:rsid w:val="00800DCD"/>
    <w:rsid w:val="00803D63"/>
    <w:rsid w:val="00811498"/>
    <w:rsid w:val="00815610"/>
    <w:rsid w:val="00816C1B"/>
    <w:rsid w:val="0081794A"/>
    <w:rsid w:val="00824DCE"/>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04BB0"/>
    <w:rsid w:val="00912809"/>
    <w:rsid w:val="00917321"/>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56F0"/>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5752"/>
    <w:rsid w:val="00A442EC"/>
    <w:rsid w:val="00A45EFF"/>
    <w:rsid w:val="00A53123"/>
    <w:rsid w:val="00A55075"/>
    <w:rsid w:val="00A56E76"/>
    <w:rsid w:val="00A77452"/>
    <w:rsid w:val="00A8492D"/>
    <w:rsid w:val="00A872CD"/>
    <w:rsid w:val="00A87613"/>
    <w:rsid w:val="00A9713B"/>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10AD7"/>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97905"/>
    <w:rsid w:val="00BA7485"/>
    <w:rsid w:val="00BB148F"/>
    <w:rsid w:val="00BB2C87"/>
    <w:rsid w:val="00BB4AF9"/>
    <w:rsid w:val="00BB4B72"/>
    <w:rsid w:val="00BB77FE"/>
    <w:rsid w:val="00BC6CE6"/>
    <w:rsid w:val="00BD22A8"/>
    <w:rsid w:val="00BD72B4"/>
    <w:rsid w:val="00BE352E"/>
    <w:rsid w:val="00BF1E56"/>
    <w:rsid w:val="00BF2B60"/>
    <w:rsid w:val="00BF5DC2"/>
    <w:rsid w:val="00BF75E5"/>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18B"/>
    <w:rsid w:val="00C86420"/>
    <w:rsid w:val="00C9719B"/>
    <w:rsid w:val="00CA73C0"/>
    <w:rsid w:val="00CB4374"/>
    <w:rsid w:val="00CB57B8"/>
    <w:rsid w:val="00CC5527"/>
    <w:rsid w:val="00CD3788"/>
    <w:rsid w:val="00CE2DEA"/>
    <w:rsid w:val="00CE7E3D"/>
    <w:rsid w:val="00CF0A26"/>
    <w:rsid w:val="00CF0D6B"/>
    <w:rsid w:val="00CF2208"/>
    <w:rsid w:val="00D050F8"/>
    <w:rsid w:val="00D10C87"/>
    <w:rsid w:val="00D115E5"/>
    <w:rsid w:val="00D16849"/>
    <w:rsid w:val="00D17F97"/>
    <w:rsid w:val="00D269E6"/>
    <w:rsid w:val="00D27338"/>
    <w:rsid w:val="00D27EFB"/>
    <w:rsid w:val="00D30970"/>
    <w:rsid w:val="00D31D0B"/>
    <w:rsid w:val="00D33FED"/>
    <w:rsid w:val="00D35608"/>
    <w:rsid w:val="00D44F2D"/>
    <w:rsid w:val="00D55222"/>
    <w:rsid w:val="00D6006A"/>
    <w:rsid w:val="00D64729"/>
    <w:rsid w:val="00D801D1"/>
    <w:rsid w:val="00D8440E"/>
    <w:rsid w:val="00D846F5"/>
    <w:rsid w:val="00D85215"/>
    <w:rsid w:val="00D90A1A"/>
    <w:rsid w:val="00D97804"/>
    <w:rsid w:val="00DA6C1F"/>
    <w:rsid w:val="00DB391B"/>
    <w:rsid w:val="00DB57C5"/>
    <w:rsid w:val="00DC653D"/>
    <w:rsid w:val="00DD5037"/>
    <w:rsid w:val="00DD65B6"/>
    <w:rsid w:val="00DD7344"/>
    <w:rsid w:val="00DD7D69"/>
    <w:rsid w:val="00DD7DAE"/>
    <w:rsid w:val="00DE3BF4"/>
    <w:rsid w:val="00DE6034"/>
    <w:rsid w:val="00DF2CAB"/>
    <w:rsid w:val="00DF335C"/>
    <w:rsid w:val="00DF5AE6"/>
    <w:rsid w:val="00E04457"/>
    <w:rsid w:val="00E12765"/>
    <w:rsid w:val="00E1420F"/>
    <w:rsid w:val="00E15976"/>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37CB"/>
    <w:rsid w:val="00EF49C8"/>
    <w:rsid w:val="00EF5214"/>
    <w:rsid w:val="00F11C77"/>
    <w:rsid w:val="00F143C6"/>
    <w:rsid w:val="00F149AE"/>
    <w:rsid w:val="00F256EC"/>
    <w:rsid w:val="00F42C46"/>
    <w:rsid w:val="00F47F85"/>
    <w:rsid w:val="00F52133"/>
    <w:rsid w:val="00F53A62"/>
    <w:rsid w:val="00F665BC"/>
    <w:rsid w:val="00F755A6"/>
    <w:rsid w:val="00F8014B"/>
    <w:rsid w:val="00F82FE2"/>
    <w:rsid w:val="00FA0F9A"/>
    <w:rsid w:val="00FA3884"/>
    <w:rsid w:val="00FA571F"/>
    <w:rsid w:val="00FB1BCD"/>
    <w:rsid w:val="00FD0F0C"/>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06AFC"/>
    <w:pPr>
      <w:widowControl/>
      <w:tabs>
        <w:tab w:val="left" w:pos="540"/>
        <w:tab w:val="left" w:pos="1260"/>
      </w:tabs>
      <w:spacing w:after="120" w:line="240" w:lineRule="auto"/>
    </w:pPr>
    <w:rPr>
      <w:rFonts w:ascii="Arial" w:hAnsi="Arial" w:cs="Arial"/>
      <w:b/>
      <w:b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character" w:customStyle="1" w:styleId="ui-provider">
    <w:name w:val="ui-provider"/>
    <w:basedOn w:val="DefaultParagraphFont"/>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DefaultParagraphFont"/>
    <w:rsid w:val="00743017"/>
  </w:style>
  <w:style w:type="character" w:customStyle="1" w:styleId="BodyTextChar">
    <w:name w:val="Body Text Char"/>
    <w:basedOn w:val="DefaultParagraphFont"/>
    <w:link w:val="BodyText"/>
    <w:rsid w:val="00CF0A26"/>
    <w:rPr>
      <w:lang w:val="en-US" w:eastAsia="en-US"/>
    </w:rPr>
  </w:style>
  <w:style w:type="table" w:styleId="TableGrid">
    <w:name w:val="Table Grid"/>
    <w:basedOn w:val="TableNormal"/>
    <w:uiPriority w:val="59"/>
    <w:rsid w:val="00392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387656"/>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9</TotalTime>
  <Pages>5</Pages>
  <Words>1081</Words>
  <Characters>6167</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
  <dc:description/>
  <cp:lastModifiedBy>Baran Özden</cp:lastModifiedBy>
  <cp:revision>10</cp:revision>
  <cp:lastPrinted>2001-03-15T12:26:00Z</cp:lastPrinted>
  <dcterms:created xsi:type="dcterms:W3CDTF">2023-11-11T13:50:00Z</dcterms:created>
  <dcterms:modified xsi:type="dcterms:W3CDTF">2023-11-11T14:53:00Z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ies>
</file>