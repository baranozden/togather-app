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F5F7" w14:textId="77777777" w:rsidR="00617192" w:rsidRDefault="00A511A7">
      <w:pPr>
        <w:pStyle w:val="Title"/>
      </w:pPr>
      <w:r>
        <w:t>ToGather</w:t>
      </w:r>
    </w:p>
    <w:p w14:paraId="0B759C22" w14:textId="4D181BB5" w:rsidR="00CF3857" w:rsidRDefault="00000000" w:rsidP="00D82908">
      <w:pPr>
        <w:pStyle w:val="Title"/>
      </w:pPr>
      <w:fldSimple w:instr=" TITLE  \* MERGEFORMAT ">
        <w:r w:rsidR="00D05185">
          <w:t>Project Plan</w:t>
        </w:r>
      </w:fldSimple>
    </w:p>
    <w:p w14:paraId="4DB5E143" w14:textId="77777777" w:rsidR="00617192" w:rsidRDefault="00617192">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14:paraId="765187FD" w14:textId="77777777" w:rsidR="006710A0" w:rsidRDefault="006710A0" w:rsidP="006710A0">
      <w:pPr>
        <w:pStyle w:val="InfoBlue"/>
        <w:rPr>
          <w:color w:val="000000" w:themeColor="text1"/>
        </w:rPr>
      </w:pPr>
      <w:bookmarkStart w:id="5" w:name="_Toc524312837"/>
      <w:bookmarkStart w:id="6" w:name="_Toc20734060"/>
      <w:r>
        <w:rPr>
          <w:color w:val="000000" w:themeColor="text1"/>
        </w:rPr>
        <w:t>In this document of project plan, project team is briefly introduced, management and technical practices that will be used are explained, project iteration and milestone schedule is shared, and deployment strategy is explained. In the last part, lessons learned in each iteration are shared.</w:t>
      </w:r>
    </w:p>
    <w:p w14:paraId="0423FC7F" w14:textId="77777777" w:rsidR="00617192" w:rsidRDefault="00617192" w:rsidP="00466E89">
      <w:pPr>
        <w:pStyle w:val="Heading1"/>
      </w:pPr>
      <w:r>
        <w:t xml:space="preserve">Project </w:t>
      </w:r>
      <w:r w:rsidR="00466E89">
        <w:t>o</w:t>
      </w:r>
      <w:r>
        <w:t>rganization</w:t>
      </w:r>
      <w:bookmarkEnd w:id="5"/>
      <w:bookmarkEnd w:id="6"/>
    </w:p>
    <w:p w14:paraId="739A46A3" w14:textId="6F435814" w:rsidR="00617192" w:rsidRPr="00FC2DC5" w:rsidRDefault="00FC2DC5" w:rsidP="00880534">
      <w:pPr>
        <w:pStyle w:val="InfoBlue"/>
        <w:jc w:val="both"/>
        <w:rPr>
          <w:color w:val="000000" w:themeColor="text1"/>
        </w:rPr>
      </w:pPr>
      <w:r>
        <w:rPr>
          <w:color w:val="000000" w:themeColor="text1"/>
        </w:rPr>
        <w:t>All team members are going to fulfill different responsibilities during project development. Team members will work cross-functionally as an agile team. Also, members have some priority tasks with respect to their profession and work background. These priorities are given below between parentheses for each member.</w:t>
      </w:r>
    </w:p>
    <w:tbl>
      <w:tblPr>
        <w:tblStyle w:val="TableGrid"/>
        <w:tblW w:w="0" w:type="auto"/>
        <w:tblInd w:w="360" w:type="dxa"/>
        <w:tblLook w:val="04A0" w:firstRow="1" w:lastRow="0" w:firstColumn="1" w:lastColumn="0" w:noHBand="0" w:noVBand="1"/>
      </w:tblPr>
      <w:tblGrid>
        <w:gridCol w:w="2995"/>
        <w:gridCol w:w="2960"/>
        <w:gridCol w:w="3035"/>
      </w:tblGrid>
      <w:tr w:rsidR="00E15453" w14:paraId="2654766F" w14:textId="77777777" w:rsidTr="009C55A0">
        <w:tc>
          <w:tcPr>
            <w:tcW w:w="3166" w:type="dxa"/>
          </w:tcPr>
          <w:p w14:paraId="0094C564" w14:textId="77777777" w:rsidR="009C55A0" w:rsidRPr="009C55A0" w:rsidRDefault="009C55A0" w:rsidP="00D05185">
            <w:pPr>
              <w:pStyle w:val="BodyText"/>
              <w:ind w:left="0"/>
              <w:rPr>
                <w:b/>
              </w:rPr>
            </w:pPr>
            <w:r w:rsidRPr="009C55A0">
              <w:rPr>
                <w:b/>
              </w:rPr>
              <w:t>Team Member</w:t>
            </w:r>
          </w:p>
        </w:tc>
        <w:tc>
          <w:tcPr>
            <w:tcW w:w="3167" w:type="dxa"/>
          </w:tcPr>
          <w:p w14:paraId="66654FA3" w14:textId="77777777" w:rsidR="009C55A0" w:rsidRPr="009C55A0" w:rsidRDefault="009C55A0" w:rsidP="00D05185">
            <w:pPr>
              <w:pStyle w:val="BodyText"/>
              <w:ind w:left="0"/>
              <w:rPr>
                <w:b/>
              </w:rPr>
            </w:pPr>
            <w:r w:rsidRPr="009C55A0">
              <w:rPr>
                <w:b/>
              </w:rPr>
              <w:t>Role</w:t>
            </w:r>
          </w:p>
        </w:tc>
        <w:tc>
          <w:tcPr>
            <w:tcW w:w="3167" w:type="dxa"/>
          </w:tcPr>
          <w:p w14:paraId="57AD16E7" w14:textId="77777777" w:rsidR="009C55A0" w:rsidRPr="009C55A0" w:rsidRDefault="009C55A0" w:rsidP="00D05185">
            <w:pPr>
              <w:pStyle w:val="BodyText"/>
              <w:ind w:left="0"/>
              <w:rPr>
                <w:b/>
              </w:rPr>
            </w:pPr>
            <w:r w:rsidRPr="009C55A0">
              <w:rPr>
                <w:b/>
              </w:rPr>
              <w:t>Responsibilities</w:t>
            </w:r>
          </w:p>
        </w:tc>
      </w:tr>
      <w:tr w:rsidR="00E15453" w14:paraId="6B911266" w14:textId="77777777" w:rsidTr="009C55A0">
        <w:tc>
          <w:tcPr>
            <w:tcW w:w="3166" w:type="dxa"/>
          </w:tcPr>
          <w:p w14:paraId="115043FD" w14:textId="77777777" w:rsidR="009C55A0" w:rsidRDefault="009C55A0" w:rsidP="00D05185">
            <w:pPr>
              <w:pStyle w:val="BodyText"/>
              <w:ind w:left="0"/>
            </w:pPr>
            <w:r>
              <w:t>Baran ÖZDEN</w:t>
            </w:r>
          </w:p>
        </w:tc>
        <w:tc>
          <w:tcPr>
            <w:tcW w:w="3167" w:type="dxa"/>
          </w:tcPr>
          <w:p w14:paraId="4F4CF536" w14:textId="455A6948" w:rsidR="009C55A0" w:rsidRDefault="00FC2DC5" w:rsidP="00D05185">
            <w:pPr>
              <w:pStyle w:val="BodyText"/>
              <w:ind w:left="0"/>
            </w:pPr>
            <w:r>
              <w:t>Any Role (Primary: Developer)</w:t>
            </w:r>
          </w:p>
        </w:tc>
        <w:tc>
          <w:tcPr>
            <w:tcW w:w="3167" w:type="dxa"/>
          </w:tcPr>
          <w:p w14:paraId="1C402A81" w14:textId="77777777" w:rsidR="009C55A0" w:rsidRDefault="00330095" w:rsidP="00D05185">
            <w:pPr>
              <w:pStyle w:val="BodyText"/>
              <w:ind w:left="0"/>
            </w:pPr>
            <w:r>
              <w:t>Primary:</w:t>
            </w:r>
          </w:p>
          <w:p w14:paraId="133217BD" w14:textId="158D62F9" w:rsidR="00330095" w:rsidRDefault="00A0472A" w:rsidP="00A0472A">
            <w:pPr>
              <w:pStyle w:val="BodyText"/>
              <w:numPr>
                <w:ilvl w:val="0"/>
                <w:numId w:val="14"/>
              </w:numPr>
            </w:pPr>
            <w:r>
              <w:t>Deciding on frameworks that fit the solution.</w:t>
            </w:r>
          </w:p>
          <w:p w14:paraId="40805CBE" w14:textId="582B35F8" w:rsidR="00330095" w:rsidRDefault="00A0472A" w:rsidP="00A0472A">
            <w:pPr>
              <w:pStyle w:val="BodyText"/>
              <w:numPr>
                <w:ilvl w:val="0"/>
                <w:numId w:val="14"/>
              </w:numPr>
            </w:pPr>
            <w:r>
              <w:t>Implementing backend and frontend applications.</w:t>
            </w:r>
          </w:p>
          <w:p w14:paraId="5943C24B" w14:textId="6E1F5302" w:rsidR="00330095" w:rsidRDefault="00A0472A" w:rsidP="00A0472A">
            <w:pPr>
              <w:pStyle w:val="BodyText"/>
              <w:numPr>
                <w:ilvl w:val="0"/>
                <w:numId w:val="14"/>
              </w:numPr>
            </w:pPr>
            <w:r>
              <w:t>Designing</w:t>
            </w:r>
            <w:r w:rsidR="00330095" w:rsidRPr="00330095">
              <w:t xml:space="preserve"> the user interface</w:t>
            </w:r>
            <w:r>
              <w:t>.</w:t>
            </w:r>
          </w:p>
          <w:p w14:paraId="6986539B" w14:textId="326E6E1A" w:rsidR="00330095" w:rsidRDefault="00330095" w:rsidP="00A0472A">
            <w:pPr>
              <w:pStyle w:val="BodyText"/>
              <w:numPr>
                <w:ilvl w:val="0"/>
                <w:numId w:val="14"/>
              </w:numPr>
            </w:pPr>
            <w:r>
              <w:t>U</w:t>
            </w:r>
            <w:r w:rsidRPr="00330095">
              <w:t>nit-testing</w:t>
            </w:r>
            <w:r w:rsidR="00A0472A">
              <w:t xml:space="preserve"> of the components of the solution.</w:t>
            </w:r>
          </w:p>
          <w:p w14:paraId="42A62F25" w14:textId="77777777" w:rsidR="00330095" w:rsidRDefault="00330095" w:rsidP="00A0472A">
            <w:pPr>
              <w:pStyle w:val="BodyText"/>
              <w:numPr>
                <w:ilvl w:val="0"/>
                <w:numId w:val="14"/>
              </w:numPr>
            </w:pPr>
            <w:r>
              <w:t>I</w:t>
            </w:r>
            <w:r w:rsidRPr="00330095">
              <w:t>ntegrating the components that are part of the solution</w:t>
            </w:r>
            <w:r w:rsidR="00A0472A">
              <w:t>.</w:t>
            </w:r>
          </w:p>
          <w:p w14:paraId="5667EA37" w14:textId="0CA378DD" w:rsidR="00E15453" w:rsidRDefault="00E15453" w:rsidP="00E15453">
            <w:pPr>
              <w:pStyle w:val="BodyText"/>
              <w:ind w:left="0"/>
            </w:pPr>
            <w:r>
              <w:t>Also, he will contribute to other roles’ responsibilities such as Architect, Tester.</w:t>
            </w:r>
          </w:p>
        </w:tc>
      </w:tr>
      <w:tr w:rsidR="00E15453" w14:paraId="04810182" w14:textId="77777777" w:rsidTr="009C55A0">
        <w:tc>
          <w:tcPr>
            <w:tcW w:w="3166" w:type="dxa"/>
          </w:tcPr>
          <w:p w14:paraId="377BCBC4" w14:textId="77777777" w:rsidR="009C55A0" w:rsidRDefault="009C55A0" w:rsidP="00D05185">
            <w:pPr>
              <w:pStyle w:val="BodyText"/>
              <w:ind w:left="0"/>
            </w:pPr>
            <w:r>
              <w:t>Batuhan ŞENYÜZLÜ</w:t>
            </w:r>
          </w:p>
        </w:tc>
        <w:tc>
          <w:tcPr>
            <w:tcW w:w="3167" w:type="dxa"/>
          </w:tcPr>
          <w:p w14:paraId="2344E9A8" w14:textId="0006AA1B" w:rsidR="009C55A0" w:rsidRDefault="00FC2DC5" w:rsidP="00D05185">
            <w:pPr>
              <w:pStyle w:val="BodyText"/>
              <w:ind w:left="0"/>
            </w:pPr>
            <w:r>
              <w:t>Any Role (Primary: Project Manager)</w:t>
            </w:r>
          </w:p>
        </w:tc>
        <w:tc>
          <w:tcPr>
            <w:tcW w:w="3167" w:type="dxa"/>
          </w:tcPr>
          <w:p w14:paraId="4C54F054" w14:textId="77777777" w:rsidR="009C55A0" w:rsidRDefault="00A0472A" w:rsidP="00D05185">
            <w:pPr>
              <w:pStyle w:val="BodyText"/>
              <w:ind w:left="0"/>
            </w:pPr>
            <w:r>
              <w:t>Primary:</w:t>
            </w:r>
          </w:p>
          <w:p w14:paraId="6AF3B578" w14:textId="77777777" w:rsidR="00A0472A" w:rsidRDefault="00A0472A" w:rsidP="00E15453">
            <w:pPr>
              <w:pStyle w:val="BodyText"/>
              <w:numPr>
                <w:ilvl w:val="0"/>
                <w:numId w:val="15"/>
              </w:numPr>
            </w:pPr>
            <w:r>
              <w:t>Planning the project process and progress.</w:t>
            </w:r>
          </w:p>
          <w:p w14:paraId="06D0CFCE" w14:textId="7315C054" w:rsidR="00A0472A" w:rsidRDefault="00A0472A" w:rsidP="00E15453">
            <w:pPr>
              <w:pStyle w:val="BodyText"/>
              <w:numPr>
                <w:ilvl w:val="0"/>
                <w:numId w:val="15"/>
              </w:numPr>
            </w:pPr>
            <w:r>
              <w:t>Tracking and assigning tasks</w:t>
            </w:r>
            <w:r w:rsidR="00E15453">
              <w:t>.</w:t>
            </w:r>
          </w:p>
          <w:p w14:paraId="6A18AAAA" w14:textId="77777777" w:rsidR="00A0472A" w:rsidRDefault="00E15453" w:rsidP="00E15453">
            <w:pPr>
              <w:pStyle w:val="BodyText"/>
              <w:numPr>
                <w:ilvl w:val="0"/>
                <w:numId w:val="15"/>
              </w:numPr>
            </w:pPr>
            <w:r>
              <w:t>I</w:t>
            </w:r>
            <w:r w:rsidR="00A0472A">
              <w:t xml:space="preserve">dentifying </w:t>
            </w:r>
            <w:r>
              <w:t>risks and controlling mitigating strategies.</w:t>
            </w:r>
          </w:p>
          <w:p w14:paraId="14FA4FDD" w14:textId="77777777" w:rsidR="00E15453" w:rsidRDefault="00E15453" w:rsidP="00E15453">
            <w:pPr>
              <w:pStyle w:val="BodyText"/>
              <w:numPr>
                <w:ilvl w:val="0"/>
                <w:numId w:val="15"/>
              </w:numPr>
            </w:pPr>
            <w:r>
              <w:t>Developing and integrating database architecture.</w:t>
            </w:r>
          </w:p>
          <w:p w14:paraId="0F5F4817" w14:textId="77777777" w:rsidR="00E15453" w:rsidRDefault="00E15453" w:rsidP="00E15453">
            <w:pPr>
              <w:pStyle w:val="BodyText"/>
              <w:numPr>
                <w:ilvl w:val="0"/>
                <w:numId w:val="15"/>
              </w:numPr>
            </w:pPr>
            <w:r>
              <w:t>Communicating with team members and stakeholders.</w:t>
            </w:r>
          </w:p>
          <w:p w14:paraId="25C4A880" w14:textId="099A11A6" w:rsidR="00E15453" w:rsidRDefault="00E15453" w:rsidP="00E15453">
            <w:pPr>
              <w:pStyle w:val="BodyText"/>
              <w:ind w:left="0"/>
            </w:pPr>
            <w:r>
              <w:t>Also, he will contribute to other roles’ responsibilities such as Analyst, Architect.</w:t>
            </w:r>
          </w:p>
        </w:tc>
      </w:tr>
      <w:tr w:rsidR="00E15453" w14:paraId="793F13A9" w14:textId="77777777" w:rsidTr="009C55A0">
        <w:tc>
          <w:tcPr>
            <w:tcW w:w="3166" w:type="dxa"/>
          </w:tcPr>
          <w:p w14:paraId="642384E2" w14:textId="77777777" w:rsidR="009C55A0" w:rsidRDefault="009C55A0" w:rsidP="00D05185">
            <w:pPr>
              <w:pStyle w:val="BodyText"/>
              <w:ind w:left="0"/>
            </w:pPr>
            <w:r>
              <w:t>Ebru KÜLTÜR BAŞARAN</w:t>
            </w:r>
          </w:p>
        </w:tc>
        <w:tc>
          <w:tcPr>
            <w:tcW w:w="3167" w:type="dxa"/>
          </w:tcPr>
          <w:p w14:paraId="41ADB5D5" w14:textId="324D6A51" w:rsidR="009C55A0" w:rsidRDefault="00FC2DC5" w:rsidP="00D05185">
            <w:pPr>
              <w:pStyle w:val="BodyText"/>
              <w:ind w:left="0"/>
            </w:pPr>
            <w:r>
              <w:t>Any Role (Primary: Architect)</w:t>
            </w:r>
          </w:p>
        </w:tc>
        <w:tc>
          <w:tcPr>
            <w:tcW w:w="3167" w:type="dxa"/>
          </w:tcPr>
          <w:p w14:paraId="0659215A" w14:textId="77777777" w:rsidR="00A0472A" w:rsidRDefault="00A0472A" w:rsidP="00A0472A">
            <w:pPr>
              <w:pStyle w:val="BodyText"/>
              <w:ind w:left="0"/>
            </w:pPr>
            <w:r>
              <w:t>Primary:</w:t>
            </w:r>
          </w:p>
          <w:p w14:paraId="24613903" w14:textId="77777777" w:rsidR="00A0472A" w:rsidRDefault="00A0472A" w:rsidP="00A0472A">
            <w:pPr>
              <w:pStyle w:val="BodyText"/>
              <w:numPr>
                <w:ilvl w:val="0"/>
                <w:numId w:val="14"/>
              </w:numPr>
            </w:pPr>
            <w:r>
              <w:lastRenderedPageBreak/>
              <w:t>Deciding on frameworks that fit the solution.</w:t>
            </w:r>
          </w:p>
          <w:p w14:paraId="43C3DB25" w14:textId="6ECB2EE2" w:rsidR="00A0472A" w:rsidRDefault="00A0472A" w:rsidP="00A0472A">
            <w:pPr>
              <w:pStyle w:val="BodyText"/>
              <w:numPr>
                <w:ilvl w:val="0"/>
                <w:numId w:val="14"/>
              </w:numPr>
            </w:pPr>
            <w:r>
              <w:t>Researching and implementing infrastructure components.</w:t>
            </w:r>
          </w:p>
          <w:p w14:paraId="58DC6561" w14:textId="3782ADE3" w:rsidR="00A0472A" w:rsidRDefault="00A0472A" w:rsidP="00A0472A">
            <w:pPr>
              <w:pStyle w:val="BodyText"/>
              <w:numPr>
                <w:ilvl w:val="0"/>
                <w:numId w:val="14"/>
              </w:numPr>
            </w:pPr>
            <w:r>
              <w:t>Deploying applications and components.</w:t>
            </w:r>
          </w:p>
          <w:p w14:paraId="122E1CF8" w14:textId="29F1080C" w:rsidR="00A0472A" w:rsidRDefault="00A0472A" w:rsidP="00A0472A">
            <w:pPr>
              <w:pStyle w:val="BodyText"/>
              <w:numPr>
                <w:ilvl w:val="0"/>
                <w:numId w:val="14"/>
              </w:numPr>
            </w:pPr>
            <w:r>
              <w:t>Developing and integrating database architecture.</w:t>
            </w:r>
          </w:p>
          <w:p w14:paraId="40257D27" w14:textId="5DA45235" w:rsidR="009C55A0" w:rsidRDefault="00E15453" w:rsidP="00D05185">
            <w:pPr>
              <w:pStyle w:val="BodyText"/>
              <w:ind w:left="0"/>
            </w:pPr>
            <w:r>
              <w:t>Also, she will contribute to other roles’ responsibilities such as Developer, Analyst.</w:t>
            </w:r>
          </w:p>
        </w:tc>
      </w:tr>
      <w:tr w:rsidR="00E15453" w14:paraId="0864B72C" w14:textId="77777777" w:rsidTr="009C55A0">
        <w:tc>
          <w:tcPr>
            <w:tcW w:w="3166" w:type="dxa"/>
          </w:tcPr>
          <w:p w14:paraId="03E23A14" w14:textId="77777777" w:rsidR="009C55A0" w:rsidRDefault="009C55A0" w:rsidP="00D05185">
            <w:pPr>
              <w:pStyle w:val="BodyText"/>
              <w:ind w:left="0"/>
            </w:pPr>
            <w:r>
              <w:lastRenderedPageBreak/>
              <w:t>İpek ÇOBANOĞLU</w:t>
            </w:r>
          </w:p>
        </w:tc>
        <w:tc>
          <w:tcPr>
            <w:tcW w:w="3167" w:type="dxa"/>
          </w:tcPr>
          <w:p w14:paraId="18DAB229" w14:textId="625C010D" w:rsidR="009C55A0" w:rsidRDefault="00FC2DC5" w:rsidP="00D05185">
            <w:pPr>
              <w:pStyle w:val="BodyText"/>
              <w:ind w:left="0"/>
            </w:pPr>
            <w:r>
              <w:t>Any Role (Primary: Analyst)</w:t>
            </w:r>
          </w:p>
        </w:tc>
        <w:tc>
          <w:tcPr>
            <w:tcW w:w="3167" w:type="dxa"/>
          </w:tcPr>
          <w:p w14:paraId="26F5D51C" w14:textId="77777777" w:rsidR="009C55A0" w:rsidRDefault="00FC2DC5" w:rsidP="00D05185">
            <w:pPr>
              <w:pStyle w:val="BodyText"/>
              <w:ind w:left="0"/>
            </w:pPr>
            <w:r>
              <w:t>Primary:</w:t>
            </w:r>
          </w:p>
          <w:p w14:paraId="5C68B26D" w14:textId="77777777" w:rsidR="00330095" w:rsidRDefault="00330095" w:rsidP="00A0472A">
            <w:pPr>
              <w:pStyle w:val="BodyText"/>
              <w:numPr>
                <w:ilvl w:val="0"/>
                <w:numId w:val="13"/>
              </w:numPr>
            </w:pPr>
            <w:r>
              <w:t>Being a bridge between stakeholders and the project team.</w:t>
            </w:r>
          </w:p>
          <w:p w14:paraId="79E26DE3" w14:textId="36EF5724" w:rsidR="00330095" w:rsidRDefault="00E15453" w:rsidP="00A0472A">
            <w:pPr>
              <w:pStyle w:val="BodyText"/>
              <w:numPr>
                <w:ilvl w:val="0"/>
                <w:numId w:val="13"/>
              </w:numPr>
            </w:pPr>
            <w:r>
              <w:t>Identifying the problem and dividing it into manageable pieces.</w:t>
            </w:r>
          </w:p>
          <w:p w14:paraId="1591B990" w14:textId="661E3EF7" w:rsidR="00E15453" w:rsidRDefault="00E15453" w:rsidP="00A0472A">
            <w:pPr>
              <w:pStyle w:val="BodyText"/>
              <w:numPr>
                <w:ilvl w:val="0"/>
                <w:numId w:val="13"/>
              </w:numPr>
            </w:pPr>
            <w:r>
              <w:t>Ensuring all members are on the same page.</w:t>
            </w:r>
          </w:p>
          <w:p w14:paraId="2CFBB408" w14:textId="396E9DF3" w:rsidR="00330095" w:rsidRDefault="00E15453" w:rsidP="00A0472A">
            <w:pPr>
              <w:pStyle w:val="BodyText"/>
              <w:numPr>
                <w:ilvl w:val="0"/>
                <w:numId w:val="13"/>
              </w:numPr>
            </w:pPr>
            <w:r>
              <w:t>Defining requirements and setting</w:t>
            </w:r>
            <w:r w:rsidR="00330095" w:rsidRPr="00330095">
              <w:t xml:space="preserve"> priorities for </w:t>
            </w:r>
            <w:r>
              <w:t>them</w:t>
            </w:r>
            <w:r w:rsidR="00330095" w:rsidRPr="00330095">
              <w:t>.</w:t>
            </w:r>
          </w:p>
          <w:p w14:paraId="4BB5514A" w14:textId="5C1419C7" w:rsidR="003E2F64" w:rsidRDefault="003E2F64" w:rsidP="00A0472A">
            <w:pPr>
              <w:pStyle w:val="BodyText"/>
              <w:numPr>
                <w:ilvl w:val="0"/>
                <w:numId w:val="13"/>
              </w:numPr>
            </w:pPr>
            <w:r>
              <w:t xml:space="preserve">Testing overall system to check whether the solution </w:t>
            </w:r>
            <w:r w:rsidR="006351C7">
              <w:t>fits</w:t>
            </w:r>
            <w:r>
              <w:t xml:space="preserve"> the requirements.</w:t>
            </w:r>
          </w:p>
          <w:p w14:paraId="18F19EC5" w14:textId="7BFC7273" w:rsidR="00330095" w:rsidRDefault="00330095" w:rsidP="00330095">
            <w:pPr>
              <w:pStyle w:val="BodyText"/>
              <w:ind w:left="0"/>
            </w:pPr>
            <w:r>
              <w:t>Also, she will contribute to other roles’ responsibilities such as Project Manager, Tester.</w:t>
            </w:r>
          </w:p>
        </w:tc>
      </w:tr>
    </w:tbl>
    <w:p w14:paraId="1AD3D107" w14:textId="77777777" w:rsidR="00D05185" w:rsidRDefault="00D05185" w:rsidP="00D05185">
      <w:pPr>
        <w:pStyle w:val="BodyText"/>
        <w:ind w:left="360"/>
      </w:pPr>
    </w:p>
    <w:tbl>
      <w:tblPr>
        <w:tblStyle w:val="TableGrid"/>
        <w:tblW w:w="0" w:type="auto"/>
        <w:tblInd w:w="360" w:type="dxa"/>
        <w:tblLook w:val="04A0" w:firstRow="1" w:lastRow="0" w:firstColumn="1" w:lastColumn="0" w:noHBand="0" w:noVBand="1"/>
      </w:tblPr>
      <w:tblGrid>
        <w:gridCol w:w="4505"/>
        <w:gridCol w:w="4485"/>
      </w:tblGrid>
      <w:tr w:rsidR="009C55A0" w14:paraId="3BA6787F" w14:textId="77777777" w:rsidTr="009C55A0">
        <w:tc>
          <w:tcPr>
            <w:tcW w:w="4613" w:type="dxa"/>
          </w:tcPr>
          <w:p w14:paraId="4B06BC4E" w14:textId="77777777" w:rsidR="009C55A0" w:rsidRPr="009C55A0" w:rsidRDefault="009C55A0" w:rsidP="00D05185">
            <w:pPr>
              <w:pStyle w:val="BodyText"/>
              <w:ind w:left="0"/>
              <w:rPr>
                <w:b/>
              </w:rPr>
            </w:pPr>
            <w:r w:rsidRPr="009C55A0">
              <w:rPr>
                <w:b/>
              </w:rPr>
              <w:t>Communication Channels</w:t>
            </w:r>
          </w:p>
        </w:tc>
        <w:tc>
          <w:tcPr>
            <w:tcW w:w="4603" w:type="dxa"/>
          </w:tcPr>
          <w:p w14:paraId="5C72D01B" w14:textId="77777777" w:rsidR="009C55A0" w:rsidRPr="009C55A0" w:rsidRDefault="009C55A0" w:rsidP="00D05185">
            <w:pPr>
              <w:pStyle w:val="BodyText"/>
              <w:ind w:left="0"/>
              <w:rPr>
                <w:b/>
              </w:rPr>
            </w:pPr>
            <w:r w:rsidRPr="009C55A0">
              <w:rPr>
                <w:b/>
              </w:rPr>
              <w:t>Applicability</w:t>
            </w:r>
          </w:p>
        </w:tc>
      </w:tr>
      <w:tr w:rsidR="009C55A0" w14:paraId="497D1F9F" w14:textId="77777777" w:rsidTr="009C55A0">
        <w:tc>
          <w:tcPr>
            <w:tcW w:w="4613" w:type="dxa"/>
          </w:tcPr>
          <w:p w14:paraId="7C696E0F" w14:textId="77777777" w:rsidR="009C55A0" w:rsidRDefault="009C55A0" w:rsidP="00D05185">
            <w:pPr>
              <w:pStyle w:val="BodyText"/>
              <w:ind w:left="0"/>
            </w:pPr>
            <w:r>
              <w:t xml:space="preserve">Microsoft Teams Video Conference App. </w:t>
            </w:r>
          </w:p>
        </w:tc>
        <w:tc>
          <w:tcPr>
            <w:tcW w:w="4603" w:type="dxa"/>
          </w:tcPr>
          <w:p w14:paraId="73B0320D" w14:textId="77777777" w:rsidR="009C55A0" w:rsidRDefault="009C55A0" w:rsidP="00D05185">
            <w:pPr>
              <w:pStyle w:val="BodyText"/>
              <w:ind w:left="0"/>
            </w:pPr>
            <w:r>
              <w:t xml:space="preserve">Applicable for all </w:t>
            </w:r>
            <w:r w:rsidR="005632C1">
              <w:t>members</w:t>
            </w:r>
          </w:p>
        </w:tc>
      </w:tr>
      <w:tr w:rsidR="009C55A0" w14:paraId="5C90A56B" w14:textId="77777777" w:rsidTr="009C55A0">
        <w:tc>
          <w:tcPr>
            <w:tcW w:w="4613" w:type="dxa"/>
          </w:tcPr>
          <w:p w14:paraId="6032FD30" w14:textId="77777777" w:rsidR="009C55A0" w:rsidRDefault="009C55A0" w:rsidP="009C55A0">
            <w:pPr>
              <w:pStyle w:val="BodyText"/>
              <w:ind w:left="0"/>
            </w:pPr>
            <w:r>
              <w:t>Whatsapp Messaging App.</w:t>
            </w:r>
          </w:p>
        </w:tc>
        <w:tc>
          <w:tcPr>
            <w:tcW w:w="4603" w:type="dxa"/>
          </w:tcPr>
          <w:p w14:paraId="1F27FFE5" w14:textId="77777777" w:rsidR="009C55A0" w:rsidRDefault="009C55A0" w:rsidP="009C55A0">
            <w:r w:rsidRPr="00EE51FA">
              <w:t xml:space="preserve">Applicable for all </w:t>
            </w:r>
            <w:r w:rsidR="005632C1">
              <w:t>members</w:t>
            </w:r>
          </w:p>
        </w:tc>
      </w:tr>
      <w:tr w:rsidR="009C55A0" w14:paraId="7AFDB3DB" w14:textId="77777777" w:rsidTr="009C55A0">
        <w:tc>
          <w:tcPr>
            <w:tcW w:w="4613" w:type="dxa"/>
          </w:tcPr>
          <w:p w14:paraId="3426E0AC" w14:textId="77777777" w:rsidR="009C55A0" w:rsidRDefault="009C55A0" w:rsidP="009C55A0">
            <w:pPr>
              <w:pStyle w:val="BodyText"/>
              <w:ind w:left="0"/>
            </w:pPr>
            <w:r>
              <w:t>Trello (Assigning Tasks)</w:t>
            </w:r>
          </w:p>
        </w:tc>
        <w:tc>
          <w:tcPr>
            <w:tcW w:w="4603" w:type="dxa"/>
          </w:tcPr>
          <w:p w14:paraId="5286086A" w14:textId="77777777" w:rsidR="009C55A0" w:rsidRDefault="009C55A0" w:rsidP="009C55A0">
            <w:r w:rsidRPr="00EE51FA">
              <w:t xml:space="preserve">Applicable for all </w:t>
            </w:r>
            <w:r w:rsidR="005632C1">
              <w:t>members</w:t>
            </w:r>
          </w:p>
        </w:tc>
      </w:tr>
      <w:tr w:rsidR="001965C1" w14:paraId="3DC83DFC" w14:textId="77777777" w:rsidTr="009C55A0">
        <w:tc>
          <w:tcPr>
            <w:tcW w:w="4613" w:type="dxa"/>
          </w:tcPr>
          <w:p w14:paraId="18130A9C" w14:textId="2878E77E" w:rsidR="001965C1" w:rsidRDefault="001965C1" w:rsidP="009C55A0">
            <w:pPr>
              <w:pStyle w:val="BodyText"/>
              <w:ind w:left="0"/>
            </w:pPr>
            <w:r>
              <w:t>GitHub Repository</w:t>
            </w:r>
          </w:p>
        </w:tc>
        <w:tc>
          <w:tcPr>
            <w:tcW w:w="4603" w:type="dxa"/>
          </w:tcPr>
          <w:p w14:paraId="2D8AB82C" w14:textId="65004C46" w:rsidR="001965C1" w:rsidRPr="00EE51FA" w:rsidRDefault="001965C1" w:rsidP="009C55A0">
            <w:r>
              <w:t>Applicable for all members</w:t>
            </w:r>
          </w:p>
        </w:tc>
      </w:tr>
    </w:tbl>
    <w:p w14:paraId="71E9C13B" w14:textId="77777777" w:rsidR="009C55A0" w:rsidRDefault="009C55A0" w:rsidP="00D05185">
      <w:pPr>
        <w:pStyle w:val="BodyText"/>
        <w:ind w:left="360"/>
      </w:pPr>
    </w:p>
    <w:p w14:paraId="2FA6EB32" w14:textId="77777777" w:rsidR="009C55A0" w:rsidRPr="00D05185" w:rsidRDefault="009C55A0" w:rsidP="00D05185">
      <w:pPr>
        <w:pStyle w:val="BodyText"/>
        <w:ind w:left="360"/>
      </w:pPr>
      <w:r>
        <w:t>Communication Options: Microsoft Teams</w:t>
      </w:r>
    </w:p>
    <w:p w14:paraId="3199B342" w14:textId="77777777"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14:paraId="1A549366" w14:textId="1364ED0F" w:rsidR="006710A0" w:rsidRDefault="006710A0" w:rsidP="006710A0">
      <w:pPr>
        <w:pStyle w:val="InfoBlue"/>
        <w:jc w:val="both"/>
        <w:rPr>
          <w:color w:val="000000" w:themeColor="text1"/>
        </w:rPr>
      </w:pPr>
      <w:r>
        <w:rPr>
          <w:color w:val="000000" w:themeColor="text1"/>
        </w:rPr>
        <w:t xml:space="preserve">Iterative incremental development practice will be used in this project. Development will start </w:t>
      </w:r>
      <w:r w:rsidR="00A60AAC">
        <w:rPr>
          <w:color w:val="000000" w:themeColor="text1"/>
        </w:rPr>
        <w:t>once</w:t>
      </w:r>
      <w:r>
        <w:rPr>
          <w:color w:val="000000" w:themeColor="text1"/>
        </w:rPr>
        <w:t xml:space="preserve"> the most essential key requirements</w:t>
      </w:r>
      <w:r w:rsidR="00A60AAC">
        <w:rPr>
          <w:color w:val="000000" w:themeColor="text1"/>
        </w:rPr>
        <w:t xml:space="preserve"> are defined</w:t>
      </w:r>
      <w:r>
        <w:rPr>
          <w:color w:val="000000" w:themeColor="text1"/>
        </w:rPr>
        <w:t xml:space="preserve">, and a fully functional and tested product will be the output of each iteration. </w:t>
      </w:r>
    </w:p>
    <w:p w14:paraId="21E71788" w14:textId="28A948D7" w:rsidR="00A60AAC" w:rsidRPr="00A60AAC" w:rsidRDefault="00A60AAC" w:rsidP="00A60AAC">
      <w:pPr>
        <w:pStyle w:val="BodyText"/>
        <w:ind w:left="360"/>
      </w:pPr>
      <w:r>
        <w:rPr>
          <w:rFonts w:ascii="Times" w:hAnsi="Times"/>
          <w:color w:val="000000" w:themeColor="text1"/>
        </w:rPr>
        <w:lastRenderedPageBreak/>
        <w:t>In more detail, c</w:t>
      </w:r>
      <w:r w:rsidRPr="00A60AAC">
        <w:rPr>
          <w:rFonts w:ascii="Times" w:hAnsi="Times"/>
          <w:color w:val="000000" w:themeColor="text1"/>
        </w:rPr>
        <w:t>ontinuous development-testing-deployment methodology</w:t>
      </w:r>
      <w:r>
        <w:rPr>
          <w:rFonts w:ascii="Times" w:hAnsi="Times"/>
          <w:color w:val="000000" w:themeColor="text1"/>
        </w:rPr>
        <w:t xml:space="preserve"> will be used. </w:t>
      </w:r>
      <w:r w:rsidRPr="00A60AAC">
        <w:rPr>
          <w:rFonts w:ascii="Times" w:hAnsi="Times"/>
          <w:color w:val="000000" w:themeColor="text1"/>
        </w:rPr>
        <w:t xml:space="preserve">Development will start as soon as requirements are defined. Unit-testing will be handled concurrently with development. </w:t>
      </w:r>
      <w:r w:rsidR="00B239CB">
        <w:rPr>
          <w:rFonts w:ascii="Times" w:hAnsi="Times"/>
          <w:color w:val="000000" w:themeColor="text1"/>
        </w:rPr>
        <w:t xml:space="preserve">After succeeding in unit-tests different software components will be integrated and system tests start. </w:t>
      </w:r>
      <w:r w:rsidRPr="00A60AAC">
        <w:rPr>
          <w:rFonts w:ascii="Times" w:hAnsi="Times"/>
          <w:color w:val="000000" w:themeColor="text1"/>
        </w:rPr>
        <w:t xml:space="preserve">After succeeding in </w:t>
      </w:r>
      <w:r w:rsidR="00B239CB">
        <w:rPr>
          <w:rFonts w:ascii="Times" w:hAnsi="Times"/>
          <w:color w:val="000000" w:themeColor="text1"/>
        </w:rPr>
        <w:t xml:space="preserve">system </w:t>
      </w:r>
      <w:r w:rsidRPr="00A60AAC">
        <w:rPr>
          <w:rFonts w:ascii="Times" w:hAnsi="Times"/>
          <w:color w:val="000000" w:themeColor="text1"/>
        </w:rPr>
        <w:t>tests, the final product of the related development cycle will be deployed as soon as possible to make it available to customers instantly</w:t>
      </w:r>
      <w:r>
        <w:rPr>
          <w:rFonts w:ascii="Times" w:hAnsi="Times"/>
          <w:color w:val="000000" w:themeColor="text1"/>
        </w:rPr>
        <w:t>.</w:t>
      </w:r>
    </w:p>
    <w:p w14:paraId="39A761CF" w14:textId="28260636" w:rsidR="006710A0" w:rsidRDefault="006710A0" w:rsidP="006710A0">
      <w:pPr>
        <w:pStyle w:val="InfoBlue"/>
        <w:jc w:val="both"/>
        <w:rPr>
          <w:color w:val="000000" w:themeColor="text1"/>
        </w:rPr>
      </w:pPr>
      <w:r>
        <w:rPr>
          <w:color w:val="000000" w:themeColor="text1"/>
        </w:rPr>
        <w:t>The first release of the project will consist of one inception, two elaboration and one construction phase. Process will be tracked through the planned and done work items in each iteration</w:t>
      </w:r>
      <w:r w:rsidR="00B239CB">
        <w:rPr>
          <w:color w:val="000000" w:themeColor="text1"/>
        </w:rPr>
        <w:t>, the work items will be tracked on Trello for ease of monitoring and managing tasks</w:t>
      </w:r>
      <w:r>
        <w:rPr>
          <w:color w:val="000000" w:themeColor="text1"/>
        </w:rPr>
        <w:t>. At the end of each iteration, quality team evaluation and advisor’s feedback will be given.</w:t>
      </w:r>
      <w:r w:rsidR="00A60AAC">
        <w:rPr>
          <w:color w:val="000000" w:themeColor="text1"/>
        </w:rPr>
        <w:t xml:space="preserve"> Later iterations will be planned according to the feedbacks.</w:t>
      </w:r>
    </w:p>
    <w:p w14:paraId="489F4B20" w14:textId="77777777" w:rsidR="00617192" w:rsidRDefault="00617192" w:rsidP="00466E89">
      <w:pPr>
        <w:pStyle w:val="Heading1"/>
      </w:pPr>
      <w:r>
        <w:t xml:space="preserve">Project </w:t>
      </w:r>
      <w:bookmarkEnd w:id="7"/>
      <w:bookmarkEnd w:id="8"/>
      <w:r w:rsidR="00466E89">
        <w:t>m</w:t>
      </w:r>
      <w:r>
        <w:t xml:space="preserve">ilestones and </w:t>
      </w:r>
      <w:r w:rsidR="00466E89">
        <w:t>o</w:t>
      </w:r>
      <w:r>
        <w:t>bjectives</w:t>
      </w:r>
    </w:p>
    <w:p w14:paraId="24ACECF0" w14:textId="77777777" w:rsidR="00880534" w:rsidRPr="00880534" w:rsidRDefault="00880534" w:rsidP="0088053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4143"/>
        <w:gridCol w:w="1795"/>
        <w:gridCol w:w="1687"/>
      </w:tblGrid>
      <w:tr w:rsidR="00880534" w14:paraId="7BC7188B" w14:textId="77777777" w:rsidTr="00D02AE4">
        <w:tc>
          <w:tcPr>
            <w:tcW w:w="1005" w:type="dxa"/>
            <w:shd w:val="clear" w:color="auto" w:fill="E6E6E6"/>
          </w:tcPr>
          <w:p w14:paraId="190A7580" w14:textId="77777777" w:rsidR="00880534" w:rsidRPr="001C4707" w:rsidRDefault="00880534" w:rsidP="00EF0522">
            <w:pPr>
              <w:pStyle w:val="BodyText"/>
              <w:spacing w:before="60"/>
              <w:ind w:left="0"/>
              <w:rPr>
                <w:rFonts w:ascii="Arial" w:hAnsi="Arial" w:cs="Arial"/>
                <w:b/>
                <w:bCs/>
              </w:rPr>
            </w:pPr>
            <w:r w:rsidRPr="001C4707">
              <w:rPr>
                <w:rFonts w:ascii="Arial" w:hAnsi="Arial" w:cs="Arial"/>
                <w:b/>
                <w:bCs/>
              </w:rPr>
              <w:t>Iteration</w:t>
            </w:r>
          </w:p>
        </w:tc>
        <w:tc>
          <w:tcPr>
            <w:tcW w:w="4143" w:type="dxa"/>
            <w:shd w:val="clear" w:color="auto" w:fill="E6E6E6"/>
          </w:tcPr>
          <w:p w14:paraId="414A7FD3" w14:textId="77777777" w:rsidR="00880534" w:rsidRPr="001C4707" w:rsidRDefault="00880534" w:rsidP="00EF0522">
            <w:pPr>
              <w:pStyle w:val="BodyText"/>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5" w:type="dxa"/>
            <w:shd w:val="clear" w:color="auto" w:fill="E6E6E6"/>
          </w:tcPr>
          <w:p w14:paraId="621690B3" w14:textId="77777777" w:rsidR="00880534" w:rsidRPr="001C4707" w:rsidRDefault="00880534" w:rsidP="00EF0522">
            <w:pPr>
              <w:pStyle w:val="BodyText"/>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16BA1512" w14:textId="77777777" w:rsidR="00880534" w:rsidRPr="001C4707" w:rsidRDefault="00880534" w:rsidP="00EF0522">
            <w:pPr>
              <w:pStyle w:val="BodyText"/>
              <w:spacing w:before="60"/>
              <w:ind w:left="0"/>
              <w:rPr>
                <w:rFonts w:ascii="Arial" w:hAnsi="Arial" w:cs="Arial"/>
                <w:b/>
                <w:bCs/>
              </w:rPr>
            </w:pPr>
            <w:r w:rsidRPr="001C4707">
              <w:rPr>
                <w:rFonts w:ascii="Arial" w:hAnsi="Arial" w:cs="Arial"/>
                <w:b/>
                <w:bCs/>
              </w:rPr>
              <w:t>Target velocity</w:t>
            </w:r>
          </w:p>
        </w:tc>
      </w:tr>
      <w:tr w:rsidR="00880534" w14:paraId="2EC20CBE" w14:textId="77777777" w:rsidTr="00D02AE4">
        <w:tc>
          <w:tcPr>
            <w:tcW w:w="1005" w:type="dxa"/>
          </w:tcPr>
          <w:p w14:paraId="200597DD" w14:textId="77777777" w:rsidR="00880534" w:rsidRPr="001C4707" w:rsidRDefault="00880534" w:rsidP="00EF0522">
            <w:pPr>
              <w:pStyle w:val="BodyText"/>
              <w:spacing w:before="60"/>
              <w:ind w:left="0"/>
            </w:pPr>
            <w:r w:rsidRPr="001C4707">
              <w:t>I1</w:t>
            </w:r>
          </w:p>
        </w:tc>
        <w:tc>
          <w:tcPr>
            <w:tcW w:w="4143" w:type="dxa"/>
          </w:tcPr>
          <w:p w14:paraId="4F0FBC49" w14:textId="4012EE4F" w:rsidR="00144088" w:rsidRDefault="00144088" w:rsidP="00B3080C">
            <w:pPr>
              <w:pStyle w:val="BodyText"/>
              <w:numPr>
                <w:ilvl w:val="0"/>
                <w:numId w:val="10"/>
              </w:numPr>
              <w:spacing w:before="60"/>
            </w:pPr>
            <w:r>
              <w:t>Mitigate Risk 1 and Risk 5</w:t>
            </w:r>
          </w:p>
          <w:p w14:paraId="388EE257" w14:textId="2AD57B5C" w:rsidR="00880534" w:rsidRDefault="00351080" w:rsidP="00B3080C">
            <w:pPr>
              <w:pStyle w:val="BodyText"/>
              <w:numPr>
                <w:ilvl w:val="0"/>
                <w:numId w:val="10"/>
              </w:numPr>
              <w:spacing w:before="60"/>
            </w:pPr>
            <w:r>
              <w:t>Create</w:t>
            </w:r>
            <w:r w:rsidR="00270CC8">
              <w:t xml:space="preserve"> brief documentation for</w:t>
            </w:r>
            <w:r>
              <w:t xml:space="preserve"> </w:t>
            </w:r>
            <w:r w:rsidR="00270CC8">
              <w:t>primary</w:t>
            </w:r>
            <w:r>
              <w:t xml:space="preserve"> use </w:t>
            </w:r>
            <w:r w:rsidR="00270CC8">
              <w:t>cases</w:t>
            </w:r>
          </w:p>
          <w:p w14:paraId="2C3F074D" w14:textId="7194D7D6" w:rsidR="00351080" w:rsidRDefault="00351080" w:rsidP="00B3080C">
            <w:pPr>
              <w:pStyle w:val="BodyText"/>
              <w:numPr>
                <w:ilvl w:val="0"/>
                <w:numId w:val="10"/>
              </w:numPr>
              <w:spacing w:before="60"/>
            </w:pPr>
            <w:r>
              <w:t>Write Use Case 5.1 (Create a Task) in fully dressed form</w:t>
            </w:r>
          </w:p>
          <w:p w14:paraId="13288150" w14:textId="5E37D119" w:rsidR="00351080" w:rsidRPr="001C4707" w:rsidRDefault="00351080" w:rsidP="00B3080C">
            <w:pPr>
              <w:pStyle w:val="BodyText"/>
              <w:numPr>
                <w:ilvl w:val="0"/>
                <w:numId w:val="10"/>
              </w:numPr>
              <w:spacing w:before="60"/>
            </w:pPr>
            <w:r>
              <w:t>Write Use Case 5.6 (Set User Profile) in fully dressed form</w:t>
            </w:r>
          </w:p>
        </w:tc>
        <w:tc>
          <w:tcPr>
            <w:tcW w:w="1795" w:type="dxa"/>
          </w:tcPr>
          <w:p w14:paraId="13F58BD1" w14:textId="15AAA1B0" w:rsidR="00880534" w:rsidRPr="001C4707" w:rsidRDefault="00492B3B" w:rsidP="00EF0522">
            <w:pPr>
              <w:pStyle w:val="BodyText"/>
              <w:spacing w:before="60"/>
              <w:ind w:left="0"/>
            </w:pPr>
            <w:r>
              <w:t>24</w:t>
            </w:r>
            <w:r w:rsidR="00351080">
              <w:t>.10.2023-04.11.2023</w:t>
            </w:r>
          </w:p>
        </w:tc>
        <w:tc>
          <w:tcPr>
            <w:tcW w:w="1687" w:type="dxa"/>
          </w:tcPr>
          <w:p w14:paraId="4E019BC7" w14:textId="5ED0D15F" w:rsidR="00880534" w:rsidRPr="001C4707" w:rsidRDefault="0000079A" w:rsidP="00EF0522">
            <w:pPr>
              <w:pStyle w:val="BodyText"/>
              <w:spacing w:before="60"/>
              <w:ind w:left="0"/>
            </w:pPr>
            <w:r>
              <w:t>1</w:t>
            </w:r>
            <w:r w:rsidR="00492B3B">
              <w:t>1</w:t>
            </w:r>
            <w:r>
              <w:t xml:space="preserve"> days</w:t>
            </w:r>
          </w:p>
        </w:tc>
      </w:tr>
      <w:tr w:rsidR="00D02AE4" w14:paraId="76BD021F" w14:textId="77777777" w:rsidTr="00D02AE4">
        <w:tc>
          <w:tcPr>
            <w:tcW w:w="1005" w:type="dxa"/>
          </w:tcPr>
          <w:p w14:paraId="656F9AA1" w14:textId="77777777" w:rsidR="00D02AE4" w:rsidRPr="001C4707" w:rsidRDefault="00D02AE4" w:rsidP="00D02AE4">
            <w:pPr>
              <w:pStyle w:val="BodyText"/>
              <w:spacing w:before="60"/>
              <w:ind w:left="0"/>
            </w:pPr>
            <w:r w:rsidRPr="001C4707">
              <w:t>I2</w:t>
            </w:r>
          </w:p>
        </w:tc>
        <w:tc>
          <w:tcPr>
            <w:tcW w:w="4143" w:type="dxa"/>
          </w:tcPr>
          <w:p w14:paraId="295BCAE0" w14:textId="18318FF5" w:rsidR="00144088" w:rsidRDefault="00144088" w:rsidP="000839BD">
            <w:pPr>
              <w:pStyle w:val="BodyText"/>
              <w:numPr>
                <w:ilvl w:val="0"/>
                <w:numId w:val="16"/>
              </w:numPr>
              <w:spacing w:before="60"/>
            </w:pPr>
            <w:r>
              <w:t>Mitigate Risk 1 and Risk 5</w:t>
            </w:r>
          </w:p>
          <w:p w14:paraId="2D171BF2" w14:textId="0D85E27E" w:rsidR="00A658EA" w:rsidRDefault="00A658EA" w:rsidP="000839BD">
            <w:pPr>
              <w:pStyle w:val="BodyText"/>
              <w:numPr>
                <w:ilvl w:val="0"/>
                <w:numId w:val="16"/>
              </w:numPr>
              <w:spacing w:before="60"/>
            </w:pPr>
            <w:r>
              <w:t>Develop Use Case 5.1 (Create a Task)</w:t>
            </w:r>
            <w:r w:rsidR="00A76A0B">
              <w:t>, Scenarios 5.2, 5.3, 5.4</w:t>
            </w:r>
            <w:r w:rsidR="00270CC8">
              <w:t>, 5.5</w:t>
            </w:r>
          </w:p>
          <w:p w14:paraId="0FB1273E" w14:textId="644EC1FB" w:rsidR="00A658EA" w:rsidRDefault="00A658EA" w:rsidP="000839BD">
            <w:pPr>
              <w:pStyle w:val="BodyText"/>
              <w:numPr>
                <w:ilvl w:val="0"/>
                <w:numId w:val="16"/>
              </w:numPr>
              <w:spacing w:before="60"/>
            </w:pPr>
            <w:r>
              <w:t>Develop Use Case 5.6 (Set User Profile)</w:t>
            </w:r>
            <w:r w:rsidR="00A76A0B">
              <w:t>, Scenarios 5.1, 5.2</w:t>
            </w:r>
          </w:p>
          <w:p w14:paraId="00CDFB1F" w14:textId="754992EF" w:rsidR="00D02AE4" w:rsidRDefault="007A0F2C" w:rsidP="000839BD">
            <w:pPr>
              <w:pStyle w:val="BodyText"/>
              <w:numPr>
                <w:ilvl w:val="0"/>
                <w:numId w:val="16"/>
              </w:numPr>
              <w:spacing w:before="60"/>
            </w:pPr>
            <w:r>
              <w:t>Write Use Case 5.2 (Update the Task) in fully dressed form</w:t>
            </w:r>
          </w:p>
          <w:p w14:paraId="2296C0A7" w14:textId="69F529FA" w:rsidR="000839BD" w:rsidRDefault="000839BD" w:rsidP="000839BD">
            <w:pPr>
              <w:pStyle w:val="BodyText"/>
              <w:numPr>
                <w:ilvl w:val="0"/>
                <w:numId w:val="16"/>
              </w:numPr>
              <w:spacing w:before="60"/>
            </w:pPr>
            <w:r>
              <w:t>Develop Use Case 5.2 (Update the Task), Scenarios to be decided</w:t>
            </w:r>
          </w:p>
          <w:p w14:paraId="42255FF9" w14:textId="77777777" w:rsidR="007A0F2C" w:rsidRDefault="007A0F2C" w:rsidP="000839BD">
            <w:pPr>
              <w:pStyle w:val="BodyText"/>
              <w:numPr>
                <w:ilvl w:val="0"/>
                <w:numId w:val="16"/>
              </w:numPr>
              <w:spacing w:before="60"/>
            </w:pPr>
            <w:r>
              <w:t>Write Use Case 5.3 (Remove the Task) in fully dressed form</w:t>
            </w:r>
          </w:p>
          <w:p w14:paraId="13A2B72C" w14:textId="633AA221" w:rsidR="000839BD" w:rsidRPr="001C4707" w:rsidRDefault="000839BD" w:rsidP="000839BD">
            <w:pPr>
              <w:pStyle w:val="BodyText"/>
              <w:numPr>
                <w:ilvl w:val="0"/>
                <w:numId w:val="16"/>
              </w:numPr>
              <w:spacing w:before="60"/>
            </w:pPr>
            <w:r>
              <w:t>Develop Use Case 5.3 (Remove the Task), Scenarios to be decided</w:t>
            </w:r>
          </w:p>
        </w:tc>
        <w:tc>
          <w:tcPr>
            <w:tcW w:w="1795" w:type="dxa"/>
          </w:tcPr>
          <w:p w14:paraId="6459D67E" w14:textId="79638208" w:rsidR="00D02AE4" w:rsidRPr="001C4707" w:rsidRDefault="007A0F2C" w:rsidP="00D02AE4">
            <w:pPr>
              <w:pStyle w:val="BodyText"/>
              <w:spacing w:before="60"/>
              <w:ind w:left="0"/>
            </w:pPr>
            <w:r>
              <w:t>07.11.2023-25.11.2023</w:t>
            </w:r>
          </w:p>
        </w:tc>
        <w:tc>
          <w:tcPr>
            <w:tcW w:w="1687" w:type="dxa"/>
          </w:tcPr>
          <w:p w14:paraId="72829B9C" w14:textId="0A70F40B" w:rsidR="00D02AE4" w:rsidRDefault="0000079A" w:rsidP="00D02AE4">
            <w:pPr>
              <w:pStyle w:val="BodyText"/>
              <w:spacing w:before="60"/>
              <w:ind w:left="0"/>
            </w:pPr>
            <w:r>
              <w:t>18 days</w:t>
            </w:r>
          </w:p>
          <w:p w14:paraId="658692DC" w14:textId="4CD81B5B" w:rsidR="0000079A" w:rsidRPr="0000079A" w:rsidRDefault="0000079A" w:rsidP="0000079A">
            <w:pPr>
              <w:jc w:val="center"/>
            </w:pPr>
          </w:p>
        </w:tc>
      </w:tr>
      <w:tr w:rsidR="00D02AE4" w14:paraId="1C83AB61" w14:textId="77777777" w:rsidTr="00D02AE4">
        <w:tc>
          <w:tcPr>
            <w:tcW w:w="1005" w:type="dxa"/>
          </w:tcPr>
          <w:p w14:paraId="4F525852" w14:textId="7AC1759F" w:rsidR="00D02AE4" w:rsidRPr="001C4707" w:rsidRDefault="00D02AE4" w:rsidP="00D02AE4">
            <w:pPr>
              <w:pStyle w:val="BodyText"/>
              <w:spacing w:before="60"/>
              <w:ind w:left="0"/>
            </w:pPr>
            <w:r>
              <w:t>I3</w:t>
            </w:r>
          </w:p>
        </w:tc>
        <w:tc>
          <w:tcPr>
            <w:tcW w:w="4143" w:type="dxa"/>
          </w:tcPr>
          <w:p w14:paraId="060B2EDB" w14:textId="78DC2837" w:rsidR="00144088" w:rsidRDefault="00144088" w:rsidP="0057294E">
            <w:pPr>
              <w:pStyle w:val="BodyText"/>
              <w:numPr>
                <w:ilvl w:val="0"/>
                <w:numId w:val="17"/>
              </w:numPr>
              <w:spacing w:before="60"/>
            </w:pPr>
            <w:r>
              <w:t>Mitigate Risk 1 and Risk 5</w:t>
            </w:r>
          </w:p>
          <w:p w14:paraId="12FC31AB" w14:textId="3D644841" w:rsidR="002668F0" w:rsidRDefault="002668F0" w:rsidP="0057294E">
            <w:pPr>
              <w:pStyle w:val="BodyText"/>
              <w:numPr>
                <w:ilvl w:val="0"/>
                <w:numId w:val="17"/>
              </w:numPr>
              <w:spacing w:before="60"/>
            </w:pPr>
            <w:r>
              <w:t>Mitigate Risk 2</w:t>
            </w:r>
          </w:p>
          <w:p w14:paraId="2FD4B4F1" w14:textId="36BE5DDD" w:rsidR="00A658EA" w:rsidRDefault="00A658EA" w:rsidP="0057294E">
            <w:pPr>
              <w:pStyle w:val="BodyText"/>
              <w:numPr>
                <w:ilvl w:val="0"/>
                <w:numId w:val="17"/>
              </w:numPr>
              <w:spacing w:before="60"/>
            </w:pPr>
            <w:r>
              <w:t>Write Use Case 5.4 (Create Subtask) in fully dressed form</w:t>
            </w:r>
          </w:p>
          <w:p w14:paraId="4023C6BF" w14:textId="627C25A3" w:rsidR="000839BD" w:rsidRDefault="000839BD" w:rsidP="0057294E">
            <w:pPr>
              <w:pStyle w:val="BodyText"/>
              <w:numPr>
                <w:ilvl w:val="0"/>
                <w:numId w:val="17"/>
              </w:numPr>
              <w:spacing w:before="60"/>
            </w:pPr>
            <w:r>
              <w:t>Develop Use Case 5.4 (Create Subtask), Scenarios to be decided</w:t>
            </w:r>
          </w:p>
          <w:p w14:paraId="23D2A544" w14:textId="77777777" w:rsidR="00D02AE4" w:rsidRDefault="00A658EA" w:rsidP="0057294E">
            <w:pPr>
              <w:pStyle w:val="BodyText"/>
              <w:numPr>
                <w:ilvl w:val="0"/>
                <w:numId w:val="17"/>
              </w:numPr>
              <w:spacing w:before="60"/>
            </w:pPr>
            <w:r>
              <w:lastRenderedPageBreak/>
              <w:t>Write Use Case 5.5 (Review Existing Task) in fully dressed form</w:t>
            </w:r>
          </w:p>
          <w:p w14:paraId="360DA3A6" w14:textId="77777777" w:rsidR="000839BD" w:rsidRDefault="000839BD" w:rsidP="0057294E">
            <w:pPr>
              <w:pStyle w:val="BodyText"/>
              <w:numPr>
                <w:ilvl w:val="0"/>
                <w:numId w:val="17"/>
              </w:numPr>
              <w:spacing w:before="60"/>
            </w:pPr>
            <w:r>
              <w:t>Develop Use Case 5.5 (Review Existing Task), Scenarios to be decided</w:t>
            </w:r>
          </w:p>
          <w:p w14:paraId="444BF843" w14:textId="77777777" w:rsidR="0057294E" w:rsidRDefault="0057294E" w:rsidP="0057294E">
            <w:pPr>
              <w:pStyle w:val="BodyText"/>
              <w:numPr>
                <w:ilvl w:val="0"/>
                <w:numId w:val="17"/>
              </w:numPr>
              <w:spacing w:before="60"/>
            </w:pPr>
            <w:r>
              <w:t>Write Use Case 5.7 (Add Friend) in fully dressed form</w:t>
            </w:r>
          </w:p>
          <w:p w14:paraId="317FFDD4" w14:textId="77777777" w:rsidR="0057294E" w:rsidRDefault="0057294E" w:rsidP="0057294E">
            <w:pPr>
              <w:pStyle w:val="BodyText"/>
              <w:numPr>
                <w:ilvl w:val="0"/>
                <w:numId w:val="17"/>
              </w:numPr>
              <w:spacing w:before="60"/>
            </w:pPr>
            <w:r>
              <w:t xml:space="preserve">Develop Use Case 5.7 (Add Friend), Scenarios to be decided </w:t>
            </w:r>
          </w:p>
          <w:p w14:paraId="16397F8A" w14:textId="77777777" w:rsidR="0057294E" w:rsidRDefault="0057294E" w:rsidP="0057294E">
            <w:pPr>
              <w:pStyle w:val="BodyText"/>
              <w:numPr>
                <w:ilvl w:val="0"/>
                <w:numId w:val="17"/>
              </w:numPr>
              <w:spacing w:before="60"/>
            </w:pPr>
            <w:r>
              <w:t>Write Use Case 5.8 (Remove Friend) in fully dressed form</w:t>
            </w:r>
          </w:p>
          <w:p w14:paraId="49B4B367" w14:textId="77777777" w:rsidR="0057294E" w:rsidRDefault="0057294E" w:rsidP="0057294E">
            <w:pPr>
              <w:pStyle w:val="BodyText"/>
              <w:numPr>
                <w:ilvl w:val="0"/>
                <w:numId w:val="17"/>
              </w:numPr>
              <w:spacing w:before="60"/>
            </w:pPr>
            <w:r>
              <w:t>Write Use Case 5.13 (View Calendar) in fully dressed form</w:t>
            </w:r>
          </w:p>
          <w:p w14:paraId="7C2F1AA7" w14:textId="59CFB6BE" w:rsidR="0057294E" w:rsidRDefault="0057294E" w:rsidP="0057294E">
            <w:pPr>
              <w:pStyle w:val="BodyText"/>
              <w:numPr>
                <w:ilvl w:val="0"/>
                <w:numId w:val="17"/>
              </w:numPr>
              <w:spacing w:before="60"/>
            </w:pPr>
            <w:r>
              <w:t>Write Use Case 5.10 (Create Community) in fully dressed form</w:t>
            </w:r>
          </w:p>
          <w:p w14:paraId="2513162A" w14:textId="4504D739" w:rsidR="0057294E" w:rsidRPr="001C4707" w:rsidRDefault="0057294E" w:rsidP="0057294E">
            <w:pPr>
              <w:pStyle w:val="BodyText"/>
              <w:numPr>
                <w:ilvl w:val="0"/>
                <w:numId w:val="17"/>
              </w:numPr>
              <w:spacing w:before="60"/>
            </w:pPr>
            <w:r>
              <w:t>Write Use Case 5.11 (Update Community) in fully dressed form</w:t>
            </w:r>
          </w:p>
        </w:tc>
        <w:tc>
          <w:tcPr>
            <w:tcW w:w="1795" w:type="dxa"/>
          </w:tcPr>
          <w:p w14:paraId="6846019A" w14:textId="57E21717" w:rsidR="00D02AE4" w:rsidRPr="001C4707" w:rsidRDefault="007A0F2C" w:rsidP="00D02AE4">
            <w:pPr>
              <w:pStyle w:val="BodyText"/>
              <w:spacing w:before="60"/>
              <w:ind w:left="0"/>
            </w:pPr>
            <w:r>
              <w:lastRenderedPageBreak/>
              <w:t>28.11.2023-16.12.2023</w:t>
            </w:r>
          </w:p>
        </w:tc>
        <w:tc>
          <w:tcPr>
            <w:tcW w:w="1687" w:type="dxa"/>
          </w:tcPr>
          <w:p w14:paraId="60B86190" w14:textId="3699C0C6" w:rsidR="00D02AE4" w:rsidRPr="001C4707" w:rsidRDefault="0000079A" w:rsidP="00D02AE4">
            <w:pPr>
              <w:pStyle w:val="BodyText"/>
              <w:spacing w:before="60"/>
              <w:ind w:left="0"/>
            </w:pPr>
            <w:r>
              <w:t>18 days</w:t>
            </w:r>
          </w:p>
        </w:tc>
      </w:tr>
      <w:tr w:rsidR="00D02AE4" w14:paraId="0D194D21" w14:textId="77777777" w:rsidTr="00D02AE4">
        <w:tc>
          <w:tcPr>
            <w:tcW w:w="1005" w:type="dxa"/>
          </w:tcPr>
          <w:p w14:paraId="02526875" w14:textId="6D2AB07F" w:rsidR="00D02AE4" w:rsidRPr="001C4707" w:rsidRDefault="00D02AE4" w:rsidP="00EF0522">
            <w:pPr>
              <w:pStyle w:val="BodyText"/>
              <w:spacing w:before="60"/>
              <w:ind w:left="0"/>
            </w:pPr>
            <w:r>
              <w:t>I4</w:t>
            </w:r>
          </w:p>
        </w:tc>
        <w:tc>
          <w:tcPr>
            <w:tcW w:w="4143" w:type="dxa"/>
          </w:tcPr>
          <w:p w14:paraId="5139AB2D" w14:textId="0DD917CD" w:rsidR="0057294E" w:rsidRDefault="0057294E" w:rsidP="0057294E">
            <w:pPr>
              <w:pStyle w:val="BodyText"/>
              <w:numPr>
                <w:ilvl w:val="0"/>
                <w:numId w:val="18"/>
              </w:numPr>
              <w:spacing w:before="60"/>
            </w:pPr>
            <w:r>
              <w:t>Develop Use Case 5.8 (Remove Friend), Scenarios to be decided</w:t>
            </w:r>
          </w:p>
          <w:p w14:paraId="59818BA7" w14:textId="6394742C" w:rsidR="0057294E" w:rsidRDefault="0057294E" w:rsidP="0057294E">
            <w:pPr>
              <w:pStyle w:val="BodyText"/>
              <w:numPr>
                <w:ilvl w:val="0"/>
                <w:numId w:val="18"/>
              </w:numPr>
              <w:spacing w:before="60"/>
            </w:pPr>
            <w:r>
              <w:t>Develop Use Case 5.13 (View Calendar), Scenarios to be decided</w:t>
            </w:r>
          </w:p>
          <w:p w14:paraId="3604D513" w14:textId="77777777" w:rsidR="0057294E" w:rsidRDefault="0057294E" w:rsidP="0057294E">
            <w:pPr>
              <w:pStyle w:val="BodyText"/>
              <w:numPr>
                <w:ilvl w:val="0"/>
                <w:numId w:val="18"/>
              </w:numPr>
              <w:spacing w:before="60"/>
            </w:pPr>
            <w:r>
              <w:t>Develop Use Case 5.10 (Create Community), Scenarios to be decided</w:t>
            </w:r>
          </w:p>
          <w:p w14:paraId="2E7DF72B" w14:textId="78D7AE97" w:rsidR="0057294E" w:rsidRPr="001C4707" w:rsidRDefault="0057294E" w:rsidP="0057294E">
            <w:pPr>
              <w:pStyle w:val="BodyText"/>
              <w:numPr>
                <w:ilvl w:val="0"/>
                <w:numId w:val="18"/>
              </w:numPr>
              <w:spacing w:before="60"/>
            </w:pPr>
            <w:r>
              <w:t>Develop Use Case 5. 11 (Update Community), Scenarios to be decided</w:t>
            </w:r>
          </w:p>
        </w:tc>
        <w:tc>
          <w:tcPr>
            <w:tcW w:w="1795" w:type="dxa"/>
          </w:tcPr>
          <w:p w14:paraId="317FFBF9" w14:textId="01B6AB63" w:rsidR="00D02AE4" w:rsidRPr="001C4707" w:rsidRDefault="007A0F2C" w:rsidP="00EF0522">
            <w:pPr>
              <w:pStyle w:val="BodyText"/>
              <w:spacing w:before="60"/>
              <w:ind w:left="0"/>
            </w:pPr>
            <w:r>
              <w:t>19.12.2023-02.01.202</w:t>
            </w:r>
            <w:r w:rsidR="0000079A">
              <w:t>4</w:t>
            </w:r>
          </w:p>
        </w:tc>
        <w:tc>
          <w:tcPr>
            <w:tcW w:w="1687" w:type="dxa"/>
          </w:tcPr>
          <w:p w14:paraId="15F257A7" w14:textId="72F67AEB" w:rsidR="00D02AE4" w:rsidRPr="001C4707" w:rsidRDefault="0000079A" w:rsidP="00EF0522">
            <w:pPr>
              <w:pStyle w:val="BodyText"/>
              <w:spacing w:before="60"/>
              <w:ind w:left="0"/>
            </w:pPr>
            <w:r>
              <w:t>14 days</w:t>
            </w:r>
          </w:p>
        </w:tc>
      </w:tr>
    </w:tbl>
    <w:bookmarkEnd w:id="2"/>
    <w:bookmarkEnd w:id="3"/>
    <w:bookmarkEnd w:id="4"/>
    <w:p w14:paraId="4C07574C" w14:textId="17F7C9AC" w:rsidR="00B42205" w:rsidRDefault="00FD518E" w:rsidP="00FD518E">
      <w:pPr>
        <w:jc w:val="center"/>
      </w:pPr>
      <w:r>
        <w:t>Table 1: First Release</w:t>
      </w:r>
    </w:p>
    <w:p w14:paraId="4F39A6EE" w14:textId="77777777" w:rsidR="00A4428E" w:rsidRDefault="00A4428E" w:rsidP="00FD518E">
      <w:pPr>
        <w:jc w:val="center"/>
      </w:pPr>
    </w:p>
    <w:p w14:paraId="18007AC4" w14:textId="65727C48" w:rsidR="00D02AE4" w:rsidRDefault="00D02AE4" w:rsidP="00FD518E">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4144"/>
        <w:gridCol w:w="1794"/>
        <w:gridCol w:w="1687"/>
      </w:tblGrid>
      <w:tr w:rsidR="00D02AE4" w14:paraId="6EBAADE4" w14:textId="77777777" w:rsidTr="00D02AE4">
        <w:tc>
          <w:tcPr>
            <w:tcW w:w="1005" w:type="dxa"/>
            <w:shd w:val="clear" w:color="auto" w:fill="E6E6E6"/>
          </w:tcPr>
          <w:p w14:paraId="25705B0D"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261D2DE"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5DE383FC"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7C4B459E"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Target velocity</w:t>
            </w:r>
          </w:p>
        </w:tc>
      </w:tr>
      <w:tr w:rsidR="00D02AE4" w14:paraId="6CD1F717" w14:textId="77777777" w:rsidTr="00D02AE4">
        <w:tc>
          <w:tcPr>
            <w:tcW w:w="1005" w:type="dxa"/>
          </w:tcPr>
          <w:p w14:paraId="0AADE876" w14:textId="77777777" w:rsidR="00D02AE4" w:rsidRPr="001C4707" w:rsidRDefault="00D02AE4" w:rsidP="00A74311">
            <w:pPr>
              <w:pStyle w:val="BodyText"/>
              <w:spacing w:before="60"/>
              <w:ind w:left="0"/>
            </w:pPr>
            <w:r w:rsidRPr="001C4707">
              <w:t>I1</w:t>
            </w:r>
          </w:p>
        </w:tc>
        <w:tc>
          <w:tcPr>
            <w:tcW w:w="4144" w:type="dxa"/>
          </w:tcPr>
          <w:p w14:paraId="3AA2E2F1" w14:textId="44AA4C28" w:rsidR="00144088" w:rsidRDefault="00144088" w:rsidP="00270CC8">
            <w:pPr>
              <w:pStyle w:val="BodyText"/>
              <w:numPr>
                <w:ilvl w:val="0"/>
                <w:numId w:val="19"/>
              </w:numPr>
              <w:spacing w:before="60"/>
            </w:pPr>
            <w:r>
              <w:t>Mitigate Risk 1 and Risk 5</w:t>
            </w:r>
          </w:p>
          <w:p w14:paraId="11D79315" w14:textId="66573541" w:rsidR="00A76A0B" w:rsidRDefault="00A76A0B" w:rsidP="00270CC8">
            <w:pPr>
              <w:pStyle w:val="BodyText"/>
              <w:numPr>
                <w:ilvl w:val="0"/>
                <w:numId w:val="19"/>
              </w:numPr>
              <w:spacing w:before="60"/>
            </w:pPr>
            <w:r>
              <w:t>Develop Use Case 5.1 (Create a Task), Scenario 5.1</w:t>
            </w:r>
          </w:p>
          <w:p w14:paraId="61E4AF07" w14:textId="366A8AA0" w:rsidR="005A09CD" w:rsidRPr="001C4707" w:rsidRDefault="00144088" w:rsidP="000839BD">
            <w:pPr>
              <w:pStyle w:val="BodyText"/>
              <w:numPr>
                <w:ilvl w:val="0"/>
                <w:numId w:val="19"/>
              </w:numPr>
              <w:spacing w:before="60"/>
            </w:pPr>
            <w:r>
              <w:t>Mitigate Risk 3</w:t>
            </w:r>
          </w:p>
        </w:tc>
        <w:tc>
          <w:tcPr>
            <w:tcW w:w="1794" w:type="dxa"/>
          </w:tcPr>
          <w:p w14:paraId="1D1B89A5" w14:textId="10581C96" w:rsidR="00D02AE4" w:rsidRPr="001C4707" w:rsidRDefault="005A09CD" w:rsidP="00A74311">
            <w:pPr>
              <w:pStyle w:val="BodyText"/>
              <w:spacing w:before="60"/>
              <w:ind w:left="0"/>
            </w:pPr>
            <w:r>
              <w:t>09.01.</w:t>
            </w:r>
            <w:r w:rsidR="0000079A">
              <w:t>2024</w:t>
            </w:r>
            <w:r>
              <w:t>-</w:t>
            </w:r>
            <w:r w:rsidR="0000079A">
              <w:t xml:space="preserve">   </w:t>
            </w:r>
            <w:r>
              <w:t>23.01.</w:t>
            </w:r>
            <w:r w:rsidR="0000079A">
              <w:t xml:space="preserve"> </w:t>
            </w:r>
            <w:r w:rsidR="0000079A">
              <w:t>2024</w:t>
            </w:r>
          </w:p>
        </w:tc>
        <w:tc>
          <w:tcPr>
            <w:tcW w:w="1687" w:type="dxa"/>
          </w:tcPr>
          <w:p w14:paraId="447C3A36" w14:textId="4C4CC37C" w:rsidR="00D02AE4" w:rsidRPr="001C4707" w:rsidRDefault="00D02AE4" w:rsidP="00A74311">
            <w:pPr>
              <w:pStyle w:val="BodyText"/>
              <w:spacing w:before="60"/>
              <w:ind w:left="0"/>
            </w:pPr>
            <w:r w:rsidRPr="001C4707">
              <w:t>1</w:t>
            </w:r>
            <w:r w:rsidR="0000079A">
              <w:t>4 days</w:t>
            </w:r>
          </w:p>
        </w:tc>
      </w:tr>
      <w:tr w:rsidR="00D02AE4" w14:paraId="75075F98" w14:textId="77777777" w:rsidTr="00D02AE4">
        <w:tc>
          <w:tcPr>
            <w:tcW w:w="1005" w:type="dxa"/>
          </w:tcPr>
          <w:p w14:paraId="4E012684" w14:textId="77777777" w:rsidR="00D02AE4" w:rsidRPr="001C4707" w:rsidRDefault="00D02AE4" w:rsidP="00A74311">
            <w:pPr>
              <w:pStyle w:val="BodyText"/>
              <w:spacing w:before="60"/>
              <w:ind w:left="0"/>
            </w:pPr>
            <w:r w:rsidRPr="001C4707">
              <w:t>I2</w:t>
            </w:r>
          </w:p>
        </w:tc>
        <w:tc>
          <w:tcPr>
            <w:tcW w:w="4144" w:type="dxa"/>
          </w:tcPr>
          <w:p w14:paraId="2C36919B" w14:textId="5C8D0518" w:rsidR="00144088" w:rsidRDefault="00144088" w:rsidP="00CF1FDA">
            <w:pPr>
              <w:pStyle w:val="BodyText"/>
              <w:numPr>
                <w:ilvl w:val="0"/>
                <w:numId w:val="11"/>
              </w:numPr>
              <w:spacing w:before="60"/>
            </w:pPr>
            <w:r>
              <w:t>Mitigate Risk 1 and Risk 5</w:t>
            </w:r>
          </w:p>
          <w:p w14:paraId="65E30245" w14:textId="2FA6C73F" w:rsidR="005A09CD" w:rsidRDefault="005A09CD" w:rsidP="00CF1FDA">
            <w:pPr>
              <w:pStyle w:val="BodyText"/>
              <w:numPr>
                <w:ilvl w:val="0"/>
                <w:numId w:val="11"/>
              </w:numPr>
              <w:spacing w:before="60"/>
            </w:pPr>
            <w:r>
              <w:t>Write Use Case 5.9 (Invite a Person) in fully dressed form</w:t>
            </w:r>
          </w:p>
          <w:p w14:paraId="15DEEE4E" w14:textId="77777777" w:rsidR="00D02AE4" w:rsidRDefault="005A09CD" w:rsidP="00CF1FDA">
            <w:pPr>
              <w:pStyle w:val="BodyText"/>
              <w:numPr>
                <w:ilvl w:val="0"/>
                <w:numId w:val="11"/>
              </w:numPr>
              <w:spacing w:before="60"/>
            </w:pPr>
            <w:r>
              <w:t>Develop Use Case 5.9 (Invite a Person), Scenarios to be decided</w:t>
            </w:r>
          </w:p>
          <w:p w14:paraId="6A482F58" w14:textId="77777777" w:rsidR="00CF1FDA" w:rsidRDefault="00CF1FDA" w:rsidP="00CF1FDA">
            <w:pPr>
              <w:pStyle w:val="BodyText"/>
              <w:numPr>
                <w:ilvl w:val="0"/>
                <w:numId w:val="11"/>
              </w:numPr>
              <w:spacing w:before="60"/>
            </w:pPr>
            <w:r>
              <w:lastRenderedPageBreak/>
              <w:t>Write Use Case 5.12 (Sync the Calendars) in fully dressed form</w:t>
            </w:r>
          </w:p>
          <w:p w14:paraId="40E8CE39" w14:textId="1B9FE7A8" w:rsidR="00E9082F" w:rsidRPr="001C4707" w:rsidRDefault="00CF1FDA" w:rsidP="00CF1FDA">
            <w:pPr>
              <w:pStyle w:val="BodyText"/>
              <w:numPr>
                <w:ilvl w:val="0"/>
                <w:numId w:val="11"/>
              </w:numPr>
              <w:spacing w:before="60"/>
            </w:pPr>
            <w:r>
              <w:t>Develop Use Case 5.12 (Sync the Calendars), Scenarios to be decided</w:t>
            </w:r>
          </w:p>
        </w:tc>
        <w:tc>
          <w:tcPr>
            <w:tcW w:w="1794" w:type="dxa"/>
          </w:tcPr>
          <w:p w14:paraId="3E3C44F6" w14:textId="5D143083" w:rsidR="00D02AE4" w:rsidRPr="001C4707" w:rsidRDefault="005A09CD" w:rsidP="00A74311">
            <w:pPr>
              <w:pStyle w:val="BodyText"/>
              <w:spacing w:before="60"/>
              <w:ind w:left="0"/>
            </w:pPr>
            <w:r>
              <w:lastRenderedPageBreak/>
              <w:t>25.01.</w:t>
            </w:r>
            <w:r w:rsidR="0000079A">
              <w:t>2024</w:t>
            </w:r>
            <w:r>
              <w:t>-</w:t>
            </w:r>
            <w:r w:rsidR="0000079A">
              <w:t xml:space="preserve">   </w:t>
            </w:r>
            <w:r>
              <w:t>06.02.</w:t>
            </w:r>
            <w:r w:rsidR="0000079A">
              <w:t>2024</w:t>
            </w:r>
          </w:p>
        </w:tc>
        <w:tc>
          <w:tcPr>
            <w:tcW w:w="1687" w:type="dxa"/>
          </w:tcPr>
          <w:p w14:paraId="292E6C8E" w14:textId="0273E1FE" w:rsidR="00D02AE4" w:rsidRPr="001C4707" w:rsidRDefault="00D02AE4" w:rsidP="00A74311">
            <w:pPr>
              <w:pStyle w:val="BodyText"/>
              <w:spacing w:before="60"/>
              <w:ind w:left="0"/>
            </w:pPr>
            <w:r w:rsidRPr="001C4707">
              <w:t>1</w:t>
            </w:r>
            <w:r w:rsidR="0000079A">
              <w:t>2 days</w:t>
            </w:r>
          </w:p>
        </w:tc>
      </w:tr>
      <w:tr w:rsidR="005A09CD" w14:paraId="497081AA" w14:textId="77777777" w:rsidTr="00D02AE4">
        <w:tc>
          <w:tcPr>
            <w:tcW w:w="1005" w:type="dxa"/>
          </w:tcPr>
          <w:p w14:paraId="4FB6015E" w14:textId="7780F572" w:rsidR="005A09CD" w:rsidRPr="001C4707" w:rsidRDefault="005A09CD" w:rsidP="00A74311">
            <w:pPr>
              <w:pStyle w:val="BodyText"/>
              <w:spacing w:before="60"/>
              <w:ind w:left="0"/>
            </w:pPr>
            <w:r>
              <w:t>I3</w:t>
            </w:r>
          </w:p>
        </w:tc>
        <w:tc>
          <w:tcPr>
            <w:tcW w:w="4144" w:type="dxa"/>
          </w:tcPr>
          <w:p w14:paraId="1456B7E0" w14:textId="4DCB9D11" w:rsidR="00144088" w:rsidRDefault="00144088" w:rsidP="006B6E00">
            <w:pPr>
              <w:pStyle w:val="BodyText"/>
              <w:numPr>
                <w:ilvl w:val="0"/>
                <w:numId w:val="20"/>
              </w:numPr>
              <w:spacing w:before="60"/>
            </w:pPr>
            <w:r>
              <w:t>Mitigate Risk 1 and Risk 5</w:t>
            </w:r>
          </w:p>
          <w:p w14:paraId="2C352B47" w14:textId="77777777" w:rsidR="00CF1FDA" w:rsidRDefault="00CF1FDA" w:rsidP="006B6E00">
            <w:pPr>
              <w:pStyle w:val="BodyText"/>
              <w:numPr>
                <w:ilvl w:val="0"/>
                <w:numId w:val="20"/>
              </w:numPr>
              <w:spacing w:before="60"/>
            </w:pPr>
            <w:r>
              <w:t>Write Use Case 5.14 (Discover New Events) in fully dressed form</w:t>
            </w:r>
          </w:p>
          <w:p w14:paraId="0634DE92" w14:textId="77777777" w:rsidR="008E35FA" w:rsidRDefault="00CF1FDA" w:rsidP="006B6E00">
            <w:pPr>
              <w:pStyle w:val="BodyText"/>
              <w:numPr>
                <w:ilvl w:val="0"/>
                <w:numId w:val="20"/>
              </w:numPr>
              <w:spacing w:before="60"/>
            </w:pPr>
            <w:r>
              <w:t>Develop Use Case 5.14 (Discover New Events), Scenarios to be decided</w:t>
            </w:r>
          </w:p>
          <w:p w14:paraId="354B4A2D" w14:textId="77777777" w:rsidR="006B6E00" w:rsidRDefault="006B6E00" w:rsidP="006B6E00">
            <w:pPr>
              <w:pStyle w:val="BodyText"/>
              <w:numPr>
                <w:ilvl w:val="0"/>
                <w:numId w:val="20"/>
              </w:numPr>
              <w:spacing w:before="60"/>
            </w:pPr>
            <w:r>
              <w:t>Write Use Case 5.15 (View Event Recommendations) in fully dressed form</w:t>
            </w:r>
          </w:p>
          <w:p w14:paraId="145F401A" w14:textId="2143335E" w:rsidR="006B6E00" w:rsidRPr="001C4707" w:rsidRDefault="006B6E00" w:rsidP="006B6E00">
            <w:pPr>
              <w:pStyle w:val="BodyText"/>
              <w:numPr>
                <w:ilvl w:val="0"/>
                <w:numId w:val="20"/>
              </w:numPr>
              <w:spacing w:before="60"/>
            </w:pPr>
            <w:r>
              <w:t>Develop Use Case 5.15 (View Event Recommendations), Scenarios to be decided</w:t>
            </w:r>
          </w:p>
        </w:tc>
        <w:tc>
          <w:tcPr>
            <w:tcW w:w="1794" w:type="dxa"/>
          </w:tcPr>
          <w:p w14:paraId="252AEDD4" w14:textId="3202A0B7" w:rsidR="005A09CD" w:rsidRPr="001C4707" w:rsidRDefault="005A09CD" w:rsidP="00A74311">
            <w:pPr>
              <w:pStyle w:val="BodyText"/>
              <w:spacing w:before="60"/>
              <w:ind w:left="0"/>
            </w:pPr>
            <w:r>
              <w:t>08.02.</w:t>
            </w:r>
            <w:r w:rsidR="0000079A">
              <w:t xml:space="preserve">2024-   </w:t>
            </w:r>
            <w:r w:rsidR="006B6E00">
              <w:t>22</w:t>
            </w:r>
            <w:r>
              <w:t>.02.202</w:t>
            </w:r>
            <w:r w:rsidR="0000079A">
              <w:t>4</w:t>
            </w:r>
          </w:p>
        </w:tc>
        <w:tc>
          <w:tcPr>
            <w:tcW w:w="1687" w:type="dxa"/>
          </w:tcPr>
          <w:p w14:paraId="7AF2A352" w14:textId="465A0869" w:rsidR="005A09CD" w:rsidRPr="001C4707" w:rsidRDefault="0000079A" w:rsidP="00A74311">
            <w:pPr>
              <w:pStyle w:val="BodyText"/>
              <w:spacing w:before="60"/>
              <w:ind w:left="0"/>
            </w:pPr>
            <w:r>
              <w:t>14 days</w:t>
            </w:r>
          </w:p>
        </w:tc>
      </w:tr>
      <w:tr w:rsidR="005A09CD" w14:paraId="0C071619" w14:textId="77777777" w:rsidTr="00D02AE4">
        <w:tc>
          <w:tcPr>
            <w:tcW w:w="1005" w:type="dxa"/>
          </w:tcPr>
          <w:p w14:paraId="7C2B40C7" w14:textId="3FE38A09" w:rsidR="005A09CD" w:rsidRPr="001C4707" w:rsidRDefault="005A09CD" w:rsidP="00A74311">
            <w:pPr>
              <w:pStyle w:val="BodyText"/>
              <w:spacing w:before="60"/>
              <w:ind w:left="0"/>
            </w:pPr>
            <w:r>
              <w:t>I4</w:t>
            </w:r>
          </w:p>
        </w:tc>
        <w:tc>
          <w:tcPr>
            <w:tcW w:w="4144" w:type="dxa"/>
          </w:tcPr>
          <w:p w14:paraId="42D5E688" w14:textId="153E9D29" w:rsidR="00144088" w:rsidRDefault="00144088" w:rsidP="006B6E00">
            <w:pPr>
              <w:pStyle w:val="BodyText"/>
              <w:numPr>
                <w:ilvl w:val="0"/>
                <w:numId w:val="21"/>
              </w:numPr>
              <w:spacing w:before="60"/>
            </w:pPr>
            <w:r>
              <w:t>Mitigate Risk 1 and Risk 5</w:t>
            </w:r>
          </w:p>
          <w:p w14:paraId="73768876" w14:textId="17556A26" w:rsidR="00144088" w:rsidRDefault="00144088" w:rsidP="006B6E00">
            <w:pPr>
              <w:pStyle w:val="BodyText"/>
              <w:numPr>
                <w:ilvl w:val="0"/>
                <w:numId w:val="21"/>
              </w:numPr>
              <w:spacing w:before="60"/>
            </w:pPr>
            <w:r>
              <w:t>Mitigate Risk 4</w:t>
            </w:r>
          </w:p>
          <w:p w14:paraId="325800A1" w14:textId="77777777" w:rsidR="006B6E00" w:rsidRDefault="006B6E00" w:rsidP="006B6E00">
            <w:pPr>
              <w:pStyle w:val="ListParagraph"/>
              <w:numPr>
                <w:ilvl w:val="0"/>
                <w:numId w:val="21"/>
              </w:numPr>
            </w:pPr>
            <w:r>
              <w:t>Write Use Case 5.16 (In</w:t>
            </w:r>
            <w:r w:rsidRPr="008E35FA">
              <w:t>tegrate Own Calendar with Third Party Calendars</w:t>
            </w:r>
            <w:r>
              <w:t>) in fully dressed form</w:t>
            </w:r>
          </w:p>
          <w:p w14:paraId="22611352" w14:textId="75B86409" w:rsidR="006B6E00" w:rsidRPr="008E35FA" w:rsidRDefault="006B6E00" w:rsidP="006B6E00">
            <w:pPr>
              <w:pStyle w:val="BodyText"/>
              <w:numPr>
                <w:ilvl w:val="0"/>
                <w:numId w:val="21"/>
              </w:numPr>
              <w:spacing w:before="60"/>
            </w:pPr>
            <w:r>
              <w:t>Develop Use Case 5.16 (In</w:t>
            </w:r>
            <w:r w:rsidRPr="008E35FA">
              <w:t>tegrate Own Calendar with Third Party Calendars</w:t>
            </w:r>
            <w:r>
              <w:t>), Scenarios to be decided</w:t>
            </w:r>
          </w:p>
        </w:tc>
        <w:tc>
          <w:tcPr>
            <w:tcW w:w="1794" w:type="dxa"/>
          </w:tcPr>
          <w:p w14:paraId="012F028A" w14:textId="1AD6487E" w:rsidR="005A09CD" w:rsidRPr="001C4707" w:rsidRDefault="006B6E00" w:rsidP="00A74311">
            <w:pPr>
              <w:pStyle w:val="BodyText"/>
              <w:spacing w:before="60"/>
              <w:ind w:left="0"/>
            </w:pPr>
            <w:r>
              <w:t>26</w:t>
            </w:r>
            <w:r w:rsidR="005A09CD">
              <w:t>.02.202</w:t>
            </w:r>
            <w:r w:rsidR="0000079A">
              <w:t>4</w:t>
            </w:r>
            <w:r w:rsidR="005A09CD">
              <w:t>-</w:t>
            </w:r>
            <w:r w:rsidR="0000079A">
              <w:t>03</w:t>
            </w:r>
            <w:r>
              <w:t>.0</w:t>
            </w:r>
            <w:r w:rsidR="0000079A">
              <w:t>3</w:t>
            </w:r>
            <w:r w:rsidR="005A09CD">
              <w:t>.202</w:t>
            </w:r>
            <w:r w:rsidR="0000079A">
              <w:t>4</w:t>
            </w:r>
          </w:p>
        </w:tc>
        <w:tc>
          <w:tcPr>
            <w:tcW w:w="1687" w:type="dxa"/>
          </w:tcPr>
          <w:p w14:paraId="03812222" w14:textId="2707E467" w:rsidR="005A09CD" w:rsidRPr="001C4707" w:rsidRDefault="0000079A" w:rsidP="00A74311">
            <w:pPr>
              <w:pStyle w:val="BodyText"/>
              <w:spacing w:before="60"/>
              <w:ind w:left="0"/>
            </w:pPr>
            <w:r>
              <w:t>6 days</w:t>
            </w:r>
          </w:p>
        </w:tc>
      </w:tr>
    </w:tbl>
    <w:p w14:paraId="7BE35F5B" w14:textId="1D218451" w:rsidR="00D02AE4" w:rsidRDefault="00D02AE4" w:rsidP="00D02AE4">
      <w:pPr>
        <w:jc w:val="center"/>
      </w:pPr>
      <w:r>
        <w:t>Table 2: Second Release</w:t>
      </w:r>
    </w:p>
    <w:p w14:paraId="4DE51CDA" w14:textId="77777777" w:rsidR="00A4428E" w:rsidRDefault="00A4428E" w:rsidP="00D02AE4">
      <w:pPr>
        <w:jc w:val="center"/>
      </w:pPr>
    </w:p>
    <w:p w14:paraId="29DDE5BA" w14:textId="77777777" w:rsidR="005A09CD" w:rsidRDefault="005A09CD" w:rsidP="00D02AE4">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
        <w:gridCol w:w="4144"/>
        <w:gridCol w:w="1794"/>
        <w:gridCol w:w="1687"/>
      </w:tblGrid>
      <w:tr w:rsidR="00D02AE4" w14:paraId="0D0D44CB" w14:textId="77777777" w:rsidTr="00A74311">
        <w:tc>
          <w:tcPr>
            <w:tcW w:w="1005" w:type="dxa"/>
            <w:shd w:val="clear" w:color="auto" w:fill="E6E6E6"/>
          </w:tcPr>
          <w:p w14:paraId="58238E13"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70E46AE"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29BA6637"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6EF0201F" w14:textId="77777777" w:rsidR="00D02AE4" w:rsidRPr="001C4707" w:rsidRDefault="00D02AE4" w:rsidP="00A74311">
            <w:pPr>
              <w:pStyle w:val="BodyText"/>
              <w:spacing w:before="60"/>
              <w:ind w:left="0"/>
              <w:rPr>
                <w:rFonts w:ascii="Arial" w:hAnsi="Arial" w:cs="Arial"/>
                <w:b/>
                <w:bCs/>
              </w:rPr>
            </w:pPr>
            <w:r w:rsidRPr="001C4707">
              <w:rPr>
                <w:rFonts w:ascii="Arial" w:hAnsi="Arial" w:cs="Arial"/>
                <w:b/>
                <w:bCs/>
              </w:rPr>
              <w:t>Target velocity</w:t>
            </w:r>
          </w:p>
        </w:tc>
      </w:tr>
      <w:tr w:rsidR="00D02AE4" w14:paraId="2195E50B" w14:textId="77777777" w:rsidTr="00A74311">
        <w:tc>
          <w:tcPr>
            <w:tcW w:w="1005" w:type="dxa"/>
          </w:tcPr>
          <w:p w14:paraId="5114D937" w14:textId="77777777" w:rsidR="00D02AE4" w:rsidRPr="001C4707" w:rsidRDefault="00D02AE4" w:rsidP="00A74311">
            <w:pPr>
              <w:pStyle w:val="BodyText"/>
              <w:spacing w:before="60"/>
              <w:ind w:left="0"/>
            </w:pPr>
            <w:r w:rsidRPr="001C4707">
              <w:t>I1</w:t>
            </w:r>
          </w:p>
        </w:tc>
        <w:tc>
          <w:tcPr>
            <w:tcW w:w="4144" w:type="dxa"/>
          </w:tcPr>
          <w:p w14:paraId="6A10484B" w14:textId="4E41440B" w:rsidR="00FE5F42" w:rsidRDefault="00FE5F42" w:rsidP="00270CC8">
            <w:pPr>
              <w:pStyle w:val="BodyText"/>
              <w:numPr>
                <w:ilvl w:val="0"/>
                <w:numId w:val="22"/>
              </w:numPr>
              <w:spacing w:before="60"/>
            </w:pPr>
            <w:r>
              <w:t>Mitigate Risk 1 and Risk 5</w:t>
            </w:r>
          </w:p>
          <w:p w14:paraId="41CAD122" w14:textId="31CDE15D" w:rsidR="008E35FA" w:rsidRDefault="008E35FA" w:rsidP="00270CC8">
            <w:pPr>
              <w:pStyle w:val="BodyText"/>
              <w:numPr>
                <w:ilvl w:val="0"/>
                <w:numId w:val="22"/>
              </w:numPr>
              <w:spacing w:before="60"/>
            </w:pPr>
            <w:r>
              <w:t>Write Use Case 5.17 (Manage Notifications) in fully dressed form</w:t>
            </w:r>
          </w:p>
          <w:p w14:paraId="7C6DF3EE" w14:textId="0EFA24C9" w:rsidR="00D02AE4" w:rsidRPr="001C4707" w:rsidRDefault="008E35FA" w:rsidP="00270CC8">
            <w:pPr>
              <w:pStyle w:val="BodyText"/>
              <w:numPr>
                <w:ilvl w:val="0"/>
                <w:numId w:val="22"/>
              </w:numPr>
              <w:spacing w:before="60"/>
            </w:pPr>
            <w:r>
              <w:t>Develop Use Case 5.17 (Manage Notifications), Scenarios to be decided</w:t>
            </w:r>
          </w:p>
        </w:tc>
        <w:tc>
          <w:tcPr>
            <w:tcW w:w="1794" w:type="dxa"/>
          </w:tcPr>
          <w:p w14:paraId="2133FCC1" w14:textId="36FC353A" w:rsidR="00D02AE4" w:rsidRPr="001C4707" w:rsidRDefault="00873CB5" w:rsidP="00A74311">
            <w:pPr>
              <w:pStyle w:val="BodyText"/>
              <w:spacing w:before="60"/>
              <w:ind w:left="0"/>
            </w:pPr>
            <w:r>
              <w:t>04</w:t>
            </w:r>
            <w:r w:rsidR="008E35FA">
              <w:t>.03.202</w:t>
            </w:r>
            <w:r w:rsidR="0000079A">
              <w:t>4</w:t>
            </w:r>
            <w:r w:rsidR="008E35FA">
              <w:t>-</w:t>
            </w:r>
            <w:r>
              <w:t>08</w:t>
            </w:r>
            <w:r w:rsidR="008E35FA">
              <w:t>.03.202</w:t>
            </w:r>
            <w:r w:rsidR="0000079A">
              <w:t>4</w:t>
            </w:r>
          </w:p>
        </w:tc>
        <w:tc>
          <w:tcPr>
            <w:tcW w:w="1687" w:type="dxa"/>
          </w:tcPr>
          <w:p w14:paraId="6274455D" w14:textId="3D5CE445" w:rsidR="00D02AE4" w:rsidRPr="001C4707" w:rsidRDefault="0000079A" w:rsidP="00A74311">
            <w:pPr>
              <w:pStyle w:val="BodyText"/>
              <w:spacing w:before="60"/>
              <w:ind w:left="0"/>
            </w:pPr>
            <w:r>
              <w:t>4 days</w:t>
            </w:r>
          </w:p>
        </w:tc>
      </w:tr>
      <w:tr w:rsidR="00D02AE4" w14:paraId="0E81B10C" w14:textId="77777777" w:rsidTr="00A74311">
        <w:tc>
          <w:tcPr>
            <w:tcW w:w="1005" w:type="dxa"/>
          </w:tcPr>
          <w:p w14:paraId="0E808BD3" w14:textId="77777777" w:rsidR="00D02AE4" w:rsidRPr="001C4707" w:rsidRDefault="00D02AE4" w:rsidP="00A74311">
            <w:pPr>
              <w:pStyle w:val="BodyText"/>
              <w:spacing w:before="60"/>
              <w:ind w:left="0"/>
            </w:pPr>
            <w:r w:rsidRPr="001C4707">
              <w:t>I2</w:t>
            </w:r>
          </w:p>
        </w:tc>
        <w:tc>
          <w:tcPr>
            <w:tcW w:w="4144" w:type="dxa"/>
          </w:tcPr>
          <w:p w14:paraId="74BD1364" w14:textId="34E02471" w:rsidR="00FE5F42" w:rsidRDefault="00FE5F42" w:rsidP="00270CC8">
            <w:pPr>
              <w:pStyle w:val="BodyText"/>
              <w:numPr>
                <w:ilvl w:val="0"/>
                <w:numId w:val="23"/>
              </w:numPr>
              <w:spacing w:before="60"/>
            </w:pPr>
            <w:r>
              <w:t>Mitigate Risk 1 and Risk 5</w:t>
            </w:r>
          </w:p>
          <w:p w14:paraId="62E3E440" w14:textId="38DC412C" w:rsidR="008E35FA" w:rsidRDefault="008E35FA" w:rsidP="00270CC8">
            <w:pPr>
              <w:pStyle w:val="ListParagraph"/>
              <w:numPr>
                <w:ilvl w:val="0"/>
                <w:numId w:val="23"/>
              </w:numPr>
            </w:pPr>
            <w:r>
              <w:t>Write Use Case 5.18 (Provide Feedback) in fully dressed form</w:t>
            </w:r>
          </w:p>
          <w:p w14:paraId="13F71BB1" w14:textId="394F764C" w:rsidR="00D02AE4" w:rsidRPr="001C4707" w:rsidRDefault="008E35FA" w:rsidP="00A049AA">
            <w:pPr>
              <w:pStyle w:val="BodyText"/>
              <w:numPr>
                <w:ilvl w:val="0"/>
                <w:numId w:val="23"/>
              </w:numPr>
              <w:spacing w:before="60"/>
            </w:pPr>
            <w:r>
              <w:t>Develop Use Case 5.18 (Provide Feedback), Scenarios to be decided</w:t>
            </w:r>
          </w:p>
        </w:tc>
        <w:tc>
          <w:tcPr>
            <w:tcW w:w="1794" w:type="dxa"/>
          </w:tcPr>
          <w:p w14:paraId="09EE0F00" w14:textId="66D74800" w:rsidR="00D02AE4" w:rsidRPr="001C4707" w:rsidRDefault="00873CB5" w:rsidP="00A74311">
            <w:pPr>
              <w:pStyle w:val="BodyText"/>
              <w:spacing w:before="60"/>
              <w:ind w:left="0"/>
            </w:pPr>
            <w:r>
              <w:t>11</w:t>
            </w:r>
            <w:r w:rsidR="008E35FA">
              <w:t>.03.202</w:t>
            </w:r>
            <w:r w:rsidR="0000079A">
              <w:t>4</w:t>
            </w:r>
            <w:r w:rsidR="008E35FA">
              <w:t>-</w:t>
            </w:r>
            <w:r>
              <w:t>15</w:t>
            </w:r>
            <w:r w:rsidR="008E35FA">
              <w:t>.0</w:t>
            </w:r>
            <w:r>
              <w:t>3</w:t>
            </w:r>
            <w:r w:rsidR="008E35FA">
              <w:t>.202</w:t>
            </w:r>
            <w:r w:rsidR="0000079A">
              <w:t>4</w:t>
            </w:r>
          </w:p>
        </w:tc>
        <w:tc>
          <w:tcPr>
            <w:tcW w:w="1687" w:type="dxa"/>
          </w:tcPr>
          <w:p w14:paraId="0CC2213C" w14:textId="0F1CC08D" w:rsidR="00D02AE4" w:rsidRPr="001C4707" w:rsidRDefault="0000079A" w:rsidP="00A74311">
            <w:pPr>
              <w:pStyle w:val="BodyText"/>
              <w:spacing w:before="60"/>
              <w:ind w:left="0"/>
            </w:pPr>
            <w:r>
              <w:t>4 days</w:t>
            </w:r>
          </w:p>
        </w:tc>
      </w:tr>
      <w:tr w:rsidR="00A049AA" w14:paraId="5441AFF9" w14:textId="77777777" w:rsidTr="00A74311">
        <w:tc>
          <w:tcPr>
            <w:tcW w:w="1005" w:type="dxa"/>
          </w:tcPr>
          <w:p w14:paraId="6900CD7A" w14:textId="63D0C56D" w:rsidR="00A049AA" w:rsidRPr="001C4707" w:rsidRDefault="00A049AA" w:rsidP="00A74311">
            <w:pPr>
              <w:pStyle w:val="BodyText"/>
              <w:spacing w:before="60"/>
              <w:ind w:left="0"/>
            </w:pPr>
            <w:r>
              <w:t>I3</w:t>
            </w:r>
          </w:p>
        </w:tc>
        <w:tc>
          <w:tcPr>
            <w:tcW w:w="4144" w:type="dxa"/>
          </w:tcPr>
          <w:p w14:paraId="13FE0646" w14:textId="0119D8F2" w:rsidR="00A049AA" w:rsidRDefault="00A049AA" w:rsidP="00A4428E">
            <w:pPr>
              <w:pStyle w:val="BodyText"/>
              <w:numPr>
                <w:ilvl w:val="0"/>
                <w:numId w:val="24"/>
              </w:numPr>
              <w:spacing w:before="60"/>
            </w:pPr>
            <w:r>
              <w:t>Mitigate Risk 1 and Risk 5</w:t>
            </w:r>
          </w:p>
          <w:p w14:paraId="48DB3F77" w14:textId="47C2B747" w:rsidR="00A049AA" w:rsidRDefault="00A049AA" w:rsidP="00A4428E">
            <w:pPr>
              <w:pStyle w:val="BodyText"/>
              <w:numPr>
                <w:ilvl w:val="0"/>
                <w:numId w:val="24"/>
              </w:numPr>
              <w:spacing w:before="60"/>
            </w:pPr>
            <w:r>
              <w:t>Write Use Case 5.19 (View User Manual) in fully dressed form</w:t>
            </w:r>
          </w:p>
          <w:p w14:paraId="5ED7C052" w14:textId="1E1E978B" w:rsidR="00A049AA" w:rsidRDefault="00A049AA" w:rsidP="00A4428E">
            <w:pPr>
              <w:pStyle w:val="BodyText"/>
              <w:numPr>
                <w:ilvl w:val="0"/>
                <w:numId w:val="24"/>
              </w:numPr>
              <w:spacing w:before="60"/>
            </w:pPr>
            <w:r>
              <w:lastRenderedPageBreak/>
              <w:t>Develop Use Case 5.19 (View User Manual), Scenarios to be decided</w:t>
            </w:r>
          </w:p>
        </w:tc>
        <w:tc>
          <w:tcPr>
            <w:tcW w:w="1794" w:type="dxa"/>
          </w:tcPr>
          <w:p w14:paraId="15FA056C" w14:textId="12C445A5" w:rsidR="00A049AA" w:rsidRDefault="00873CB5" w:rsidP="00A74311">
            <w:pPr>
              <w:pStyle w:val="BodyText"/>
              <w:spacing w:before="60"/>
              <w:ind w:left="0"/>
            </w:pPr>
            <w:r>
              <w:lastRenderedPageBreak/>
              <w:t>18.03.202</w:t>
            </w:r>
            <w:r w:rsidR="0000079A">
              <w:t>4</w:t>
            </w:r>
            <w:r>
              <w:t>-22.03.202</w:t>
            </w:r>
            <w:r w:rsidR="0000079A">
              <w:t>4</w:t>
            </w:r>
          </w:p>
        </w:tc>
        <w:tc>
          <w:tcPr>
            <w:tcW w:w="1687" w:type="dxa"/>
          </w:tcPr>
          <w:p w14:paraId="33AECED6" w14:textId="4E8EC0CD" w:rsidR="00A049AA" w:rsidRPr="001C4707" w:rsidRDefault="0000079A" w:rsidP="00A74311">
            <w:pPr>
              <w:pStyle w:val="BodyText"/>
              <w:spacing w:before="60"/>
              <w:ind w:left="0"/>
            </w:pPr>
            <w:r>
              <w:t>4 days</w:t>
            </w:r>
          </w:p>
        </w:tc>
      </w:tr>
    </w:tbl>
    <w:p w14:paraId="2071E052" w14:textId="0A77161C" w:rsidR="00D02AE4" w:rsidRDefault="00D02AE4" w:rsidP="00D02AE4">
      <w:pPr>
        <w:jc w:val="center"/>
      </w:pPr>
      <w:r>
        <w:t>Table 3: Third Release</w:t>
      </w:r>
    </w:p>
    <w:p w14:paraId="7416B024" w14:textId="77777777" w:rsidR="00D02AE4" w:rsidRDefault="00D02AE4" w:rsidP="00FD518E">
      <w:pPr>
        <w:jc w:val="center"/>
      </w:pPr>
    </w:p>
    <w:p w14:paraId="32137AF0" w14:textId="77777777" w:rsidR="00FD518E" w:rsidRDefault="00FD518E"/>
    <w:p w14:paraId="50ACD826" w14:textId="77777777" w:rsidR="00B42205" w:rsidRDefault="00B42205" w:rsidP="00B42205">
      <w:pPr>
        <w:pStyle w:val="Heading1"/>
      </w:pPr>
      <w:r>
        <w:t>Deployment</w:t>
      </w:r>
    </w:p>
    <w:p w14:paraId="24795036" w14:textId="7631CB49" w:rsidR="00112F36" w:rsidRPr="00112F36" w:rsidRDefault="00112F36" w:rsidP="00112F36">
      <w:pPr>
        <w:pStyle w:val="InfoBlue"/>
        <w:jc w:val="both"/>
        <w:rPr>
          <w:color w:val="000000" w:themeColor="text1"/>
        </w:rPr>
      </w:pPr>
      <w:r>
        <w:rPr>
          <w:color w:val="000000" w:themeColor="text1"/>
        </w:rPr>
        <w:t>Our deployment strategy is based on agile methodology. The components of the application will be hosted by cloud services to ensure high availability and low initial investment. Our choice of cloud service providers will be based on the frameworks that will be used and providers’ integration capabilities with these frameworks. The components like backend, frontend, and databases should work separately. Therefore, each component could be developed as a microservice and be deployed to different cloud hosted containers.</w:t>
      </w:r>
    </w:p>
    <w:p w14:paraId="2A13ADCC" w14:textId="0D2DFD83" w:rsidR="00112F36" w:rsidRPr="0047130D" w:rsidRDefault="00112F36" w:rsidP="0047130D">
      <w:pPr>
        <w:pStyle w:val="InfoBlue"/>
        <w:jc w:val="both"/>
        <w:rPr>
          <w:color w:val="000000" w:themeColor="text1"/>
        </w:rPr>
      </w:pPr>
      <w:r>
        <w:rPr>
          <w:color w:val="000000" w:themeColor="text1"/>
        </w:rPr>
        <w:t xml:space="preserve">We will </w:t>
      </w:r>
      <w:r w:rsidR="003E2F64">
        <w:rPr>
          <w:color w:val="000000" w:themeColor="text1"/>
        </w:rPr>
        <w:t>embrace</w:t>
      </w:r>
      <w:r>
        <w:rPr>
          <w:color w:val="000000" w:themeColor="text1"/>
        </w:rPr>
        <w:t xml:space="preserve"> a continuous </w:t>
      </w:r>
      <w:r w:rsidR="003E2F64">
        <w:rPr>
          <w:color w:val="000000" w:themeColor="text1"/>
        </w:rPr>
        <w:t>development-testing-deployment methodology</w:t>
      </w:r>
      <w:r>
        <w:rPr>
          <w:color w:val="000000" w:themeColor="text1"/>
        </w:rPr>
        <w:t xml:space="preserve">. </w:t>
      </w:r>
      <w:r w:rsidR="003E2F64">
        <w:rPr>
          <w:color w:val="000000" w:themeColor="text1"/>
        </w:rPr>
        <w:t>Development will start as soon as requirements are defined. Unit-testing will be handled concurrently with development. After succeeding in tests, the final product of the related development cycle will be deployed as soon as possible</w:t>
      </w:r>
      <w:r w:rsidR="006351C7">
        <w:rPr>
          <w:color w:val="000000" w:themeColor="text1"/>
        </w:rPr>
        <w:t xml:space="preserve"> to make it available to customers instantly</w:t>
      </w:r>
      <w:r w:rsidR="003E2F64">
        <w:rPr>
          <w:color w:val="000000" w:themeColor="text1"/>
        </w:rPr>
        <w:t>.</w:t>
      </w:r>
      <w:r w:rsidR="006351C7">
        <w:rPr>
          <w:color w:val="000000" w:themeColor="text1"/>
        </w:rPr>
        <w:t xml:space="preserve"> Customer feedback will be collected, and later development and deployment cycles will be planned based on customer feedback.</w:t>
      </w:r>
    </w:p>
    <w:p w14:paraId="4D0ABE9B" w14:textId="77777777" w:rsidR="00B42205" w:rsidRDefault="00B42205" w:rsidP="00B42205">
      <w:pPr>
        <w:pStyle w:val="Heading1"/>
      </w:pPr>
      <w:r>
        <w:t xml:space="preserve">Lessons </w:t>
      </w:r>
      <w:r w:rsidR="00466E89">
        <w:t>l</w:t>
      </w:r>
      <w:r>
        <w:t>earned</w:t>
      </w:r>
    </w:p>
    <w:p w14:paraId="303F0D09" w14:textId="2D78058A" w:rsidR="00B42205" w:rsidRPr="00A5745C" w:rsidRDefault="000D721D" w:rsidP="00625FE9">
      <w:pPr>
        <w:pStyle w:val="InfoBlue"/>
        <w:jc w:val="both"/>
        <w:rPr>
          <w:color w:val="auto"/>
        </w:rPr>
      </w:pPr>
      <w:r w:rsidRPr="00A5745C">
        <w:rPr>
          <w:color w:val="auto"/>
        </w:rPr>
        <w:t>Will be updated after the end of Iteration 1.</w:t>
      </w:r>
    </w:p>
    <w:sectPr w:rsidR="00B42205" w:rsidRPr="00A5745C">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A7FFB" w14:textId="77777777" w:rsidR="00106E23" w:rsidRDefault="00106E23">
      <w:r>
        <w:separator/>
      </w:r>
    </w:p>
  </w:endnote>
  <w:endnote w:type="continuationSeparator" w:id="0">
    <w:p w14:paraId="443CA09D" w14:textId="77777777" w:rsidR="00106E23" w:rsidRDefault="00106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4E15D3F1" w14:textId="77777777">
      <w:tc>
        <w:tcPr>
          <w:tcW w:w="3162" w:type="dxa"/>
          <w:tcBorders>
            <w:top w:val="nil"/>
            <w:left w:val="nil"/>
            <w:bottom w:val="nil"/>
            <w:right w:val="nil"/>
          </w:tcBorders>
        </w:tcPr>
        <w:p w14:paraId="11351B83" w14:textId="77777777" w:rsidR="005E00C1" w:rsidRDefault="005E00C1">
          <w:pPr>
            <w:ind w:right="360"/>
          </w:pPr>
          <w:r>
            <w:t>Confidential</w:t>
          </w:r>
        </w:p>
      </w:tc>
      <w:tc>
        <w:tcPr>
          <w:tcW w:w="3162" w:type="dxa"/>
          <w:tcBorders>
            <w:top w:val="nil"/>
            <w:left w:val="nil"/>
            <w:bottom w:val="nil"/>
            <w:right w:val="nil"/>
          </w:tcBorders>
        </w:tcPr>
        <w:p w14:paraId="3D6D2650" w14:textId="5718F05D" w:rsidR="005E00C1" w:rsidRDefault="005E00C1">
          <w:pPr>
            <w:jc w:val="center"/>
          </w:pPr>
          <w:r>
            <w:sym w:font="Symbol" w:char="F0D3"/>
          </w:r>
          <w:r w:rsidR="00A511A7">
            <w:t>ToGather</w:t>
          </w:r>
          <w:r>
            <w:t xml:space="preserve">, </w:t>
          </w:r>
          <w:r>
            <w:fldChar w:fldCharType="begin"/>
          </w:r>
          <w:r>
            <w:instrText xml:space="preserve"> DATE \@ "yyyy" </w:instrText>
          </w:r>
          <w:r>
            <w:fldChar w:fldCharType="separate"/>
          </w:r>
          <w:r w:rsidR="006F5E5E">
            <w:rPr>
              <w:noProof/>
            </w:rPr>
            <w:t>2023</w:t>
          </w:r>
          <w:r>
            <w:fldChar w:fldCharType="end"/>
          </w:r>
        </w:p>
      </w:tc>
      <w:tc>
        <w:tcPr>
          <w:tcW w:w="3162" w:type="dxa"/>
          <w:tcBorders>
            <w:top w:val="nil"/>
            <w:left w:val="nil"/>
            <w:bottom w:val="nil"/>
            <w:right w:val="nil"/>
          </w:tcBorders>
        </w:tcPr>
        <w:p w14:paraId="1F63ADF8"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77BD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77BDD">
            <w:rPr>
              <w:rStyle w:val="PageNumber"/>
              <w:noProof/>
            </w:rPr>
            <w:t>2</w:t>
          </w:r>
          <w:r>
            <w:rPr>
              <w:rStyle w:val="PageNumber"/>
            </w:rPr>
            <w:fldChar w:fldCharType="end"/>
          </w:r>
        </w:p>
      </w:tc>
    </w:tr>
  </w:tbl>
  <w:p w14:paraId="36709E0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1610A" w14:textId="77777777" w:rsidR="00106E23" w:rsidRDefault="00106E23">
      <w:r>
        <w:separator/>
      </w:r>
    </w:p>
  </w:footnote>
  <w:footnote w:type="continuationSeparator" w:id="0">
    <w:p w14:paraId="30013B9B" w14:textId="77777777" w:rsidR="00106E23" w:rsidRDefault="00106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D9781EB" w14:textId="77777777">
      <w:tc>
        <w:tcPr>
          <w:tcW w:w="6379" w:type="dxa"/>
        </w:tcPr>
        <w:p w14:paraId="597F6257" w14:textId="77777777" w:rsidR="005E00C1" w:rsidRDefault="00A511A7">
          <w:r>
            <w:t>ToGather</w:t>
          </w:r>
        </w:p>
      </w:tc>
      <w:tc>
        <w:tcPr>
          <w:tcW w:w="3179" w:type="dxa"/>
        </w:tcPr>
        <w:p w14:paraId="06EC9833" w14:textId="77777777" w:rsidR="005E00C1" w:rsidRDefault="005E00C1">
          <w:pPr>
            <w:tabs>
              <w:tab w:val="left" w:pos="1135"/>
            </w:tabs>
            <w:spacing w:before="40"/>
            <w:ind w:right="68"/>
          </w:pPr>
          <w:r>
            <w:t xml:space="preserve"> </w:t>
          </w:r>
          <w:r w:rsidR="00A511A7">
            <w:t xml:space="preserve"> Rev: 1.0</w:t>
          </w:r>
        </w:p>
      </w:tc>
    </w:tr>
    <w:tr w:rsidR="005E00C1" w14:paraId="436BED93" w14:textId="77777777">
      <w:tc>
        <w:tcPr>
          <w:tcW w:w="6379" w:type="dxa"/>
        </w:tcPr>
        <w:p w14:paraId="785FE058" w14:textId="77777777" w:rsidR="005E00C1" w:rsidRDefault="00000000">
          <w:fldSimple w:instr=" TITLE  \* MERGEFORMAT ">
            <w:r w:rsidR="00D05185">
              <w:t>Project Plan</w:t>
            </w:r>
          </w:fldSimple>
        </w:p>
      </w:tc>
      <w:tc>
        <w:tcPr>
          <w:tcW w:w="3179" w:type="dxa"/>
        </w:tcPr>
        <w:p w14:paraId="112E9738" w14:textId="77777777" w:rsidR="005E00C1" w:rsidRDefault="005E00C1">
          <w:r>
            <w:t xml:space="preserve">  Date: </w:t>
          </w:r>
          <w:r w:rsidR="00A511A7">
            <w:t>26/10/2023</w:t>
          </w:r>
        </w:p>
      </w:tc>
    </w:tr>
  </w:tbl>
  <w:p w14:paraId="1E85FD04"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556A1"/>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0F5A70"/>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DBE3A1F"/>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6DD2FB8"/>
    <w:multiLevelType w:val="hybridMultilevel"/>
    <w:tmpl w:val="B8C296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3AA2EC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E1729F"/>
    <w:multiLevelType w:val="multilevel"/>
    <w:tmpl w:val="31F84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32E064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85770A"/>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083E4D"/>
    <w:multiLevelType w:val="hybridMultilevel"/>
    <w:tmpl w:val="B36CA9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5F38314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C6A5BC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D0E7E94"/>
    <w:multiLevelType w:val="hybridMultilevel"/>
    <w:tmpl w:val="793A3C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66003AC"/>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050374219">
    <w:abstractNumId w:val="0"/>
  </w:num>
  <w:num w:numId="2" w16cid:durableId="1379016102">
    <w:abstractNumId w:val="10"/>
  </w:num>
  <w:num w:numId="3" w16cid:durableId="1973319757">
    <w:abstractNumId w:val="14"/>
  </w:num>
  <w:num w:numId="4" w16cid:durableId="2061904661">
    <w:abstractNumId w:val="8"/>
  </w:num>
  <w:num w:numId="5" w16cid:durableId="1972126234">
    <w:abstractNumId w:val="6"/>
  </w:num>
  <w:num w:numId="6" w16cid:durableId="511262144">
    <w:abstractNumId w:val="4"/>
  </w:num>
  <w:num w:numId="7" w16cid:durableId="686754178">
    <w:abstractNumId w:val="23"/>
  </w:num>
  <w:num w:numId="8" w16cid:durableId="1682194989">
    <w:abstractNumId w:val="17"/>
  </w:num>
  <w:num w:numId="9" w16cid:durableId="2128506869">
    <w:abstractNumId w:val="22"/>
  </w:num>
  <w:num w:numId="10" w16cid:durableId="1187602736">
    <w:abstractNumId w:val="3"/>
  </w:num>
  <w:num w:numId="11" w16cid:durableId="263265964">
    <w:abstractNumId w:val="20"/>
  </w:num>
  <w:num w:numId="12" w16cid:durableId="96293395">
    <w:abstractNumId w:val="11"/>
  </w:num>
  <w:num w:numId="13" w16cid:durableId="1153452576">
    <w:abstractNumId w:val="19"/>
  </w:num>
  <w:num w:numId="14" w16cid:durableId="826438290">
    <w:abstractNumId w:val="7"/>
  </w:num>
  <w:num w:numId="15" w16cid:durableId="1644039067">
    <w:abstractNumId w:val="15"/>
  </w:num>
  <w:num w:numId="16" w16cid:durableId="679158658">
    <w:abstractNumId w:val="1"/>
  </w:num>
  <w:num w:numId="17" w16cid:durableId="1005740471">
    <w:abstractNumId w:val="18"/>
  </w:num>
  <w:num w:numId="18" w16cid:durableId="5904408">
    <w:abstractNumId w:val="21"/>
  </w:num>
  <w:num w:numId="19" w16cid:durableId="424497425">
    <w:abstractNumId w:val="13"/>
  </w:num>
  <w:num w:numId="20" w16cid:durableId="1253466958">
    <w:abstractNumId w:val="2"/>
  </w:num>
  <w:num w:numId="21" w16cid:durableId="1702778846">
    <w:abstractNumId w:val="9"/>
  </w:num>
  <w:num w:numId="22" w16cid:durableId="538323420">
    <w:abstractNumId w:val="12"/>
  </w:num>
  <w:num w:numId="23" w16cid:durableId="1212421617">
    <w:abstractNumId w:val="16"/>
  </w:num>
  <w:num w:numId="24" w16cid:durableId="5912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85"/>
    <w:rsid w:val="0000079A"/>
    <w:rsid w:val="00002CF5"/>
    <w:rsid w:val="00036D16"/>
    <w:rsid w:val="000839BD"/>
    <w:rsid w:val="000D721D"/>
    <w:rsid w:val="00106E23"/>
    <w:rsid w:val="00112F36"/>
    <w:rsid w:val="00144088"/>
    <w:rsid w:val="001511F9"/>
    <w:rsid w:val="00167C3E"/>
    <w:rsid w:val="001965C1"/>
    <w:rsid w:val="001C105F"/>
    <w:rsid w:val="001C4707"/>
    <w:rsid w:val="002668F0"/>
    <w:rsid w:val="00270CC8"/>
    <w:rsid w:val="00272F98"/>
    <w:rsid w:val="0028752B"/>
    <w:rsid w:val="002D718D"/>
    <w:rsid w:val="00310D8F"/>
    <w:rsid w:val="00330095"/>
    <w:rsid w:val="00351080"/>
    <w:rsid w:val="003E2F64"/>
    <w:rsid w:val="003F4175"/>
    <w:rsid w:val="004217B3"/>
    <w:rsid w:val="00450935"/>
    <w:rsid w:val="00466E89"/>
    <w:rsid w:val="0047130D"/>
    <w:rsid w:val="00481E0E"/>
    <w:rsid w:val="00492B3B"/>
    <w:rsid w:val="004C70B2"/>
    <w:rsid w:val="00554AB1"/>
    <w:rsid w:val="005632C1"/>
    <w:rsid w:val="0057294E"/>
    <w:rsid w:val="005A09CD"/>
    <w:rsid w:val="005E00C1"/>
    <w:rsid w:val="00616D42"/>
    <w:rsid w:val="00617192"/>
    <w:rsid w:val="00625FE9"/>
    <w:rsid w:val="006351C7"/>
    <w:rsid w:val="00656AB2"/>
    <w:rsid w:val="006710A0"/>
    <w:rsid w:val="006B6E00"/>
    <w:rsid w:val="006E16C2"/>
    <w:rsid w:val="006E44DA"/>
    <w:rsid w:val="006F3C09"/>
    <w:rsid w:val="006F5E5E"/>
    <w:rsid w:val="0070640C"/>
    <w:rsid w:val="00712281"/>
    <w:rsid w:val="00713B62"/>
    <w:rsid w:val="00724D1C"/>
    <w:rsid w:val="00730E8A"/>
    <w:rsid w:val="00735F6E"/>
    <w:rsid w:val="007459E1"/>
    <w:rsid w:val="00786E04"/>
    <w:rsid w:val="007A0F2C"/>
    <w:rsid w:val="007E6D18"/>
    <w:rsid w:val="008273B6"/>
    <w:rsid w:val="00873CB5"/>
    <w:rsid w:val="00880534"/>
    <w:rsid w:val="008A4CEF"/>
    <w:rsid w:val="008E35FA"/>
    <w:rsid w:val="00910B95"/>
    <w:rsid w:val="00917BB3"/>
    <w:rsid w:val="00953F35"/>
    <w:rsid w:val="00974F01"/>
    <w:rsid w:val="00977BDD"/>
    <w:rsid w:val="00985541"/>
    <w:rsid w:val="00985AF7"/>
    <w:rsid w:val="00995672"/>
    <w:rsid w:val="009C55A0"/>
    <w:rsid w:val="009F1F07"/>
    <w:rsid w:val="00A0472A"/>
    <w:rsid w:val="00A049AA"/>
    <w:rsid w:val="00A231CF"/>
    <w:rsid w:val="00A4428E"/>
    <w:rsid w:val="00A511A7"/>
    <w:rsid w:val="00A5745C"/>
    <w:rsid w:val="00A60AAC"/>
    <w:rsid w:val="00A658EA"/>
    <w:rsid w:val="00A73CB7"/>
    <w:rsid w:val="00A76A0B"/>
    <w:rsid w:val="00AB18F3"/>
    <w:rsid w:val="00AE6F81"/>
    <w:rsid w:val="00AF0526"/>
    <w:rsid w:val="00B239CB"/>
    <w:rsid w:val="00B3080C"/>
    <w:rsid w:val="00B42205"/>
    <w:rsid w:val="00B57FB8"/>
    <w:rsid w:val="00BD6BB0"/>
    <w:rsid w:val="00C26C3C"/>
    <w:rsid w:val="00C5442D"/>
    <w:rsid w:val="00CE5612"/>
    <w:rsid w:val="00CF1FDA"/>
    <w:rsid w:val="00CF3857"/>
    <w:rsid w:val="00D02AE4"/>
    <w:rsid w:val="00D05185"/>
    <w:rsid w:val="00D05E66"/>
    <w:rsid w:val="00D105E7"/>
    <w:rsid w:val="00D17CD2"/>
    <w:rsid w:val="00D46BDD"/>
    <w:rsid w:val="00D82908"/>
    <w:rsid w:val="00DE0ACE"/>
    <w:rsid w:val="00E10E75"/>
    <w:rsid w:val="00E15453"/>
    <w:rsid w:val="00E23CF6"/>
    <w:rsid w:val="00E65F3F"/>
    <w:rsid w:val="00E9082F"/>
    <w:rsid w:val="00EF0522"/>
    <w:rsid w:val="00EF0F24"/>
    <w:rsid w:val="00F22D93"/>
    <w:rsid w:val="00F72DA9"/>
    <w:rsid w:val="00FC0675"/>
    <w:rsid w:val="00FC2DC5"/>
    <w:rsid w:val="00FD3879"/>
    <w:rsid w:val="00FD518E"/>
    <w:rsid w:val="00FE5F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BA57F"/>
  <w15:chartTrackingRefBased/>
  <w15:docId w15:val="{156FA73B-385F-4FEF-8132-DA3CD521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character" w:styleId="CommentReference">
    <w:name w:val="annotation reference"/>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table" w:styleId="TableGrid">
    <w:name w:val="Table Grid"/>
    <w:basedOn w:val="TableNormal"/>
    <w:uiPriority w:val="39"/>
    <w:rsid w:val="009C5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646931955">
      <w:bodyDiv w:val="1"/>
      <w:marLeft w:val="0"/>
      <w:marRight w:val="0"/>
      <w:marTop w:val="0"/>
      <w:marBottom w:val="0"/>
      <w:divBdr>
        <w:top w:val="none" w:sz="0" w:space="0" w:color="auto"/>
        <w:left w:val="none" w:sz="0" w:space="0" w:color="auto"/>
        <w:bottom w:val="none" w:sz="0" w:space="0" w:color="auto"/>
        <w:right w:val="none" w:sz="0" w:space="0" w:color="auto"/>
      </w:divBdr>
    </w:div>
    <w:div w:id="19801118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IS502\Proje%20Dok&#252;manlar&#305;\project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project_plan_tpl.dot</Template>
  <TotalTime>29</TotalTime>
  <Pages>6</Pages>
  <Words>1266</Words>
  <Characters>7222</Characters>
  <Application>Microsoft Office Word</Application>
  <DocSecurity>0</DocSecurity>
  <Lines>60</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Administrator</dc:creator>
  <cp:keywords>Gizlilik Derecesini Seçiniz</cp:keywords>
  <cp:lastModifiedBy>Baran Özden</cp:lastModifiedBy>
  <cp:revision>31</cp:revision>
  <cp:lastPrinted>1899-12-31T22:03:00Z</cp:lastPrinted>
  <dcterms:created xsi:type="dcterms:W3CDTF">2023-11-04T11:30:00Z</dcterms:created>
  <dcterms:modified xsi:type="dcterms:W3CDTF">2023-11-04T12:24:00Z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cdbcf362-ad5e-40a5-b35d-dd8c010371fb</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