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A58B" w14:textId="77777777" w:rsidR="00685AA7" w:rsidRDefault="00D90A1A">
      <w:pPr>
        <w:pStyle w:val="KonuBal"/>
      </w:pPr>
      <w:proofErr w:type="spellStart"/>
      <w:r>
        <w:t>T</w:t>
      </w:r>
      <w:r w:rsidR="00B54B46">
        <w:t>oGather</w:t>
      </w:r>
      <w:proofErr w:type="spellEnd"/>
    </w:p>
    <w:p w14:paraId="184EB824" w14:textId="77777777" w:rsidR="00685AA7" w:rsidRDefault="00000000" w:rsidP="00A56E76">
      <w:pPr>
        <w:pStyle w:val="KonuBal"/>
      </w:pPr>
      <w:fldSimple w:instr=" TITLE  \* MERGEFORMAT ">
        <w:r w:rsidR="00255BCF">
          <w:t>Vision</w:t>
        </w:r>
      </w:fldSimple>
    </w:p>
    <w:p w14:paraId="1EFAED1C" w14:textId="77777777" w:rsidR="00685AA7" w:rsidRDefault="00685AA7">
      <w:pPr>
        <w:pStyle w:val="Balk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1B670F36" w14:textId="77777777" w:rsidR="0041469B" w:rsidRDefault="008A3046" w:rsidP="00610B27">
      <w:pPr>
        <w:jc w:val="both"/>
      </w:pPr>
      <w:r>
        <w:t xml:space="preserve">In this document, </w:t>
      </w:r>
      <w:proofErr w:type="spellStart"/>
      <w:r>
        <w:t>ToGather</w:t>
      </w:r>
      <w:proofErr w:type="spellEnd"/>
      <w:r>
        <w:t xml:space="preserve">, which is </w:t>
      </w:r>
      <w:r w:rsidR="00C500E3">
        <w:t>a n</w:t>
      </w:r>
      <w:r w:rsidR="00C500E3" w:rsidRPr="00E77731">
        <w:t xml:space="preserve">ext generation </w:t>
      </w:r>
      <w:r w:rsidR="00C500E3">
        <w:t xml:space="preserve">automated and intelligent </w:t>
      </w:r>
      <w:r w:rsidR="00C500E3" w:rsidRPr="00E77731">
        <w:t>social calendar app</w:t>
      </w:r>
      <w:r w:rsidR="00082A90">
        <w:t>lication</w:t>
      </w:r>
      <w:r>
        <w:t xml:space="preserve"> is introduced. This application</w:t>
      </w:r>
      <w:r w:rsidR="00082A90">
        <w:t xml:space="preserve"> </w:t>
      </w:r>
      <w:r w:rsidR="0046529B">
        <w:t>provides an all-in-one solution for managing professional and social life with ease</w:t>
      </w:r>
      <w:r w:rsidR="00082A90">
        <w:t>.</w:t>
      </w:r>
      <w:r w:rsidR="006421EB">
        <w:t xml:space="preserve"> </w:t>
      </w:r>
      <w:r>
        <w:t xml:space="preserve">With </w:t>
      </w:r>
      <w:proofErr w:type="spellStart"/>
      <w:r>
        <w:t>ToGather</w:t>
      </w:r>
      <w:proofErr w:type="spellEnd"/>
      <w:r>
        <w:t xml:space="preserve">, </w:t>
      </w:r>
      <w:r w:rsidR="0046529B">
        <w:t>the productivity and</w:t>
      </w:r>
      <w:r w:rsidR="00435050">
        <w:t xml:space="preserve"> social connectivity is ensured</w:t>
      </w:r>
      <w:r w:rsidR="00310034">
        <w:t xml:space="preserve"> without usage of</w:t>
      </w:r>
      <w:r w:rsidR="00216C43">
        <w:t xml:space="preserve"> numberless</w:t>
      </w:r>
      <w:r w:rsidR="00310034">
        <w:t xml:space="preserve"> platforms.</w:t>
      </w:r>
      <w:r w:rsidR="009736EF">
        <w:t xml:space="preserve"> </w:t>
      </w:r>
      <w:r w:rsidR="00FA3884">
        <w:t>By seamlessly blending work commitments and social engagements, every moment will be guaranteed to be captured.</w:t>
      </w:r>
      <w:r w:rsidR="00236236">
        <w:t xml:space="preserve"> </w:t>
      </w:r>
    </w:p>
    <w:p w14:paraId="5BBF3B65" w14:textId="77777777" w:rsidR="0041469B" w:rsidRDefault="0041469B" w:rsidP="00610B27">
      <w:pPr>
        <w:jc w:val="both"/>
      </w:pPr>
    </w:p>
    <w:p w14:paraId="5256750C" w14:textId="77777777" w:rsidR="00046379" w:rsidRDefault="00506D8F" w:rsidP="00610B27">
      <w:pPr>
        <w:jc w:val="both"/>
      </w:pPr>
      <w:r>
        <w:rPr>
          <w:rStyle w:val="ui-provider"/>
        </w:rPr>
        <w:t>In the following, problem is stated, product position is explained, stakeholders are defined, user environment is analyzed and lastly features and other product requirements are shared</w:t>
      </w:r>
      <w:r w:rsidR="00894489">
        <w:rPr>
          <w:rStyle w:val="ui-provider"/>
        </w:rPr>
        <w:t>.</w:t>
      </w:r>
    </w:p>
    <w:p w14:paraId="59D521A7" w14:textId="77777777" w:rsidR="009433B7" w:rsidRDefault="009433B7" w:rsidP="00610B27">
      <w:pPr>
        <w:jc w:val="both"/>
      </w:pPr>
    </w:p>
    <w:p w14:paraId="6078EAC5" w14:textId="77777777" w:rsidR="00685AA7" w:rsidRDefault="00685AA7">
      <w:pPr>
        <w:pStyle w:val="Balk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14:paraId="19D35F03" w14:textId="77777777" w:rsidR="00685AA7" w:rsidRDefault="00685AA7"/>
    <w:p w14:paraId="5CF0A897" w14:textId="77777777" w:rsidR="00685AA7" w:rsidRDefault="00685AA7">
      <w:pPr>
        <w:pStyle w:val="Balk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14:paraId="17809308" w14:textId="77777777" w:rsidR="00685AA7" w:rsidRDefault="00685AA7" w:rsidP="0086436A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14:paraId="117D2548" w14:textId="77777777" w:rsidTr="00E6770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3A955C25" w14:textId="77777777" w:rsidR="00685AA7" w:rsidRDefault="00685AA7">
            <w:pPr>
              <w:pStyle w:val="GvdeMetni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FCC0CD" w14:textId="77777777" w:rsidR="00685AA7" w:rsidRPr="00E70536" w:rsidRDefault="00717C07" w:rsidP="0086436A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 xml:space="preserve">the </w:t>
            </w:r>
            <w:r w:rsidR="00BD72B4" w:rsidRPr="00E70536">
              <w:rPr>
                <w:rFonts w:ascii="Times New Roman" w:hAnsi="Times New Roman"/>
              </w:rPr>
              <w:t xml:space="preserve">complexity of </w:t>
            </w:r>
            <w:r w:rsidRPr="00E70536">
              <w:rPr>
                <w:rFonts w:ascii="Times New Roman" w:hAnsi="Times New Roman"/>
              </w:rPr>
              <w:t xml:space="preserve">managing </w:t>
            </w:r>
            <w:r w:rsidR="00BD72B4" w:rsidRPr="00E70536">
              <w:rPr>
                <w:rFonts w:ascii="Times New Roman" w:hAnsi="Times New Roman"/>
              </w:rPr>
              <w:t>time</w:t>
            </w:r>
            <w:r w:rsidR="009D4A8F" w:rsidRPr="00E70536">
              <w:rPr>
                <w:rFonts w:ascii="Times New Roman" w:hAnsi="Times New Roman"/>
              </w:rPr>
              <w:t>, especially</w:t>
            </w:r>
            <w:r w:rsidR="00BD72B4" w:rsidRPr="00E70536">
              <w:rPr>
                <w:rFonts w:ascii="Times New Roman" w:hAnsi="Times New Roman"/>
              </w:rPr>
              <w:t xml:space="preserve"> across </w:t>
            </w:r>
            <w:r w:rsidRPr="00E70536">
              <w:rPr>
                <w:rFonts w:ascii="Times New Roman" w:hAnsi="Times New Roman"/>
              </w:rPr>
              <w:t xml:space="preserve">the </w:t>
            </w:r>
            <w:r w:rsidR="000114BF" w:rsidRPr="00E70536">
              <w:rPr>
                <w:rFonts w:ascii="Times New Roman" w:hAnsi="Times New Roman"/>
              </w:rPr>
              <w:t xml:space="preserve">professional </w:t>
            </w:r>
            <w:r w:rsidRPr="00E70536">
              <w:rPr>
                <w:rFonts w:ascii="Times New Roman" w:hAnsi="Times New Roman"/>
              </w:rPr>
              <w:t xml:space="preserve">and social life </w:t>
            </w:r>
          </w:p>
        </w:tc>
      </w:tr>
      <w:tr w:rsidR="00685AA7" w14:paraId="6120D672" w14:textId="77777777" w:rsidTr="00E6770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090C0676" w14:textId="77777777" w:rsidR="00685AA7" w:rsidRDefault="00685AA7">
            <w:pPr>
              <w:pStyle w:val="GvdeMetni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29153F" w14:textId="17B3D2A1" w:rsidR="00460D52" w:rsidRPr="0093039F" w:rsidRDefault="001C5925" w:rsidP="0093039F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p</w:t>
            </w:r>
            <w:r w:rsidR="00BD72B4" w:rsidRPr="00E70536">
              <w:rPr>
                <w:rFonts w:ascii="Times New Roman" w:hAnsi="Times New Roman"/>
              </w:rPr>
              <w:t>rofessionals</w:t>
            </w:r>
            <w:r w:rsidR="002C3195" w:rsidRPr="00E70536">
              <w:rPr>
                <w:rFonts w:ascii="Times New Roman" w:hAnsi="Times New Roman"/>
              </w:rPr>
              <w:t xml:space="preserve"> and</w:t>
            </w:r>
            <w:r w:rsidR="00BD72B4" w:rsidRPr="00E70536">
              <w:rPr>
                <w:rFonts w:ascii="Times New Roman" w:hAnsi="Times New Roman"/>
              </w:rPr>
              <w:t xml:space="preserve"> students</w:t>
            </w:r>
            <w:r w:rsidR="00A77452" w:rsidRPr="00E70536">
              <w:rPr>
                <w:rFonts w:ascii="Times New Roman" w:hAnsi="Times New Roman"/>
              </w:rPr>
              <w:t xml:space="preserve"> </w:t>
            </w:r>
            <w:r w:rsidR="002C3195" w:rsidRPr="00E70536">
              <w:rPr>
                <w:rFonts w:ascii="Times New Roman" w:hAnsi="Times New Roman"/>
              </w:rPr>
              <w:t xml:space="preserve">who </w:t>
            </w:r>
            <w:r w:rsidR="001446E7" w:rsidRPr="00E70536">
              <w:rPr>
                <w:rFonts w:ascii="Times New Roman" w:hAnsi="Times New Roman"/>
              </w:rPr>
              <w:t xml:space="preserve">are not satisfied with </w:t>
            </w:r>
            <w:r w:rsidR="002C3195" w:rsidRPr="00E70536">
              <w:rPr>
                <w:rFonts w:ascii="Times New Roman" w:hAnsi="Times New Roman"/>
              </w:rPr>
              <w:t>their time</w:t>
            </w:r>
            <w:r w:rsidR="003155F3" w:rsidRPr="00E70536">
              <w:rPr>
                <w:rFonts w:ascii="Times New Roman" w:hAnsi="Times New Roman"/>
              </w:rPr>
              <w:t xml:space="preserve"> </w:t>
            </w:r>
            <w:r w:rsidR="001446E7" w:rsidRPr="00E70536">
              <w:rPr>
                <w:rFonts w:ascii="Times New Roman" w:hAnsi="Times New Roman"/>
              </w:rPr>
              <w:t xml:space="preserve">management </w:t>
            </w:r>
          </w:p>
        </w:tc>
      </w:tr>
      <w:tr w:rsidR="00685AA7" w14:paraId="5BFE1380" w14:textId="77777777" w:rsidTr="00E6770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43CFB4F9" w14:textId="77777777" w:rsidR="00685AA7" w:rsidRDefault="00685AA7">
            <w:pPr>
              <w:pStyle w:val="GvdeMetni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5E7AF8" w14:textId="77777777" w:rsidR="00565313" w:rsidRPr="00E70536" w:rsidRDefault="007C4FF6" w:rsidP="0086436A">
            <w:pPr>
              <w:pStyle w:val="InfoBlue"/>
              <w:numPr>
                <w:ilvl w:val="0"/>
                <w:numId w:val="30"/>
              </w:numPr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 xml:space="preserve">being </w:t>
            </w:r>
            <w:r w:rsidR="003F06AE" w:rsidRPr="00E70536">
              <w:rPr>
                <w:rFonts w:ascii="Times New Roman" w:hAnsi="Times New Roman"/>
              </w:rPr>
              <w:t>stuck in routines</w:t>
            </w:r>
          </w:p>
          <w:p w14:paraId="4DA02CA6" w14:textId="77777777" w:rsidR="00565313" w:rsidRPr="00E70536" w:rsidRDefault="00470ADF" w:rsidP="0086436A">
            <w:pPr>
              <w:pStyle w:val="InfoBlue"/>
              <w:numPr>
                <w:ilvl w:val="0"/>
                <w:numId w:val="30"/>
              </w:numPr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inability to follow deadlines because of procrastination</w:t>
            </w:r>
            <w:r w:rsidR="00803D63" w:rsidRPr="00E70536">
              <w:rPr>
                <w:rFonts w:ascii="Times New Roman" w:hAnsi="Times New Roman"/>
              </w:rPr>
              <w:t xml:space="preserve"> </w:t>
            </w:r>
          </w:p>
          <w:p w14:paraId="14DDAAC2" w14:textId="77777777" w:rsidR="002A284A" w:rsidRPr="00E70536" w:rsidRDefault="00447E10" w:rsidP="0086436A">
            <w:pPr>
              <w:pStyle w:val="InfoBlue"/>
              <w:numPr>
                <w:ilvl w:val="0"/>
                <w:numId w:val="30"/>
              </w:numPr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 xml:space="preserve">experiencing burnout, decreased </w:t>
            </w:r>
            <w:r w:rsidR="00803D63" w:rsidRPr="00E70536">
              <w:rPr>
                <w:rFonts w:ascii="Times New Roman" w:hAnsi="Times New Roman"/>
              </w:rPr>
              <w:t>work</w:t>
            </w:r>
            <w:r w:rsidRPr="00E70536">
              <w:rPr>
                <w:rFonts w:ascii="Times New Roman" w:hAnsi="Times New Roman"/>
              </w:rPr>
              <w:t xml:space="preserve"> satisfaction and reduced work-life balance </w:t>
            </w:r>
          </w:p>
          <w:p w14:paraId="0C2E018C" w14:textId="11930641" w:rsidR="002A284A" w:rsidRPr="00E70536" w:rsidRDefault="00EC0889" w:rsidP="0093039F">
            <w:pPr>
              <w:pStyle w:val="GvdeMetni"/>
              <w:numPr>
                <w:ilvl w:val="0"/>
                <w:numId w:val="30"/>
              </w:numPr>
            </w:pPr>
            <w:r w:rsidRPr="00E70536">
              <w:t>missed opportunities for personal growth and social connections</w:t>
            </w:r>
          </w:p>
        </w:tc>
      </w:tr>
      <w:tr w:rsidR="00685AA7" w14:paraId="3439D145" w14:textId="77777777" w:rsidTr="00E6770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3D3F05D1" w14:textId="77777777" w:rsidR="00685AA7" w:rsidRDefault="00685AA7">
            <w:pPr>
              <w:pStyle w:val="GvdeMetni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CF077B" w14:textId="77777777" w:rsidR="00685AA7" w:rsidRPr="00E70536" w:rsidRDefault="007A6311" w:rsidP="0086436A">
            <w:pPr>
              <w:pStyle w:val="InfoBlue"/>
              <w:numPr>
                <w:ilvl w:val="0"/>
                <w:numId w:val="31"/>
              </w:numPr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a</w:t>
            </w:r>
            <w:r w:rsidR="00193B1F" w:rsidRPr="00E70536">
              <w:rPr>
                <w:rFonts w:ascii="Times New Roman" w:hAnsi="Times New Roman"/>
              </w:rPr>
              <w:t xml:space="preserve">bility to manage time to </w:t>
            </w:r>
            <w:r w:rsidR="00046A0A" w:rsidRPr="00E70536">
              <w:rPr>
                <w:rFonts w:ascii="Times New Roman" w:hAnsi="Times New Roman"/>
              </w:rPr>
              <w:t>explore, learn, experience more</w:t>
            </w:r>
          </w:p>
          <w:p w14:paraId="625ECA61" w14:textId="77777777" w:rsidR="004A45A3" w:rsidRPr="00E70536" w:rsidRDefault="007A6311" w:rsidP="004D2A72">
            <w:pPr>
              <w:pStyle w:val="GvdeMetni"/>
              <w:numPr>
                <w:ilvl w:val="0"/>
                <w:numId w:val="31"/>
              </w:numPr>
            </w:pPr>
            <w:r w:rsidRPr="00E70536">
              <w:t>s</w:t>
            </w:r>
            <w:r w:rsidR="004A45A3" w:rsidRPr="00E70536">
              <w:t>aving time and effort spent on planning with automated and intelligent time scheduling</w:t>
            </w:r>
          </w:p>
          <w:p w14:paraId="6986DD21" w14:textId="77777777" w:rsidR="004A2EF3" w:rsidRPr="00E70536" w:rsidRDefault="007A6311" w:rsidP="004D2A72">
            <w:pPr>
              <w:pStyle w:val="GvdeMetni"/>
              <w:numPr>
                <w:ilvl w:val="0"/>
                <w:numId w:val="31"/>
              </w:numPr>
            </w:pPr>
            <w:r w:rsidRPr="00E70536">
              <w:t>f</w:t>
            </w:r>
            <w:r w:rsidR="004A2EF3" w:rsidRPr="00E70536">
              <w:t>inishing tasks successfully and delivering the results on time</w:t>
            </w:r>
          </w:p>
          <w:p w14:paraId="75DE186C" w14:textId="77777777" w:rsidR="00046A0A" w:rsidRPr="00E70536" w:rsidRDefault="00C445B8" w:rsidP="004D2A72">
            <w:pPr>
              <w:pStyle w:val="GvdeMetni"/>
              <w:numPr>
                <w:ilvl w:val="0"/>
                <w:numId w:val="31"/>
              </w:numPr>
            </w:pPr>
            <w:r w:rsidRPr="00E70536">
              <w:t>m</w:t>
            </w:r>
            <w:r w:rsidR="008C3C2E" w:rsidRPr="00E70536">
              <w:t>aintain</w:t>
            </w:r>
            <w:r w:rsidRPr="00E70536">
              <w:t>ing</w:t>
            </w:r>
            <w:r w:rsidR="008C3C2E" w:rsidRPr="00E70536">
              <w:t xml:space="preserve"> friendships</w:t>
            </w:r>
            <w:r w:rsidRPr="00E70536">
              <w:t xml:space="preserve"> and catching up</w:t>
            </w:r>
            <w:r w:rsidR="001C2B92" w:rsidRPr="00E70536">
              <w:t xml:space="preserve"> with</w:t>
            </w:r>
            <w:r w:rsidRPr="00E70536">
              <w:t xml:space="preserve"> favorite events</w:t>
            </w:r>
          </w:p>
          <w:p w14:paraId="5CDA0D37" w14:textId="7C07D13E" w:rsidR="00F47F85" w:rsidRPr="00E70536" w:rsidRDefault="00BE352E" w:rsidP="0093039F">
            <w:pPr>
              <w:pStyle w:val="GvdeMetni"/>
              <w:numPr>
                <w:ilvl w:val="0"/>
                <w:numId w:val="31"/>
              </w:numPr>
            </w:pPr>
            <w:r w:rsidRPr="00E70536">
              <w:t xml:space="preserve">feeling more confident and motivated </w:t>
            </w:r>
            <w:r w:rsidR="00E61969" w:rsidRPr="00E70536">
              <w:t>while enjoying life</w:t>
            </w:r>
            <w:r w:rsidR="00636879" w:rsidRPr="00E70536">
              <w:t xml:space="preserve"> </w:t>
            </w:r>
          </w:p>
        </w:tc>
      </w:tr>
    </w:tbl>
    <w:p w14:paraId="5FFF42E1" w14:textId="6BB6ADA6" w:rsidR="0093039F" w:rsidRDefault="0093039F" w:rsidP="0093039F">
      <w:pPr>
        <w:pStyle w:val="Balk2"/>
        <w:numPr>
          <w:ilvl w:val="0"/>
          <w:numId w:val="0"/>
        </w:numPr>
        <w:ind w:left="720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</w:p>
    <w:p w14:paraId="5A309EC2" w14:textId="16475038" w:rsidR="0093039F" w:rsidRDefault="0093039F" w:rsidP="0093039F"/>
    <w:p w14:paraId="48DD42B8" w14:textId="6B556688" w:rsidR="0093039F" w:rsidRDefault="0093039F" w:rsidP="0093039F"/>
    <w:p w14:paraId="464B5981" w14:textId="53B58B7E" w:rsidR="0093039F" w:rsidRDefault="0093039F" w:rsidP="0093039F"/>
    <w:p w14:paraId="76B5549C" w14:textId="257BDDD5" w:rsidR="0093039F" w:rsidRDefault="0093039F" w:rsidP="0093039F"/>
    <w:p w14:paraId="572FE1F1" w14:textId="19147E9F" w:rsidR="0093039F" w:rsidRPr="0093039F" w:rsidRDefault="0093039F" w:rsidP="005166C6">
      <w:pPr>
        <w:widowControl/>
        <w:spacing w:line="240" w:lineRule="auto"/>
      </w:pPr>
      <w:r>
        <w:br w:type="page"/>
      </w:r>
    </w:p>
    <w:p w14:paraId="43ACBA20" w14:textId="01D969CD" w:rsidR="0093039F" w:rsidRDefault="0093039F" w:rsidP="0093039F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3039F" w:rsidRPr="0093039F" w14:paraId="3871D641" w14:textId="77777777" w:rsidTr="00100AC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69109679" w14:textId="77777777" w:rsidR="0093039F" w:rsidRDefault="0093039F" w:rsidP="00100AC6">
            <w:pPr>
              <w:pStyle w:val="GvdeMetni"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698DCD" w14:textId="39A9D601" w:rsidR="0093039F" w:rsidRPr="0093039F" w:rsidRDefault="005166C6" w:rsidP="0093039F">
            <w:pPr>
              <w:pStyle w:val="GvdeMetni"/>
              <w:ind w:left="0"/>
            </w:pPr>
            <w:r>
              <w:t>struggling</w:t>
            </w:r>
            <w:r w:rsidR="0093039F">
              <w:t xml:space="preserve"> with </w:t>
            </w:r>
            <w:r w:rsidR="0093039F" w:rsidRPr="0093039F">
              <w:t>achieving goals due to unmotivated</w:t>
            </w:r>
            <w:r w:rsidR="0093039F">
              <w:t xml:space="preserve"> </w:t>
            </w:r>
            <w:r w:rsidR="0093039F" w:rsidRPr="0093039F">
              <w:t>employees</w:t>
            </w:r>
            <w:r w:rsidR="0093039F">
              <w:t xml:space="preserve"> and low employee engagement</w:t>
            </w:r>
          </w:p>
        </w:tc>
      </w:tr>
      <w:tr w:rsidR="0093039F" w:rsidRPr="00E70536" w14:paraId="0BB271C6" w14:textId="77777777" w:rsidTr="00100AC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02353ADB" w14:textId="77777777" w:rsidR="0093039F" w:rsidRDefault="0093039F" w:rsidP="00100AC6">
            <w:pPr>
              <w:pStyle w:val="GvdeMetni"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1FA2B9" w14:textId="5CB0B52A" w:rsidR="0093039F" w:rsidRPr="00E70536" w:rsidRDefault="0093039F" w:rsidP="00100AC6">
            <w:pPr>
              <w:pStyle w:val="GvdeMetni"/>
              <w:ind w:left="0"/>
            </w:pPr>
            <w:r w:rsidRPr="00E70536">
              <w:t xml:space="preserve">companies </w:t>
            </w:r>
          </w:p>
        </w:tc>
      </w:tr>
      <w:tr w:rsidR="0093039F" w:rsidRPr="00E70536" w14:paraId="58D6DB42" w14:textId="77777777" w:rsidTr="00100AC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57C365E3" w14:textId="77777777" w:rsidR="0093039F" w:rsidRDefault="0093039F" w:rsidP="00100AC6">
            <w:pPr>
              <w:pStyle w:val="GvdeMetni"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F7760A" w14:textId="2725A12D" w:rsidR="0093039F" w:rsidRPr="0093039F" w:rsidRDefault="0093039F" w:rsidP="00100AC6">
            <w:pPr>
              <w:pStyle w:val="InfoBlue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 xml:space="preserve">inability to follow deadlines because of </w:t>
            </w:r>
            <w:r>
              <w:rPr>
                <w:rFonts w:ascii="Times New Roman" w:hAnsi="Times New Roman"/>
              </w:rPr>
              <w:t xml:space="preserve">employees’ </w:t>
            </w:r>
            <w:r w:rsidRPr="00E70536">
              <w:rPr>
                <w:rFonts w:ascii="Times New Roman" w:hAnsi="Times New Roman"/>
              </w:rPr>
              <w:t xml:space="preserve">procrastination </w:t>
            </w:r>
          </w:p>
          <w:p w14:paraId="54785824" w14:textId="08179FEF" w:rsidR="0093039F" w:rsidRPr="0093039F" w:rsidRDefault="0093039F" w:rsidP="00100AC6">
            <w:pPr>
              <w:pStyle w:val="InfoBlue"/>
              <w:numPr>
                <w:ilvl w:val="0"/>
                <w:numId w:val="3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employees </w:t>
            </w:r>
            <w:r w:rsidRPr="00E70536">
              <w:rPr>
                <w:rFonts w:ascii="Times New Roman" w:hAnsi="Times New Roman"/>
              </w:rPr>
              <w:t xml:space="preserve">experiencing burnout, decreased work satisfaction and reduced work-life balance </w:t>
            </w:r>
          </w:p>
          <w:p w14:paraId="7962A813" w14:textId="2A8CB826" w:rsidR="0093039F" w:rsidRPr="00E70536" w:rsidRDefault="0093039F" w:rsidP="00100AC6">
            <w:pPr>
              <w:pStyle w:val="GvdeMetni"/>
              <w:numPr>
                <w:ilvl w:val="0"/>
                <w:numId w:val="30"/>
              </w:numPr>
            </w:pPr>
            <w:r w:rsidRPr="00E70536">
              <w:t>achieving lower participation of meetings</w:t>
            </w:r>
          </w:p>
        </w:tc>
      </w:tr>
      <w:tr w:rsidR="0093039F" w:rsidRPr="00E70536" w14:paraId="537FDFB9" w14:textId="77777777" w:rsidTr="00100AC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45A664A5" w14:textId="77777777" w:rsidR="0093039F" w:rsidRDefault="0093039F" w:rsidP="00100AC6">
            <w:pPr>
              <w:pStyle w:val="GvdeMetni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7EA429" w14:textId="77777777" w:rsidR="0093039F" w:rsidRPr="00E70536" w:rsidRDefault="0093039F" w:rsidP="00100AC6">
            <w:pPr>
              <w:pStyle w:val="GvdeMetni"/>
              <w:numPr>
                <w:ilvl w:val="0"/>
                <w:numId w:val="31"/>
              </w:numPr>
            </w:pPr>
            <w:r w:rsidRPr="00E70536">
              <w:t>finishing tasks successfully and delivering the results on time</w:t>
            </w:r>
          </w:p>
          <w:p w14:paraId="0141C71A" w14:textId="6815EE7A" w:rsidR="0093039F" w:rsidRPr="00E70536" w:rsidRDefault="0093039F" w:rsidP="00AF7882">
            <w:pPr>
              <w:pStyle w:val="GvdeMetni"/>
              <w:numPr>
                <w:ilvl w:val="0"/>
                <w:numId w:val="31"/>
              </w:numPr>
            </w:pPr>
            <w:r w:rsidRPr="00E70536">
              <w:t>increased employee engagement</w:t>
            </w:r>
          </w:p>
        </w:tc>
      </w:tr>
    </w:tbl>
    <w:p w14:paraId="0CBC978C" w14:textId="3A0E8092" w:rsidR="0093039F" w:rsidRDefault="0093039F" w:rsidP="0093039F"/>
    <w:p w14:paraId="5967400A" w14:textId="77777777" w:rsidR="0093039F" w:rsidRDefault="0093039F" w:rsidP="0093039F"/>
    <w:p w14:paraId="7EA7AE5F" w14:textId="77777777" w:rsidR="0093039F" w:rsidRPr="0093039F" w:rsidRDefault="0093039F" w:rsidP="0093039F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3039F" w:rsidRPr="0093039F" w14:paraId="14508020" w14:textId="77777777" w:rsidTr="00100AC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399CB192" w14:textId="77777777" w:rsidR="0093039F" w:rsidRDefault="0093039F" w:rsidP="00100AC6">
            <w:pPr>
              <w:pStyle w:val="GvdeMetni"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54EE8D" w14:textId="7C53073C" w:rsidR="0093039F" w:rsidRPr="00AF7882" w:rsidRDefault="00AF7882" w:rsidP="00100AC6">
            <w:pPr>
              <w:pStyle w:val="InfoBlue"/>
              <w:ind w:left="360" w:hanging="360"/>
              <w:rPr>
                <w:rFonts w:ascii="Times New Roman" w:hAnsi="Times New Roman"/>
              </w:rPr>
            </w:pPr>
            <w:r w:rsidRPr="00AF7882">
              <w:rPr>
                <w:rFonts w:ascii="Times New Roman" w:hAnsi="Times New Roman"/>
              </w:rPr>
              <w:t>having difficulty in reaching potential customers</w:t>
            </w:r>
          </w:p>
        </w:tc>
      </w:tr>
      <w:tr w:rsidR="0093039F" w:rsidRPr="00E70536" w14:paraId="71CCE5BE" w14:textId="77777777" w:rsidTr="00100AC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6F500A7D" w14:textId="77777777" w:rsidR="0093039F" w:rsidRDefault="0093039F" w:rsidP="00100AC6">
            <w:pPr>
              <w:pStyle w:val="GvdeMetni"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2EE9D2" w14:textId="18498422" w:rsidR="0093039F" w:rsidRPr="00E70536" w:rsidRDefault="0093039F" w:rsidP="0093039F">
            <w:pPr>
              <w:pStyle w:val="GvdeMetni"/>
              <w:ind w:left="0"/>
            </w:pPr>
            <w:r w:rsidRPr="00E70536">
              <w:t xml:space="preserve">event organizers </w:t>
            </w:r>
          </w:p>
        </w:tc>
      </w:tr>
      <w:tr w:rsidR="0093039F" w:rsidRPr="00E70536" w14:paraId="4261DBA8" w14:textId="77777777" w:rsidTr="00100AC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5C969CAA" w14:textId="77777777" w:rsidR="0093039F" w:rsidRDefault="0093039F" w:rsidP="00100AC6">
            <w:pPr>
              <w:pStyle w:val="GvdeMetni"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3D653F" w14:textId="023E191F" w:rsidR="0093039F" w:rsidRPr="00E70536" w:rsidRDefault="0093039F" w:rsidP="00AF7882">
            <w:pPr>
              <w:pStyle w:val="GvdeMetni"/>
              <w:ind w:left="0"/>
            </w:pPr>
            <w:r w:rsidRPr="00E70536">
              <w:t>achieving lower participation of events</w:t>
            </w:r>
          </w:p>
        </w:tc>
      </w:tr>
      <w:tr w:rsidR="0093039F" w:rsidRPr="00E70536" w14:paraId="58B48C2E" w14:textId="77777777" w:rsidTr="00100AC6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14:paraId="3F34A317" w14:textId="77777777" w:rsidR="0093039F" w:rsidRDefault="0093039F" w:rsidP="00100AC6">
            <w:pPr>
              <w:pStyle w:val="GvdeMetni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6E19B7" w14:textId="77777777" w:rsidR="0093039F" w:rsidRDefault="0093039F" w:rsidP="00100AC6">
            <w:pPr>
              <w:pStyle w:val="GvdeMetni"/>
              <w:numPr>
                <w:ilvl w:val="0"/>
                <w:numId w:val="31"/>
              </w:numPr>
            </w:pPr>
            <w:r w:rsidRPr="00E70536">
              <w:t xml:space="preserve">efficient promotion </w:t>
            </w:r>
          </w:p>
          <w:p w14:paraId="7F15066A" w14:textId="1C3EA3AB" w:rsidR="00AF7882" w:rsidRDefault="00AF7882" w:rsidP="00100AC6">
            <w:pPr>
              <w:pStyle w:val="GvdeMetni"/>
              <w:numPr>
                <w:ilvl w:val="0"/>
                <w:numId w:val="31"/>
              </w:numPr>
            </w:pPr>
            <w:r>
              <w:t xml:space="preserve">high </w:t>
            </w:r>
            <w:r w:rsidR="005166C6">
              <w:t>customer acquisition</w:t>
            </w:r>
            <w:r>
              <w:t xml:space="preserve"> rate</w:t>
            </w:r>
          </w:p>
          <w:p w14:paraId="7760D411" w14:textId="4C115209" w:rsidR="005166C6" w:rsidRPr="00E70536" w:rsidRDefault="005166C6" w:rsidP="00100AC6">
            <w:pPr>
              <w:pStyle w:val="GvdeMetni"/>
              <w:numPr>
                <w:ilvl w:val="0"/>
                <w:numId w:val="31"/>
              </w:numPr>
            </w:pPr>
            <w:r>
              <w:t>reaching more engaged customers</w:t>
            </w:r>
          </w:p>
        </w:tc>
      </w:tr>
    </w:tbl>
    <w:p w14:paraId="34BC5F31" w14:textId="77777777" w:rsidR="0093039F" w:rsidRPr="0093039F" w:rsidRDefault="0093039F" w:rsidP="0093039F"/>
    <w:p w14:paraId="291E1930" w14:textId="70A40922" w:rsidR="00685AA7" w:rsidRDefault="00685AA7">
      <w:pPr>
        <w:pStyle w:val="Balk2"/>
      </w:pPr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14:paraId="02B9071B" w14:textId="77777777" w:rsidR="0016073A" w:rsidRDefault="0016073A" w:rsidP="0016073A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14:paraId="7A2C05F9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5240EC" w14:textId="77777777" w:rsidR="00685AA7" w:rsidRDefault="00685AA7">
            <w:pPr>
              <w:pStyle w:val="GvdeMetni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5E27DD" w14:textId="245AEEEF" w:rsidR="00554072" w:rsidRPr="005166C6" w:rsidRDefault="00591706" w:rsidP="00EA6494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p</w:t>
            </w:r>
            <w:r w:rsidR="0013704E" w:rsidRPr="00E70536">
              <w:rPr>
                <w:rFonts w:ascii="Times New Roman" w:hAnsi="Times New Roman"/>
              </w:rPr>
              <w:t>rofessionals with tight schedules and active social life</w:t>
            </w:r>
          </w:p>
        </w:tc>
      </w:tr>
      <w:tr w:rsidR="00685AA7" w14:paraId="366551C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5EE269C" w14:textId="77777777" w:rsidR="00685AA7" w:rsidRDefault="00685AA7">
            <w:pPr>
              <w:pStyle w:val="GvdeMetni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4BD99C" w14:textId="77777777" w:rsidR="0007310E" w:rsidRPr="00E70536" w:rsidRDefault="0007310E" w:rsidP="0086436A">
            <w:pPr>
              <w:pStyle w:val="InfoBlue"/>
              <w:numPr>
                <w:ilvl w:val="0"/>
                <w:numId w:val="34"/>
              </w:numPr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 xml:space="preserve">wants to manage their time more </w:t>
            </w:r>
            <w:r w:rsidR="001256F2" w:rsidRPr="00E70536">
              <w:rPr>
                <w:rFonts w:ascii="Times New Roman" w:hAnsi="Times New Roman"/>
              </w:rPr>
              <w:t>efficiently</w:t>
            </w:r>
          </w:p>
          <w:p w14:paraId="24E7EC39" w14:textId="77777777" w:rsidR="00F53A62" w:rsidRPr="00E70536" w:rsidRDefault="00A35752" w:rsidP="003F5251">
            <w:pPr>
              <w:pStyle w:val="GvdeMetni"/>
              <w:numPr>
                <w:ilvl w:val="0"/>
                <w:numId w:val="34"/>
              </w:numPr>
            </w:pPr>
            <w:r w:rsidRPr="00E70536">
              <w:t xml:space="preserve">wants to engage in social life and gain experience more </w:t>
            </w:r>
          </w:p>
          <w:p w14:paraId="705E032C" w14:textId="77777777" w:rsidR="00F149AE" w:rsidRPr="00E70536" w:rsidRDefault="00F149AE" w:rsidP="003F5251">
            <w:pPr>
              <w:pStyle w:val="GvdeMetni"/>
              <w:numPr>
                <w:ilvl w:val="0"/>
                <w:numId w:val="34"/>
              </w:numPr>
            </w:pPr>
            <w:r w:rsidRPr="00E70536">
              <w:t xml:space="preserve">wants </w:t>
            </w:r>
            <w:r w:rsidR="003E70A7" w:rsidRPr="00E70536">
              <w:t>to handle more tasks in a</w:t>
            </w:r>
            <w:r w:rsidR="008B79CE" w:rsidRPr="00E70536">
              <w:t xml:space="preserve">n optimized </w:t>
            </w:r>
            <w:r w:rsidR="003E70A7" w:rsidRPr="00E70536">
              <w:t>way</w:t>
            </w:r>
          </w:p>
          <w:p w14:paraId="61AC9F3A" w14:textId="77777777" w:rsidR="00685AA7" w:rsidRPr="00E70536" w:rsidRDefault="008B79CE" w:rsidP="003F5251">
            <w:pPr>
              <w:pStyle w:val="GvdeMetni"/>
              <w:numPr>
                <w:ilvl w:val="0"/>
                <w:numId w:val="34"/>
              </w:numPr>
            </w:pPr>
            <w:r w:rsidRPr="00E70536">
              <w:t>wants to</w:t>
            </w:r>
            <w:r w:rsidR="00753E84" w:rsidRPr="00E70536">
              <w:t xml:space="preserve"> obtain</w:t>
            </w:r>
            <w:r w:rsidR="00DD7344" w:rsidRPr="00E70536">
              <w:t xml:space="preserve"> </w:t>
            </w:r>
            <w:r w:rsidR="00052AA6" w:rsidRPr="00E70536">
              <w:t xml:space="preserve">good </w:t>
            </w:r>
            <w:r w:rsidR="00753E84" w:rsidRPr="00E70536">
              <w:t>habits and sustain</w:t>
            </w:r>
            <w:r w:rsidR="00DD7344" w:rsidRPr="00E70536">
              <w:t xml:space="preserve"> </w:t>
            </w:r>
            <w:r w:rsidR="00753E84" w:rsidRPr="00E70536">
              <w:t>relationships</w:t>
            </w:r>
            <w:r w:rsidR="00052AA6" w:rsidRPr="00E70536">
              <w:t xml:space="preserve"> </w:t>
            </w:r>
          </w:p>
        </w:tc>
      </w:tr>
      <w:tr w:rsidR="00685AA7" w14:paraId="599113B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002E97" w14:textId="77777777" w:rsidR="00685AA7" w:rsidRDefault="00685AA7">
            <w:pPr>
              <w:pStyle w:val="GvdeMetni"/>
              <w:keepNext/>
              <w:ind w:left="72"/>
            </w:pPr>
            <w:r>
              <w:t xml:space="preserve">The </w:t>
            </w:r>
            <w:proofErr w:type="spellStart"/>
            <w:r w:rsidR="00C500E3">
              <w:t>ToGather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084021" w14:textId="77777777" w:rsidR="00685AA7" w:rsidRPr="00E70536" w:rsidRDefault="00ED758A" w:rsidP="0086436A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is a n</w:t>
            </w:r>
            <w:r w:rsidR="00E77731" w:rsidRPr="00E70536">
              <w:rPr>
                <w:rFonts w:ascii="Times New Roman" w:hAnsi="Times New Roman"/>
              </w:rPr>
              <w:t xml:space="preserve">ext generation </w:t>
            </w:r>
            <w:r w:rsidR="007939D8" w:rsidRPr="00E70536">
              <w:rPr>
                <w:rFonts w:ascii="Times New Roman" w:hAnsi="Times New Roman"/>
              </w:rPr>
              <w:t xml:space="preserve">automated </w:t>
            </w:r>
            <w:r w:rsidR="00EC618F" w:rsidRPr="00E70536">
              <w:rPr>
                <w:rFonts w:ascii="Times New Roman" w:hAnsi="Times New Roman"/>
              </w:rPr>
              <w:t xml:space="preserve">and intelligent </w:t>
            </w:r>
            <w:r w:rsidR="00E77731" w:rsidRPr="00E70536">
              <w:rPr>
                <w:rFonts w:ascii="Times New Roman" w:hAnsi="Times New Roman"/>
              </w:rPr>
              <w:t>social calendar app</w:t>
            </w:r>
            <w:r w:rsidR="0069351D" w:rsidRPr="00E70536">
              <w:rPr>
                <w:rFonts w:ascii="Times New Roman" w:hAnsi="Times New Roman"/>
              </w:rPr>
              <w:t xml:space="preserve"> </w:t>
            </w:r>
          </w:p>
        </w:tc>
      </w:tr>
      <w:tr w:rsidR="00685AA7" w14:paraId="7148FC0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AD681C" w14:textId="77777777" w:rsidR="00685AA7" w:rsidRDefault="00685AA7">
            <w:pPr>
              <w:pStyle w:val="GvdeMetni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7FC8D8" w14:textId="77777777" w:rsidR="00685AA7" w:rsidRPr="00E70536" w:rsidRDefault="007939D8" w:rsidP="0086436A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b</w:t>
            </w:r>
            <w:r w:rsidR="0069351D" w:rsidRPr="00E70536">
              <w:rPr>
                <w:rFonts w:ascii="Times New Roman" w:hAnsi="Times New Roman"/>
              </w:rPr>
              <w:t>reaks the gap between professional and social life management</w:t>
            </w:r>
          </w:p>
        </w:tc>
      </w:tr>
      <w:tr w:rsidR="00685AA7" w14:paraId="438989E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7F99899" w14:textId="77777777" w:rsidR="00685AA7" w:rsidRDefault="00685AA7">
            <w:pPr>
              <w:pStyle w:val="GvdeMetni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5FE964" w14:textId="77777777" w:rsidR="00685AA7" w:rsidRPr="00E70536" w:rsidRDefault="00072B5F" w:rsidP="0086436A">
            <w:pPr>
              <w:pStyle w:val="InfoBlue"/>
              <w:rPr>
                <w:rFonts w:ascii="Times New Roman" w:hAnsi="Times New Roman"/>
                <w:i/>
              </w:rPr>
            </w:pPr>
            <w:proofErr w:type="spellStart"/>
            <w:r w:rsidRPr="00E70536">
              <w:rPr>
                <w:rFonts w:ascii="Times New Roman" w:hAnsi="Times New Roman"/>
              </w:rPr>
              <w:t>TimeTree</w:t>
            </w:r>
            <w:proofErr w:type="spellEnd"/>
          </w:p>
        </w:tc>
      </w:tr>
      <w:tr w:rsidR="00685AA7" w14:paraId="2240F363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E7D38D2" w14:textId="77777777" w:rsidR="00685AA7" w:rsidRDefault="00685AA7">
            <w:pPr>
              <w:pStyle w:val="GvdeMetni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4F97D18" w14:textId="1AB962E1" w:rsidR="00685AA7" w:rsidRPr="00E70536" w:rsidRDefault="001A61DB" w:rsidP="0086436A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r</w:t>
            </w:r>
            <w:r w:rsidR="00175177" w:rsidRPr="00E70536">
              <w:rPr>
                <w:rFonts w:ascii="Times New Roman" w:hAnsi="Times New Roman"/>
              </w:rPr>
              <w:t>ecommend</w:t>
            </w:r>
            <w:r w:rsidR="002E559B" w:rsidRPr="00E70536">
              <w:rPr>
                <w:rFonts w:ascii="Times New Roman" w:hAnsi="Times New Roman"/>
              </w:rPr>
              <w:t>s</w:t>
            </w:r>
            <w:r w:rsidR="00175177" w:rsidRPr="00E70536">
              <w:rPr>
                <w:rFonts w:ascii="Times New Roman" w:hAnsi="Times New Roman"/>
              </w:rPr>
              <w:t xml:space="preserve"> events </w:t>
            </w:r>
            <w:r w:rsidR="00EA6494">
              <w:rPr>
                <w:rFonts w:ascii="Times New Roman" w:hAnsi="Times New Roman"/>
              </w:rPr>
              <w:t>to</w:t>
            </w:r>
            <w:r w:rsidR="00175177" w:rsidRPr="00E70536">
              <w:rPr>
                <w:rFonts w:ascii="Times New Roman" w:hAnsi="Times New Roman"/>
              </w:rPr>
              <w:t xml:space="preserve"> calendar groups and</w:t>
            </w:r>
            <w:r w:rsidR="003B2B5B" w:rsidRPr="00E70536">
              <w:rPr>
                <w:rFonts w:ascii="Times New Roman" w:hAnsi="Times New Roman"/>
              </w:rPr>
              <w:t xml:space="preserve"> automatedly</w:t>
            </w:r>
            <w:r w:rsidR="00175177" w:rsidRPr="00E70536">
              <w:rPr>
                <w:rFonts w:ascii="Times New Roman" w:hAnsi="Times New Roman"/>
              </w:rPr>
              <w:t xml:space="preserve"> </w:t>
            </w:r>
            <w:r w:rsidR="002E559B" w:rsidRPr="00E70536">
              <w:rPr>
                <w:rFonts w:ascii="Times New Roman" w:hAnsi="Times New Roman"/>
              </w:rPr>
              <w:t>schedules meetings</w:t>
            </w:r>
          </w:p>
        </w:tc>
      </w:tr>
    </w:tbl>
    <w:p w14:paraId="0EE50744" w14:textId="77777777" w:rsidR="00E70536" w:rsidRDefault="00E70536" w:rsidP="00E70536">
      <w:pPr>
        <w:pStyle w:val="Balk1"/>
        <w:numPr>
          <w:ilvl w:val="0"/>
          <w:numId w:val="0"/>
        </w:numPr>
        <w:ind w:left="720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5166C6" w14:paraId="433F0C7D" w14:textId="77777777" w:rsidTr="00100AC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0747BE7" w14:textId="77777777" w:rsidR="005166C6" w:rsidRDefault="005166C6" w:rsidP="00100AC6">
            <w:pPr>
              <w:pStyle w:val="GvdeMetni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615D24" w14:textId="4F3E079D" w:rsidR="005166C6" w:rsidRPr="005166C6" w:rsidRDefault="005166C6" w:rsidP="005166C6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university or higher degree students</w:t>
            </w:r>
            <w:r>
              <w:rPr>
                <w:rFonts w:ascii="Times New Roman" w:hAnsi="Times New Roman"/>
              </w:rPr>
              <w:t xml:space="preserve"> with </w:t>
            </w:r>
            <w:r w:rsidRPr="00E70536">
              <w:rPr>
                <w:rFonts w:ascii="Times New Roman" w:hAnsi="Times New Roman"/>
              </w:rPr>
              <w:t>tight schedules and active social life</w:t>
            </w:r>
          </w:p>
        </w:tc>
      </w:tr>
      <w:tr w:rsidR="005166C6" w14:paraId="16B8F183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4CEEC27" w14:textId="77777777" w:rsidR="005166C6" w:rsidRDefault="005166C6" w:rsidP="00100AC6">
            <w:pPr>
              <w:pStyle w:val="GvdeMetni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467EB7" w14:textId="77777777" w:rsidR="005166C6" w:rsidRPr="00E70536" w:rsidRDefault="005166C6" w:rsidP="00100AC6">
            <w:pPr>
              <w:pStyle w:val="InfoBlue"/>
              <w:numPr>
                <w:ilvl w:val="0"/>
                <w:numId w:val="34"/>
              </w:numPr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wants to manage their time more efficiently</w:t>
            </w:r>
          </w:p>
          <w:p w14:paraId="3878178F" w14:textId="77777777" w:rsidR="005166C6" w:rsidRPr="00E70536" w:rsidRDefault="005166C6" w:rsidP="00100AC6">
            <w:pPr>
              <w:pStyle w:val="GvdeMetni"/>
              <w:numPr>
                <w:ilvl w:val="0"/>
                <w:numId w:val="34"/>
              </w:numPr>
            </w:pPr>
            <w:r w:rsidRPr="00E70536">
              <w:t xml:space="preserve">wants to engage in social life and gain experience more </w:t>
            </w:r>
          </w:p>
          <w:p w14:paraId="722CA422" w14:textId="77777777" w:rsidR="005166C6" w:rsidRPr="00E70536" w:rsidRDefault="005166C6" w:rsidP="00100AC6">
            <w:pPr>
              <w:pStyle w:val="GvdeMetni"/>
              <w:numPr>
                <w:ilvl w:val="0"/>
                <w:numId w:val="34"/>
              </w:numPr>
            </w:pPr>
            <w:r w:rsidRPr="00E70536">
              <w:t>wants to handle more tasks in an optimized way</w:t>
            </w:r>
          </w:p>
          <w:p w14:paraId="35A1AEBA" w14:textId="77777777" w:rsidR="005166C6" w:rsidRPr="00E70536" w:rsidRDefault="005166C6" w:rsidP="00100AC6">
            <w:pPr>
              <w:pStyle w:val="GvdeMetni"/>
              <w:numPr>
                <w:ilvl w:val="0"/>
                <w:numId w:val="34"/>
              </w:numPr>
            </w:pPr>
            <w:r w:rsidRPr="00E70536">
              <w:t xml:space="preserve">wants to obtain good habits and sustain relationships </w:t>
            </w:r>
          </w:p>
        </w:tc>
      </w:tr>
      <w:tr w:rsidR="005166C6" w14:paraId="5EB7B654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015DD32" w14:textId="77777777" w:rsidR="005166C6" w:rsidRDefault="005166C6" w:rsidP="00100AC6">
            <w:pPr>
              <w:pStyle w:val="GvdeMetni"/>
              <w:keepNext/>
              <w:ind w:left="72"/>
            </w:pPr>
            <w:r>
              <w:t xml:space="preserve">The </w:t>
            </w:r>
            <w:proofErr w:type="spellStart"/>
            <w:r>
              <w:t>ToGather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D3A040" w14:textId="77777777" w:rsidR="005166C6" w:rsidRPr="00E70536" w:rsidRDefault="005166C6" w:rsidP="00100AC6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 xml:space="preserve">is a next generation automated and intelligent social calendar app </w:t>
            </w:r>
          </w:p>
        </w:tc>
      </w:tr>
      <w:tr w:rsidR="005166C6" w14:paraId="2A39BDD3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8DA90C1" w14:textId="77777777" w:rsidR="005166C6" w:rsidRDefault="005166C6" w:rsidP="00100AC6">
            <w:pPr>
              <w:pStyle w:val="GvdeMetni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F00699" w14:textId="638A4611" w:rsidR="005166C6" w:rsidRPr="00E70536" w:rsidRDefault="005166C6" w:rsidP="00100AC6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 xml:space="preserve">breaks the gap between </w:t>
            </w:r>
            <w:r>
              <w:rPr>
                <w:rFonts w:ascii="Times New Roman" w:hAnsi="Times New Roman"/>
              </w:rPr>
              <w:t>student life</w:t>
            </w:r>
            <w:r w:rsidRPr="00E70536">
              <w:rPr>
                <w:rFonts w:ascii="Times New Roman" w:hAnsi="Times New Roman"/>
              </w:rPr>
              <w:t xml:space="preserve"> and social life management</w:t>
            </w:r>
          </w:p>
        </w:tc>
      </w:tr>
      <w:tr w:rsidR="005166C6" w14:paraId="39DEF042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43421DF" w14:textId="77777777" w:rsidR="005166C6" w:rsidRDefault="005166C6" w:rsidP="00100AC6">
            <w:pPr>
              <w:pStyle w:val="GvdeMetni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040FCC" w14:textId="77777777" w:rsidR="005166C6" w:rsidRPr="00E70536" w:rsidRDefault="005166C6" w:rsidP="00100AC6">
            <w:pPr>
              <w:pStyle w:val="InfoBlue"/>
              <w:rPr>
                <w:rFonts w:ascii="Times New Roman" w:hAnsi="Times New Roman"/>
                <w:i/>
              </w:rPr>
            </w:pPr>
            <w:proofErr w:type="spellStart"/>
            <w:r w:rsidRPr="00E70536">
              <w:rPr>
                <w:rFonts w:ascii="Times New Roman" w:hAnsi="Times New Roman"/>
              </w:rPr>
              <w:t>TimeTree</w:t>
            </w:r>
            <w:proofErr w:type="spellEnd"/>
          </w:p>
        </w:tc>
      </w:tr>
      <w:tr w:rsidR="005166C6" w14:paraId="35DACD30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38B3E413" w14:textId="77777777" w:rsidR="005166C6" w:rsidRDefault="005166C6" w:rsidP="00100AC6">
            <w:pPr>
              <w:pStyle w:val="GvdeMetni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418D68" w14:textId="5284A0D2" w:rsidR="005166C6" w:rsidRPr="00E70536" w:rsidRDefault="005166C6" w:rsidP="00100AC6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 xml:space="preserve">recommends events </w:t>
            </w:r>
            <w:r w:rsidR="00EA6494">
              <w:rPr>
                <w:rFonts w:ascii="Times New Roman" w:hAnsi="Times New Roman"/>
              </w:rPr>
              <w:t>to</w:t>
            </w:r>
            <w:r w:rsidRPr="00E70536">
              <w:rPr>
                <w:rFonts w:ascii="Times New Roman" w:hAnsi="Times New Roman"/>
              </w:rPr>
              <w:t xml:space="preserve"> calendar groups and automatedly schedules meetings</w:t>
            </w:r>
          </w:p>
        </w:tc>
      </w:tr>
    </w:tbl>
    <w:p w14:paraId="32A5ACC0" w14:textId="63DA6A5B" w:rsidR="005166C6" w:rsidRDefault="005166C6" w:rsidP="00667A10">
      <w:pPr>
        <w:pStyle w:val="Balk1"/>
        <w:numPr>
          <w:ilvl w:val="0"/>
          <w:numId w:val="0"/>
        </w:numPr>
      </w:pPr>
    </w:p>
    <w:p w14:paraId="4D2F1FB7" w14:textId="135F1EE8" w:rsidR="00667A10" w:rsidRDefault="00667A10" w:rsidP="00667A10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EA6494" w14:paraId="65A73AE3" w14:textId="77777777" w:rsidTr="00100AC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ACC4AA6" w14:textId="77777777" w:rsidR="00EA6494" w:rsidRDefault="00EA6494" w:rsidP="00100AC6">
            <w:pPr>
              <w:pStyle w:val="GvdeMetni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A58A462" w14:textId="2E1A1B22" w:rsidR="00EA6494" w:rsidRPr="005166C6" w:rsidRDefault="00EA6494" w:rsidP="00100AC6">
            <w:pPr>
              <w:pStyle w:val="InfoBlue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event organizers</w:t>
            </w:r>
          </w:p>
        </w:tc>
      </w:tr>
      <w:tr w:rsidR="00EA6494" w14:paraId="19E735DF" w14:textId="77777777" w:rsidTr="0060444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8AF6E5" w14:textId="77777777" w:rsidR="00EA6494" w:rsidRDefault="00EA6494" w:rsidP="00EA6494">
            <w:pPr>
              <w:pStyle w:val="GvdeMetni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F561F6" w14:textId="7FAA5D2F" w:rsidR="00EA6494" w:rsidRDefault="00EA6494" w:rsidP="00EA6494">
            <w:pPr>
              <w:pStyle w:val="GvdeMetni"/>
              <w:numPr>
                <w:ilvl w:val="0"/>
                <w:numId w:val="34"/>
              </w:numPr>
            </w:pPr>
            <w:r>
              <w:t xml:space="preserve">want to reach </w:t>
            </w:r>
            <w:r w:rsidRPr="00AF7882">
              <w:t>potential customers</w:t>
            </w:r>
          </w:p>
          <w:p w14:paraId="4EBBE525" w14:textId="77EBAB14" w:rsidR="00EA6494" w:rsidRDefault="00EA6494" w:rsidP="00EA6494">
            <w:pPr>
              <w:pStyle w:val="GvdeMetni"/>
              <w:numPr>
                <w:ilvl w:val="0"/>
                <w:numId w:val="34"/>
              </w:numPr>
            </w:pPr>
            <w:r>
              <w:t xml:space="preserve">want </w:t>
            </w:r>
            <w:r w:rsidRPr="00E70536">
              <w:t xml:space="preserve">efficient promotion </w:t>
            </w:r>
          </w:p>
          <w:p w14:paraId="1952A0EC" w14:textId="1DB65F53" w:rsidR="00EA6494" w:rsidRDefault="00EA6494" w:rsidP="00EA6494">
            <w:pPr>
              <w:pStyle w:val="GvdeMetni"/>
              <w:numPr>
                <w:ilvl w:val="0"/>
                <w:numId w:val="34"/>
              </w:numPr>
            </w:pPr>
            <w:r>
              <w:t>want high customer acquisition rate</w:t>
            </w:r>
          </w:p>
          <w:p w14:paraId="0B7EC8BA" w14:textId="1C6283AD" w:rsidR="00EA6494" w:rsidRPr="00E70536" w:rsidRDefault="00EA6494" w:rsidP="00EA6494">
            <w:pPr>
              <w:pStyle w:val="GvdeMetni"/>
              <w:numPr>
                <w:ilvl w:val="0"/>
                <w:numId w:val="34"/>
              </w:numPr>
            </w:pPr>
            <w:r>
              <w:t>want to reach more engaged customers</w:t>
            </w:r>
          </w:p>
        </w:tc>
      </w:tr>
      <w:tr w:rsidR="00EA6494" w14:paraId="04BBF6CE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60A59F8" w14:textId="77777777" w:rsidR="00EA6494" w:rsidRDefault="00EA6494" w:rsidP="00EA6494">
            <w:pPr>
              <w:pStyle w:val="GvdeMetni"/>
              <w:keepNext/>
              <w:ind w:left="72"/>
            </w:pPr>
            <w:r>
              <w:t xml:space="preserve">The </w:t>
            </w:r>
            <w:proofErr w:type="spellStart"/>
            <w:r>
              <w:t>ToGather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2A6D9C" w14:textId="6C6BFFC9" w:rsidR="00EA6494" w:rsidRPr="00E70536" w:rsidRDefault="00EA6494" w:rsidP="00EA6494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>is a</w:t>
            </w:r>
            <w:r>
              <w:rPr>
                <w:rFonts w:ascii="Times New Roman" w:hAnsi="Times New Roman"/>
              </w:rPr>
              <w:t>n intelligent event recommender</w:t>
            </w:r>
          </w:p>
        </w:tc>
      </w:tr>
      <w:tr w:rsidR="00EA6494" w14:paraId="357744AA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F7FD5A" w14:textId="77777777" w:rsidR="00EA6494" w:rsidRDefault="00EA6494" w:rsidP="00EA6494">
            <w:pPr>
              <w:pStyle w:val="GvdeMetni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BF283A" w14:textId="76BF7AFF" w:rsidR="00EA6494" w:rsidRPr="00E70536" w:rsidRDefault="00EA6494" w:rsidP="00EA6494">
            <w:pPr>
              <w:pStyle w:val="InfoBlue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matches right people with the right events</w:t>
            </w:r>
          </w:p>
        </w:tc>
      </w:tr>
      <w:tr w:rsidR="00EA6494" w14:paraId="668812AD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B91F085" w14:textId="77777777" w:rsidR="00EA6494" w:rsidRDefault="00EA6494" w:rsidP="00EA6494">
            <w:pPr>
              <w:pStyle w:val="GvdeMetni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4F216" w14:textId="77777777" w:rsidR="00EA6494" w:rsidRPr="00E70536" w:rsidRDefault="00EA6494" w:rsidP="00EA6494">
            <w:pPr>
              <w:pStyle w:val="InfoBlue"/>
              <w:rPr>
                <w:rFonts w:ascii="Times New Roman" w:hAnsi="Times New Roman"/>
                <w:i/>
              </w:rPr>
            </w:pPr>
            <w:proofErr w:type="spellStart"/>
            <w:r w:rsidRPr="00E70536">
              <w:rPr>
                <w:rFonts w:ascii="Times New Roman" w:hAnsi="Times New Roman"/>
              </w:rPr>
              <w:t>TimeTree</w:t>
            </w:r>
            <w:proofErr w:type="spellEnd"/>
          </w:p>
        </w:tc>
      </w:tr>
      <w:tr w:rsidR="00EA6494" w14:paraId="2916DA78" w14:textId="77777777" w:rsidTr="00100AC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D416B24" w14:textId="77777777" w:rsidR="00EA6494" w:rsidRDefault="00EA6494" w:rsidP="00EA6494">
            <w:pPr>
              <w:pStyle w:val="GvdeMetni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B7F3F6" w14:textId="5E45CB43" w:rsidR="00EA6494" w:rsidRPr="00E70536" w:rsidRDefault="00EA6494" w:rsidP="00EA6494">
            <w:pPr>
              <w:pStyle w:val="InfoBlue"/>
              <w:rPr>
                <w:rFonts w:ascii="Times New Roman" w:hAnsi="Times New Roman"/>
                <w:i/>
              </w:rPr>
            </w:pPr>
            <w:r w:rsidRPr="00E70536">
              <w:rPr>
                <w:rFonts w:ascii="Times New Roman" w:hAnsi="Times New Roman"/>
              </w:rPr>
              <w:t xml:space="preserve">recommends events </w:t>
            </w:r>
            <w:r>
              <w:rPr>
                <w:rFonts w:ascii="Times New Roman" w:hAnsi="Times New Roman"/>
              </w:rPr>
              <w:t>to</w:t>
            </w:r>
            <w:r w:rsidRPr="00E7053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users based on their preferences</w:t>
            </w:r>
          </w:p>
        </w:tc>
      </w:tr>
    </w:tbl>
    <w:p w14:paraId="79FDA991" w14:textId="77777777" w:rsidR="00667A10" w:rsidRPr="00667A10" w:rsidRDefault="00667A10" w:rsidP="00667A10"/>
    <w:p w14:paraId="0F147FB8" w14:textId="77777777" w:rsidR="005166C6" w:rsidRPr="005166C6" w:rsidRDefault="005166C6" w:rsidP="005166C6"/>
    <w:p w14:paraId="30C5E592" w14:textId="5244C0CF" w:rsidR="00685AA7" w:rsidRDefault="00685AA7">
      <w:pPr>
        <w:pStyle w:val="Balk1"/>
      </w:pPr>
      <w:r>
        <w:t>Stakeholder Descriptions</w:t>
      </w:r>
      <w:bookmarkEnd w:id="18"/>
      <w:bookmarkEnd w:id="19"/>
      <w:bookmarkEnd w:id="20"/>
      <w:bookmarkEnd w:id="21"/>
    </w:p>
    <w:p w14:paraId="3304EC41" w14:textId="77777777" w:rsidR="00685AA7" w:rsidRDefault="00685AA7">
      <w:pPr>
        <w:pStyle w:val="Balk2"/>
      </w:pPr>
      <w:r>
        <w:t>Stakeholder Summary</w:t>
      </w:r>
    </w:p>
    <w:p w14:paraId="5EE847C3" w14:textId="77777777" w:rsidR="00685AA7" w:rsidRDefault="00685AA7" w:rsidP="0086436A">
      <w:pPr>
        <w:pStyle w:val="InfoBlue"/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14:paraId="1410DED7" w14:textId="77777777" w:rsidTr="00800DCD">
        <w:trPr>
          <w:tblHeader/>
          <w:jc w:val="center"/>
        </w:trPr>
        <w:tc>
          <w:tcPr>
            <w:tcW w:w="1890" w:type="dxa"/>
            <w:vAlign w:val="center"/>
          </w:tcPr>
          <w:p w14:paraId="1015EEFE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  <w:vAlign w:val="center"/>
          </w:tcPr>
          <w:p w14:paraId="347E3002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  <w:vAlign w:val="center"/>
          </w:tcPr>
          <w:p w14:paraId="68049D3B" w14:textId="77777777"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14:paraId="572707C9" w14:textId="77777777" w:rsidTr="00800DCD">
        <w:trPr>
          <w:jc w:val="center"/>
        </w:trPr>
        <w:tc>
          <w:tcPr>
            <w:tcW w:w="1890" w:type="dxa"/>
            <w:vAlign w:val="center"/>
          </w:tcPr>
          <w:p w14:paraId="6641A1FD" w14:textId="77777777" w:rsidR="00685AA7" w:rsidRPr="00E70536" w:rsidRDefault="007B63E4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End users</w:t>
            </w:r>
            <w:r w:rsidR="00ED514D" w:rsidRPr="00E7053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14:paraId="7EF0567A" w14:textId="77777777" w:rsidR="00685AA7" w:rsidRPr="00E70536" w:rsidRDefault="008C5CDE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 xml:space="preserve">People who will </w:t>
            </w:r>
            <w:r w:rsidR="005B35F7" w:rsidRPr="00E70536">
              <w:rPr>
                <w:rFonts w:ascii="Times New Roman" w:hAnsi="Times New Roman"/>
              </w:rPr>
              <w:t>benefit from the application</w:t>
            </w:r>
            <w:r w:rsidR="00EA0CF3" w:rsidRPr="00E70536">
              <w:rPr>
                <w:rFonts w:ascii="Times New Roman" w:hAnsi="Times New Roman"/>
              </w:rPr>
              <w:t>.</w:t>
            </w:r>
            <w:r w:rsidR="008A5F04" w:rsidRPr="00E70536">
              <w:rPr>
                <w:rFonts w:ascii="Times New Roman" w:hAnsi="Times New Roman"/>
              </w:rPr>
              <w:t xml:space="preserve"> </w:t>
            </w:r>
          </w:p>
          <w:p w14:paraId="653271EA" w14:textId="77777777" w:rsidR="005B1746" w:rsidRPr="00E70536" w:rsidRDefault="00086953" w:rsidP="008A5F04">
            <w:pPr>
              <w:pStyle w:val="GvdeMetni"/>
              <w:ind w:left="0"/>
            </w:pPr>
            <w:r w:rsidRPr="00E70536">
              <w:t>(</w:t>
            </w:r>
            <w:r w:rsidR="008A5F04" w:rsidRPr="00E70536">
              <w:t>Our main target group will consist of p</w:t>
            </w:r>
            <w:r w:rsidR="005B1746" w:rsidRPr="00E70536">
              <w:t>rofessionals</w:t>
            </w:r>
            <w:r w:rsidRPr="00E70536">
              <w:t xml:space="preserve"> who have tight schedules and active social life</w:t>
            </w:r>
            <w:r w:rsidR="005B1746" w:rsidRPr="00E70536">
              <w:t xml:space="preserve"> and </w:t>
            </w:r>
            <w:r w:rsidRPr="00E70536">
              <w:t xml:space="preserve">university or higher degree </w:t>
            </w:r>
            <w:r w:rsidR="005B1746" w:rsidRPr="00E70536">
              <w:t>students</w:t>
            </w:r>
            <w:r w:rsidR="008A5F04" w:rsidRPr="00E70536">
              <w:t>.</w:t>
            </w:r>
            <w:r w:rsidRPr="00E70536">
              <w:t>)</w:t>
            </w:r>
          </w:p>
        </w:tc>
        <w:tc>
          <w:tcPr>
            <w:tcW w:w="3960" w:type="dxa"/>
            <w:vAlign w:val="center"/>
          </w:tcPr>
          <w:p w14:paraId="5B4917EA" w14:textId="77777777" w:rsidR="00685AA7" w:rsidRPr="00E70536" w:rsidRDefault="006E04A2" w:rsidP="0086436A">
            <w:pPr>
              <w:pStyle w:val="InfoBlue"/>
              <w:numPr>
                <w:ilvl w:val="0"/>
                <w:numId w:val="37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Use the application</w:t>
            </w:r>
          </w:p>
          <w:p w14:paraId="1E275A28" w14:textId="77777777" w:rsidR="006E04A2" w:rsidRPr="00E70536" w:rsidRDefault="00EF5214" w:rsidP="002E6963">
            <w:pPr>
              <w:pStyle w:val="GvdeMetni"/>
              <w:numPr>
                <w:ilvl w:val="0"/>
                <w:numId w:val="37"/>
              </w:numPr>
            </w:pPr>
            <w:r w:rsidRPr="00E70536">
              <w:t xml:space="preserve">Provide </w:t>
            </w:r>
            <w:r w:rsidR="006E04A2" w:rsidRPr="00E70536">
              <w:t>feedback</w:t>
            </w:r>
            <w:r w:rsidRPr="00E70536">
              <w:t xml:space="preserve"> and reviews</w:t>
            </w:r>
            <w:r w:rsidR="006E04A2" w:rsidRPr="00E70536">
              <w:t xml:space="preserve"> for the application</w:t>
            </w:r>
          </w:p>
          <w:p w14:paraId="66BA6474" w14:textId="77777777" w:rsidR="006E04A2" w:rsidRPr="00E70536" w:rsidRDefault="007A60AB" w:rsidP="002E6963">
            <w:pPr>
              <w:pStyle w:val="GvdeMetni"/>
              <w:numPr>
                <w:ilvl w:val="0"/>
                <w:numId w:val="37"/>
              </w:numPr>
            </w:pPr>
            <w:r w:rsidRPr="00E70536">
              <w:t>Invite other people</w:t>
            </w:r>
          </w:p>
          <w:p w14:paraId="17ACB1A0" w14:textId="77777777" w:rsidR="006E04A2" w:rsidRPr="00E70536" w:rsidRDefault="006E04A2" w:rsidP="006E04A2">
            <w:pPr>
              <w:pStyle w:val="GvdeMetni"/>
              <w:ind w:left="0"/>
            </w:pPr>
          </w:p>
        </w:tc>
      </w:tr>
      <w:tr w:rsidR="00ED514D" w14:paraId="14CEED5F" w14:textId="77777777" w:rsidTr="00800DCD">
        <w:trPr>
          <w:jc w:val="center"/>
        </w:trPr>
        <w:tc>
          <w:tcPr>
            <w:tcW w:w="1890" w:type="dxa"/>
            <w:vAlign w:val="center"/>
          </w:tcPr>
          <w:p w14:paraId="0F62A0DC" w14:textId="77777777" w:rsidR="00ED514D" w:rsidRPr="00E70536" w:rsidRDefault="00ED514D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lastRenderedPageBreak/>
              <w:t>Companies</w:t>
            </w:r>
          </w:p>
        </w:tc>
        <w:tc>
          <w:tcPr>
            <w:tcW w:w="2610" w:type="dxa"/>
            <w:vAlign w:val="center"/>
          </w:tcPr>
          <w:p w14:paraId="55C1CE8B" w14:textId="77777777" w:rsidR="00ED514D" w:rsidRPr="00E70536" w:rsidRDefault="009432A3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Style w:val="ui-provider"/>
                <w:rFonts w:ascii="Times New Roman" w:hAnsi="Times New Roman"/>
              </w:rPr>
              <w:t xml:space="preserve">Within the project scope, companies are defined as organizations which need sophisticated calendar apps in their working environment. </w:t>
            </w:r>
          </w:p>
        </w:tc>
        <w:tc>
          <w:tcPr>
            <w:tcW w:w="3960" w:type="dxa"/>
            <w:vAlign w:val="center"/>
          </w:tcPr>
          <w:p w14:paraId="071D944C" w14:textId="77777777" w:rsidR="007F5EB3" w:rsidRPr="00E70536" w:rsidRDefault="007F5EB3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Encourage employees to use the application</w:t>
            </w:r>
          </w:p>
        </w:tc>
      </w:tr>
      <w:tr w:rsidR="00ED514D" w14:paraId="0A2CB58C" w14:textId="77777777" w:rsidTr="00800DCD">
        <w:trPr>
          <w:jc w:val="center"/>
        </w:trPr>
        <w:tc>
          <w:tcPr>
            <w:tcW w:w="1890" w:type="dxa"/>
            <w:vAlign w:val="center"/>
          </w:tcPr>
          <w:p w14:paraId="61750D1B" w14:textId="77777777" w:rsidR="00ED514D" w:rsidRPr="00E70536" w:rsidRDefault="00ED514D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Event Organizers</w:t>
            </w:r>
          </w:p>
        </w:tc>
        <w:tc>
          <w:tcPr>
            <w:tcW w:w="2610" w:type="dxa"/>
            <w:vAlign w:val="center"/>
          </w:tcPr>
          <w:p w14:paraId="6284BC78" w14:textId="77777777" w:rsidR="00ED514D" w:rsidRPr="00E70536" w:rsidRDefault="009B0ECE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Organizers of the social</w:t>
            </w:r>
            <w:r w:rsidR="007A5BDC" w:rsidRPr="00E70536">
              <w:rPr>
                <w:rFonts w:ascii="Times New Roman" w:hAnsi="Times New Roman"/>
              </w:rPr>
              <w:t xml:space="preserve"> </w:t>
            </w:r>
            <w:r w:rsidRPr="00E70536">
              <w:rPr>
                <w:rFonts w:ascii="Times New Roman" w:hAnsi="Times New Roman"/>
              </w:rPr>
              <w:t>events</w:t>
            </w:r>
            <w:r w:rsidR="007A5BDC" w:rsidRPr="00E70536">
              <w:rPr>
                <w:rFonts w:ascii="Times New Roman" w:hAnsi="Times New Roman"/>
              </w:rPr>
              <w:t xml:space="preserve"> (</w:t>
            </w:r>
            <w:r w:rsidR="007A5BDC" w:rsidRPr="00E70536">
              <w:rPr>
                <w:rStyle w:val="ui-provider"/>
                <w:rFonts w:ascii="Times New Roman" w:hAnsi="Times New Roman"/>
              </w:rPr>
              <w:t>workshops, theatres, cinema, restaurants, concerts, exhibitions etc.)</w:t>
            </w:r>
            <w:r w:rsidR="007A5BDC" w:rsidRPr="00E70536">
              <w:rPr>
                <w:rFonts w:ascii="Times New Roman" w:hAnsi="Times New Roman"/>
              </w:rPr>
              <w:t xml:space="preserve"> for the interest groups</w:t>
            </w:r>
          </w:p>
        </w:tc>
        <w:tc>
          <w:tcPr>
            <w:tcW w:w="3960" w:type="dxa"/>
            <w:vAlign w:val="center"/>
          </w:tcPr>
          <w:p w14:paraId="193F2482" w14:textId="77777777" w:rsidR="00ED514D" w:rsidRPr="00E70536" w:rsidRDefault="002C43B3" w:rsidP="0086436A">
            <w:pPr>
              <w:pStyle w:val="InfoBlue"/>
              <w:numPr>
                <w:ilvl w:val="0"/>
                <w:numId w:val="39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Organizing the events</w:t>
            </w:r>
            <w:r w:rsidR="00626FA6" w:rsidRPr="00E70536">
              <w:rPr>
                <w:rFonts w:ascii="Times New Roman" w:hAnsi="Times New Roman"/>
              </w:rPr>
              <w:t xml:space="preserve"> considering</w:t>
            </w:r>
            <w:r w:rsidR="00357B9D" w:rsidRPr="00E70536">
              <w:rPr>
                <w:rFonts w:ascii="Times New Roman" w:hAnsi="Times New Roman"/>
              </w:rPr>
              <w:t xml:space="preserve"> </w:t>
            </w:r>
            <w:r w:rsidR="00626FA6" w:rsidRPr="00E70536">
              <w:rPr>
                <w:rFonts w:ascii="Times New Roman" w:hAnsi="Times New Roman"/>
              </w:rPr>
              <w:t>individual interests</w:t>
            </w:r>
          </w:p>
          <w:p w14:paraId="26684BB2" w14:textId="77777777" w:rsidR="00C03898" w:rsidRPr="00E70536" w:rsidRDefault="002121CA" w:rsidP="006E1710">
            <w:pPr>
              <w:pStyle w:val="GvdeMetni"/>
              <w:numPr>
                <w:ilvl w:val="0"/>
                <w:numId w:val="39"/>
              </w:numPr>
            </w:pPr>
            <w:r w:rsidRPr="00E70536">
              <w:t>Promoting the events via digital channels</w:t>
            </w:r>
          </w:p>
        </w:tc>
      </w:tr>
      <w:tr w:rsidR="00ED514D" w14:paraId="3ACE4026" w14:textId="77777777" w:rsidTr="00800DCD">
        <w:trPr>
          <w:jc w:val="center"/>
        </w:trPr>
        <w:tc>
          <w:tcPr>
            <w:tcW w:w="1890" w:type="dxa"/>
            <w:vAlign w:val="center"/>
          </w:tcPr>
          <w:p w14:paraId="703D7314" w14:textId="77777777" w:rsidR="00ED514D" w:rsidRPr="00E70536" w:rsidRDefault="002963AA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Project Team</w:t>
            </w:r>
          </w:p>
        </w:tc>
        <w:tc>
          <w:tcPr>
            <w:tcW w:w="2610" w:type="dxa"/>
            <w:vAlign w:val="center"/>
          </w:tcPr>
          <w:p w14:paraId="0074C174" w14:textId="77777777" w:rsidR="005207D4" w:rsidRPr="00E70536" w:rsidRDefault="00C23D4B" w:rsidP="005207D4">
            <w:pPr>
              <w:pStyle w:val="GvdeMetni"/>
              <w:ind w:left="0"/>
              <w:rPr>
                <w:highlight w:val="yellow"/>
              </w:rPr>
            </w:pPr>
            <w:r w:rsidRPr="00E70536">
              <w:t>P</w:t>
            </w:r>
            <w:r w:rsidR="005207D4" w:rsidRPr="00E70536">
              <w:t>rofessionals from diverse backgrounds who are dedicated to create this social calendar application</w:t>
            </w:r>
          </w:p>
          <w:p w14:paraId="1A2E23EF" w14:textId="77777777" w:rsidR="00CE2DEA" w:rsidRPr="00E70536" w:rsidRDefault="00CE2DEA" w:rsidP="00CE2DEA">
            <w:pPr>
              <w:pStyle w:val="GvdeMetni"/>
              <w:ind w:left="0"/>
            </w:pPr>
            <w:r w:rsidRPr="00E70536">
              <w:t xml:space="preserve">The team is a combination of developers, designers, testers, </w:t>
            </w:r>
            <w:proofErr w:type="gramStart"/>
            <w:r w:rsidRPr="00E70536">
              <w:t>researchers</w:t>
            </w:r>
            <w:proofErr w:type="gramEnd"/>
            <w:r w:rsidR="001B3C52" w:rsidRPr="00E70536">
              <w:t xml:space="preserve"> and project manage</w:t>
            </w:r>
            <w:r w:rsidR="00767C37" w:rsidRPr="00E70536">
              <w:t>r.</w:t>
            </w:r>
          </w:p>
          <w:p w14:paraId="7725426B" w14:textId="77777777" w:rsidR="009E10AC" w:rsidRPr="00E70536" w:rsidRDefault="009E10AC" w:rsidP="00CE2DEA">
            <w:pPr>
              <w:pStyle w:val="GvdeMetni"/>
              <w:ind w:left="0"/>
            </w:pPr>
          </w:p>
        </w:tc>
        <w:tc>
          <w:tcPr>
            <w:tcW w:w="3960" w:type="dxa"/>
            <w:vAlign w:val="center"/>
          </w:tcPr>
          <w:p w14:paraId="6B71E9DC" w14:textId="77777777" w:rsidR="00ED514D" w:rsidRPr="00E70536" w:rsidRDefault="009E10AC" w:rsidP="0086436A">
            <w:pPr>
              <w:pStyle w:val="InfoBlue"/>
              <w:numPr>
                <w:ilvl w:val="0"/>
                <w:numId w:val="40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Project management</w:t>
            </w:r>
          </w:p>
          <w:p w14:paraId="0C257D35" w14:textId="77777777" w:rsidR="009E10AC" w:rsidRPr="00E70536" w:rsidRDefault="009E10AC" w:rsidP="009E10AC">
            <w:pPr>
              <w:pStyle w:val="GvdeMetni"/>
              <w:numPr>
                <w:ilvl w:val="0"/>
                <w:numId w:val="40"/>
              </w:numPr>
            </w:pPr>
            <w:r w:rsidRPr="00E70536">
              <w:t>Product Development</w:t>
            </w:r>
          </w:p>
          <w:p w14:paraId="15411D78" w14:textId="77777777" w:rsidR="009E10AC" w:rsidRPr="00E70536" w:rsidRDefault="009E10AC" w:rsidP="009E10AC">
            <w:pPr>
              <w:pStyle w:val="GvdeMetni"/>
              <w:numPr>
                <w:ilvl w:val="0"/>
                <w:numId w:val="40"/>
              </w:numPr>
            </w:pPr>
            <w:r w:rsidRPr="00E70536">
              <w:t>Test</w:t>
            </w:r>
          </w:p>
          <w:p w14:paraId="7E143572" w14:textId="77777777" w:rsidR="009E10AC" w:rsidRPr="00E70536" w:rsidRDefault="009E10AC" w:rsidP="009E10AC">
            <w:pPr>
              <w:pStyle w:val="GvdeMetni"/>
              <w:numPr>
                <w:ilvl w:val="0"/>
                <w:numId w:val="40"/>
              </w:numPr>
            </w:pPr>
            <w:r w:rsidRPr="00E70536">
              <w:t>Product Design</w:t>
            </w:r>
          </w:p>
          <w:p w14:paraId="685340BC" w14:textId="77777777" w:rsidR="009E10AC" w:rsidRPr="00E70536" w:rsidRDefault="009E10AC" w:rsidP="009E10AC">
            <w:pPr>
              <w:pStyle w:val="GvdeMetni"/>
              <w:numPr>
                <w:ilvl w:val="0"/>
                <w:numId w:val="40"/>
              </w:numPr>
            </w:pPr>
            <w:r w:rsidRPr="00E70536">
              <w:t>Communication and networking</w:t>
            </w:r>
          </w:p>
          <w:p w14:paraId="5CE762E8" w14:textId="77777777" w:rsidR="009E10AC" w:rsidRPr="00E70536" w:rsidRDefault="009E10AC" w:rsidP="009E10AC">
            <w:pPr>
              <w:pStyle w:val="GvdeMetni"/>
              <w:numPr>
                <w:ilvl w:val="0"/>
                <w:numId w:val="40"/>
              </w:numPr>
            </w:pPr>
            <w:r w:rsidRPr="00E70536">
              <w:t>Market Research</w:t>
            </w:r>
          </w:p>
          <w:p w14:paraId="33CA4CBA" w14:textId="77777777" w:rsidR="0064330B" w:rsidRPr="00E70536" w:rsidRDefault="0064330B" w:rsidP="009E10AC">
            <w:pPr>
              <w:pStyle w:val="GvdeMetni"/>
              <w:numPr>
                <w:ilvl w:val="0"/>
                <w:numId w:val="40"/>
              </w:numPr>
            </w:pPr>
            <w:r w:rsidRPr="00E70536">
              <w:t>Customer Support</w:t>
            </w:r>
          </w:p>
          <w:p w14:paraId="72EE4B5E" w14:textId="77777777" w:rsidR="0064330B" w:rsidRPr="00E70536" w:rsidRDefault="0064330B" w:rsidP="009E10AC">
            <w:pPr>
              <w:pStyle w:val="GvdeMetni"/>
              <w:numPr>
                <w:ilvl w:val="0"/>
                <w:numId w:val="40"/>
              </w:numPr>
            </w:pPr>
            <w:r w:rsidRPr="00E70536">
              <w:t>Maintenance</w:t>
            </w:r>
          </w:p>
        </w:tc>
      </w:tr>
      <w:tr w:rsidR="00ED514D" w14:paraId="256A593E" w14:textId="77777777" w:rsidTr="00800DCD">
        <w:trPr>
          <w:jc w:val="center"/>
        </w:trPr>
        <w:tc>
          <w:tcPr>
            <w:tcW w:w="1890" w:type="dxa"/>
            <w:vAlign w:val="center"/>
          </w:tcPr>
          <w:p w14:paraId="157FB3F8" w14:textId="77777777" w:rsidR="00ED514D" w:rsidRPr="00E70536" w:rsidRDefault="00ED514D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 xml:space="preserve">API </w:t>
            </w:r>
            <w:r w:rsidR="00811498" w:rsidRPr="00E70536">
              <w:rPr>
                <w:rFonts w:ascii="Times New Roman" w:hAnsi="Times New Roman"/>
              </w:rPr>
              <w:t xml:space="preserve">and Data </w:t>
            </w:r>
            <w:r w:rsidRPr="00E70536">
              <w:rPr>
                <w:rFonts w:ascii="Times New Roman" w:hAnsi="Times New Roman"/>
              </w:rPr>
              <w:t>Providers</w:t>
            </w:r>
          </w:p>
        </w:tc>
        <w:tc>
          <w:tcPr>
            <w:tcW w:w="2610" w:type="dxa"/>
            <w:vAlign w:val="center"/>
          </w:tcPr>
          <w:p w14:paraId="5F27F37B" w14:textId="77777777" w:rsidR="00ED514D" w:rsidRPr="00E70536" w:rsidRDefault="00096B38" w:rsidP="0086436A">
            <w:pPr>
              <w:pStyle w:val="InfoBlue"/>
              <w:rPr>
                <w:rStyle w:val="ui-provider"/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T</w:t>
            </w:r>
            <w:r w:rsidRPr="00E70536">
              <w:rPr>
                <w:rStyle w:val="ui-provider"/>
                <w:rFonts w:ascii="Times New Roman" w:hAnsi="Times New Roman"/>
              </w:rPr>
              <w:t>hird party institutions that have necessary data, information, or services</w:t>
            </w:r>
            <w:r w:rsidR="003B086B" w:rsidRPr="00E70536">
              <w:rPr>
                <w:rStyle w:val="ui-provider"/>
                <w:rFonts w:ascii="Times New Roman" w:hAnsi="Times New Roman"/>
              </w:rPr>
              <w:t>.</w:t>
            </w:r>
          </w:p>
          <w:p w14:paraId="1AB48CFA" w14:textId="77777777" w:rsidR="00D27338" w:rsidRPr="00E70536" w:rsidRDefault="00CC5527" w:rsidP="00CC5527">
            <w:pPr>
              <w:pStyle w:val="GvdeMetni"/>
              <w:ind w:left="0"/>
            </w:pPr>
            <w:r w:rsidRPr="00E70536">
              <w:t>For example</w:t>
            </w:r>
            <w:r w:rsidR="00D27338" w:rsidRPr="00E70536">
              <w:t>:</w:t>
            </w:r>
          </w:p>
          <w:p w14:paraId="1B911DC0" w14:textId="77777777" w:rsidR="00D27338" w:rsidRPr="00E70536" w:rsidRDefault="00CC5527" w:rsidP="00800DCD">
            <w:pPr>
              <w:pStyle w:val="GvdeMetni"/>
              <w:ind w:left="0"/>
            </w:pPr>
            <w:r w:rsidRPr="00E70536">
              <w:rPr>
                <w:rStyle w:val="ui-provider"/>
              </w:rPr>
              <w:t>Mainstream calendar apps (</w:t>
            </w:r>
            <w:r w:rsidR="003D33C2" w:rsidRPr="00E70536">
              <w:rPr>
                <w:rStyle w:val="ui-provider"/>
              </w:rPr>
              <w:t>O</w:t>
            </w:r>
            <w:r w:rsidRPr="00E70536">
              <w:rPr>
                <w:rStyle w:val="ui-provider"/>
              </w:rPr>
              <w:t xml:space="preserve">utlook, </w:t>
            </w:r>
            <w:r w:rsidR="003D33C2" w:rsidRPr="00E70536">
              <w:rPr>
                <w:rStyle w:val="ui-provider"/>
              </w:rPr>
              <w:t>G</w:t>
            </w:r>
            <w:r w:rsidRPr="00E70536">
              <w:rPr>
                <w:rStyle w:val="ui-provider"/>
              </w:rPr>
              <w:t xml:space="preserve">oogle </w:t>
            </w:r>
            <w:r w:rsidR="003D33C2" w:rsidRPr="00E70536">
              <w:rPr>
                <w:rStyle w:val="ui-provider"/>
              </w:rPr>
              <w:t>C</w:t>
            </w:r>
            <w:r w:rsidRPr="00E70536">
              <w:rPr>
                <w:rStyle w:val="ui-provider"/>
              </w:rPr>
              <w:t>alendar)</w:t>
            </w:r>
            <w:r w:rsidR="007357C2" w:rsidRPr="00E70536">
              <w:rPr>
                <w:rStyle w:val="ui-provider"/>
              </w:rPr>
              <w:t>, m</w:t>
            </w:r>
            <w:r w:rsidR="00D27338" w:rsidRPr="00E70536">
              <w:t>ovie theatre</w:t>
            </w:r>
            <w:r w:rsidR="000B6C7E" w:rsidRPr="00E70536">
              <w:t xml:space="preserve"> companies, concert halls, municipalities</w:t>
            </w:r>
            <w:r w:rsidR="004B093D" w:rsidRPr="00E70536">
              <w:t xml:space="preserve"> etc.</w:t>
            </w:r>
          </w:p>
        </w:tc>
        <w:tc>
          <w:tcPr>
            <w:tcW w:w="3960" w:type="dxa"/>
            <w:vAlign w:val="center"/>
          </w:tcPr>
          <w:p w14:paraId="292F1ACE" w14:textId="77777777" w:rsidR="00ED514D" w:rsidRPr="00E70536" w:rsidRDefault="00892ACA" w:rsidP="0086436A">
            <w:pPr>
              <w:pStyle w:val="InfoBlue"/>
              <w:numPr>
                <w:ilvl w:val="0"/>
                <w:numId w:val="41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Keeping their data accessible</w:t>
            </w:r>
          </w:p>
          <w:p w14:paraId="0F241254" w14:textId="77777777" w:rsidR="00892ACA" w:rsidRPr="00E70536" w:rsidRDefault="00892ACA" w:rsidP="00DD5037">
            <w:pPr>
              <w:pStyle w:val="GvdeMetni"/>
              <w:numPr>
                <w:ilvl w:val="0"/>
                <w:numId w:val="41"/>
              </w:numPr>
            </w:pPr>
            <w:r w:rsidRPr="00E70536">
              <w:t xml:space="preserve">Keeping data </w:t>
            </w:r>
            <w:proofErr w:type="gramStart"/>
            <w:r w:rsidRPr="00E70536">
              <w:t>up-to-date</w:t>
            </w:r>
            <w:proofErr w:type="gramEnd"/>
          </w:p>
          <w:p w14:paraId="75DFCA8C" w14:textId="77777777" w:rsidR="00892ACA" w:rsidRPr="00E70536" w:rsidRDefault="00892ACA" w:rsidP="00DD5037">
            <w:pPr>
              <w:pStyle w:val="GvdeMetni"/>
              <w:numPr>
                <w:ilvl w:val="0"/>
                <w:numId w:val="41"/>
              </w:numPr>
            </w:pPr>
            <w:r w:rsidRPr="00E70536">
              <w:t>Preserv</w:t>
            </w:r>
            <w:r w:rsidR="006B72AE" w:rsidRPr="00E70536">
              <w:t>ing</w:t>
            </w:r>
            <w:r w:rsidRPr="00E70536">
              <w:t xml:space="preserve"> data consistency</w:t>
            </w:r>
          </w:p>
        </w:tc>
      </w:tr>
      <w:tr w:rsidR="002178C6" w14:paraId="5E395C85" w14:textId="77777777" w:rsidTr="00800DCD">
        <w:trPr>
          <w:jc w:val="center"/>
        </w:trPr>
        <w:tc>
          <w:tcPr>
            <w:tcW w:w="1890" w:type="dxa"/>
            <w:vAlign w:val="center"/>
          </w:tcPr>
          <w:p w14:paraId="7BEE6714" w14:textId="77777777" w:rsidR="002178C6" w:rsidRPr="00E70536" w:rsidRDefault="00B36294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Infrastructure Providers</w:t>
            </w:r>
          </w:p>
        </w:tc>
        <w:tc>
          <w:tcPr>
            <w:tcW w:w="2610" w:type="dxa"/>
            <w:vAlign w:val="center"/>
          </w:tcPr>
          <w:p w14:paraId="03F55604" w14:textId="77777777" w:rsidR="002178C6" w:rsidRPr="00E70536" w:rsidRDefault="003B086B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Third party institutions that provide domain and cloud services.</w:t>
            </w:r>
          </w:p>
        </w:tc>
        <w:tc>
          <w:tcPr>
            <w:tcW w:w="3960" w:type="dxa"/>
            <w:vAlign w:val="center"/>
          </w:tcPr>
          <w:p w14:paraId="75F192B8" w14:textId="77777777" w:rsidR="00862D70" w:rsidRPr="00E70536" w:rsidRDefault="00862D70" w:rsidP="0086436A">
            <w:pPr>
              <w:pStyle w:val="InfoBlue"/>
              <w:numPr>
                <w:ilvl w:val="0"/>
                <w:numId w:val="41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 xml:space="preserve">Providing domain name services </w:t>
            </w:r>
          </w:p>
          <w:p w14:paraId="4F9690AF" w14:textId="77777777" w:rsidR="00862D70" w:rsidRPr="00E70536" w:rsidRDefault="00862D70" w:rsidP="00862D70">
            <w:pPr>
              <w:pStyle w:val="GvdeMetni"/>
              <w:numPr>
                <w:ilvl w:val="0"/>
                <w:numId w:val="41"/>
              </w:numPr>
            </w:pPr>
            <w:r w:rsidRPr="00E70536">
              <w:t>Providing cloud services as IaaS</w:t>
            </w:r>
          </w:p>
        </w:tc>
      </w:tr>
      <w:tr w:rsidR="00AB6D0C" w14:paraId="3209929F" w14:textId="77777777" w:rsidTr="00800DCD">
        <w:trPr>
          <w:jc w:val="center"/>
        </w:trPr>
        <w:tc>
          <w:tcPr>
            <w:tcW w:w="1890" w:type="dxa"/>
            <w:vAlign w:val="center"/>
          </w:tcPr>
          <w:p w14:paraId="599F3714" w14:textId="77777777" w:rsidR="00AB6D0C" w:rsidRPr="00E70536" w:rsidRDefault="00AB6D0C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Product Marketplace Providers</w:t>
            </w:r>
          </w:p>
        </w:tc>
        <w:tc>
          <w:tcPr>
            <w:tcW w:w="2610" w:type="dxa"/>
            <w:vAlign w:val="center"/>
          </w:tcPr>
          <w:p w14:paraId="4C10CF29" w14:textId="77777777" w:rsidR="00AB6D0C" w:rsidRPr="00E70536" w:rsidRDefault="00F82FE2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Third party institutions that provide marketplace to launch and serve the application</w:t>
            </w:r>
          </w:p>
          <w:p w14:paraId="3BE82A04" w14:textId="77777777" w:rsidR="00F82FE2" w:rsidRPr="00E70536" w:rsidRDefault="007E31BB" w:rsidP="007E31BB">
            <w:pPr>
              <w:pStyle w:val="GvdeMetni"/>
              <w:ind w:left="0"/>
            </w:pPr>
            <w:r w:rsidRPr="00E70536">
              <w:t>For example:</w:t>
            </w:r>
          </w:p>
          <w:p w14:paraId="54A0B84A" w14:textId="77777777" w:rsidR="007E31BB" w:rsidRPr="00E70536" w:rsidRDefault="007E31BB" w:rsidP="007E31BB">
            <w:pPr>
              <w:pStyle w:val="GvdeMetni"/>
              <w:ind w:left="0"/>
            </w:pPr>
            <w:r w:rsidRPr="00E70536">
              <w:t xml:space="preserve">Google </w:t>
            </w:r>
            <w:proofErr w:type="spellStart"/>
            <w:r w:rsidRPr="00E70536">
              <w:t>Playstore</w:t>
            </w:r>
            <w:proofErr w:type="spellEnd"/>
            <w:r w:rsidRPr="00E70536">
              <w:t>, Apple Appstore</w:t>
            </w:r>
          </w:p>
        </w:tc>
        <w:tc>
          <w:tcPr>
            <w:tcW w:w="3960" w:type="dxa"/>
            <w:vAlign w:val="center"/>
          </w:tcPr>
          <w:p w14:paraId="34CACABF" w14:textId="77777777" w:rsidR="003D721E" w:rsidRPr="00E70536" w:rsidRDefault="00D17F97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Providing infrastructure for</w:t>
            </w:r>
            <w:r w:rsidR="00666F87" w:rsidRPr="00E70536">
              <w:rPr>
                <w:rFonts w:ascii="Times New Roman" w:hAnsi="Times New Roman"/>
              </w:rPr>
              <w:t>:</w:t>
            </w:r>
          </w:p>
          <w:p w14:paraId="62D0CF63" w14:textId="77777777" w:rsidR="00167965" w:rsidRPr="00E70536" w:rsidRDefault="003D721E" w:rsidP="0086436A">
            <w:pPr>
              <w:pStyle w:val="InfoBlue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P</w:t>
            </w:r>
            <w:r w:rsidR="0085392E" w:rsidRPr="00E70536">
              <w:rPr>
                <w:rFonts w:ascii="Times New Roman" w:hAnsi="Times New Roman"/>
              </w:rPr>
              <w:t>roduct launch</w:t>
            </w:r>
          </w:p>
          <w:p w14:paraId="7FB0E62C" w14:textId="77777777" w:rsidR="002E1503" w:rsidRPr="00E70536" w:rsidRDefault="003D721E" w:rsidP="0086436A">
            <w:pPr>
              <w:pStyle w:val="InfoBlue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G</w:t>
            </w:r>
            <w:r w:rsidR="002E1503" w:rsidRPr="00E70536">
              <w:rPr>
                <w:rFonts w:ascii="Times New Roman" w:hAnsi="Times New Roman"/>
              </w:rPr>
              <w:t>et</w:t>
            </w:r>
            <w:r w:rsidRPr="00E70536">
              <w:rPr>
                <w:rFonts w:ascii="Times New Roman" w:hAnsi="Times New Roman"/>
              </w:rPr>
              <w:t>ting</w:t>
            </w:r>
            <w:r w:rsidR="002E1503" w:rsidRPr="00E70536">
              <w:rPr>
                <w:rFonts w:ascii="Times New Roman" w:hAnsi="Times New Roman"/>
              </w:rPr>
              <w:t xml:space="preserve"> feedback from customers</w:t>
            </w:r>
          </w:p>
          <w:p w14:paraId="407B24B0" w14:textId="77777777" w:rsidR="00CA73C0" w:rsidRPr="00E70536" w:rsidRDefault="003D721E" w:rsidP="0086436A">
            <w:pPr>
              <w:pStyle w:val="InfoBlue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A</w:t>
            </w:r>
            <w:r w:rsidR="001E7605" w:rsidRPr="00E70536">
              <w:rPr>
                <w:rFonts w:ascii="Times New Roman" w:hAnsi="Times New Roman"/>
              </w:rPr>
              <w:t>dvertisement</w:t>
            </w:r>
            <w:r w:rsidR="00BB148F" w:rsidRPr="00E70536">
              <w:rPr>
                <w:rFonts w:ascii="Times New Roman" w:hAnsi="Times New Roman"/>
              </w:rPr>
              <w:t xml:space="preserve"> and promotion</w:t>
            </w:r>
          </w:p>
          <w:p w14:paraId="4F3B53C5" w14:textId="77777777" w:rsidR="00002427" w:rsidRPr="00E70536" w:rsidRDefault="00002427" w:rsidP="0086436A">
            <w:pPr>
              <w:pStyle w:val="InfoBlue"/>
              <w:numPr>
                <w:ilvl w:val="0"/>
                <w:numId w:val="36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Collecting usage statistics</w:t>
            </w:r>
          </w:p>
        </w:tc>
      </w:tr>
      <w:tr w:rsidR="004B469F" w14:paraId="489802C0" w14:textId="77777777" w:rsidTr="00800DCD">
        <w:trPr>
          <w:jc w:val="center"/>
        </w:trPr>
        <w:tc>
          <w:tcPr>
            <w:tcW w:w="1890" w:type="dxa"/>
            <w:vAlign w:val="center"/>
          </w:tcPr>
          <w:p w14:paraId="344AA060" w14:textId="77777777" w:rsidR="004B469F" w:rsidRPr="00E70536" w:rsidRDefault="004B469F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Competitors</w:t>
            </w:r>
          </w:p>
        </w:tc>
        <w:tc>
          <w:tcPr>
            <w:tcW w:w="2610" w:type="dxa"/>
            <w:vAlign w:val="center"/>
          </w:tcPr>
          <w:p w14:paraId="2DF748B6" w14:textId="77777777" w:rsidR="004B469F" w:rsidRPr="00E70536" w:rsidRDefault="00331BDA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Companies</w:t>
            </w:r>
            <w:r w:rsidR="00976DC4" w:rsidRPr="00E70536">
              <w:rPr>
                <w:rFonts w:ascii="Times New Roman" w:hAnsi="Times New Roman"/>
              </w:rPr>
              <w:t>/individuals</w:t>
            </w:r>
            <w:r w:rsidRPr="00E70536">
              <w:rPr>
                <w:rFonts w:ascii="Times New Roman" w:hAnsi="Times New Roman"/>
              </w:rPr>
              <w:t xml:space="preserve"> who have similar products</w:t>
            </w:r>
          </w:p>
        </w:tc>
        <w:tc>
          <w:tcPr>
            <w:tcW w:w="3960" w:type="dxa"/>
            <w:vAlign w:val="center"/>
          </w:tcPr>
          <w:p w14:paraId="02AD2CB0" w14:textId="77777777" w:rsidR="004B469F" w:rsidRPr="00E70536" w:rsidRDefault="009F531E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Creating</w:t>
            </w:r>
            <w:r w:rsidR="003D3146" w:rsidRPr="00E70536">
              <w:rPr>
                <w:rFonts w:ascii="Times New Roman" w:hAnsi="Times New Roman"/>
              </w:rPr>
              <w:t xml:space="preserve"> a</w:t>
            </w:r>
            <w:r w:rsidRPr="00E70536">
              <w:rPr>
                <w:rFonts w:ascii="Times New Roman" w:hAnsi="Times New Roman"/>
              </w:rPr>
              <w:t xml:space="preserve"> competitive environment</w:t>
            </w:r>
          </w:p>
        </w:tc>
      </w:tr>
      <w:tr w:rsidR="00BA7485" w14:paraId="7B7415C6" w14:textId="77777777" w:rsidTr="00800DCD">
        <w:trPr>
          <w:jc w:val="center"/>
        </w:trPr>
        <w:tc>
          <w:tcPr>
            <w:tcW w:w="1890" w:type="dxa"/>
            <w:vAlign w:val="center"/>
          </w:tcPr>
          <w:p w14:paraId="0AAE5D0B" w14:textId="6E364C10" w:rsidR="00BA7485" w:rsidRPr="00E70536" w:rsidRDefault="00BA7485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Advisor</w:t>
            </w:r>
          </w:p>
        </w:tc>
        <w:tc>
          <w:tcPr>
            <w:tcW w:w="2610" w:type="dxa"/>
            <w:vAlign w:val="center"/>
          </w:tcPr>
          <w:p w14:paraId="5E341894" w14:textId="77777777" w:rsidR="00BA7485" w:rsidRPr="00E70536" w:rsidRDefault="00D050F8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Experienced person who provides guidance to the project team.</w:t>
            </w:r>
          </w:p>
        </w:tc>
        <w:tc>
          <w:tcPr>
            <w:tcW w:w="3960" w:type="dxa"/>
            <w:vAlign w:val="center"/>
          </w:tcPr>
          <w:p w14:paraId="0F9FDEB4" w14:textId="77777777" w:rsidR="00BA7485" w:rsidRPr="00E70536" w:rsidRDefault="0000498F" w:rsidP="0086436A">
            <w:pPr>
              <w:pStyle w:val="InfoBlue"/>
              <w:numPr>
                <w:ilvl w:val="0"/>
                <w:numId w:val="43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M</w:t>
            </w:r>
            <w:r w:rsidR="00056E62" w:rsidRPr="00E70536">
              <w:rPr>
                <w:rFonts w:ascii="Times New Roman" w:hAnsi="Times New Roman"/>
              </w:rPr>
              <w:t>entoring</w:t>
            </w:r>
            <w:r w:rsidRPr="00E70536">
              <w:rPr>
                <w:rFonts w:ascii="Times New Roman" w:hAnsi="Times New Roman"/>
              </w:rPr>
              <w:t xml:space="preserve"> the team</w:t>
            </w:r>
          </w:p>
          <w:p w14:paraId="032F5950" w14:textId="77777777" w:rsidR="0000498F" w:rsidRPr="00E70536" w:rsidRDefault="0000498F" w:rsidP="00CD3788">
            <w:pPr>
              <w:pStyle w:val="GvdeMetni"/>
              <w:numPr>
                <w:ilvl w:val="0"/>
                <w:numId w:val="43"/>
              </w:numPr>
            </w:pPr>
            <w:r w:rsidRPr="00E70536">
              <w:t>Giving feedback to the team</w:t>
            </w:r>
          </w:p>
          <w:p w14:paraId="4A821533" w14:textId="77777777" w:rsidR="00BA7485" w:rsidRPr="00E70536" w:rsidRDefault="00521E45" w:rsidP="0086436A">
            <w:pPr>
              <w:pStyle w:val="InfoBlue"/>
              <w:numPr>
                <w:ilvl w:val="0"/>
                <w:numId w:val="43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lastRenderedPageBreak/>
              <w:t>M</w:t>
            </w:r>
            <w:r w:rsidR="00BA7485" w:rsidRPr="00E70536">
              <w:rPr>
                <w:rFonts w:ascii="Times New Roman" w:hAnsi="Times New Roman"/>
              </w:rPr>
              <w:t>onitor</w:t>
            </w:r>
            <w:r w:rsidRPr="00E70536">
              <w:rPr>
                <w:rFonts w:ascii="Times New Roman" w:hAnsi="Times New Roman"/>
              </w:rPr>
              <w:t>ing</w:t>
            </w:r>
            <w:r w:rsidR="00BA7485" w:rsidRPr="00E70536">
              <w:rPr>
                <w:rFonts w:ascii="Times New Roman" w:hAnsi="Times New Roman"/>
              </w:rPr>
              <w:t xml:space="preserve"> the project’s progress</w:t>
            </w:r>
          </w:p>
        </w:tc>
      </w:tr>
      <w:tr w:rsidR="00BA7485" w14:paraId="165F784E" w14:textId="77777777" w:rsidTr="00800DCD">
        <w:trPr>
          <w:jc w:val="center"/>
        </w:trPr>
        <w:tc>
          <w:tcPr>
            <w:tcW w:w="1890" w:type="dxa"/>
            <w:vAlign w:val="center"/>
          </w:tcPr>
          <w:p w14:paraId="2F745261" w14:textId="5621EAB7" w:rsidR="00BA7485" w:rsidRPr="00E70536" w:rsidRDefault="0093039F" w:rsidP="0086436A">
            <w:pPr>
              <w:pStyle w:val="InfoBlu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Quality Team</w:t>
            </w:r>
          </w:p>
        </w:tc>
        <w:tc>
          <w:tcPr>
            <w:tcW w:w="2610" w:type="dxa"/>
            <w:vAlign w:val="center"/>
          </w:tcPr>
          <w:p w14:paraId="1C891A0C" w14:textId="77777777" w:rsidR="00BA7485" w:rsidRPr="00E70536" w:rsidRDefault="004956C5" w:rsidP="0086436A">
            <w:pPr>
              <w:pStyle w:val="InfoBlue"/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 xml:space="preserve">Another team </w:t>
            </w:r>
            <w:r w:rsidR="00BB77FE" w:rsidRPr="00E70536">
              <w:rPr>
                <w:rFonts w:ascii="Times New Roman" w:hAnsi="Times New Roman"/>
              </w:rPr>
              <w:t>who gives rating and feedback</w:t>
            </w:r>
            <w:r w:rsidR="00FB1BCD" w:rsidRPr="00E70536">
              <w:rPr>
                <w:rFonts w:ascii="Times New Roman" w:hAnsi="Times New Roman"/>
              </w:rPr>
              <w:t xml:space="preserve"> by evaluating the project</w:t>
            </w:r>
          </w:p>
        </w:tc>
        <w:tc>
          <w:tcPr>
            <w:tcW w:w="3960" w:type="dxa"/>
            <w:vAlign w:val="center"/>
          </w:tcPr>
          <w:p w14:paraId="52B90AC9" w14:textId="77777777" w:rsidR="00BA7485" w:rsidRPr="00E70536" w:rsidRDefault="00BA7485" w:rsidP="0086436A">
            <w:pPr>
              <w:pStyle w:val="InfoBlue"/>
              <w:numPr>
                <w:ilvl w:val="0"/>
                <w:numId w:val="42"/>
              </w:numPr>
              <w:rPr>
                <w:rFonts w:ascii="Times New Roman" w:hAnsi="Times New Roman"/>
              </w:rPr>
            </w:pPr>
            <w:r w:rsidRPr="00E70536">
              <w:rPr>
                <w:rFonts w:ascii="Times New Roman" w:hAnsi="Times New Roman"/>
              </w:rPr>
              <w:t>Responsible for quality assurance</w:t>
            </w:r>
          </w:p>
          <w:p w14:paraId="1FDFA55A" w14:textId="77777777" w:rsidR="00E964ED" w:rsidRPr="00E70536" w:rsidRDefault="00CD3788" w:rsidP="00CD3788">
            <w:pPr>
              <w:pStyle w:val="GvdeMetni"/>
              <w:numPr>
                <w:ilvl w:val="0"/>
                <w:numId w:val="42"/>
              </w:numPr>
            </w:pPr>
            <w:r w:rsidRPr="00E70536">
              <w:t>M</w:t>
            </w:r>
            <w:r w:rsidR="00E964ED" w:rsidRPr="00E70536">
              <w:t>onitors the project’s progress</w:t>
            </w:r>
          </w:p>
          <w:p w14:paraId="61D7297D" w14:textId="77777777" w:rsidR="00CD3788" w:rsidRPr="00E70536" w:rsidRDefault="00CD3788" w:rsidP="00CD3788">
            <w:pPr>
              <w:pStyle w:val="GvdeMetni"/>
              <w:numPr>
                <w:ilvl w:val="0"/>
                <w:numId w:val="42"/>
              </w:numPr>
            </w:pPr>
            <w:r w:rsidRPr="00E70536">
              <w:t>Giving feedback and rating</w:t>
            </w:r>
          </w:p>
        </w:tc>
      </w:tr>
    </w:tbl>
    <w:p w14:paraId="71A91418" w14:textId="77777777" w:rsidR="00E70536" w:rsidRDefault="00E70536" w:rsidP="00267A70">
      <w:pPr>
        <w:pStyle w:val="GvdeMetni"/>
        <w:ind w:left="0"/>
      </w:pPr>
    </w:p>
    <w:p w14:paraId="26A607F8" w14:textId="77777777" w:rsidR="002F5AE2" w:rsidRDefault="00685AA7" w:rsidP="002F5AE2">
      <w:pPr>
        <w:pStyle w:val="Balk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051DA21F" w14:textId="0C6837B2" w:rsidR="00AC3EBF" w:rsidRDefault="00AC3EBF" w:rsidP="0021331A">
      <w:pPr>
        <w:pStyle w:val="InfoBlue"/>
        <w:jc w:val="both"/>
        <w:rPr>
          <w:rFonts w:ascii="Times New Roman" w:hAnsi="Times New Roman"/>
        </w:rPr>
      </w:pPr>
      <w:r w:rsidRPr="00AC3EBF">
        <w:rPr>
          <w:rFonts w:ascii="Times New Roman" w:hAnsi="Times New Roman"/>
          <w:b/>
          <w:bCs/>
        </w:rPr>
        <w:t>User:</w:t>
      </w:r>
      <w:r>
        <w:rPr>
          <w:rFonts w:ascii="Times New Roman" w:hAnsi="Times New Roman"/>
        </w:rPr>
        <w:t xml:space="preserve"> Professionals and students </w:t>
      </w:r>
      <w:r>
        <w:rPr>
          <w:rFonts w:ascii="Times New Roman" w:hAnsi="Times New Roman"/>
        </w:rPr>
        <w:t xml:space="preserve">with </w:t>
      </w:r>
      <w:r w:rsidRPr="00E70536">
        <w:rPr>
          <w:rFonts w:ascii="Times New Roman" w:hAnsi="Times New Roman"/>
        </w:rPr>
        <w:t>tight schedules and active social life</w:t>
      </w:r>
      <w:r>
        <w:rPr>
          <w:rFonts w:ascii="Times New Roman" w:hAnsi="Times New Roman"/>
        </w:rPr>
        <w:t>, event organizers.</w:t>
      </w:r>
    </w:p>
    <w:p w14:paraId="69B81E70" w14:textId="4F78A49E" w:rsidR="00AC3EBF" w:rsidRDefault="00AC3EBF" w:rsidP="0021331A">
      <w:pPr>
        <w:pStyle w:val="GvdeMetni"/>
        <w:ind w:left="0"/>
        <w:jc w:val="both"/>
      </w:pPr>
      <w:r w:rsidRPr="00AC3EBF">
        <w:rPr>
          <w:b/>
          <w:bCs/>
        </w:rPr>
        <w:t>Access:</w:t>
      </w:r>
      <w:r>
        <w:t xml:space="preserve"> </w:t>
      </w:r>
      <w:r w:rsidR="00223E54">
        <w:t>For web a</w:t>
      </w:r>
      <w:r>
        <w:t>pplication</w:t>
      </w:r>
      <w:r w:rsidR="00223E54">
        <w:t>, accessibility will be provided via compatible internet browsers.</w:t>
      </w:r>
      <w:r>
        <w:t xml:space="preserve"> </w:t>
      </w:r>
      <w:r w:rsidR="00223E54">
        <w:t>For mobile application, IOS or Android environment is needed.</w:t>
      </w:r>
      <w:r w:rsidR="009E3C19">
        <w:t xml:space="preserve"> </w:t>
      </w:r>
    </w:p>
    <w:p w14:paraId="54E0F832" w14:textId="0EF5D56A" w:rsidR="00AC3EBF" w:rsidRDefault="00AC3EBF" w:rsidP="0021331A">
      <w:pPr>
        <w:pStyle w:val="GvdeMetni"/>
        <w:ind w:left="0"/>
        <w:jc w:val="both"/>
      </w:pPr>
      <w:r w:rsidRPr="00AC3EBF">
        <w:rPr>
          <w:b/>
          <w:bCs/>
        </w:rPr>
        <w:t>How to use</w:t>
      </w:r>
      <w:r w:rsidR="0021331A">
        <w:rPr>
          <w:b/>
          <w:bCs/>
        </w:rPr>
        <w:t xml:space="preserve"> (professionals and students)</w:t>
      </w:r>
      <w:r w:rsidRPr="00AC3EBF">
        <w:rPr>
          <w:b/>
          <w:bCs/>
        </w:rPr>
        <w:t>:</w:t>
      </w:r>
      <w:r>
        <w:t xml:space="preserve"> A professional or student will basically enter their tasks with their priorities, then obtain a schedule according to deadlines. In addition, they will add their friends on their </w:t>
      </w:r>
      <w:r w:rsidR="0021331A">
        <w:t>calendar</w:t>
      </w:r>
      <w:r>
        <w:t>,</w:t>
      </w:r>
      <w:r w:rsidR="0021331A">
        <w:t xml:space="preserve"> </w:t>
      </w:r>
      <w:r w:rsidR="0034027E">
        <w:t xml:space="preserve">create communities and </w:t>
      </w:r>
      <w:r w:rsidR="0021331A">
        <w:t xml:space="preserve">sync their friends’ calendars with their own calendar. They will customize meeting preferences to meet with their friends, such as once a week, twice a month etc. Also, they will select their areas of interest, such as concerts, theatres etc. Then, they will have their meetings with friends arranged automatedly, and their favorite events recommended. </w:t>
      </w:r>
    </w:p>
    <w:p w14:paraId="5F3BFA0D" w14:textId="2B12EFF0" w:rsidR="0021331A" w:rsidRDefault="0021331A" w:rsidP="0021331A">
      <w:pPr>
        <w:pStyle w:val="GvdeMetni"/>
        <w:ind w:left="0"/>
        <w:jc w:val="both"/>
      </w:pPr>
      <w:r w:rsidRPr="00AC3EBF">
        <w:rPr>
          <w:b/>
          <w:bCs/>
        </w:rPr>
        <w:t>How to use</w:t>
      </w:r>
      <w:r>
        <w:rPr>
          <w:b/>
          <w:bCs/>
        </w:rPr>
        <w:t xml:space="preserve"> (event organizers): </w:t>
      </w:r>
      <w:r w:rsidR="00355771" w:rsidRPr="00355771">
        <w:t>To be visible event organizers are expected to use mainstream digital channels to promote their events or they can contact us to list their promotion channel in our automated event tracker.</w:t>
      </w:r>
    </w:p>
    <w:p w14:paraId="07EB5F64" w14:textId="189D6747" w:rsidR="0034027E" w:rsidRPr="0034027E" w:rsidRDefault="0034027E" w:rsidP="0021331A">
      <w:pPr>
        <w:pStyle w:val="GvdeMetni"/>
        <w:ind w:left="0"/>
        <w:jc w:val="both"/>
      </w:pPr>
      <w:r w:rsidRPr="0034027E">
        <w:rPr>
          <w:b/>
          <w:bCs/>
        </w:rPr>
        <w:t xml:space="preserve">Task cycles (professionals and students): </w:t>
      </w:r>
      <w:r>
        <w:t xml:space="preserve">Entering tasks with deadlines and priorities will take about </w:t>
      </w:r>
      <w:r w:rsidR="00B50403">
        <w:t>2</w:t>
      </w:r>
      <w:r>
        <w:t xml:space="preserve"> minutes. Obtaining optimized schedule will take less than 3 seconds. Creating communities by adding friends will take 1 minute. Customizing meeting preferences and areas of interest will </w:t>
      </w:r>
      <w:r w:rsidR="009E3C19">
        <w:t xml:space="preserve">also </w:t>
      </w:r>
      <w:r>
        <w:t>take about 1 minute</w:t>
      </w:r>
      <w:r w:rsidR="009E3C19">
        <w:t xml:space="preserve">. Syncing calendars with group of friends will depend on their </w:t>
      </w:r>
      <w:proofErr w:type="gramStart"/>
      <w:r w:rsidR="009E3C19">
        <w:t>approval, but</w:t>
      </w:r>
      <w:proofErr w:type="gramEnd"/>
      <w:r w:rsidR="009E3C19">
        <w:t xml:space="preserve"> happen in seconds when it is approved. The application will continue to sync in every 5 minutes on default, but it can be changed in user preferences.</w:t>
      </w:r>
    </w:p>
    <w:p w14:paraId="187DAA4A" w14:textId="21361939" w:rsidR="0021331A" w:rsidRPr="0021331A" w:rsidRDefault="0021331A" w:rsidP="0021331A">
      <w:pPr>
        <w:pStyle w:val="GvdeMetni"/>
        <w:ind w:left="0"/>
        <w:jc w:val="both"/>
      </w:pPr>
      <w:r w:rsidRPr="0021331A">
        <w:rPr>
          <w:b/>
          <w:bCs/>
        </w:rPr>
        <w:t xml:space="preserve">Integration with other applications: </w:t>
      </w:r>
      <w:proofErr w:type="gramStart"/>
      <w:r>
        <w:t>In order to</w:t>
      </w:r>
      <w:proofErr w:type="gramEnd"/>
      <w:r>
        <w:t xml:space="preserve"> provide a seamless user experience, this application will be integrated with the existing calendar applications, such as Outlook Calendar, Google Calendar etc.</w:t>
      </w:r>
    </w:p>
    <w:p w14:paraId="26C68A52" w14:textId="77777777" w:rsidR="00E70536" w:rsidRDefault="00E70536" w:rsidP="00E70536">
      <w:pPr>
        <w:pStyle w:val="Balk1"/>
        <w:numPr>
          <w:ilvl w:val="0"/>
          <w:numId w:val="0"/>
        </w:numPr>
        <w:ind w:left="720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</w:p>
    <w:p w14:paraId="57C6014E" w14:textId="7F02BAD5" w:rsidR="00685AA7" w:rsidRDefault="00685AA7">
      <w:pPr>
        <w:pStyle w:val="Balk1"/>
      </w:pPr>
      <w:r>
        <w:t>Product Overview</w:t>
      </w:r>
      <w:bookmarkEnd w:id="31"/>
      <w:bookmarkEnd w:id="32"/>
      <w:bookmarkEnd w:id="33"/>
      <w:bookmarkEnd w:id="34"/>
    </w:p>
    <w:p w14:paraId="622CF8B5" w14:textId="77777777" w:rsidR="00685AA7" w:rsidRDefault="00685AA7">
      <w:pPr>
        <w:pStyle w:val="Balk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14:paraId="724E1CC1" w14:textId="77777777" w:rsidR="00685AA7" w:rsidRDefault="00685AA7" w:rsidP="0086436A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35"/>
        <w:gridCol w:w="992"/>
        <w:gridCol w:w="4253"/>
        <w:gridCol w:w="1038"/>
      </w:tblGrid>
      <w:tr w:rsidR="00685AA7" w14:paraId="38B4DFBA" w14:textId="77777777" w:rsidTr="00C21689">
        <w:tc>
          <w:tcPr>
            <w:tcW w:w="1835" w:type="dxa"/>
            <w:vAlign w:val="center"/>
          </w:tcPr>
          <w:p w14:paraId="39B2129F" w14:textId="77777777"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  <w:vAlign w:val="center"/>
          </w:tcPr>
          <w:p w14:paraId="7F8136FF" w14:textId="77777777"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4253" w:type="dxa"/>
            <w:vAlign w:val="center"/>
          </w:tcPr>
          <w:p w14:paraId="1B27E1A8" w14:textId="77777777"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038" w:type="dxa"/>
            <w:vAlign w:val="center"/>
          </w:tcPr>
          <w:p w14:paraId="640897D0" w14:textId="77777777" w:rsidR="00685AA7" w:rsidRDefault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14:paraId="6FE22AAC" w14:textId="77777777" w:rsidTr="00C21689">
        <w:tc>
          <w:tcPr>
            <w:tcW w:w="1835" w:type="dxa"/>
            <w:vAlign w:val="center"/>
          </w:tcPr>
          <w:p w14:paraId="0DF7C242" w14:textId="77777777" w:rsidR="00685AA7" w:rsidRDefault="004D2DC3">
            <w:pPr>
              <w:pStyle w:val="GvdeMetni"/>
              <w:ind w:left="0"/>
            </w:pPr>
            <w:r>
              <w:t>Basic Calendar</w:t>
            </w:r>
          </w:p>
        </w:tc>
        <w:tc>
          <w:tcPr>
            <w:tcW w:w="992" w:type="dxa"/>
            <w:vAlign w:val="center"/>
          </w:tcPr>
          <w:p w14:paraId="74E40FBA" w14:textId="77777777" w:rsidR="00685AA7" w:rsidRDefault="004D2DC3">
            <w:pPr>
              <w:pStyle w:val="GvdeMetni"/>
              <w:ind w:left="0"/>
            </w:pPr>
            <w:r>
              <w:t>High</w:t>
            </w:r>
          </w:p>
        </w:tc>
        <w:tc>
          <w:tcPr>
            <w:tcW w:w="4253" w:type="dxa"/>
            <w:vAlign w:val="center"/>
          </w:tcPr>
          <w:p w14:paraId="6C3C43C9" w14:textId="77777777" w:rsidR="00685AA7" w:rsidRDefault="007E28A7" w:rsidP="009707E5">
            <w:pPr>
              <w:pStyle w:val="GvdeMetni"/>
              <w:numPr>
                <w:ilvl w:val="0"/>
                <w:numId w:val="45"/>
              </w:numPr>
            </w:pPr>
            <w:r>
              <w:t>Adding/</w:t>
            </w:r>
            <w:r w:rsidR="00CE7E3D">
              <w:t>Editing/</w:t>
            </w:r>
            <w:r>
              <w:t>Removing tasks</w:t>
            </w:r>
          </w:p>
          <w:p w14:paraId="5F01618A" w14:textId="77777777" w:rsidR="00A872CD" w:rsidRDefault="00A872CD" w:rsidP="009707E5">
            <w:pPr>
              <w:pStyle w:val="GvdeMetni"/>
              <w:numPr>
                <w:ilvl w:val="0"/>
                <w:numId w:val="45"/>
              </w:numPr>
            </w:pPr>
            <w:r>
              <w:t>Managing tasks (Grouping</w:t>
            </w:r>
            <w:r w:rsidR="00110F10">
              <w:t>, prioritizing, taking notes, creating subtasks</w:t>
            </w:r>
            <w:r w:rsidR="00AF35CD">
              <w:t>, updating status</w:t>
            </w:r>
            <w:r w:rsidR="00C566B7">
              <w:t>)</w:t>
            </w:r>
          </w:p>
        </w:tc>
        <w:tc>
          <w:tcPr>
            <w:tcW w:w="1038" w:type="dxa"/>
            <w:vAlign w:val="center"/>
          </w:tcPr>
          <w:p w14:paraId="5307DE26" w14:textId="08F08676" w:rsidR="00685AA7" w:rsidRDefault="00DB57C5">
            <w:pPr>
              <w:pStyle w:val="GvdeMetni"/>
              <w:ind w:left="0"/>
            </w:pPr>
            <w:r>
              <w:t>1</w:t>
            </w:r>
          </w:p>
        </w:tc>
      </w:tr>
      <w:tr w:rsidR="004F5188" w14:paraId="606E4E14" w14:textId="77777777" w:rsidTr="00C21689">
        <w:tc>
          <w:tcPr>
            <w:tcW w:w="1835" w:type="dxa"/>
            <w:vAlign w:val="center"/>
          </w:tcPr>
          <w:p w14:paraId="528C04A4" w14:textId="77777777" w:rsidR="004F5188" w:rsidRDefault="004F5188">
            <w:pPr>
              <w:pStyle w:val="GvdeMetni"/>
              <w:ind w:left="0"/>
            </w:pPr>
            <w:r>
              <w:t>Social Integration</w:t>
            </w:r>
          </w:p>
        </w:tc>
        <w:tc>
          <w:tcPr>
            <w:tcW w:w="992" w:type="dxa"/>
            <w:vAlign w:val="center"/>
          </w:tcPr>
          <w:p w14:paraId="609AE0AB" w14:textId="77777777" w:rsidR="004F5188" w:rsidRDefault="004F5188">
            <w:pPr>
              <w:pStyle w:val="GvdeMetni"/>
              <w:ind w:left="0"/>
            </w:pPr>
            <w:r>
              <w:t>High</w:t>
            </w:r>
          </w:p>
        </w:tc>
        <w:tc>
          <w:tcPr>
            <w:tcW w:w="4253" w:type="dxa"/>
            <w:vAlign w:val="center"/>
          </w:tcPr>
          <w:p w14:paraId="30A9D8D6" w14:textId="77777777" w:rsidR="00932A16" w:rsidRDefault="00932A16" w:rsidP="008B73EE">
            <w:pPr>
              <w:pStyle w:val="GvdeMetni"/>
              <w:numPr>
                <w:ilvl w:val="0"/>
                <w:numId w:val="44"/>
              </w:numPr>
            </w:pPr>
            <w:r>
              <w:t>Managing profile</w:t>
            </w:r>
          </w:p>
          <w:p w14:paraId="7EF065FA" w14:textId="77777777" w:rsidR="00566811" w:rsidRDefault="00566811" w:rsidP="008B73EE">
            <w:pPr>
              <w:pStyle w:val="GvdeMetni"/>
              <w:numPr>
                <w:ilvl w:val="0"/>
                <w:numId w:val="44"/>
              </w:numPr>
            </w:pPr>
            <w:r>
              <w:t>Social connections</w:t>
            </w:r>
          </w:p>
          <w:p w14:paraId="678518A9" w14:textId="77777777" w:rsidR="004F5188" w:rsidRDefault="004F5188" w:rsidP="008B73EE">
            <w:pPr>
              <w:pStyle w:val="GvdeMetni"/>
              <w:numPr>
                <w:ilvl w:val="0"/>
                <w:numId w:val="44"/>
              </w:numPr>
            </w:pPr>
            <w:r>
              <w:t>Sharing calendar</w:t>
            </w:r>
          </w:p>
          <w:p w14:paraId="780FFA83" w14:textId="77777777" w:rsidR="00070380" w:rsidRDefault="004F5188" w:rsidP="00E6572B">
            <w:pPr>
              <w:pStyle w:val="GvdeMetni"/>
              <w:numPr>
                <w:ilvl w:val="0"/>
                <w:numId w:val="44"/>
              </w:numPr>
            </w:pPr>
            <w:r>
              <w:t xml:space="preserve">Planning </w:t>
            </w:r>
            <w:r w:rsidR="00E6572B">
              <w:t xml:space="preserve">and sharing </w:t>
            </w:r>
            <w:r>
              <w:t>group meetings/event</w:t>
            </w:r>
            <w:r w:rsidR="00D27EFB">
              <w:t>s</w:t>
            </w:r>
          </w:p>
        </w:tc>
        <w:tc>
          <w:tcPr>
            <w:tcW w:w="1038" w:type="dxa"/>
            <w:vAlign w:val="center"/>
          </w:tcPr>
          <w:p w14:paraId="180A5BBE" w14:textId="09AA8F51" w:rsidR="004F5188" w:rsidRDefault="00DB57C5">
            <w:pPr>
              <w:pStyle w:val="GvdeMetni"/>
              <w:ind w:left="0"/>
            </w:pPr>
            <w:r>
              <w:t>1</w:t>
            </w:r>
          </w:p>
        </w:tc>
      </w:tr>
      <w:tr w:rsidR="00426985" w14:paraId="0AF9FA7D" w14:textId="77777777" w:rsidTr="00C21689">
        <w:tc>
          <w:tcPr>
            <w:tcW w:w="1835" w:type="dxa"/>
            <w:vAlign w:val="center"/>
          </w:tcPr>
          <w:p w14:paraId="02B64F1A" w14:textId="77777777" w:rsidR="00426985" w:rsidRDefault="00D33FED">
            <w:pPr>
              <w:pStyle w:val="GvdeMetni"/>
              <w:ind w:left="0"/>
            </w:pPr>
            <w:r>
              <w:lastRenderedPageBreak/>
              <w:t>Automation</w:t>
            </w:r>
          </w:p>
        </w:tc>
        <w:tc>
          <w:tcPr>
            <w:tcW w:w="992" w:type="dxa"/>
            <w:vAlign w:val="center"/>
          </w:tcPr>
          <w:p w14:paraId="27055943" w14:textId="206C1235" w:rsidR="00426985" w:rsidRDefault="000809C1">
            <w:pPr>
              <w:pStyle w:val="GvdeMetni"/>
              <w:ind w:left="0"/>
            </w:pPr>
            <w:r>
              <w:t>Medium</w:t>
            </w:r>
          </w:p>
        </w:tc>
        <w:tc>
          <w:tcPr>
            <w:tcW w:w="4253" w:type="dxa"/>
            <w:vAlign w:val="center"/>
          </w:tcPr>
          <w:p w14:paraId="133E1764" w14:textId="77777777" w:rsidR="00B85FD3" w:rsidRDefault="00B85FD3" w:rsidP="00D33FED">
            <w:pPr>
              <w:pStyle w:val="GvdeMetni"/>
              <w:numPr>
                <w:ilvl w:val="0"/>
                <w:numId w:val="44"/>
              </w:numPr>
            </w:pPr>
            <w:r>
              <w:t>Automated task scheduling based on user preferences</w:t>
            </w:r>
          </w:p>
          <w:p w14:paraId="50141CB6" w14:textId="77777777" w:rsidR="00426985" w:rsidRDefault="00955C61" w:rsidP="00D33FED">
            <w:pPr>
              <w:pStyle w:val="GvdeMetni"/>
              <w:numPr>
                <w:ilvl w:val="0"/>
                <w:numId w:val="44"/>
              </w:numPr>
            </w:pPr>
            <w:r>
              <w:t>Arranging automated group meeting</w:t>
            </w:r>
            <w:r w:rsidR="002B1E0A">
              <w:t>s</w:t>
            </w:r>
          </w:p>
        </w:tc>
        <w:tc>
          <w:tcPr>
            <w:tcW w:w="1038" w:type="dxa"/>
            <w:vAlign w:val="center"/>
          </w:tcPr>
          <w:p w14:paraId="2E9E539A" w14:textId="709831AF" w:rsidR="00426985" w:rsidRDefault="000809C1">
            <w:pPr>
              <w:pStyle w:val="GvdeMetni"/>
              <w:ind w:left="0"/>
            </w:pPr>
            <w:r>
              <w:t>2</w:t>
            </w:r>
          </w:p>
        </w:tc>
      </w:tr>
      <w:tr w:rsidR="00B81B44" w14:paraId="261BE9BD" w14:textId="77777777" w:rsidTr="00C21689">
        <w:tc>
          <w:tcPr>
            <w:tcW w:w="1835" w:type="dxa"/>
            <w:vAlign w:val="center"/>
          </w:tcPr>
          <w:p w14:paraId="330B4216" w14:textId="77777777" w:rsidR="00B81B44" w:rsidRDefault="00DF335C">
            <w:pPr>
              <w:pStyle w:val="GvdeMetni"/>
              <w:ind w:left="0"/>
            </w:pPr>
            <w:r>
              <w:t xml:space="preserve">Intelligent </w:t>
            </w:r>
            <w:r w:rsidR="00C86420">
              <w:t>Event Management</w:t>
            </w:r>
          </w:p>
        </w:tc>
        <w:tc>
          <w:tcPr>
            <w:tcW w:w="992" w:type="dxa"/>
            <w:vAlign w:val="center"/>
          </w:tcPr>
          <w:p w14:paraId="51F31411" w14:textId="77777777" w:rsidR="00B81B44" w:rsidRDefault="007B2D49">
            <w:pPr>
              <w:pStyle w:val="GvdeMetni"/>
              <w:ind w:left="0"/>
            </w:pPr>
            <w:r>
              <w:t>Medium</w:t>
            </w:r>
          </w:p>
        </w:tc>
        <w:tc>
          <w:tcPr>
            <w:tcW w:w="4253" w:type="dxa"/>
            <w:vAlign w:val="center"/>
          </w:tcPr>
          <w:p w14:paraId="7555B45A" w14:textId="77777777" w:rsidR="00AF4179" w:rsidRDefault="00AF4179" w:rsidP="008B73EE">
            <w:pPr>
              <w:pStyle w:val="GvdeMetni"/>
              <w:numPr>
                <w:ilvl w:val="0"/>
                <w:numId w:val="44"/>
              </w:numPr>
            </w:pPr>
            <w:r>
              <w:t>Third party integrations</w:t>
            </w:r>
            <w:r w:rsidR="00B7429A">
              <w:t xml:space="preserve"> with event organizers</w:t>
            </w:r>
            <w:r w:rsidR="00EE6108">
              <w:t xml:space="preserve">, API </w:t>
            </w:r>
            <w:r w:rsidR="007B2D49">
              <w:t xml:space="preserve">and data </w:t>
            </w:r>
            <w:r w:rsidR="00EE6108">
              <w:t>providers</w:t>
            </w:r>
          </w:p>
          <w:p w14:paraId="73F4DB46" w14:textId="77777777" w:rsidR="00B81B44" w:rsidRDefault="00DF335C" w:rsidP="008B73EE">
            <w:pPr>
              <w:pStyle w:val="GvdeMetni"/>
              <w:numPr>
                <w:ilvl w:val="0"/>
                <w:numId w:val="44"/>
              </w:numPr>
            </w:pPr>
            <w:r>
              <w:t>Recommendation</w:t>
            </w:r>
            <w:r w:rsidR="008D2C53">
              <w:t>s based on user preferences</w:t>
            </w:r>
          </w:p>
        </w:tc>
        <w:tc>
          <w:tcPr>
            <w:tcW w:w="1038" w:type="dxa"/>
            <w:vAlign w:val="center"/>
          </w:tcPr>
          <w:p w14:paraId="138D12EE" w14:textId="19B6EC54" w:rsidR="00B81B44" w:rsidRDefault="000809C1">
            <w:pPr>
              <w:pStyle w:val="GvdeMetni"/>
              <w:ind w:left="0"/>
            </w:pPr>
            <w:r>
              <w:t>2</w:t>
            </w:r>
          </w:p>
        </w:tc>
      </w:tr>
      <w:tr w:rsidR="007F01B5" w14:paraId="023C33F3" w14:textId="77777777" w:rsidTr="00C21689">
        <w:tc>
          <w:tcPr>
            <w:tcW w:w="1835" w:type="dxa"/>
            <w:vAlign w:val="center"/>
          </w:tcPr>
          <w:p w14:paraId="17E2B0C2" w14:textId="77777777" w:rsidR="007F01B5" w:rsidRDefault="007F01B5">
            <w:pPr>
              <w:pStyle w:val="GvdeMetni"/>
              <w:ind w:left="0"/>
            </w:pPr>
            <w:r>
              <w:t>Integration with Existing Calendars</w:t>
            </w:r>
          </w:p>
        </w:tc>
        <w:tc>
          <w:tcPr>
            <w:tcW w:w="992" w:type="dxa"/>
            <w:vAlign w:val="center"/>
          </w:tcPr>
          <w:p w14:paraId="6EA3C5AF" w14:textId="77777777" w:rsidR="007F01B5" w:rsidRDefault="009015EA">
            <w:pPr>
              <w:pStyle w:val="GvdeMetni"/>
              <w:ind w:left="0"/>
            </w:pPr>
            <w:r>
              <w:t>Low</w:t>
            </w:r>
          </w:p>
        </w:tc>
        <w:tc>
          <w:tcPr>
            <w:tcW w:w="4253" w:type="dxa"/>
            <w:vAlign w:val="center"/>
          </w:tcPr>
          <w:p w14:paraId="1BE3C828" w14:textId="77777777" w:rsidR="007F01B5" w:rsidRDefault="00A31AAA" w:rsidP="008B73EE">
            <w:pPr>
              <w:pStyle w:val="GvdeMetni"/>
              <w:numPr>
                <w:ilvl w:val="0"/>
                <w:numId w:val="44"/>
              </w:numPr>
            </w:pPr>
            <w:r>
              <w:t>Third party integration with other calendars</w:t>
            </w:r>
          </w:p>
        </w:tc>
        <w:tc>
          <w:tcPr>
            <w:tcW w:w="1038" w:type="dxa"/>
            <w:vAlign w:val="center"/>
          </w:tcPr>
          <w:p w14:paraId="0C826A7F" w14:textId="77777777" w:rsidR="007F01B5" w:rsidRDefault="00A9713B">
            <w:pPr>
              <w:pStyle w:val="GvdeMetni"/>
              <w:ind w:left="0"/>
            </w:pPr>
            <w:r>
              <w:t>2</w:t>
            </w:r>
          </w:p>
        </w:tc>
      </w:tr>
      <w:tr w:rsidR="00B81B44" w14:paraId="6367D6C5" w14:textId="77777777" w:rsidTr="00C21689">
        <w:tc>
          <w:tcPr>
            <w:tcW w:w="1835" w:type="dxa"/>
            <w:vAlign w:val="center"/>
          </w:tcPr>
          <w:p w14:paraId="5AA1B264" w14:textId="77777777" w:rsidR="00B81B44" w:rsidRDefault="00B81B44">
            <w:pPr>
              <w:pStyle w:val="GvdeMetni"/>
              <w:ind w:left="0"/>
            </w:pPr>
            <w:r>
              <w:t xml:space="preserve">Mobile </w:t>
            </w:r>
            <w:r w:rsidR="00096A1A">
              <w:t>A</w:t>
            </w:r>
            <w:r>
              <w:t>pplication</w:t>
            </w:r>
          </w:p>
        </w:tc>
        <w:tc>
          <w:tcPr>
            <w:tcW w:w="992" w:type="dxa"/>
            <w:vAlign w:val="center"/>
          </w:tcPr>
          <w:p w14:paraId="08457A41" w14:textId="77777777" w:rsidR="00B81B44" w:rsidRDefault="00046D45">
            <w:pPr>
              <w:pStyle w:val="GvdeMetni"/>
              <w:ind w:left="0"/>
            </w:pPr>
            <w:r>
              <w:t>Low</w:t>
            </w:r>
          </w:p>
        </w:tc>
        <w:tc>
          <w:tcPr>
            <w:tcW w:w="4253" w:type="dxa"/>
            <w:vAlign w:val="center"/>
          </w:tcPr>
          <w:p w14:paraId="6C6FC483" w14:textId="77777777" w:rsidR="00B81B44" w:rsidRDefault="00A31AAA" w:rsidP="008B73EE">
            <w:pPr>
              <w:pStyle w:val="GvdeMetni"/>
              <w:numPr>
                <w:ilvl w:val="0"/>
                <w:numId w:val="44"/>
              </w:numPr>
            </w:pPr>
            <w:r>
              <w:t xml:space="preserve">Android and </w:t>
            </w:r>
            <w:r w:rsidR="00AD0AAE">
              <w:t>i</w:t>
            </w:r>
            <w:r>
              <w:t>OS compatibility</w:t>
            </w:r>
          </w:p>
          <w:p w14:paraId="16D2B893" w14:textId="77777777" w:rsidR="00AF0A67" w:rsidRDefault="00AF0A67" w:rsidP="008B73EE">
            <w:pPr>
              <w:pStyle w:val="GvdeMetni"/>
              <w:numPr>
                <w:ilvl w:val="0"/>
                <w:numId w:val="44"/>
              </w:numPr>
            </w:pPr>
            <w:r>
              <w:t>Push notification</w:t>
            </w:r>
          </w:p>
        </w:tc>
        <w:tc>
          <w:tcPr>
            <w:tcW w:w="1038" w:type="dxa"/>
            <w:vAlign w:val="center"/>
          </w:tcPr>
          <w:p w14:paraId="2CFF90EE" w14:textId="77777777" w:rsidR="00B81B44" w:rsidRDefault="001A370E">
            <w:pPr>
              <w:pStyle w:val="GvdeMetni"/>
              <w:ind w:left="0"/>
            </w:pPr>
            <w:r>
              <w:t>3</w:t>
            </w:r>
          </w:p>
        </w:tc>
      </w:tr>
    </w:tbl>
    <w:p w14:paraId="695DDFCB" w14:textId="77777777" w:rsidR="001B62A1" w:rsidRDefault="001B62A1" w:rsidP="00E70536">
      <w:pPr>
        <w:pStyle w:val="GvdeMetni"/>
        <w:ind w:left="0"/>
      </w:pPr>
    </w:p>
    <w:p w14:paraId="515F5FBD" w14:textId="77777777" w:rsidR="00882D6A" w:rsidRDefault="00685AA7" w:rsidP="009432A3">
      <w:pPr>
        <w:pStyle w:val="Balk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14:paraId="52E8AC34" w14:textId="77777777" w:rsidR="00816C1B" w:rsidRPr="00816C1B" w:rsidRDefault="00816C1B" w:rsidP="0086436A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45"/>
        <w:gridCol w:w="992"/>
        <w:gridCol w:w="1701"/>
      </w:tblGrid>
      <w:tr w:rsidR="002B4085" w14:paraId="7B4311F5" w14:textId="77777777" w:rsidTr="0004627A">
        <w:tc>
          <w:tcPr>
            <w:tcW w:w="4245" w:type="dxa"/>
          </w:tcPr>
          <w:p w14:paraId="432318DD" w14:textId="77777777" w:rsidR="002B4085" w:rsidRDefault="002B4085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992" w:type="dxa"/>
          </w:tcPr>
          <w:p w14:paraId="347DA530" w14:textId="77777777" w:rsidR="002B4085" w:rsidRDefault="002B4085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701" w:type="dxa"/>
          </w:tcPr>
          <w:p w14:paraId="5336E02D" w14:textId="77777777" w:rsidR="002B4085" w:rsidRDefault="002B4085" w:rsidP="00685AA7">
            <w:pPr>
              <w:pStyle w:val="GvdeMetni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0B7E0F" w14:paraId="168A789B" w14:textId="77777777" w:rsidTr="0004627A">
        <w:tc>
          <w:tcPr>
            <w:tcW w:w="4245" w:type="dxa"/>
          </w:tcPr>
          <w:p w14:paraId="5714EE9F" w14:textId="1DA53630" w:rsidR="000B7E0F" w:rsidRPr="00B17ED3" w:rsidRDefault="006B20E7" w:rsidP="00B17ED3">
            <w:pPr>
              <w:widowControl/>
              <w:spacing w:line="240" w:lineRule="auto"/>
              <w:rPr>
                <w:color w:val="000000"/>
              </w:rPr>
            </w:pPr>
            <w:proofErr w:type="gramStart"/>
            <w:r>
              <w:t>Open source</w:t>
            </w:r>
            <w:proofErr w:type="gramEnd"/>
            <w:r>
              <w:t xml:space="preserve"> database solution shall be deployed to cloud services.</w:t>
            </w:r>
          </w:p>
        </w:tc>
        <w:tc>
          <w:tcPr>
            <w:tcW w:w="992" w:type="dxa"/>
          </w:tcPr>
          <w:p w14:paraId="59132519" w14:textId="77777777" w:rsidR="000B7E0F" w:rsidRPr="00A87613" w:rsidRDefault="00A87613" w:rsidP="00685AA7">
            <w:pPr>
              <w:pStyle w:val="GvdeMetni"/>
              <w:ind w:left="0"/>
              <w:rPr>
                <w:bCs/>
              </w:rPr>
            </w:pPr>
            <w:r w:rsidRPr="00A87613">
              <w:rPr>
                <w:bCs/>
              </w:rPr>
              <w:t>High</w:t>
            </w:r>
          </w:p>
        </w:tc>
        <w:tc>
          <w:tcPr>
            <w:tcW w:w="1701" w:type="dxa"/>
          </w:tcPr>
          <w:p w14:paraId="4E831A08" w14:textId="56C6F0F8" w:rsidR="000B7E0F" w:rsidRPr="001D5052" w:rsidRDefault="000809C1" w:rsidP="00685AA7">
            <w:pPr>
              <w:pStyle w:val="GvdeMetni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0809C1" w14:paraId="43EFC64C" w14:textId="77777777" w:rsidTr="0004627A">
        <w:tc>
          <w:tcPr>
            <w:tcW w:w="4245" w:type="dxa"/>
          </w:tcPr>
          <w:p w14:paraId="1D0996EB" w14:textId="2343C540" w:rsidR="000809C1" w:rsidRPr="00B17ED3" w:rsidRDefault="006B20E7" w:rsidP="000809C1">
            <w:pPr>
              <w:widowControl/>
              <w:spacing w:line="240" w:lineRule="auto"/>
              <w:rPr>
                <w:color w:val="000000"/>
              </w:rPr>
            </w:pPr>
            <w:r>
              <w:t xml:space="preserve">Back-end development shall be made using state-of-the-art </w:t>
            </w:r>
            <w:proofErr w:type="gramStart"/>
            <w:r>
              <w:t>open source</w:t>
            </w:r>
            <w:proofErr w:type="gramEnd"/>
            <w:r>
              <w:t xml:space="preserve"> frameworks which are deployable to cloud services.</w:t>
            </w:r>
          </w:p>
        </w:tc>
        <w:tc>
          <w:tcPr>
            <w:tcW w:w="992" w:type="dxa"/>
          </w:tcPr>
          <w:p w14:paraId="13EF6614" w14:textId="0C86D9D7" w:rsidR="000809C1" w:rsidRPr="00A87613" w:rsidRDefault="000809C1" w:rsidP="000809C1">
            <w:pPr>
              <w:pStyle w:val="GvdeMetni"/>
              <w:ind w:left="0"/>
              <w:rPr>
                <w:bCs/>
              </w:rPr>
            </w:pPr>
            <w:r w:rsidRPr="00A87613">
              <w:rPr>
                <w:bCs/>
              </w:rPr>
              <w:t>High</w:t>
            </w:r>
          </w:p>
        </w:tc>
        <w:tc>
          <w:tcPr>
            <w:tcW w:w="1701" w:type="dxa"/>
          </w:tcPr>
          <w:p w14:paraId="622BC34A" w14:textId="0EBC0F14" w:rsidR="000809C1" w:rsidRPr="001D5052" w:rsidRDefault="000809C1" w:rsidP="000809C1">
            <w:pPr>
              <w:pStyle w:val="GvdeMetni"/>
              <w:ind w:left="0"/>
              <w:rPr>
                <w:bCs/>
              </w:rPr>
            </w:pPr>
            <w:r w:rsidRPr="00CE2A86">
              <w:rPr>
                <w:bCs/>
              </w:rPr>
              <w:t>1</w:t>
            </w:r>
          </w:p>
        </w:tc>
      </w:tr>
      <w:tr w:rsidR="000809C1" w14:paraId="403FA560" w14:textId="77777777" w:rsidTr="0004627A">
        <w:tc>
          <w:tcPr>
            <w:tcW w:w="4245" w:type="dxa"/>
          </w:tcPr>
          <w:p w14:paraId="594181A9" w14:textId="25BAC751" w:rsidR="000809C1" w:rsidRDefault="000809C1" w:rsidP="000809C1">
            <w:pPr>
              <w:pStyle w:val="GvdeMetni"/>
              <w:ind w:left="0"/>
            </w:pPr>
            <w:r>
              <w:t xml:space="preserve">Front-end development shall be made using state-of-the-art </w:t>
            </w:r>
            <w:proofErr w:type="gramStart"/>
            <w:r>
              <w:t>open source</w:t>
            </w:r>
            <w:proofErr w:type="gramEnd"/>
            <w:r>
              <w:t xml:space="preserve"> frameworks which are </w:t>
            </w:r>
            <w:r w:rsidR="006B20E7">
              <w:t>deployable to cloud services.</w:t>
            </w:r>
          </w:p>
        </w:tc>
        <w:tc>
          <w:tcPr>
            <w:tcW w:w="992" w:type="dxa"/>
          </w:tcPr>
          <w:p w14:paraId="411828CE" w14:textId="77777777" w:rsidR="000809C1" w:rsidRDefault="000809C1" w:rsidP="000809C1">
            <w:pPr>
              <w:pStyle w:val="GvdeMetni"/>
              <w:ind w:left="0"/>
            </w:pPr>
            <w:r>
              <w:t>High</w:t>
            </w:r>
          </w:p>
        </w:tc>
        <w:tc>
          <w:tcPr>
            <w:tcW w:w="1701" w:type="dxa"/>
          </w:tcPr>
          <w:p w14:paraId="56E23CB4" w14:textId="604B4171" w:rsidR="000809C1" w:rsidRDefault="000809C1" w:rsidP="000809C1">
            <w:pPr>
              <w:pStyle w:val="GvdeMetni"/>
              <w:ind w:left="0"/>
            </w:pPr>
            <w:r w:rsidRPr="00CE2A86">
              <w:rPr>
                <w:bCs/>
              </w:rPr>
              <w:t>1</w:t>
            </w:r>
          </w:p>
        </w:tc>
      </w:tr>
      <w:tr w:rsidR="000809C1" w14:paraId="59BB071F" w14:textId="77777777" w:rsidTr="0004627A">
        <w:tc>
          <w:tcPr>
            <w:tcW w:w="4245" w:type="dxa"/>
          </w:tcPr>
          <w:p w14:paraId="64B82180" w14:textId="3103CD99" w:rsidR="000809C1" w:rsidRPr="001D5052" w:rsidRDefault="006B20E7" w:rsidP="000809C1">
            <w:pPr>
              <w:pStyle w:val="GvdeMetni"/>
              <w:ind w:left="0"/>
              <w:rPr>
                <w:bCs/>
              </w:rPr>
            </w:pPr>
            <w:r>
              <w:rPr>
                <w:bCs/>
              </w:rPr>
              <w:t>W</w:t>
            </w:r>
            <w:r w:rsidR="000809C1">
              <w:rPr>
                <w:bCs/>
              </w:rPr>
              <w:t>eb page</w:t>
            </w:r>
            <w:r>
              <w:rPr>
                <w:bCs/>
              </w:rPr>
              <w:t xml:space="preserve"> shall be displayed responsively, independent of the size of the monitoring device.</w:t>
            </w:r>
            <w:r w:rsidR="000809C1">
              <w:rPr>
                <w:bCs/>
              </w:rPr>
              <w:t xml:space="preserve"> </w:t>
            </w:r>
          </w:p>
        </w:tc>
        <w:tc>
          <w:tcPr>
            <w:tcW w:w="992" w:type="dxa"/>
          </w:tcPr>
          <w:p w14:paraId="06EA0C3C" w14:textId="77777777" w:rsidR="000809C1" w:rsidRPr="00A87613" w:rsidRDefault="000809C1" w:rsidP="000809C1">
            <w:pPr>
              <w:pStyle w:val="GvdeMetni"/>
              <w:ind w:left="0"/>
              <w:rPr>
                <w:bCs/>
              </w:rPr>
            </w:pPr>
            <w:r>
              <w:rPr>
                <w:bCs/>
              </w:rPr>
              <w:t>High</w:t>
            </w:r>
          </w:p>
        </w:tc>
        <w:tc>
          <w:tcPr>
            <w:tcW w:w="1701" w:type="dxa"/>
          </w:tcPr>
          <w:p w14:paraId="5BE42061" w14:textId="0ACF017A" w:rsidR="000809C1" w:rsidRPr="001D5052" w:rsidRDefault="000809C1" w:rsidP="000809C1">
            <w:pPr>
              <w:pStyle w:val="GvdeMetni"/>
              <w:ind w:left="0"/>
              <w:rPr>
                <w:bCs/>
              </w:rPr>
            </w:pPr>
            <w:r w:rsidRPr="00CE2A86">
              <w:rPr>
                <w:bCs/>
              </w:rPr>
              <w:t>1</w:t>
            </w:r>
          </w:p>
        </w:tc>
      </w:tr>
      <w:tr w:rsidR="000809C1" w14:paraId="2E45DE96" w14:textId="77777777" w:rsidTr="0004627A">
        <w:tc>
          <w:tcPr>
            <w:tcW w:w="4245" w:type="dxa"/>
          </w:tcPr>
          <w:p w14:paraId="04FAA5B9" w14:textId="34721987" w:rsidR="000809C1" w:rsidRPr="00EB2EA6" w:rsidRDefault="000809C1" w:rsidP="000809C1">
            <w:pPr>
              <w:pStyle w:val="GvdeMetni"/>
              <w:ind w:left="0"/>
              <w:rPr>
                <w:bCs/>
              </w:rPr>
            </w:pPr>
            <w:r w:rsidRPr="00B17ED3">
              <w:rPr>
                <w:color w:val="000000"/>
              </w:rPr>
              <w:t xml:space="preserve">User </w:t>
            </w:r>
            <w:r>
              <w:rPr>
                <w:color w:val="000000"/>
              </w:rPr>
              <w:t>Experience</w:t>
            </w:r>
            <w:r w:rsidRPr="00B17ED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shall guarantee fast onboarding of </w:t>
            </w:r>
            <w:proofErr w:type="gramStart"/>
            <w:r>
              <w:rPr>
                <w:color w:val="000000"/>
              </w:rPr>
              <w:t>first time</w:t>
            </w:r>
            <w:proofErr w:type="gramEnd"/>
            <w:r>
              <w:rPr>
                <w:color w:val="000000"/>
              </w:rPr>
              <w:t xml:space="preserve"> users.</w:t>
            </w:r>
            <w:r w:rsidRPr="00B17ED3">
              <w:rPr>
                <w:color w:val="000000"/>
              </w:rPr>
              <w:t xml:space="preserve"> A new user should start to use basic features in</w:t>
            </w:r>
            <w:r>
              <w:rPr>
                <w:color w:val="000000"/>
              </w:rPr>
              <w:t xml:space="preserve"> defined time limits (TBA).</w:t>
            </w:r>
          </w:p>
        </w:tc>
        <w:tc>
          <w:tcPr>
            <w:tcW w:w="992" w:type="dxa"/>
          </w:tcPr>
          <w:p w14:paraId="1EB457FE" w14:textId="792FA364" w:rsidR="000809C1" w:rsidRPr="00A87613" w:rsidRDefault="00A62309" w:rsidP="000809C1">
            <w:pPr>
              <w:pStyle w:val="GvdeMetni"/>
              <w:ind w:left="0"/>
              <w:rPr>
                <w:bCs/>
              </w:rPr>
            </w:pPr>
            <w:r>
              <w:rPr>
                <w:bCs/>
              </w:rPr>
              <w:t>High</w:t>
            </w:r>
          </w:p>
        </w:tc>
        <w:tc>
          <w:tcPr>
            <w:tcW w:w="1701" w:type="dxa"/>
          </w:tcPr>
          <w:p w14:paraId="07A05E14" w14:textId="498303CF" w:rsidR="000809C1" w:rsidRPr="004C1CB9" w:rsidRDefault="000809C1" w:rsidP="000809C1">
            <w:pPr>
              <w:pStyle w:val="GvdeMetni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0809C1" w14:paraId="4D505299" w14:textId="77777777" w:rsidTr="0004627A">
        <w:tc>
          <w:tcPr>
            <w:tcW w:w="4245" w:type="dxa"/>
          </w:tcPr>
          <w:p w14:paraId="4978F89C" w14:textId="184A0F0F" w:rsidR="000809C1" w:rsidRPr="00EB2EA6" w:rsidRDefault="000809C1" w:rsidP="000809C1">
            <w:pPr>
              <w:pStyle w:val="GvdeMetni"/>
              <w:ind w:left="0"/>
              <w:rPr>
                <w:bCs/>
              </w:rPr>
            </w:pPr>
            <w:r>
              <w:rPr>
                <w:color w:val="000000"/>
              </w:rPr>
              <w:t xml:space="preserve">Social </w:t>
            </w:r>
            <w:proofErr w:type="gramStart"/>
            <w:r>
              <w:rPr>
                <w:color w:val="000000"/>
              </w:rPr>
              <w:t>sign up</w:t>
            </w:r>
            <w:proofErr w:type="gramEnd"/>
            <w:r>
              <w:rPr>
                <w:color w:val="000000"/>
              </w:rPr>
              <w:t xml:space="preserve"> integration shall be introduced to ensure sign up with one click.</w:t>
            </w:r>
          </w:p>
        </w:tc>
        <w:tc>
          <w:tcPr>
            <w:tcW w:w="992" w:type="dxa"/>
          </w:tcPr>
          <w:p w14:paraId="40E64387" w14:textId="22E7E8F6" w:rsidR="000809C1" w:rsidRPr="00A87613" w:rsidRDefault="000809C1" w:rsidP="000809C1">
            <w:pPr>
              <w:pStyle w:val="GvdeMetni"/>
              <w:ind w:left="0"/>
              <w:rPr>
                <w:bCs/>
              </w:rPr>
            </w:pPr>
            <w:r w:rsidRPr="00A87613">
              <w:rPr>
                <w:bCs/>
              </w:rPr>
              <w:t>Medium</w:t>
            </w:r>
          </w:p>
        </w:tc>
        <w:tc>
          <w:tcPr>
            <w:tcW w:w="1701" w:type="dxa"/>
          </w:tcPr>
          <w:p w14:paraId="5CB95720" w14:textId="2CE47B85" w:rsidR="000809C1" w:rsidRPr="004C1CB9" w:rsidRDefault="000809C1" w:rsidP="000809C1">
            <w:pPr>
              <w:pStyle w:val="GvdeMetni"/>
              <w:ind w:left="0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0809C1" w14:paraId="399AF430" w14:textId="77777777" w:rsidTr="0004627A">
        <w:tc>
          <w:tcPr>
            <w:tcW w:w="4245" w:type="dxa"/>
          </w:tcPr>
          <w:p w14:paraId="22B99FBE" w14:textId="75134890" w:rsidR="000809C1" w:rsidRPr="00EB2EA6" w:rsidRDefault="00FF484D" w:rsidP="000809C1">
            <w:pPr>
              <w:pStyle w:val="GvdeMetni"/>
              <w:ind w:left="0"/>
              <w:rPr>
                <w:bCs/>
              </w:rPr>
            </w:pPr>
            <w:r>
              <w:rPr>
                <w:bCs/>
              </w:rPr>
              <w:t>Task automation shall respond in less than 3 seconds for each user.</w:t>
            </w:r>
          </w:p>
        </w:tc>
        <w:tc>
          <w:tcPr>
            <w:tcW w:w="992" w:type="dxa"/>
          </w:tcPr>
          <w:p w14:paraId="463211E4" w14:textId="77777777" w:rsidR="000809C1" w:rsidRPr="00A87613" w:rsidRDefault="000809C1" w:rsidP="000809C1">
            <w:pPr>
              <w:pStyle w:val="GvdeMetni"/>
              <w:ind w:left="0"/>
              <w:rPr>
                <w:bCs/>
              </w:rPr>
            </w:pPr>
            <w:r w:rsidRPr="00A87613">
              <w:rPr>
                <w:bCs/>
              </w:rPr>
              <w:t>Medium</w:t>
            </w:r>
          </w:p>
        </w:tc>
        <w:tc>
          <w:tcPr>
            <w:tcW w:w="1701" w:type="dxa"/>
          </w:tcPr>
          <w:p w14:paraId="09E537D1" w14:textId="1C0CB863" w:rsidR="000809C1" w:rsidRPr="004C1CB9" w:rsidRDefault="000809C1" w:rsidP="000809C1">
            <w:pPr>
              <w:pStyle w:val="GvdeMetni"/>
              <w:ind w:left="0"/>
              <w:rPr>
                <w:bCs/>
              </w:rPr>
            </w:pPr>
            <w:r w:rsidRPr="00986AA7">
              <w:rPr>
                <w:bCs/>
              </w:rPr>
              <w:t>2</w:t>
            </w:r>
          </w:p>
        </w:tc>
      </w:tr>
      <w:tr w:rsidR="000809C1" w14:paraId="34FFF2A4" w14:textId="77777777" w:rsidTr="0004627A">
        <w:tc>
          <w:tcPr>
            <w:tcW w:w="4245" w:type="dxa"/>
          </w:tcPr>
          <w:p w14:paraId="0896B62C" w14:textId="5057ECD2" w:rsidR="000809C1" w:rsidRDefault="000809C1" w:rsidP="000809C1">
            <w:pPr>
              <w:pStyle w:val="GvdeMetni"/>
              <w:ind w:left="0"/>
            </w:pPr>
            <w:r>
              <w:t>Online user manual</w:t>
            </w:r>
            <w:r w:rsidR="00FF484D">
              <w:t xml:space="preserve"> shall include Product Description, Explanation of Product Features, Use Case, Potential Product Risks, How to Articles, Frequently Asked Questions.</w:t>
            </w:r>
          </w:p>
        </w:tc>
        <w:tc>
          <w:tcPr>
            <w:tcW w:w="992" w:type="dxa"/>
          </w:tcPr>
          <w:p w14:paraId="18D77C92" w14:textId="77777777" w:rsidR="000809C1" w:rsidRDefault="000809C1" w:rsidP="000809C1">
            <w:pPr>
              <w:pStyle w:val="GvdeMetni"/>
              <w:ind w:left="0"/>
            </w:pPr>
            <w:r>
              <w:t>Medium</w:t>
            </w:r>
          </w:p>
        </w:tc>
        <w:tc>
          <w:tcPr>
            <w:tcW w:w="1701" w:type="dxa"/>
          </w:tcPr>
          <w:p w14:paraId="1DD2A490" w14:textId="40DDC8F5" w:rsidR="000809C1" w:rsidRDefault="000809C1" w:rsidP="000809C1">
            <w:pPr>
              <w:pStyle w:val="GvdeMetni"/>
              <w:ind w:left="0"/>
            </w:pPr>
            <w:r w:rsidRPr="00986AA7">
              <w:rPr>
                <w:bCs/>
              </w:rPr>
              <w:t>2</w:t>
            </w:r>
          </w:p>
        </w:tc>
      </w:tr>
      <w:tr w:rsidR="000809C1" w14:paraId="0A859C29" w14:textId="77777777" w:rsidTr="0004627A">
        <w:tc>
          <w:tcPr>
            <w:tcW w:w="4245" w:type="dxa"/>
          </w:tcPr>
          <w:p w14:paraId="5A0C5E9C" w14:textId="4E6A8356" w:rsidR="000809C1" w:rsidRDefault="000809C1" w:rsidP="000809C1">
            <w:pPr>
              <w:pStyle w:val="GvdeMetni"/>
              <w:ind w:left="0"/>
            </w:pPr>
            <w:r>
              <w:t>Mobile native frameworks</w:t>
            </w:r>
            <w:r w:rsidR="00FF484D">
              <w:t xml:space="preserve"> shall be used to develop Android and IOS applications.</w:t>
            </w:r>
          </w:p>
        </w:tc>
        <w:tc>
          <w:tcPr>
            <w:tcW w:w="992" w:type="dxa"/>
          </w:tcPr>
          <w:p w14:paraId="27966921" w14:textId="77777777" w:rsidR="000809C1" w:rsidRDefault="000809C1" w:rsidP="000809C1">
            <w:pPr>
              <w:pStyle w:val="GvdeMetni"/>
              <w:ind w:left="0"/>
            </w:pPr>
            <w:r>
              <w:t>Low</w:t>
            </w:r>
          </w:p>
        </w:tc>
        <w:tc>
          <w:tcPr>
            <w:tcW w:w="1701" w:type="dxa"/>
          </w:tcPr>
          <w:p w14:paraId="504BE463" w14:textId="77777777" w:rsidR="000809C1" w:rsidRDefault="000809C1" w:rsidP="000809C1">
            <w:pPr>
              <w:pStyle w:val="GvdeMetni"/>
              <w:ind w:left="0"/>
            </w:pPr>
            <w:r>
              <w:t>3</w:t>
            </w:r>
          </w:p>
        </w:tc>
      </w:tr>
      <w:tr w:rsidR="000809C1" w14:paraId="0A4E36CE" w14:textId="77777777" w:rsidTr="0004627A">
        <w:tc>
          <w:tcPr>
            <w:tcW w:w="4245" w:type="dxa"/>
          </w:tcPr>
          <w:p w14:paraId="42C47D7A" w14:textId="0AD3B619" w:rsidR="000809C1" w:rsidRDefault="00393ABA" w:rsidP="000809C1">
            <w:pPr>
              <w:pStyle w:val="GvdeMetni"/>
              <w:ind w:left="0"/>
            </w:pPr>
            <w:r>
              <w:t xml:space="preserve">Mobile applications </w:t>
            </w:r>
            <w:r w:rsidR="00A62309">
              <w:t>shall meet the standards of Google Play Store and Apple App Store.</w:t>
            </w:r>
          </w:p>
        </w:tc>
        <w:tc>
          <w:tcPr>
            <w:tcW w:w="992" w:type="dxa"/>
          </w:tcPr>
          <w:p w14:paraId="070E8E16" w14:textId="77777777" w:rsidR="000809C1" w:rsidRDefault="000809C1" w:rsidP="000809C1">
            <w:pPr>
              <w:pStyle w:val="GvdeMetni"/>
              <w:ind w:left="0"/>
            </w:pPr>
            <w:r>
              <w:t>Low</w:t>
            </w:r>
          </w:p>
        </w:tc>
        <w:tc>
          <w:tcPr>
            <w:tcW w:w="1701" w:type="dxa"/>
          </w:tcPr>
          <w:p w14:paraId="546D9086" w14:textId="77777777" w:rsidR="000809C1" w:rsidRDefault="000809C1" w:rsidP="000809C1">
            <w:pPr>
              <w:pStyle w:val="GvdeMetni"/>
              <w:ind w:left="0"/>
            </w:pPr>
            <w:r>
              <w:t>3</w:t>
            </w:r>
          </w:p>
        </w:tc>
      </w:tr>
    </w:tbl>
    <w:p w14:paraId="7599334E" w14:textId="77777777" w:rsidR="002B4085" w:rsidRPr="002B4085" w:rsidRDefault="002B4085" w:rsidP="00816C1B">
      <w:pPr>
        <w:pStyle w:val="GvdeMetni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D4A98" w14:textId="77777777" w:rsidR="002C761F" w:rsidRDefault="002C761F">
      <w:pPr>
        <w:spacing w:line="240" w:lineRule="auto"/>
      </w:pPr>
      <w:r>
        <w:separator/>
      </w:r>
    </w:p>
  </w:endnote>
  <w:endnote w:type="continuationSeparator" w:id="0">
    <w:p w14:paraId="1F292990" w14:textId="77777777" w:rsidR="002C761F" w:rsidRDefault="002C7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">
    <w:altName w:val="Ebrima"/>
    <w:panose1 w:val="020B06040202020202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3BC850F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73B06D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4438AF" w14:textId="6FF8BE42" w:rsidR="00685AA7" w:rsidRDefault="00685AA7">
          <w:pPr>
            <w:jc w:val="center"/>
          </w:pPr>
          <w:r>
            <w:sym w:font="Symbol" w:char="F0D3"/>
          </w:r>
          <w:proofErr w:type="spellStart"/>
          <w:r w:rsidR="00E716C8">
            <w:t>ToGather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C3EBF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3F91C6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19590E">
            <w:rPr>
              <w:rStyle w:val="SayfaNumaras"/>
              <w:noProof/>
            </w:rPr>
            <w:t>1</w:t>
          </w:r>
          <w:r>
            <w:rPr>
              <w:rStyle w:val="SayfaNumaras"/>
            </w:rPr>
            <w:fldChar w:fldCharType="end"/>
          </w:r>
        </w:p>
      </w:tc>
    </w:tr>
  </w:tbl>
  <w:p w14:paraId="0ED6ED20" w14:textId="77777777" w:rsidR="00685AA7" w:rsidRDefault="00685AA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0FC81" w14:textId="77777777" w:rsidR="002C761F" w:rsidRDefault="002C761F">
      <w:pPr>
        <w:spacing w:line="240" w:lineRule="auto"/>
      </w:pPr>
      <w:r>
        <w:separator/>
      </w:r>
    </w:p>
  </w:footnote>
  <w:footnote w:type="continuationSeparator" w:id="0">
    <w:p w14:paraId="0DC856DC" w14:textId="77777777" w:rsidR="002C761F" w:rsidRDefault="002C76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0C260C8F" w14:textId="77777777">
      <w:tc>
        <w:tcPr>
          <w:tcW w:w="6379" w:type="dxa"/>
        </w:tcPr>
        <w:p w14:paraId="5E81B899" w14:textId="77777777" w:rsidR="00685AA7" w:rsidRPr="00274E4E" w:rsidRDefault="00D90A1A">
          <w:proofErr w:type="spellStart"/>
          <w:r>
            <w:t>T</w:t>
          </w:r>
          <w:r w:rsidR="00274E4E" w:rsidRPr="00274E4E">
            <w:t>oGather</w:t>
          </w:r>
          <w:proofErr w:type="spellEnd"/>
        </w:p>
      </w:tc>
      <w:tc>
        <w:tcPr>
          <w:tcW w:w="3179" w:type="dxa"/>
        </w:tcPr>
        <w:p w14:paraId="3193BF7E" w14:textId="5EC9DE34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93039F">
            <w:t xml:space="preserve"> Rev: 1.0</w:t>
          </w:r>
        </w:p>
      </w:tc>
    </w:tr>
    <w:tr w:rsidR="00685AA7" w14:paraId="5765FBCC" w14:textId="77777777">
      <w:tc>
        <w:tcPr>
          <w:tcW w:w="6379" w:type="dxa"/>
        </w:tcPr>
        <w:p w14:paraId="2ABC7DE0" w14:textId="77777777" w:rsidR="00685AA7" w:rsidRDefault="00000000">
          <w:fldSimple w:instr=" TITLE  \* MERGEFORMAT ">
            <w:r w:rsidR="00255BCF">
              <w:t>Vision</w:t>
            </w:r>
          </w:fldSimple>
        </w:p>
      </w:tc>
      <w:tc>
        <w:tcPr>
          <w:tcW w:w="3179" w:type="dxa"/>
        </w:tcPr>
        <w:p w14:paraId="1C35CF7F" w14:textId="30D5175C" w:rsidR="00685AA7" w:rsidRDefault="00685AA7">
          <w:r>
            <w:t xml:space="preserve">  Date:  </w:t>
          </w:r>
          <w:r w:rsidR="00D846F5">
            <w:t>2</w:t>
          </w:r>
          <w:r w:rsidR="003849B0">
            <w:t>4</w:t>
          </w:r>
          <w:r w:rsidR="00D846F5">
            <w:t>/10/2023</w:t>
          </w:r>
        </w:p>
      </w:tc>
    </w:tr>
  </w:tbl>
  <w:p w14:paraId="7E79B7F1" w14:textId="77777777" w:rsidR="00685AA7" w:rsidRDefault="00685AA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375"/>
    <w:multiLevelType w:val="hybridMultilevel"/>
    <w:tmpl w:val="8BC6A7F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2E5DBF"/>
    <w:multiLevelType w:val="multilevel"/>
    <w:tmpl w:val="4EE07ED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F1E1FC8"/>
    <w:multiLevelType w:val="hybridMultilevel"/>
    <w:tmpl w:val="F648EA4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3051F1"/>
    <w:multiLevelType w:val="hybridMultilevel"/>
    <w:tmpl w:val="BAC6D40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495EB7"/>
    <w:multiLevelType w:val="hybridMultilevel"/>
    <w:tmpl w:val="C008703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F76E54"/>
    <w:multiLevelType w:val="hybridMultilevel"/>
    <w:tmpl w:val="D8FE30A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4157584"/>
    <w:multiLevelType w:val="hybridMultilevel"/>
    <w:tmpl w:val="93A0EAA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708228B"/>
    <w:multiLevelType w:val="hybridMultilevel"/>
    <w:tmpl w:val="5D142D8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84214C0"/>
    <w:multiLevelType w:val="hybridMultilevel"/>
    <w:tmpl w:val="A0BE10C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3B9082F"/>
    <w:multiLevelType w:val="hybridMultilevel"/>
    <w:tmpl w:val="6CA6A7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F42509"/>
    <w:multiLevelType w:val="hybridMultilevel"/>
    <w:tmpl w:val="2A98764E"/>
    <w:lvl w:ilvl="0" w:tplc="6764FEF2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6D1EA4"/>
    <w:multiLevelType w:val="hybridMultilevel"/>
    <w:tmpl w:val="46A6C40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7152A63"/>
    <w:multiLevelType w:val="hybridMultilevel"/>
    <w:tmpl w:val="59348B0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5367BC"/>
    <w:multiLevelType w:val="hybridMultilevel"/>
    <w:tmpl w:val="BD5AACF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089531A"/>
    <w:multiLevelType w:val="hybridMultilevel"/>
    <w:tmpl w:val="8CA4D3C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3C2DC1"/>
    <w:multiLevelType w:val="hybridMultilevel"/>
    <w:tmpl w:val="139C852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82464079">
    <w:abstractNumId w:val="0"/>
  </w:num>
  <w:num w:numId="2" w16cid:durableId="212874227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445273726">
    <w:abstractNumId w:val="3"/>
  </w:num>
  <w:num w:numId="4" w16cid:durableId="1213082503">
    <w:abstractNumId w:val="22"/>
  </w:num>
  <w:num w:numId="5" w16cid:durableId="1173034339">
    <w:abstractNumId w:val="42"/>
  </w:num>
  <w:num w:numId="6" w16cid:durableId="239951274">
    <w:abstractNumId w:val="35"/>
  </w:num>
  <w:num w:numId="7" w16cid:durableId="1095396175">
    <w:abstractNumId w:val="32"/>
  </w:num>
  <w:num w:numId="8" w16cid:durableId="105893558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572592428">
    <w:abstractNumId w:val="2"/>
  </w:num>
  <w:num w:numId="10" w16cid:durableId="836532944">
    <w:abstractNumId w:val="41"/>
  </w:num>
  <w:num w:numId="11" w16cid:durableId="186409575">
    <w:abstractNumId w:val="5"/>
  </w:num>
  <w:num w:numId="12" w16cid:durableId="614017316">
    <w:abstractNumId w:val="24"/>
  </w:num>
  <w:num w:numId="13" w16cid:durableId="67850914">
    <w:abstractNumId w:val="21"/>
  </w:num>
  <w:num w:numId="14" w16cid:durableId="1923680779">
    <w:abstractNumId w:val="40"/>
  </w:num>
  <w:num w:numId="15" w16cid:durableId="1617827208">
    <w:abstractNumId w:val="20"/>
  </w:num>
  <w:num w:numId="16" w16cid:durableId="1283075484">
    <w:abstractNumId w:val="9"/>
  </w:num>
  <w:num w:numId="17" w16cid:durableId="581528586">
    <w:abstractNumId w:val="39"/>
  </w:num>
  <w:num w:numId="18" w16cid:durableId="1559511997">
    <w:abstractNumId w:val="31"/>
  </w:num>
  <w:num w:numId="19" w16cid:durableId="527765712">
    <w:abstractNumId w:val="12"/>
  </w:num>
  <w:num w:numId="20" w16cid:durableId="1740791208">
    <w:abstractNumId w:val="28"/>
  </w:num>
  <w:num w:numId="21" w16cid:durableId="2135246039">
    <w:abstractNumId w:val="19"/>
  </w:num>
  <w:num w:numId="22" w16cid:durableId="2021393009">
    <w:abstractNumId w:val="38"/>
  </w:num>
  <w:num w:numId="23" w16cid:durableId="899364215">
    <w:abstractNumId w:val="17"/>
  </w:num>
  <w:num w:numId="24" w16cid:durableId="1031959402">
    <w:abstractNumId w:val="15"/>
  </w:num>
  <w:num w:numId="25" w16cid:durableId="49575771">
    <w:abstractNumId w:val="13"/>
  </w:num>
  <w:num w:numId="26" w16cid:durableId="1832134211">
    <w:abstractNumId w:val="36"/>
  </w:num>
  <w:num w:numId="27" w16cid:durableId="692196210">
    <w:abstractNumId w:val="37"/>
  </w:num>
  <w:num w:numId="28" w16cid:durableId="2034770290">
    <w:abstractNumId w:val="43"/>
  </w:num>
  <w:num w:numId="29" w16cid:durableId="1080827905">
    <w:abstractNumId w:val="25"/>
  </w:num>
  <w:num w:numId="30" w16cid:durableId="1954246325">
    <w:abstractNumId w:val="14"/>
  </w:num>
  <w:num w:numId="31" w16cid:durableId="1405252434">
    <w:abstractNumId w:val="10"/>
  </w:num>
  <w:num w:numId="32" w16cid:durableId="1182354299">
    <w:abstractNumId w:val="7"/>
  </w:num>
  <w:num w:numId="33" w16cid:durableId="941573685">
    <w:abstractNumId w:val="8"/>
  </w:num>
  <w:num w:numId="34" w16cid:durableId="1605502330">
    <w:abstractNumId w:val="27"/>
  </w:num>
  <w:num w:numId="35" w16cid:durableId="1445415713">
    <w:abstractNumId w:val="6"/>
  </w:num>
  <w:num w:numId="36" w16cid:durableId="1770589108">
    <w:abstractNumId w:val="23"/>
  </w:num>
  <w:num w:numId="37" w16cid:durableId="1675566114">
    <w:abstractNumId w:val="30"/>
  </w:num>
  <w:num w:numId="38" w16cid:durableId="1801142918">
    <w:abstractNumId w:val="26"/>
  </w:num>
  <w:num w:numId="39" w16cid:durableId="546986522">
    <w:abstractNumId w:val="4"/>
  </w:num>
  <w:num w:numId="40" w16cid:durableId="543638081">
    <w:abstractNumId w:val="29"/>
  </w:num>
  <w:num w:numId="41" w16cid:durableId="1445273244">
    <w:abstractNumId w:val="16"/>
  </w:num>
  <w:num w:numId="42" w16cid:durableId="490560452">
    <w:abstractNumId w:val="18"/>
  </w:num>
  <w:num w:numId="43" w16cid:durableId="432750085">
    <w:abstractNumId w:val="34"/>
  </w:num>
  <w:num w:numId="44" w16cid:durableId="231935074">
    <w:abstractNumId w:val="33"/>
  </w:num>
  <w:num w:numId="45" w16cid:durableId="9481191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CF"/>
    <w:rsid w:val="00002427"/>
    <w:rsid w:val="0000498F"/>
    <w:rsid w:val="000114BF"/>
    <w:rsid w:val="00014BAE"/>
    <w:rsid w:val="00020CE4"/>
    <w:rsid w:val="0002341A"/>
    <w:rsid w:val="00025311"/>
    <w:rsid w:val="0004627A"/>
    <w:rsid w:val="00046379"/>
    <w:rsid w:val="00046A0A"/>
    <w:rsid w:val="00046D45"/>
    <w:rsid w:val="00052A14"/>
    <w:rsid w:val="00052AA6"/>
    <w:rsid w:val="00056E62"/>
    <w:rsid w:val="00067E6F"/>
    <w:rsid w:val="00070380"/>
    <w:rsid w:val="00072B5F"/>
    <w:rsid w:val="0007310E"/>
    <w:rsid w:val="00080982"/>
    <w:rsid w:val="000809C1"/>
    <w:rsid w:val="00082A90"/>
    <w:rsid w:val="00086953"/>
    <w:rsid w:val="00096552"/>
    <w:rsid w:val="00096A1A"/>
    <w:rsid w:val="00096B38"/>
    <w:rsid w:val="000A6FCD"/>
    <w:rsid w:val="000B677B"/>
    <w:rsid w:val="000B6C7E"/>
    <w:rsid w:val="000B7E0F"/>
    <w:rsid w:val="000C3CC2"/>
    <w:rsid w:val="000E47D0"/>
    <w:rsid w:val="000E5931"/>
    <w:rsid w:val="000E7893"/>
    <w:rsid w:val="001015FB"/>
    <w:rsid w:val="001033BD"/>
    <w:rsid w:val="0010638C"/>
    <w:rsid w:val="00110F10"/>
    <w:rsid w:val="00114386"/>
    <w:rsid w:val="001149FC"/>
    <w:rsid w:val="00116D31"/>
    <w:rsid w:val="001256F2"/>
    <w:rsid w:val="001265BB"/>
    <w:rsid w:val="0013704E"/>
    <w:rsid w:val="001446E7"/>
    <w:rsid w:val="0016073A"/>
    <w:rsid w:val="00165201"/>
    <w:rsid w:val="00167965"/>
    <w:rsid w:val="00170BB5"/>
    <w:rsid w:val="00175177"/>
    <w:rsid w:val="00183474"/>
    <w:rsid w:val="00193B1F"/>
    <w:rsid w:val="0019590E"/>
    <w:rsid w:val="001A181B"/>
    <w:rsid w:val="001A370E"/>
    <w:rsid w:val="001A61DB"/>
    <w:rsid w:val="001B3C52"/>
    <w:rsid w:val="001B62A1"/>
    <w:rsid w:val="001C2B92"/>
    <w:rsid w:val="001C5925"/>
    <w:rsid w:val="001D440B"/>
    <w:rsid w:val="001D5052"/>
    <w:rsid w:val="001E7605"/>
    <w:rsid w:val="001F08C8"/>
    <w:rsid w:val="001F165E"/>
    <w:rsid w:val="001F49CC"/>
    <w:rsid w:val="002121CA"/>
    <w:rsid w:val="0021331A"/>
    <w:rsid w:val="00216C43"/>
    <w:rsid w:val="002178C6"/>
    <w:rsid w:val="00223E54"/>
    <w:rsid w:val="002342E8"/>
    <w:rsid w:val="00236236"/>
    <w:rsid w:val="00255BCF"/>
    <w:rsid w:val="00267A70"/>
    <w:rsid w:val="00274E4E"/>
    <w:rsid w:val="00286F7B"/>
    <w:rsid w:val="002963AA"/>
    <w:rsid w:val="002964C8"/>
    <w:rsid w:val="002A284A"/>
    <w:rsid w:val="002B1E0A"/>
    <w:rsid w:val="002B4085"/>
    <w:rsid w:val="002C3195"/>
    <w:rsid w:val="002C43B3"/>
    <w:rsid w:val="002C761F"/>
    <w:rsid w:val="002D279A"/>
    <w:rsid w:val="002E1503"/>
    <w:rsid w:val="002E559B"/>
    <w:rsid w:val="002E6963"/>
    <w:rsid w:val="002F5AE2"/>
    <w:rsid w:val="002F718E"/>
    <w:rsid w:val="003019B7"/>
    <w:rsid w:val="00310034"/>
    <w:rsid w:val="0031294D"/>
    <w:rsid w:val="003155F3"/>
    <w:rsid w:val="00323DFC"/>
    <w:rsid w:val="00324B9C"/>
    <w:rsid w:val="003272E5"/>
    <w:rsid w:val="00331BDA"/>
    <w:rsid w:val="0034027E"/>
    <w:rsid w:val="00353141"/>
    <w:rsid w:val="00355771"/>
    <w:rsid w:val="00357B9D"/>
    <w:rsid w:val="003704B1"/>
    <w:rsid w:val="00370957"/>
    <w:rsid w:val="003719A8"/>
    <w:rsid w:val="00375A4A"/>
    <w:rsid w:val="003849B0"/>
    <w:rsid w:val="00393ABA"/>
    <w:rsid w:val="00393ECF"/>
    <w:rsid w:val="003A121A"/>
    <w:rsid w:val="003A38DB"/>
    <w:rsid w:val="003B086B"/>
    <w:rsid w:val="003B2B5B"/>
    <w:rsid w:val="003B2F1C"/>
    <w:rsid w:val="003B4690"/>
    <w:rsid w:val="003B6240"/>
    <w:rsid w:val="003D1282"/>
    <w:rsid w:val="003D2242"/>
    <w:rsid w:val="003D3146"/>
    <w:rsid w:val="003D33C2"/>
    <w:rsid w:val="003D721E"/>
    <w:rsid w:val="003E70A7"/>
    <w:rsid w:val="003F06AE"/>
    <w:rsid w:val="003F5251"/>
    <w:rsid w:val="00401823"/>
    <w:rsid w:val="004020E0"/>
    <w:rsid w:val="00403E41"/>
    <w:rsid w:val="004045B5"/>
    <w:rsid w:val="004103D1"/>
    <w:rsid w:val="0041469B"/>
    <w:rsid w:val="00426985"/>
    <w:rsid w:val="00435050"/>
    <w:rsid w:val="00447E10"/>
    <w:rsid w:val="00460D52"/>
    <w:rsid w:val="0046529B"/>
    <w:rsid w:val="00467731"/>
    <w:rsid w:val="00470ADF"/>
    <w:rsid w:val="00480CBA"/>
    <w:rsid w:val="00484188"/>
    <w:rsid w:val="00485424"/>
    <w:rsid w:val="0048687F"/>
    <w:rsid w:val="00487755"/>
    <w:rsid w:val="004956C5"/>
    <w:rsid w:val="004A2EF3"/>
    <w:rsid w:val="004A45A3"/>
    <w:rsid w:val="004B093D"/>
    <w:rsid w:val="004B171A"/>
    <w:rsid w:val="004B469F"/>
    <w:rsid w:val="004B4D48"/>
    <w:rsid w:val="004C1CB9"/>
    <w:rsid w:val="004D2A72"/>
    <w:rsid w:val="004D2DC3"/>
    <w:rsid w:val="004D594D"/>
    <w:rsid w:val="004F486E"/>
    <w:rsid w:val="004F5188"/>
    <w:rsid w:val="00506D8F"/>
    <w:rsid w:val="005166C6"/>
    <w:rsid w:val="005207D4"/>
    <w:rsid w:val="00521E45"/>
    <w:rsid w:val="00524120"/>
    <w:rsid w:val="0052614A"/>
    <w:rsid w:val="00554072"/>
    <w:rsid w:val="00565313"/>
    <w:rsid w:val="00566811"/>
    <w:rsid w:val="00591706"/>
    <w:rsid w:val="005956E4"/>
    <w:rsid w:val="00596199"/>
    <w:rsid w:val="005B0281"/>
    <w:rsid w:val="005B1746"/>
    <w:rsid w:val="005B35F7"/>
    <w:rsid w:val="005C2273"/>
    <w:rsid w:val="005C6BD2"/>
    <w:rsid w:val="005F053B"/>
    <w:rsid w:val="00606D3C"/>
    <w:rsid w:val="00610B27"/>
    <w:rsid w:val="00612E65"/>
    <w:rsid w:val="00626FA6"/>
    <w:rsid w:val="00636879"/>
    <w:rsid w:val="006421EB"/>
    <w:rsid w:val="00643298"/>
    <w:rsid w:val="0064330B"/>
    <w:rsid w:val="00646E53"/>
    <w:rsid w:val="006476BC"/>
    <w:rsid w:val="006570E2"/>
    <w:rsid w:val="00664CF0"/>
    <w:rsid w:val="00666F87"/>
    <w:rsid w:val="00667A10"/>
    <w:rsid w:val="006700B5"/>
    <w:rsid w:val="00675180"/>
    <w:rsid w:val="00681CA5"/>
    <w:rsid w:val="0068276F"/>
    <w:rsid w:val="00685AA7"/>
    <w:rsid w:val="0069351D"/>
    <w:rsid w:val="006B20E7"/>
    <w:rsid w:val="006B72AE"/>
    <w:rsid w:val="006D0B5A"/>
    <w:rsid w:val="006D619B"/>
    <w:rsid w:val="006E04A2"/>
    <w:rsid w:val="006E07EE"/>
    <w:rsid w:val="006E1710"/>
    <w:rsid w:val="006F0989"/>
    <w:rsid w:val="006F0DF0"/>
    <w:rsid w:val="006F7D39"/>
    <w:rsid w:val="0070370D"/>
    <w:rsid w:val="00717C07"/>
    <w:rsid w:val="00724049"/>
    <w:rsid w:val="007306E5"/>
    <w:rsid w:val="00733A44"/>
    <w:rsid w:val="00735616"/>
    <w:rsid w:val="007357C2"/>
    <w:rsid w:val="00741119"/>
    <w:rsid w:val="00742E28"/>
    <w:rsid w:val="00743A81"/>
    <w:rsid w:val="00753E84"/>
    <w:rsid w:val="00767C37"/>
    <w:rsid w:val="00776605"/>
    <w:rsid w:val="00780D95"/>
    <w:rsid w:val="00786BD9"/>
    <w:rsid w:val="007939D8"/>
    <w:rsid w:val="00793B52"/>
    <w:rsid w:val="007A42CF"/>
    <w:rsid w:val="007A5BDC"/>
    <w:rsid w:val="007A60AB"/>
    <w:rsid w:val="007A6311"/>
    <w:rsid w:val="007B1A67"/>
    <w:rsid w:val="007B2D49"/>
    <w:rsid w:val="007B5F68"/>
    <w:rsid w:val="007B63E4"/>
    <w:rsid w:val="007C4FF6"/>
    <w:rsid w:val="007E28A7"/>
    <w:rsid w:val="007E31BB"/>
    <w:rsid w:val="007E74F8"/>
    <w:rsid w:val="007F01B5"/>
    <w:rsid w:val="007F5EB3"/>
    <w:rsid w:val="00800DCD"/>
    <w:rsid w:val="00801D14"/>
    <w:rsid w:val="00803D63"/>
    <w:rsid w:val="00811498"/>
    <w:rsid w:val="00816C1B"/>
    <w:rsid w:val="0081794A"/>
    <w:rsid w:val="00824DCE"/>
    <w:rsid w:val="0085392E"/>
    <w:rsid w:val="00862D70"/>
    <w:rsid w:val="0086436A"/>
    <w:rsid w:val="00866FBD"/>
    <w:rsid w:val="00882D6A"/>
    <w:rsid w:val="00887EF3"/>
    <w:rsid w:val="0089283C"/>
    <w:rsid w:val="00892ACA"/>
    <w:rsid w:val="00894489"/>
    <w:rsid w:val="00894FF0"/>
    <w:rsid w:val="00895863"/>
    <w:rsid w:val="008A3046"/>
    <w:rsid w:val="008A5F04"/>
    <w:rsid w:val="008B5AB4"/>
    <w:rsid w:val="008B5B10"/>
    <w:rsid w:val="008B73EE"/>
    <w:rsid w:val="008B79CE"/>
    <w:rsid w:val="008C3C2E"/>
    <w:rsid w:val="008C5CDE"/>
    <w:rsid w:val="008C6A42"/>
    <w:rsid w:val="008D2C53"/>
    <w:rsid w:val="008E3183"/>
    <w:rsid w:val="008E7815"/>
    <w:rsid w:val="009015EA"/>
    <w:rsid w:val="00912809"/>
    <w:rsid w:val="0093039F"/>
    <w:rsid w:val="00931E6C"/>
    <w:rsid w:val="00932A16"/>
    <w:rsid w:val="00932D91"/>
    <w:rsid w:val="009432A3"/>
    <w:rsid w:val="009433B7"/>
    <w:rsid w:val="0094742A"/>
    <w:rsid w:val="009518F1"/>
    <w:rsid w:val="00955C61"/>
    <w:rsid w:val="0095640A"/>
    <w:rsid w:val="00963138"/>
    <w:rsid w:val="00967FC5"/>
    <w:rsid w:val="009707E5"/>
    <w:rsid w:val="00973504"/>
    <w:rsid w:val="009736EF"/>
    <w:rsid w:val="00976DC4"/>
    <w:rsid w:val="00980948"/>
    <w:rsid w:val="009853A9"/>
    <w:rsid w:val="0098697E"/>
    <w:rsid w:val="00992AD5"/>
    <w:rsid w:val="009B0ECE"/>
    <w:rsid w:val="009B25EB"/>
    <w:rsid w:val="009C07B3"/>
    <w:rsid w:val="009C2658"/>
    <w:rsid w:val="009D4A8F"/>
    <w:rsid w:val="009E10AC"/>
    <w:rsid w:val="009E3C19"/>
    <w:rsid w:val="009F531E"/>
    <w:rsid w:val="009F7687"/>
    <w:rsid w:val="00A02F81"/>
    <w:rsid w:val="00A14838"/>
    <w:rsid w:val="00A22B4C"/>
    <w:rsid w:val="00A233F7"/>
    <w:rsid w:val="00A31AAA"/>
    <w:rsid w:val="00A35752"/>
    <w:rsid w:val="00A45EFF"/>
    <w:rsid w:val="00A53123"/>
    <w:rsid w:val="00A56E76"/>
    <w:rsid w:val="00A62309"/>
    <w:rsid w:val="00A77452"/>
    <w:rsid w:val="00A872CD"/>
    <w:rsid w:val="00A87613"/>
    <w:rsid w:val="00A9713B"/>
    <w:rsid w:val="00AA6F8E"/>
    <w:rsid w:val="00AB077D"/>
    <w:rsid w:val="00AB420C"/>
    <w:rsid w:val="00AB6D0C"/>
    <w:rsid w:val="00AC3376"/>
    <w:rsid w:val="00AC3EBF"/>
    <w:rsid w:val="00AC4DB6"/>
    <w:rsid w:val="00AC51BB"/>
    <w:rsid w:val="00AC740E"/>
    <w:rsid w:val="00AD0AAE"/>
    <w:rsid w:val="00AD3880"/>
    <w:rsid w:val="00AD7371"/>
    <w:rsid w:val="00AE4979"/>
    <w:rsid w:val="00AF0A67"/>
    <w:rsid w:val="00AF35CD"/>
    <w:rsid w:val="00AF4179"/>
    <w:rsid w:val="00AF7882"/>
    <w:rsid w:val="00B00B16"/>
    <w:rsid w:val="00B17ED3"/>
    <w:rsid w:val="00B23EF6"/>
    <w:rsid w:val="00B247C8"/>
    <w:rsid w:val="00B36294"/>
    <w:rsid w:val="00B479EF"/>
    <w:rsid w:val="00B50403"/>
    <w:rsid w:val="00B54B46"/>
    <w:rsid w:val="00B64203"/>
    <w:rsid w:val="00B663DA"/>
    <w:rsid w:val="00B7429A"/>
    <w:rsid w:val="00B81B44"/>
    <w:rsid w:val="00B85FD3"/>
    <w:rsid w:val="00B86840"/>
    <w:rsid w:val="00B8716D"/>
    <w:rsid w:val="00B87A4B"/>
    <w:rsid w:val="00BA7485"/>
    <w:rsid w:val="00BB148F"/>
    <w:rsid w:val="00BB2C87"/>
    <w:rsid w:val="00BB4AF9"/>
    <w:rsid w:val="00BB77FE"/>
    <w:rsid w:val="00BD72B4"/>
    <w:rsid w:val="00BE352E"/>
    <w:rsid w:val="00BF1E56"/>
    <w:rsid w:val="00BF5DC2"/>
    <w:rsid w:val="00C027E7"/>
    <w:rsid w:val="00C03898"/>
    <w:rsid w:val="00C0519C"/>
    <w:rsid w:val="00C21689"/>
    <w:rsid w:val="00C23D4B"/>
    <w:rsid w:val="00C301C0"/>
    <w:rsid w:val="00C314CC"/>
    <w:rsid w:val="00C34B9C"/>
    <w:rsid w:val="00C445B8"/>
    <w:rsid w:val="00C500E3"/>
    <w:rsid w:val="00C556E2"/>
    <w:rsid w:val="00C566B7"/>
    <w:rsid w:val="00C71628"/>
    <w:rsid w:val="00C80E34"/>
    <w:rsid w:val="00C86420"/>
    <w:rsid w:val="00C9719B"/>
    <w:rsid w:val="00CA73C0"/>
    <w:rsid w:val="00CB57B8"/>
    <w:rsid w:val="00CC5527"/>
    <w:rsid w:val="00CD3788"/>
    <w:rsid w:val="00CE2DEA"/>
    <w:rsid w:val="00CE7E3D"/>
    <w:rsid w:val="00CF0D6B"/>
    <w:rsid w:val="00CF2208"/>
    <w:rsid w:val="00D050F8"/>
    <w:rsid w:val="00D10C87"/>
    <w:rsid w:val="00D115E5"/>
    <w:rsid w:val="00D17F97"/>
    <w:rsid w:val="00D27338"/>
    <w:rsid w:val="00D27EFB"/>
    <w:rsid w:val="00D31D0B"/>
    <w:rsid w:val="00D33FED"/>
    <w:rsid w:val="00D35608"/>
    <w:rsid w:val="00D55222"/>
    <w:rsid w:val="00D64729"/>
    <w:rsid w:val="00D801D1"/>
    <w:rsid w:val="00D8440E"/>
    <w:rsid w:val="00D846F5"/>
    <w:rsid w:val="00D85215"/>
    <w:rsid w:val="00D90A1A"/>
    <w:rsid w:val="00D94D71"/>
    <w:rsid w:val="00D97804"/>
    <w:rsid w:val="00DA6C1F"/>
    <w:rsid w:val="00DB391B"/>
    <w:rsid w:val="00DB57C5"/>
    <w:rsid w:val="00DC653D"/>
    <w:rsid w:val="00DD5037"/>
    <w:rsid w:val="00DD65B6"/>
    <w:rsid w:val="00DD7344"/>
    <w:rsid w:val="00DD7D69"/>
    <w:rsid w:val="00DE6034"/>
    <w:rsid w:val="00DF2CAB"/>
    <w:rsid w:val="00DF335C"/>
    <w:rsid w:val="00DF5AE6"/>
    <w:rsid w:val="00E04457"/>
    <w:rsid w:val="00E12765"/>
    <w:rsid w:val="00E1420F"/>
    <w:rsid w:val="00E15976"/>
    <w:rsid w:val="00E313BB"/>
    <w:rsid w:val="00E313FE"/>
    <w:rsid w:val="00E51E2A"/>
    <w:rsid w:val="00E60DEC"/>
    <w:rsid w:val="00E61969"/>
    <w:rsid w:val="00E63FE5"/>
    <w:rsid w:val="00E6572B"/>
    <w:rsid w:val="00E67702"/>
    <w:rsid w:val="00E678EF"/>
    <w:rsid w:val="00E70536"/>
    <w:rsid w:val="00E716C8"/>
    <w:rsid w:val="00E77532"/>
    <w:rsid w:val="00E77731"/>
    <w:rsid w:val="00E87F24"/>
    <w:rsid w:val="00E964ED"/>
    <w:rsid w:val="00EA0CF3"/>
    <w:rsid w:val="00EA2BC3"/>
    <w:rsid w:val="00EA6494"/>
    <w:rsid w:val="00EB2EA6"/>
    <w:rsid w:val="00EC0889"/>
    <w:rsid w:val="00EC618F"/>
    <w:rsid w:val="00ED3833"/>
    <w:rsid w:val="00ED514D"/>
    <w:rsid w:val="00ED758A"/>
    <w:rsid w:val="00EE6108"/>
    <w:rsid w:val="00EF3771"/>
    <w:rsid w:val="00EF49C8"/>
    <w:rsid w:val="00EF5214"/>
    <w:rsid w:val="00F11C77"/>
    <w:rsid w:val="00F149AE"/>
    <w:rsid w:val="00F256EC"/>
    <w:rsid w:val="00F42C46"/>
    <w:rsid w:val="00F47F85"/>
    <w:rsid w:val="00F52133"/>
    <w:rsid w:val="00F53A62"/>
    <w:rsid w:val="00F53F91"/>
    <w:rsid w:val="00F665BC"/>
    <w:rsid w:val="00F82FE2"/>
    <w:rsid w:val="00FA0F9A"/>
    <w:rsid w:val="00FA3884"/>
    <w:rsid w:val="00FA571F"/>
    <w:rsid w:val="00FB1BCD"/>
    <w:rsid w:val="00FD034F"/>
    <w:rsid w:val="00FD0F0C"/>
    <w:rsid w:val="00FF3E9D"/>
    <w:rsid w:val="00FF40AE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DCF4AE"/>
  <w15:chartTrackingRefBased/>
  <w15:docId w15:val="{2DF3AE8A-598B-4BF3-9E24-4FDEB57A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DipnotBavurusu">
    <w:name w:val="footnote reference"/>
    <w:basedOn w:val="VarsaylanParagrafYazTipi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pPr>
      <w:ind w:left="600"/>
    </w:pPr>
  </w:style>
  <w:style w:type="paragraph" w:styleId="T5">
    <w:name w:val="toc 5"/>
    <w:basedOn w:val="Normal"/>
    <w:next w:val="Normal"/>
    <w:semiHidden/>
    <w:pPr>
      <w:ind w:left="800"/>
    </w:pPr>
  </w:style>
  <w:style w:type="paragraph" w:styleId="T6">
    <w:name w:val="toc 6"/>
    <w:basedOn w:val="Normal"/>
    <w:next w:val="Normal"/>
    <w:semiHidden/>
    <w:pPr>
      <w:ind w:left="1000"/>
    </w:pPr>
  </w:style>
  <w:style w:type="paragraph" w:styleId="T7">
    <w:name w:val="toc 7"/>
    <w:basedOn w:val="Normal"/>
    <w:next w:val="Normal"/>
    <w:semiHidden/>
    <w:pPr>
      <w:ind w:left="1200"/>
    </w:pPr>
  </w:style>
  <w:style w:type="paragraph" w:styleId="T8">
    <w:name w:val="toc 8"/>
    <w:basedOn w:val="Normal"/>
    <w:next w:val="Normal"/>
    <w:semiHidden/>
    <w:pPr>
      <w:ind w:left="1400"/>
    </w:pPr>
  </w:style>
  <w:style w:type="paragraph" w:styleId="T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semiHidden/>
    <w:rPr>
      <w:i/>
      <w:color w:val="0000FF"/>
    </w:rPr>
  </w:style>
  <w:style w:type="paragraph" w:styleId="GvdeMetniGirintisi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86436A"/>
    <w:pPr>
      <w:widowControl/>
      <w:tabs>
        <w:tab w:val="left" w:pos="540"/>
        <w:tab w:val="left" w:pos="1260"/>
      </w:tabs>
      <w:spacing w:after="120"/>
    </w:pPr>
    <w:rPr>
      <w:rFonts w:ascii="Times" w:hAnsi="Times"/>
    </w:rPr>
  </w:style>
  <w:style w:type="character" w:styleId="Kpr">
    <w:name w:val="Hyperlink"/>
    <w:basedOn w:val="VarsaylanParagrafYazTipi"/>
    <w:semiHidden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GvdeMetni3">
    <w:name w:val="Body Text 3"/>
    <w:basedOn w:val="Normal"/>
    <w:semiHidden/>
    <w:rPr>
      <w:i/>
      <w:iCs/>
      <w:color w:val="0000FF"/>
      <w:sz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ui-provider">
    <w:name w:val="ui-provider"/>
    <w:basedOn w:val="VarsaylanParagrafYazTipi"/>
    <w:rsid w:val="00943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oktora\IS502\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C:\Users\Administrator\Desktop\Doktora\IS502\vision_tpl.dot</Template>
  <TotalTime>16</TotalTime>
  <Pages>6</Pages>
  <Words>1471</Words>
  <Characters>8390</Characters>
  <Application>Microsoft Office Word</Application>
  <DocSecurity>0</DocSecurity>
  <Lines>69</Lines>
  <Paragraphs>19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Administrator</dc:creator>
  <cp:keywords/>
  <dc:description/>
  <cp:lastModifiedBy>İpek Çobanoğlu</cp:lastModifiedBy>
  <cp:revision>8</cp:revision>
  <cp:lastPrinted>2001-03-15T12:26:00Z</cp:lastPrinted>
  <dcterms:created xsi:type="dcterms:W3CDTF">2023-10-30T17:28:00Z</dcterms:created>
  <dcterms:modified xsi:type="dcterms:W3CDTF">2023-10-30T18:13:00Z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7196ce6b-6d46-4a76-aac3-6620bd4fc074</vt:lpwstr>
  </property>
</Properties>
</file>