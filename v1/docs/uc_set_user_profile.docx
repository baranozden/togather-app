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4E1FF" w14:textId="1C8AEDBF" w:rsidR="008866E4" w:rsidRDefault="0017366D" w:rsidP="00DD175D">
      <w:pPr>
        <w:pStyle w:val="Title"/>
      </w:pPr>
      <w:proofErr w:type="spellStart"/>
      <w:r>
        <w:t>ToGather</w:t>
      </w:r>
      <w:proofErr w:type="spellEnd"/>
      <w:r>
        <w:t xml:space="preserve"> </w:t>
      </w:r>
      <w:r w:rsidR="00E96106">
        <w:br/>
        <w:t xml:space="preserve">Use-Case: </w:t>
      </w:r>
      <w:r w:rsidR="00F26F33">
        <w:t>Set User Profile</w:t>
      </w:r>
    </w:p>
    <w:p w14:paraId="4A9EB02E" w14:textId="77777777" w:rsidR="00E96106" w:rsidRDefault="00E96106" w:rsidP="008866E4">
      <w:pPr>
        <w:pStyle w:val="Heading1"/>
      </w:pPr>
      <w:r>
        <w:t>Brief Description</w:t>
      </w:r>
    </w:p>
    <w:p w14:paraId="1722F9E3" w14:textId="77777777" w:rsidR="00F26F33" w:rsidRPr="0051518A" w:rsidRDefault="00F26F33" w:rsidP="00F26F33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51518A">
        <w:rPr>
          <w:rFonts w:ascii="Times New Roman" w:hAnsi="Times New Roman" w:cs="Times New Roman"/>
          <w:sz w:val="20"/>
          <w:szCs w:val="20"/>
        </w:rPr>
        <w:t>The use case describes how the user set their personal information and preferences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CB143E0" w14:textId="77777777" w:rsidR="00E96106" w:rsidRDefault="00E96106" w:rsidP="008866E4">
      <w:pPr>
        <w:pStyle w:val="Heading1"/>
      </w:pPr>
      <w:r>
        <w:t>Actor Brief Descriptions</w:t>
      </w:r>
    </w:p>
    <w:p w14:paraId="6785DBEA" w14:textId="77777777" w:rsidR="00E96106" w:rsidRDefault="00E5196E" w:rsidP="00985EE5">
      <w:pPr>
        <w:pStyle w:val="Heading2"/>
      </w:pPr>
      <w:r>
        <w:t>Professionals or University Student (Users)</w:t>
      </w:r>
    </w:p>
    <w:p w14:paraId="15527D4C" w14:textId="77777777" w:rsidR="00E96106" w:rsidRDefault="00E96106" w:rsidP="008866E4">
      <w:pPr>
        <w:pStyle w:val="Heading1"/>
      </w:pPr>
      <w:r>
        <w:t>Preconditions</w:t>
      </w:r>
    </w:p>
    <w:p w14:paraId="189D858F" w14:textId="4F6D656C" w:rsidR="00E96106" w:rsidRDefault="00E5196E" w:rsidP="000E5836">
      <w:pPr>
        <w:pStyle w:val="BodyText"/>
      </w:pPr>
      <w:r>
        <w:t xml:space="preserve">Users must have stable internet connection for the device they are </w:t>
      </w:r>
      <w:r w:rsidRPr="00FF051D">
        <w:t>using</w:t>
      </w:r>
      <w:r w:rsidR="00980295" w:rsidRPr="00FF051D">
        <w:t xml:space="preserve"> the application</w:t>
      </w:r>
      <w:r w:rsidRPr="00FF051D">
        <w:t>.</w:t>
      </w:r>
    </w:p>
    <w:p w14:paraId="6E197439" w14:textId="06D91F88" w:rsidR="004F5D4D" w:rsidRDefault="004F5D4D" w:rsidP="000E5836">
      <w:pPr>
        <w:pStyle w:val="BodyText"/>
      </w:pPr>
      <w:r>
        <w:t>Users must</w:t>
      </w:r>
      <w:r w:rsidR="007D5BF9">
        <w:t xml:space="preserve"> be</w:t>
      </w:r>
      <w:r>
        <w:t xml:space="preserve"> Log</w:t>
      </w:r>
      <w:r w:rsidR="007D5BF9">
        <w:t>ged</w:t>
      </w:r>
      <w:r>
        <w:t xml:space="preserve">-in to the </w:t>
      </w:r>
      <w:proofErr w:type="spellStart"/>
      <w:r>
        <w:t>ToGather</w:t>
      </w:r>
      <w:proofErr w:type="spellEnd"/>
      <w:r>
        <w:t xml:space="preserve"> App.</w:t>
      </w:r>
    </w:p>
    <w:p w14:paraId="618C8E2A" w14:textId="77777777" w:rsidR="00E96106" w:rsidRDefault="00E96106" w:rsidP="008866E4">
      <w:pPr>
        <w:pStyle w:val="Heading1"/>
      </w:pPr>
      <w:r>
        <w:t>Basic Flow of Events</w:t>
      </w:r>
      <w:r w:rsidR="00F67C0A">
        <w:t xml:space="preserve"> (Main Success Scenario)</w:t>
      </w:r>
    </w:p>
    <w:p w14:paraId="6836CAD4" w14:textId="77777777" w:rsidR="00E5196E" w:rsidRDefault="00E5196E" w:rsidP="000E5836">
      <w:pPr>
        <w:pStyle w:val="BodyText"/>
        <w:numPr>
          <w:ilvl w:val="0"/>
          <w:numId w:val="5"/>
        </w:numPr>
      </w:pPr>
      <w:r>
        <w:t>The application user interface is displayed to the User</w:t>
      </w:r>
    </w:p>
    <w:p w14:paraId="19102499" w14:textId="27E9ECE3" w:rsidR="00E5196E" w:rsidRDefault="00E5196E" w:rsidP="000E5836">
      <w:pPr>
        <w:pStyle w:val="BodyText"/>
        <w:numPr>
          <w:ilvl w:val="0"/>
          <w:numId w:val="5"/>
        </w:numPr>
      </w:pPr>
      <w:r>
        <w:t xml:space="preserve">User </w:t>
      </w:r>
      <w:r w:rsidR="00F26F33">
        <w:t>opens the Profile Tab from Menu</w:t>
      </w:r>
    </w:p>
    <w:p w14:paraId="1B58C58B" w14:textId="59152AAB" w:rsidR="00E5196E" w:rsidRDefault="00E5196E" w:rsidP="000E5836">
      <w:pPr>
        <w:pStyle w:val="BodyText"/>
        <w:numPr>
          <w:ilvl w:val="0"/>
          <w:numId w:val="5"/>
        </w:numPr>
      </w:pPr>
      <w:r>
        <w:t>User press</w:t>
      </w:r>
      <w:r w:rsidR="00BA21CA">
        <w:t>es</w:t>
      </w:r>
      <w:r>
        <w:t xml:space="preserve"> </w:t>
      </w:r>
      <w:r w:rsidR="00F26F33">
        <w:t>Update</w:t>
      </w:r>
      <w:r>
        <w:t xml:space="preserve"> button to </w:t>
      </w:r>
      <w:r w:rsidR="00F26F33">
        <w:t>set the personal information.</w:t>
      </w:r>
    </w:p>
    <w:p w14:paraId="7F6B9973" w14:textId="77777777" w:rsidR="00BA21CA" w:rsidRDefault="00E5196E" w:rsidP="000E5836">
      <w:pPr>
        <w:pStyle w:val="BodyText"/>
        <w:numPr>
          <w:ilvl w:val="0"/>
          <w:numId w:val="5"/>
        </w:numPr>
      </w:pPr>
      <w:r>
        <w:t xml:space="preserve">User fills the </w:t>
      </w:r>
      <w:r w:rsidR="00F26F33">
        <w:t>personal</w:t>
      </w:r>
      <w:r>
        <w:t xml:space="preserve"> information </w:t>
      </w:r>
      <w:r w:rsidR="00F26F33">
        <w:t>such as</w:t>
      </w:r>
      <w:r w:rsidRPr="009756B6">
        <w:t xml:space="preserve"> </w:t>
      </w:r>
      <w:r w:rsidR="00F26F33">
        <w:t xml:space="preserve">Name, Middle name (Optional), Surname, Birth date etc. </w:t>
      </w:r>
    </w:p>
    <w:p w14:paraId="379F35AC" w14:textId="2DFD9ABE" w:rsidR="00E5196E" w:rsidRDefault="00BA21CA" w:rsidP="000E5836">
      <w:pPr>
        <w:pStyle w:val="BodyText"/>
        <w:numPr>
          <w:ilvl w:val="0"/>
          <w:numId w:val="5"/>
        </w:numPr>
      </w:pPr>
      <w:r>
        <w:t xml:space="preserve">User </w:t>
      </w:r>
      <w:r w:rsidR="00F26F33">
        <w:t xml:space="preserve">selects </w:t>
      </w:r>
      <w:r>
        <w:t>his/her</w:t>
      </w:r>
      <w:r w:rsidR="00F26F33">
        <w:t xml:space="preserve"> preferences and areas of interest from drop-down menu</w:t>
      </w:r>
      <w:r w:rsidR="007D5BF9">
        <w:t>s</w:t>
      </w:r>
      <w:r w:rsidR="00F26F33">
        <w:t>.</w:t>
      </w:r>
    </w:p>
    <w:p w14:paraId="50FAB01F" w14:textId="13813B68" w:rsidR="00BA21CA" w:rsidRDefault="00BA21CA" w:rsidP="000E5836">
      <w:pPr>
        <w:pStyle w:val="BodyText"/>
        <w:numPr>
          <w:ilvl w:val="0"/>
          <w:numId w:val="5"/>
        </w:numPr>
      </w:pPr>
      <w:r>
        <w:t>User presses Upload button to set his/her profile photo.</w:t>
      </w:r>
    </w:p>
    <w:p w14:paraId="71DAC898" w14:textId="52BDC2C7" w:rsidR="00367D34" w:rsidRDefault="00367D34" w:rsidP="000E5836">
      <w:pPr>
        <w:pStyle w:val="BodyText"/>
        <w:numPr>
          <w:ilvl w:val="0"/>
          <w:numId w:val="5"/>
        </w:numPr>
      </w:pPr>
      <w:r>
        <w:t>Finally, User press</w:t>
      </w:r>
      <w:r w:rsidR="00BA21CA">
        <w:t>es</w:t>
      </w:r>
      <w:r>
        <w:t xml:space="preserve"> </w:t>
      </w:r>
      <w:r w:rsidR="004F5D4D">
        <w:t>Finish</w:t>
      </w:r>
      <w:r>
        <w:t xml:space="preserve"> button to </w:t>
      </w:r>
      <w:r w:rsidR="00F26F33">
        <w:t>save new information</w:t>
      </w:r>
      <w:r>
        <w:t>.</w:t>
      </w:r>
    </w:p>
    <w:p w14:paraId="714E6980" w14:textId="77777777" w:rsidR="00E96106" w:rsidRDefault="00E96106" w:rsidP="000E5836">
      <w:pPr>
        <w:pStyle w:val="BodyText"/>
        <w:numPr>
          <w:ilvl w:val="0"/>
          <w:numId w:val="5"/>
        </w:numPr>
      </w:pPr>
      <w:r>
        <w:t>The use case ends</w:t>
      </w:r>
      <w:r w:rsidR="00367D34">
        <w:t xml:space="preserve"> successfully</w:t>
      </w:r>
      <w:r>
        <w:t>.</w:t>
      </w:r>
    </w:p>
    <w:p w14:paraId="68323E1F" w14:textId="77777777" w:rsidR="00480120" w:rsidRDefault="00E96106" w:rsidP="00480120">
      <w:pPr>
        <w:pStyle w:val="Heading1"/>
      </w:pPr>
      <w:r>
        <w:t>Alternative Flows</w:t>
      </w:r>
      <w:r w:rsidR="00F67C0A">
        <w:t xml:space="preserve"> (Extensions)</w:t>
      </w:r>
    </w:p>
    <w:p w14:paraId="6A861762" w14:textId="77777777" w:rsidR="00480120" w:rsidRPr="004F5D4D" w:rsidRDefault="00480120" w:rsidP="00480120">
      <w:pPr>
        <w:rPr>
          <w:sz w:val="20"/>
          <w:szCs w:val="20"/>
        </w:rPr>
      </w:pPr>
      <w:r w:rsidRPr="004F5D4D">
        <w:rPr>
          <w:sz w:val="20"/>
          <w:szCs w:val="20"/>
        </w:rPr>
        <w:t>*a. At any time, User cancel</w:t>
      </w:r>
      <w:r w:rsidR="00305A1D">
        <w:rPr>
          <w:sz w:val="20"/>
          <w:szCs w:val="20"/>
        </w:rPr>
        <w:t>s</w:t>
      </w:r>
      <w:r w:rsidRPr="004F5D4D">
        <w:rPr>
          <w:sz w:val="20"/>
          <w:szCs w:val="20"/>
        </w:rPr>
        <w:t xml:space="preserve"> the operation</w:t>
      </w:r>
    </w:p>
    <w:p w14:paraId="353BE890" w14:textId="77777777" w:rsidR="00480120" w:rsidRPr="004F5D4D" w:rsidRDefault="00480120" w:rsidP="00480120">
      <w:pPr>
        <w:rPr>
          <w:sz w:val="20"/>
          <w:szCs w:val="20"/>
        </w:rPr>
      </w:pPr>
      <w:r w:rsidRPr="004F5D4D">
        <w:rPr>
          <w:sz w:val="20"/>
          <w:szCs w:val="20"/>
        </w:rPr>
        <w:tab/>
        <w:t>1. User pre</w:t>
      </w:r>
      <w:r w:rsidR="00450C77" w:rsidRPr="004F5D4D">
        <w:rPr>
          <w:sz w:val="20"/>
          <w:szCs w:val="20"/>
        </w:rPr>
        <w:t>sses</w:t>
      </w:r>
      <w:r w:rsidRPr="004F5D4D">
        <w:rPr>
          <w:sz w:val="20"/>
          <w:szCs w:val="20"/>
        </w:rPr>
        <w:t xml:space="preserve"> cancel button.</w:t>
      </w:r>
    </w:p>
    <w:p w14:paraId="5655AD9C" w14:textId="5FD0BC4D" w:rsidR="00480120" w:rsidRPr="004F5D4D" w:rsidRDefault="00480120" w:rsidP="00480120">
      <w:pPr>
        <w:rPr>
          <w:sz w:val="20"/>
          <w:szCs w:val="20"/>
        </w:rPr>
      </w:pPr>
      <w:r w:rsidRPr="004F5D4D">
        <w:rPr>
          <w:sz w:val="20"/>
          <w:szCs w:val="20"/>
        </w:rPr>
        <w:tab/>
        <w:t xml:space="preserve">2. System returns to the </w:t>
      </w:r>
      <w:r w:rsidR="00F26F33">
        <w:rPr>
          <w:sz w:val="20"/>
          <w:szCs w:val="20"/>
        </w:rPr>
        <w:t>Profile page with old information</w:t>
      </w:r>
      <w:r w:rsidRPr="004F5D4D">
        <w:rPr>
          <w:sz w:val="20"/>
          <w:szCs w:val="20"/>
        </w:rPr>
        <w:t>.</w:t>
      </w:r>
    </w:p>
    <w:p w14:paraId="2FF21696" w14:textId="2C1DE82F" w:rsidR="005C35D8" w:rsidRDefault="00BA21CA" w:rsidP="005C35D8">
      <w:pPr>
        <w:pStyle w:val="Heading2"/>
      </w:pPr>
      <w:r>
        <w:t>Wrong Date</w:t>
      </w:r>
      <w:r w:rsidR="005C35D8">
        <w:t xml:space="preserve"> (4a)</w:t>
      </w:r>
    </w:p>
    <w:p w14:paraId="755934F5" w14:textId="53C7C70E" w:rsidR="005C35D8" w:rsidRDefault="005C35D8" w:rsidP="005C35D8">
      <w:pPr>
        <w:pStyle w:val="BodyText"/>
      </w:pPr>
      <w:r>
        <w:rPr>
          <w:rStyle w:val="ui-provider"/>
        </w:rPr>
        <w:t xml:space="preserve">If in step </w:t>
      </w:r>
      <w:r w:rsidR="00514D33">
        <w:rPr>
          <w:rStyle w:val="ui-provider"/>
        </w:rPr>
        <w:t>4</w:t>
      </w:r>
      <w:r>
        <w:rPr>
          <w:rStyle w:val="ui-provider"/>
        </w:rPr>
        <w:t xml:space="preserve"> of the basic flow, the User </w:t>
      </w:r>
      <w:r w:rsidR="00BA21CA">
        <w:rPr>
          <w:rStyle w:val="ui-provider"/>
        </w:rPr>
        <w:t>write</w:t>
      </w:r>
      <w:r w:rsidR="007D5BF9">
        <w:rPr>
          <w:rStyle w:val="ui-provider"/>
        </w:rPr>
        <w:t>s</w:t>
      </w:r>
      <w:r w:rsidR="00BA21CA">
        <w:rPr>
          <w:rStyle w:val="ui-provider"/>
        </w:rPr>
        <w:t xml:space="preserve"> invalid birth date</w:t>
      </w:r>
      <w:r>
        <w:rPr>
          <w:rStyle w:val="ui-provider"/>
        </w:rPr>
        <w:t xml:space="preserve"> into the </w:t>
      </w:r>
      <w:r w:rsidR="00BA21CA">
        <w:rPr>
          <w:rStyle w:val="ui-provider"/>
        </w:rPr>
        <w:t xml:space="preserve">Birth Date </w:t>
      </w:r>
      <w:r w:rsidR="007D5BF9">
        <w:rPr>
          <w:rStyle w:val="ui-provider"/>
        </w:rPr>
        <w:t>field</w:t>
      </w:r>
      <w:r>
        <w:rPr>
          <w:rStyle w:val="ui-provider"/>
        </w:rPr>
        <w:t xml:space="preserve"> then</w:t>
      </w:r>
      <w:r w:rsidR="0090221A">
        <w:rPr>
          <w:rStyle w:val="ui-provider"/>
        </w:rPr>
        <w:t>:</w:t>
      </w:r>
      <w:r>
        <w:t xml:space="preserve"> </w:t>
      </w:r>
    </w:p>
    <w:p w14:paraId="7A518B3E" w14:textId="7CDCFA75" w:rsidR="00514D33" w:rsidRDefault="002A0C23" w:rsidP="00514D33">
      <w:pPr>
        <w:pStyle w:val="BodyText"/>
        <w:numPr>
          <w:ilvl w:val="0"/>
          <w:numId w:val="8"/>
        </w:numPr>
      </w:pPr>
      <w:r>
        <w:t>System displays “Please enter a valid date” exception.</w:t>
      </w:r>
    </w:p>
    <w:p w14:paraId="2557CD79" w14:textId="045CB0FA" w:rsidR="00480120" w:rsidRPr="00E955BD" w:rsidRDefault="00514D33" w:rsidP="00480120">
      <w:pPr>
        <w:pStyle w:val="BodyText"/>
        <w:numPr>
          <w:ilvl w:val="0"/>
          <w:numId w:val="8"/>
        </w:numPr>
      </w:pPr>
      <w:r w:rsidRPr="00E955BD">
        <w:t xml:space="preserve">User </w:t>
      </w:r>
      <w:r w:rsidR="002A0C23" w:rsidRPr="00E955BD">
        <w:t xml:space="preserve">fills new date into the Birth Date </w:t>
      </w:r>
      <w:r w:rsidR="007D5BF9" w:rsidRPr="00E955BD">
        <w:t>field</w:t>
      </w:r>
      <w:r w:rsidR="002A0C23" w:rsidRPr="00E955BD">
        <w:t>.</w:t>
      </w:r>
    </w:p>
    <w:p w14:paraId="72FE14C0" w14:textId="328AD029" w:rsidR="00E955BD" w:rsidRPr="00E955BD" w:rsidRDefault="00E955BD" w:rsidP="00E955BD">
      <w:pPr>
        <w:pStyle w:val="BodyText"/>
        <w:ind w:left="1080"/>
        <w:rPr>
          <w:i/>
        </w:rPr>
      </w:pPr>
      <w:r w:rsidRPr="00E955BD">
        <w:rPr>
          <w:i/>
        </w:rPr>
        <w:t>User repeats step 2 until valid birth date is entered.</w:t>
      </w:r>
    </w:p>
    <w:p w14:paraId="5B234A9E" w14:textId="379B8242" w:rsidR="002A0C23" w:rsidRDefault="002A0C23" w:rsidP="002A0C23">
      <w:pPr>
        <w:pStyle w:val="BodyText"/>
        <w:numPr>
          <w:ilvl w:val="0"/>
          <w:numId w:val="8"/>
        </w:numPr>
      </w:pPr>
      <w:r>
        <w:t xml:space="preserve">System </w:t>
      </w:r>
      <w:r w:rsidR="008D0691">
        <w:t>disappears the exception</w:t>
      </w:r>
      <w:r>
        <w:t xml:space="preserve"> display.</w:t>
      </w:r>
    </w:p>
    <w:p w14:paraId="2539D052" w14:textId="05954615" w:rsidR="00651B6A" w:rsidRPr="00480120" w:rsidRDefault="00651B6A" w:rsidP="00480120">
      <w:pPr>
        <w:pStyle w:val="BodyText"/>
        <w:numPr>
          <w:ilvl w:val="0"/>
          <w:numId w:val="8"/>
        </w:numPr>
      </w:pPr>
      <w:r>
        <w:t xml:space="preserve">The use case resumes at step </w:t>
      </w:r>
      <w:r w:rsidR="002A0C23">
        <w:t>5.</w:t>
      </w:r>
    </w:p>
    <w:p w14:paraId="35F99043" w14:textId="5F4E600F" w:rsidR="0017366D" w:rsidRDefault="008D0691" w:rsidP="0017366D">
      <w:pPr>
        <w:pStyle w:val="Heading2"/>
      </w:pPr>
      <w:r>
        <w:t>Exceed</w:t>
      </w:r>
      <w:r w:rsidR="00DB0649">
        <w:t>ed</w:t>
      </w:r>
      <w:r>
        <w:t xml:space="preserve"> Photo </w:t>
      </w:r>
      <w:r w:rsidR="00DB0649">
        <w:t>S</w:t>
      </w:r>
      <w:r>
        <w:t>ize</w:t>
      </w:r>
      <w:r w:rsidR="00480120">
        <w:t xml:space="preserve"> (</w:t>
      </w:r>
      <w:r>
        <w:t>6a</w:t>
      </w:r>
      <w:r w:rsidR="00480120">
        <w:t>)</w:t>
      </w:r>
    </w:p>
    <w:p w14:paraId="12D34EAB" w14:textId="08022E0A" w:rsidR="008D0691" w:rsidRDefault="008D0691" w:rsidP="008D0691">
      <w:pPr>
        <w:pStyle w:val="BodyText"/>
      </w:pPr>
      <w:r>
        <w:rPr>
          <w:rStyle w:val="ui-provider"/>
        </w:rPr>
        <w:t>If in step 6 of the basic flow, the User upload</w:t>
      </w:r>
      <w:r w:rsidR="00DB0649">
        <w:rPr>
          <w:rStyle w:val="ui-provider"/>
        </w:rPr>
        <w:t>s</w:t>
      </w:r>
      <w:r>
        <w:rPr>
          <w:rStyle w:val="ui-provider"/>
        </w:rPr>
        <w:t xml:space="preserve"> excee</w:t>
      </w:r>
      <w:r w:rsidR="00DB0649">
        <w:rPr>
          <w:rStyle w:val="ui-provider"/>
        </w:rPr>
        <w:t>ding</w:t>
      </w:r>
      <w:r>
        <w:rPr>
          <w:rStyle w:val="ui-provider"/>
        </w:rPr>
        <w:t xml:space="preserve"> size</w:t>
      </w:r>
      <w:r w:rsidR="00DB0649">
        <w:rPr>
          <w:rStyle w:val="ui-provider"/>
        </w:rPr>
        <w:t>d</w:t>
      </w:r>
      <w:r>
        <w:rPr>
          <w:rStyle w:val="ui-provider"/>
        </w:rPr>
        <w:t xml:space="preserve"> photo then</w:t>
      </w:r>
      <w:r w:rsidR="0090221A">
        <w:rPr>
          <w:rStyle w:val="ui-provider"/>
        </w:rPr>
        <w:t>:</w:t>
      </w:r>
      <w:r>
        <w:t xml:space="preserve"> </w:t>
      </w:r>
    </w:p>
    <w:p w14:paraId="4F7DA241" w14:textId="77DE0727" w:rsidR="008D0691" w:rsidRDefault="008D0691" w:rsidP="00DB0649">
      <w:pPr>
        <w:pStyle w:val="BodyText"/>
        <w:numPr>
          <w:ilvl w:val="0"/>
          <w:numId w:val="10"/>
        </w:numPr>
      </w:pPr>
      <w:r>
        <w:t xml:space="preserve">System displays “Size of the photo is exceeding valid size. Please upload a photo with a size of less than </w:t>
      </w:r>
      <w:r w:rsidR="00DB0649">
        <w:t>1MB</w:t>
      </w:r>
      <w:r>
        <w:t>” exception.</w:t>
      </w:r>
    </w:p>
    <w:p w14:paraId="21C670EE" w14:textId="0C52D0C5" w:rsidR="008D0691" w:rsidRPr="00B724F8" w:rsidRDefault="008D0691" w:rsidP="00DB0649">
      <w:pPr>
        <w:pStyle w:val="BodyText"/>
        <w:numPr>
          <w:ilvl w:val="0"/>
          <w:numId w:val="10"/>
        </w:numPr>
      </w:pPr>
      <w:r w:rsidRPr="00B724F8">
        <w:t>User uploads a new photo.</w:t>
      </w:r>
    </w:p>
    <w:p w14:paraId="3DCCA40A" w14:textId="595ECF5D" w:rsidR="006C7C5D" w:rsidRPr="00E955BD" w:rsidRDefault="006C7C5D" w:rsidP="006C7C5D">
      <w:pPr>
        <w:pStyle w:val="BodyText"/>
        <w:ind w:left="1080"/>
        <w:rPr>
          <w:i/>
        </w:rPr>
      </w:pPr>
      <w:r w:rsidRPr="00E955BD">
        <w:rPr>
          <w:i/>
        </w:rPr>
        <w:t xml:space="preserve">User repeats step 2 until valid </w:t>
      </w:r>
      <w:r>
        <w:rPr>
          <w:i/>
        </w:rPr>
        <w:t>sized photo</w:t>
      </w:r>
      <w:r w:rsidRPr="00E955BD">
        <w:rPr>
          <w:i/>
        </w:rPr>
        <w:t xml:space="preserve"> is </w:t>
      </w:r>
      <w:r>
        <w:rPr>
          <w:i/>
        </w:rPr>
        <w:t>uploaded</w:t>
      </w:r>
      <w:r w:rsidRPr="00E955BD">
        <w:rPr>
          <w:i/>
        </w:rPr>
        <w:t>.</w:t>
      </w:r>
    </w:p>
    <w:p w14:paraId="2516B6D2" w14:textId="77777777" w:rsidR="008D0691" w:rsidRDefault="008D0691" w:rsidP="00DB0649">
      <w:pPr>
        <w:pStyle w:val="BodyText"/>
        <w:numPr>
          <w:ilvl w:val="0"/>
          <w:numId w:val="10"/>
        </w:numPr>
      </w:pPr>
      <w:bookmarkStart w:id="0" w:name="_GoBack"/>
      <w:bookmarkEnd w:id="0"/>
      <w:r>
        <w:lastRenderedPageBreak/>
        <w:t>System disappears the exception display.</w:t>
      </w:r>
    </w:p>
    <w:p w14:paraId="7370590C" w14:textId="60312795" w:rsidR="008D0691" w:rsidRPr="00480120" w:rsidRDefault="008D0691" w:rsidP="00DB0649">
      <w:pPr>
        <w:pStyle w:val="BodyText"/>
        <w:numPr>
          <w:ilvl w:val="0"/>
          <w:numId w:val="10"/>
        </w:numPr>
      </w:pPr>
      <w:r>
        <w:t>The use case resumes at step 7.</w:t>
      </w:r>
    </w:p>
    <w:p w14:paraId="396BDF0C" w14:textId="77777777" w:rsidR="00E96106" w:rsidRDefault="00E96106" w:rsidP="000E5836">
      <w:pPr>
        <w:pStyle w:val="Heading1"/>
      </w:pPr>
      <w:r>
        <w:t>Post-conditions</w:t>
      </w:r>
      <w:r w:rsidR="00F67C0A">
        <w:t xml:space="preserve"> (Success Guarantee)</w:t>
      </w:r>
    </w:p>
    <w:p w14:paraId="7A58AED1" w14:textId="77777777" w:rsidR="00651B6A" w:rsidRDefault="00651B6A" w:rsidP="000E5836">
      <w:pPr>
        <w:pStyle w:val="Heading2"/>
      </w:pPr>
      <w:r>
        <w:t>Successful Task Addition</w:t>
      </w:r>
    </w:p>
    <w:p w14:paraId="37377180" w14:textId="5D08D38F" w:rsidR="00651B6A" w:rsidRPr="00F67C0A" w:rsidRDefault="00651B6A" w:rsidP="00F67C0A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</w:rPr>
      </w:pPr>
      <w:r w:rsidRPr="00651B6A">
        <w:rPr>
          <w:rFonts w:ascii="Times New Roman" w:hAnsi="Times New Roman"/>
          <w:b w:val="0"/>
        </w:rPr>
        <w:t xml:space="preserve">User will see </w:t>
      </w:r>
      <w:r w:rsidR="008D0691">
        <w:rPr>
          <w:rFonts w:ascii="Times New Roman" w:hAnsi="Times New Roman"/>
          <w:b w:val="0"/>
        </w:rPr>
        <w:t>updated information</w:t>
      </w:r>
      <w:r w:rsidRPr="00651B6A">
        <w:rPr>
          <w:rFonts w:ascii="Times New Roman" w:hAnsi="Times New Roman"/>
          <w:b w:val="0"/>
        </w:rPr>
        <w:t xml:space="preserve"> </w:t>
      </w:r>
      <w:r w:rsidR="008D0691">
        <w:rPr>
          <w:rFonts w:ascii="Times New Roman" w:hAnsi="Times New Roman"/>
          <w:b w:val="0"/>
        </w:rPr>
        <w:t>on the Profile page correctly.</w:t>
      </w:r>
    </w:p>
    <w:p w14:paraId="650A12CA" w14:textId="77777777" w:rsidR="00E96106" w:rsidRDefault="00E96106" w:rsidP="000E5836">
      <w:pPr>
        <w:pStyle w:val="Heading1"/>
      </w:pPr>
      <w:r>
        <w:t>Special Requirements</w:t>
      </w:r>
    </w:p>
    <w:p w14:paraId="4E7FC0AD" w14:textId="0F86449C" w:rsidR="00450C77" w:rsidRDefault="005C35D8" w:rsidP="00F67C0A">
      <w:pPr>
        <w:pStyle w:val="BodyText"/>
      </w:pPr>
      <w:r w:rsidRPr="005C35D8">
        <w:t>[SpReq:</w:t>
      </w:r>
      <w:r w:rsidR="008D0691">
        <w:t>SUP</w:t>
      </w:r>
      <w:r w:rsidRPr="005C35D8">
        <w:t>-1]</w:t>
      </w:r>
      <w:r>
        <w:t xml:space="preserve"> Only .jpg, .</w:t>
      </w:r>
      <w:proofErr w:type="spellStart"/>
      <w:r>
        <w:t>img</w:t>
      </w:r>
      <w:proofErr w:type="spellEnd"/>
      <w:r w:rsidR="008D0691">
        <w:t xml:space="preserve"> and </w:t>
      </w:r>
      <w:r>
        <w:t>.</w:t>
      </w:r>
      <w:proofErr w:type="spellStart"/>
      <w:r>
        <w:t>png</w:t>
      </w:r>
      <w:proofErr w:type="spellEnd"/>
      <w:r w:rsidR="00651B6A">
        <w:t xml:space="preserve">, </w:t>
      </w:r>
      <w:r>
        <w:t xml:space="preserve">formats are applicable </w:t>
      </w:r>
      <w:r w:rsidR="008D0691">
        <w:t>for the Profile Photo section.</w:t>
      </w:r>
    </w:p>
    <w:p w14:paraId="6223B93D" w14:textId="591A177F" w:rsidR="008D0691" w:rsidRDefault="008D0691" w:rsidP="00F67C0A">
      <w:pPr>
        <w:pStyle w:val="BodyText"/>
      </w:pPr>
      <w:r w:rsidRPr="005C35D8">
        <w:t>[SpReq:</w:t>
      </w:r>
      <w:r>
        <w:t>SUP</w:t>
      </w:r>
      <w:r w:rsidRPr="005C35D8">
        <w:t>-</w:t>
      </w:r>
      <w:r>
        <w:t>2</w:t>
      </w:r>
      <w:r w:rsidRPr="005C35D8">
        <w:t>]</w:t>
      </w:r>
      <w:r>
        <w:t xml:space="preserve"> The size of the photo that user requires to upload must be less than </w:t>
      </w:r>
      <w:r w:rsidR="00492C75">
        <w:t>1MB</w:t>
      </w:r>
      <w:r>
        <w:t xml:space="preserve"> of size.</w:t>
      </w:r>
    </w:p>
    <w:sectPr w:rsidR="008D0691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EF8D1" w14:textId="77777777" w:rsidR="00576C51" w:rsidRDefault="00576C51">
      <w:r>
        <w:separator/>
      </w:r>
    </w:p>
  </w:endnote>
  <w:endnote w:type="continuationSeparator" w:id="0">
    <w:p w14:paraId="31849C91" w14:textId="77777777" w:rsidR="00576C51" w:rsidRDefault="0057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 w14:paraId="35F3E49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D7C986D" w14:textId="77777777"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FF07B72" w14:textId="77777777"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14:paraId="17BC82D5" w14:textId="77777777"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6B0D38">
            <w:rPr>
              <w:rStyle w:val="PageNumber"/>
              <w:noProof/>
              <w:sz w:val="20"/>
            </w:rPr>
            <w:t>1</w:t>
          </w:r>
          <w:r>
            <w:rPr>
              <w:rStyle w:val="PageNumber"/>
              <w:sz w:val="20"/>
            </w:rPr>
            <w:fldChar w:fldCharType="end"/>
          </w:r>
          <w:r>
            <w:rPr>
              <w:rStyle w:val="PageNumber"/>
              <w:sz w:val="20"/>
            </w:rPr>
            <w:t xml:space="preserve"> of </w:t>
          </w:r>
          <w:r w:rsidR="006F60B2" w:rsidRPr="006F60B2">
            <w:rPr>
              <w:rStyle w:val="PageNumber"/>
              <w:sz w:val="20"/>
              <w:szCs w:val="20"/>
            </w:rPr>
            <w:fldChar w:fldCharType="begin"/>
          </w:r>
          <w:r w:rsidR="006F60B2" w:rsidRPr="006F60B2">
            <w:rPr>
              <w:rStyle w:val="PageNumber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PageNumber"/>
              <w:sz w:val="20"/>
              <w:szCs w:val="20"/>
            </w:rPr>
            <w:fldChar w:fldCharType="separate"/>
          </w:r>
          <w:r w:rsidR="006B0D38">
            <w:rPr>
              <w:rStyle w:val="PageNumber"/>
              <w:noProof/>
              <w:sz w:val="20"/>
              <w:szCs w:val="20"/>
            </w:rPr>
            <w:t>1</w:t>
          </w:r>
          <w:r w:rsidR="006F60B2" w:rsidRPr="006F60B2">
            <w:rPr>
              <w:rStyle w:val="PageNumber"/>
              <w:sz w:val="20"/>
              <w:szCs w:val="20"/>
            </w:rPr>
            <w:fldChar w:fldCharType="end"/>
          </w:r>
        </w:p>
      </w:tc>
    </w:tr>
  </w:tbl>
  <w:p w14:paraId="689666ED" w14:textId="77777777" w:rsidR="00985EE5" w:rsidRDefault="0098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4B735" w14:textId="77777777" w:rsidR="00576C51" w:rsidRDefault="00576C51">
      <w:r>
        <w:separator/>
      </w:r>
    </w:p>
  </w:footnote>
  <w:footnote w:type="continuationSeparator" w:id="0">
    <w:p w14:paraId="68876D99" w14:textId="77777777" w:rsidR="00576C51" w:rsidRDefault="00576C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14:paraId="41729FE5" w14:textId="77777777">
      <w:tc>
        <w:tcPr>
          <w:tcW w:w="6379" w:type="dxa"/>
        </w:tcPr>
        <w:p w14:paraId="07DDCE51" w14:textId="77777777" w:rsidR="00985EE5" w:rsidRDefault="00980295">
          <w:pPr>
            <w:rPr>
              <w:sz w:val="20"/>
            </w:rPr>
          </w:pPr>
          <w:bookmarkStart w:id="1" w:name="_Hlk149757652"/>
          <w:proofErr w:type="spellStart"/>
          <w:r>
            <w:rPr>
              <w:sz w:val="20"/>
            </w:rPr>
            <w:t>ToGather</w:t>
          </w:r>
          <w:proofErr w:type="spellEnd"/>
        </w:p>
      </w:tc>
      <w:tc>
        <w:tcPr>
          <w:tcW w:w="2369" w:type="dxa"/>
        </w:tcPr>
        <w:p w14:paraId="6340A123" w14:textId="2A2F2422" w:rsidR="00985EE5" w:rsidRDefault="0098029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Rev: 1</w:t>
          </w:r>
          <w:r w:rsidR="00FF051D">
            <w:rPr>
              <w:sz w:val="20"/>
            </w:rPr>
            <w:t>.0</w:t>
          </w:r>
        </w:p>
      </w:tc>
    </w:tr>
    <w:tr w:rsidR="00985EE5" w14:paraId="556E535B" w14:textId="77777777">
      <w:tc>
        <w:tcPr>
          <w:tcW w:w="6379" w:type="dxa"/>
        </w:tcPr>
        <w:p w14:paraId="656CE869" w14:textId="23CE2C7C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 w:rsidR="00F26F33">
            <w:rPr>
              <w:sz w:val="20"/>
            </w:rPr>
            <w:t>Set User Profile</w:t>
          </w:r>
        </w:p>
      </w:tc>
      <w:tc>
        <w:tcPr>
          <w:tcW w:w="2369" w:type="dxa"/>
        </w:tcPr>
        <w:p w14:paraId="1E1CE448" w14:textId="22404CCC"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Date:  </w:t>
          </w:r>
          <w:r w:rsidR="00980295">
            <w:rPr>
              <w:sz w:val="20"/>
            </w:rPr>
            <w:t>0</w:t>
          </w:r>
          <w:r w:rsidR="00F26F33">
            <w:rPr>
              <w:sz w:val="20"/>
            </w:rPr>
            <w:t>2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11</w:t>
          </w:r>
          <w:r>
            <w:rPr>
              <w:sz w:val="20"/>
            </w:rPr>
            <w:t>/</w:t>
          </w:r>
          <w:r w:rsidR="00980295">
            <w:rPr>
              <w:sz w:val="20"/>
            </w:rPr>
            <w:t>2023</w:t>
          </w:r>
        </w:p>
      </w:tc>
    </w:tr>
    <w:bookmarkEnd w:id="1"/>
  </w:tbl>
  <w:p w14:paraId="0480A28E" w14:textId="77777777" w:rsidR="00985EE5" w:rsidRDefault="00985E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DC61125"/>
    <w:multiLevelType w:val="hybridMultilevel"/>
    <w:tmpl w:val="D8A02880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6AE4DF8"/>
    <w:multiLevelType w:val="hybridMultilevel"/>
    <w:tmpl w:val="D8A02880"/>
    <w:lvl w:ilvl="0" w:tplc="041F000F">
      <w:start w:val="1"/>
      <w:numFmt w:val="decimal"/>
      <w:lvlText w:val="%1."/>
      <w:lvlJc w:val="left"/>
      <w:pPr>
        <w:ind w:left="2520" w:hanging="360"/>
      </w:p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92308DC"/>
    <w:multiLevelType w:val="hybridMultilevel"/>
    <w:tmpl w:val="40FEA412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5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E"/>
    <w:rsid w:val="0005497B"/>
    <w:rsid w:val="000E5836"/>
    <w:rsid w:val="00115045"/>
    <w:rsid w:val="001453AE"/>
    <w:rsid w:val="0017366D"/>
    <w:rsid w:val="001751A2"/>
    <w:rsid w:val="0018688E"/>
    <w:rsid w:val="002A0C23"/>
    <w:rsid w:val="002C0C69"/>
    <w:rsid w:val="002E57C5"/>
    <w:rsid w:val="00305A1D"/>
    <w:rsid w:val="00337B5C"/>
    <w:rsid w:val="00341B83"/>
    <w:rsid w:val="003606A8"/>
    <w:rsid w:val="00367D34"/>
    <w:rsid w:val="00450C77"/>
    <w:rsid w:val="004542E5"/>
    <w:rsid w:val="00480120"/>
    <w:rsid w:val="00487E81"/>
    <w:rsid w:val="00492C75"/>
    <w:rsid w:val="004B4867"/>
    <w:rsid w:val="004D22C5"/>
    <w:rsid w:val="004F419B"/>
    <w:rsid w:val="004F5D4D"/>
    <w:rsid w:val="00514D33"/>
    <w:rsid w:val="00576C51"/>
    <w:rsid w:val="005A04BD"/>
    <w:rsid w:val="005C35D8"/>
    <w:rsid w:val="005E538A"/>
    <w:rsid w:val="0060290D"/>
    <w:rsid w:val="00651B6A"/>
    <w:rsid w:val="006B0D38"/>
    <w:rsid w:val="006C7C5D"/>
    <w:rsid w:val="006E5F63"/>
    <w:rsid w:val="006F60B2"/>
    <w:rsid w:val="007D5BF9"/>
    <w:rsid w:val="007F13F6"/>
    <w:rsid w:val="008866E4"/>
    <w:rsid w:val="008D0691"/>
    <w:rsid w:val="0090221A"/>
    <w:rsid w:val="00942ADD"/>
    <w:rsid w:val="009756B6"/>
    <w:rsid w:val="00980295"/>
    <w:rsid w:val="00985EE5"/>
    <w:rsid w:val="00A47881"/>
    <w:rsid w:val="00A47CCF"/>
    <w:rsid w:val="00A93E5B"/>
    <w:rsid w:val="00AA178A"/>
    <w:rsid w:val="00AC183E"/>
    <w:rsid w:val="00B04551"/>
    <w:rsid w:val="00B62D63"/>
    <w:rsid w:val="00B724F8"/>
    <w:rsid w:val="00BA21CA"/>
    <w:rsid w:val="00C41503"/>
    <w:rsid w:val="00C70FE9"/>
    <w:rsid w:val="00CC74D3"/>
    <w:rsid w:val="00D15344"/>
    <w:rsid w:val="00D30EE2"/>
    <w:rsid w:val="00DB0649"/>
    <w:rsid w:val="00DD175D"/>
    <w:rsid w:val="00E5196E"/>
    <w:rsid w:val="00E7339C"/>
    <w:rsid w:val="00E955BD"/>
    <w:rsid w:val="00E96106"/>
    <w:rsid w:val="00F26F33"/>
    <w:rsid w:val="00F67C0A"/>
    <w:rsid w:val="00FA0346"/>
    <w:rsid w:val="00FA3E63"/>
    <w:rsid w:val="00FF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F07402"/>
  <w15:chartTrackingRefBased/>
  <w15:docId w15:val="{2DA0771E-196F-404F-98CA-92E6AEAE2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DD175D"/>
    <w:rPr>
      <w:lang w:val="en-US" w:eastAsia="en-US" w:bidi="ar-SA"/>
    </w:rPr>
  </w:style>
  <w:style w:type="paragraph" w:styleId="BalloonText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ui-provider">
    <w:name w:val="ui-provider"/>
    <w:basedOn w:val="DefaultParagraphFont"/>
    <w:rsid w:val="00305A1D"/>
  </w:style>
  <w:style w:type="paragraph" w:styleId="ListParagraph">
    <w:name w:val="List Paragraph"/>
    <w:basedOn w:val="Normal"/>
    <w:uiPriority w:val="34"/>
    <w:qFormat/>
    <w:rsid w:val="00F26F3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IS502\Proje%20Dok&#252;manlar&#305;\uc_specificat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Administrator</dc:creator>
  <cp:keywords>Gizlilik Derecesini Seçiniz</cp:keywords>
  <dc:description/>
  <cp:lastModifiedBy>Administrator</cp:lastModifiedBy>
  <cp:revision>7</cp:revision>
  <cp:lastPrinted>1899-12-31T22:03:00Z</cp:lastPrinted>
  <dcterms:created xsi:type="dcterms:W3CDTF">2023-11-04T18:48:00Z</dcterms:created>
  <dcterms:modified xsi:type="dcterms:W3CDTF">2023-11-04T18:52:00Z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8b408622-9ae8-406e-afbd-830e42a45ee2</vt:lpwstr>
  </property>
  <property fmtid="{D5CDD505-2E9C-101B-9397-08002B2CF9AE}" pid="3" name="LANGUAGE">
    <vt:lpwstr>TR</vt:lpwstr>
  </property>
  <property fmtid="{D5CDD505-2E9C-101B-9397-08002B2CF9AE}" pid="4" name="CATEGORY">
    <vt:lpwstr>CT1</vt:lpwstr>
  </property>
  <property fmtid="{D5CDD505-2E9C-101B-9397-08002B2CF9AE}" pid="5" name="MILLICLASSIFICATION">
    <vt:lpwstr>AHc2n3B9s</vt:lpwstr>
  </property>
  <property fmtid="{D5CDD505-2E9C-101B-9397-08002B2CF9AE}" pid="6" name="KVKK">
    <vt:lpwstr>A65veE7AK</vt:lpwstr>
  </property>
  <property fmtid="{D5CDD505-2E9C-101B-9397-08002B2CF9AE}" pid="7" name="LABELING">
    <vt:lpwstr>Labeling2</vt:lpwstr>
  </property>
</Properties>
</file>