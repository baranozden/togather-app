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746EAEEC" w:rsidR="003C7438" w:rsidRDefault="00000000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</w:t>
      </w:r>
      <w:r w:rsidR="00A136A2">
        <w:t>3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352C53B1" w:rsidR="003C7438" w:rsidRDefault="005254F1">
            <w:r>
              <w:t>28</w:t>
            </w:r>
            <w:r w:rsidR="005D498F">
              <w:t>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1496469A" w:rsidR="009C1A3F" w:rsidRDefault="005254F1">
            <w:r>
              <w:t xml:space="preserve">Finishing writing the related use cases for this iteration in </w:t>
            </w:r>
            <w:proofErr w:type="gramStart"/>
            <w:r>
              <w:t>fully-dressed</w:t>
            </w:r>
            <w:proofErr w:type="gramEnd"/>
            <w:r>
              <w:t xml:space="preserve"> format</w:t>
            </w:r>
          </w:p>
        </w:tc>
        <w:tc>
          <w:tcPr>
            <w:tcW w:w="1872" w:type="dxa"/>
          </w:tcPr>
          <w:p w14:paraId="2732CA6D" w14:textId="7ED97292" w:rsidR="009C1A3F" w:rsidRDefault="005254F1">
            <w:r>
              <w:t>05.12.</w:t>
            </w:r>
            <w:r w:rsidR="00783841">
              <w:t>2023</w:t>
            </w:r>
          </w:p>
        </w:tc>
      </w:tr>
      <w:tr w:rsidR="000535E9" w14:paraId="1C8A3306" w14:textId="77777777">
        <w:tc>
          <w:tcPr>
            <w:tcW w:w="4608" w:type="dxa"/>
          </w:tcPr>
          <w:p w14:paraId="11638D2A" w14:textId="08C203AF" w:rsidR="000535E9" w:rsidRDefault="000535E9">
            <w:r>
              <w:t>Finalize determining requirements</w:t>
            </w:r>
          </w:p>
        </w:tc>
        <w:tc>
          <w:tcPr>
            <w:tcW w:w="1872" w:type="dxa"/>
          </w:tcPr>
          <w:p w14:paraId="332B3B2E" w14:textId="15BD31EB" w:rsidR="000535E9" w:rsidRDefault="000535E9">
            <w:r>
              <w:t>0</w:t>
            </w:r>
            <w:r w:rsidR="007157A3">
              <w:t>7</w:t>
            </w:r>
            <w:r>
              <w:t>.12.2023</w:t>
            </w:r>
          </w:p>
        </w:tc>
      </w:tr>
      <w:tr w:rsidR="000535E9" w14:paraId="074A7471" w14:textId="77777777">
        <w:tc>
          <w:tcPr>
            <w:tcW w:w="4608" w:type="dxa"/>
          </w:tcPr>
          <w:p w14:paraId="7070264E" w14:textId="24DD331D" w:rsidR="000535E9" w:rsidRDefault="000535E9">
            <w:r>
              <w:t>Creating the core architectural design</w:t>
            </w:r>
          </w:p>
        </w:tc>
        <w:tc>
          <w:tcPr>
            <w:tcW w:w="1872" w:type="dxa"/>
          </w:tcPr>
          <w:p w14:paraId="197A6391" w14:textId="4D70A8F2" w:rsidR="000535E9" w:rsidRDefault="000535E9">
            <w:r>
              <w:t>1</w:t>
            </w:r>
            <w:r w:rsidR="007157A3">
              <w:t>0</w:t>
            </w:r>
            <w:r>
              <w:t>.12.2023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676AB91C" w:rsidR="00FF01F0" w:rsidRDefault="005254F1" w:rsidP="00FF01F0">
            <w:r>
              <w:t xml:space="preserve">Finishing development of the related use cases for this iteration in </w:t>
            </w:r>
            <w:proofErr w:type="gramStart"/>
            <w:r>
              <w:t>fully-dressed</w:t>
            </w:r>
            <w:proofErr w:type="gramEnd"/>
            <w:r>
              <w:t xml:space="preserve"> format</w:t>
            </w:r>
          </w:p>
        </w:tc>
        <w:tc>
          <w:tcPr>
            <w:tcW w:w="1872" w:type="dxa"/>
          </w:tcPr>
          <w:p w14:paraId="0367A38B" w14:textId="77085DFC" w:rsidR="00FF01F0" w:rsidRDefault="005254F1" w:rsidP="00FF01F0">
            <w:r>
              <w:t>14</w:t>
            </w:r>
            <w:r w:rsidR="00FF01F0">
              <w:t>.1</w:t>
            </w:r>
            <w:r>
              <w:t>2</w:t>
            </w:r>
            <w:r w:rsidR="00FF01F0">
              <w:t>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475E238B" w:rsidR="00FF01F0" w:rsidRDefault="005254F1" w:rsidP="00FF01F0">
            <w:r>
              <w:t>15.12</w:t>
            </w:r>
            <w:r w:rsidR="00FF01F0">
              <w:t>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2EDF8A83" w:rsidR="00FF01F0" w:rsidRDefault="005254F1" w:rsidP="00FF01F0">
            <w:r>
              <w:t>16.12</w:t>
            </w:r>
            <w:r w:rsidR="00FF01F0">
              <w:t>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88DB488" w14:textId="03D3DED1" w:rsidR="007157A3" w:rsidRDefault="00C97CEC" w:rsidP="007157A3">
      <w:pPr>
        <w:pStyle w:val="GvdeMetni"/>
        <w:numPr>
          <w:ilvl w:val="0"/>
          <w:numId w:val="28"/>
        </w:numPr>
        <w:ind w:left="360" w:firstLine="0"/>
      </w:pPr>
      <w:r>
        <w:t xml:space="preserve">Defining </w:t>
      </w:r>
      <w:r w:rsidR="005254F1">
        <w:t>11/11 at total</w:t>
      </w:r>
      <w:r>
        <w:t xml:space="preserve"> of use cases in</w:t>
      </w:r>
      <w:r w:rsidR="00600041">
        <w:t xml:space="preserve"> </w:t>
      </w:r>
      <w:proofErr w:type="gramStart"/>
      <w:r w:rsidR="00600041">
        <w:t>fully-dressed</w:t>
      </w:r>
      <w:proofErr w:type="gramEnd"/>
      <w:r w:rsidR="00600041">
        <w:t xml:space="preserve"> format.</w:t>
      </w:r>
    </w:p>
    <w:p w14:paraId="7217B37E" w14:textId="25EC34BA" w:rsidR="007157A3" w:rsidRDefault="007157A3" w:rsidP="007157A3">
      <w:pPr>
        <w:pStyle w:val="GvdeMetni"/>
        <w:numPr>
          <w:ilvl w:val="0"/>
          <w:numId w:val="28"/>
        </w:numPr>
        <w:ind w:left="360" w:firstLine="0"/>
      </w:pPr>
      <w:r>
        <w:t>Finalize determining requirements</w:t>
      </w:r>
    </w:p>
    <w:p w14:paraId="71AF7F5C" w14:textId="4099954A" w:rsidR="007157A3" w:rsidRDefault="007157A3" w:rsidP="007157A3">
      <w:pPr>
        <w:pStyle w:val="GvdeMetni"/>
        <w:numPr>
          <w:ilvl w:val="0"/>
          <w:numId w:val="28"/>
        </w:numPr>
        <w:ind w:left="360" w:firstLine="0"/>
      </w:pPr>
      <w:r>
        <w:t>Creating the core architectural design</w:t>
      </w:r>
    </w:p>
    <w:p w14:paraId="4DFAFF22" w14:textId="00CCC9C2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5254F1">
        <w:t>7/11 at total</w:t>
      </w:r>
      <w:r>
        <w:t xml:space="preserve"> 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11321E85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7157A3">
        <w:t>3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7157A3">
        <w:t>green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7E1E3F8D" w:rsidR="00D8366F" w:rsidRDefault="007157A3" w:rsidP="005563C5">
      <w:pPr>
        <w:pStyle w:val="GvdeMetni"/>
        <w:ind w:left="360"/>
      </w:pPr>
      <w:r>
        <w:t>Developing the application, making design decisions, updating the related documents, and creating new documents at the same time is challenging and creates problems about following the deadline.</w:t>
      </w:r>
    </w:p>
    <w:p w14:paraId="48A64FCB" w14:textId="185447E6" w:rsidR="007157A3" w:rsidRDefault="007157A3" w:rsidP="005563C5">
      <w:pPr>
        <w:pStyle w:val="GvdeMetni"/>
        <w:ind w:left="360"/>
      </w:pPr>
      <w:r>
        <w:t>Mitigating Risk 1 in Risk List (risk_list.xlsx) will be more important in this iteration.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7E08AB50" w:rsidR="006377A9" w:rsidRDefault="00A90747" w:rsidP="009F74EA">
      <w:pPr>
        <w:numPr>
          <w:ilvl w:val="0"/>
          <w:numId w:val="38"/>
        </w:numPr>
      </w:pPr>
      <w:r>
        <w:t xml:space="preserve">Favorable customer feedbacks after </w:t>
      </w:r>
      <w:r w:rsidR="007157A3">
        <w:t>second</w:t>
      </w:r>
      <w:r>
        <w:t xml:space="preserve">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27788B" w14:paraId="35151E5F" w14:textId="77777777" w:rsidTr="00F4064E">
        <w:tc>
          <w:tcPr>
            <w:tcW w:w="4675" w:type="dxa"/>
          </w:tcPr>
          <w:p w14:paraId="4D7E09D4" w14:textId="2A97B46E" w:rsidR="0027788B" w:rsidRDefault="005254F1" w:rsidP="0027788B">
            <w:pPr>
              <w:pStyle w:val="GvdeMetni"/>
              <w:ind w:left="0"/>
            </w:pPr>
            <w:r>
              <w:t xml:space="preserve">Defining 11/11 at total of use cases in </w:t>
            </w:r>
            <w:proofErr w:type="gramStart"/>
            <w:r>
              <w:t>fully-dressed</w:t>
            </w:r>
            <w:proofErr w:type="gramEnd"/>
            <w:r>
              <w:t xml:space="preserve"> format. (7 use cases development in iteration 3.)</w:t>
            </w:r>
          </w:p>
        </w:tc>
        <w:tc>
          <w:tcPr>
            <w:tcW w:w="4675" w:type="dxa"/>
          </w:tcPr>
          <w:p w14:paraId="774BE174" w14:textId="129FEEBA" w:rsidR="0027788B" w:rsidRDefault="0027788B" w:rsidP="00F4064E"/>
        </w:tc>
      </w:tr>
      <w:tr w:rsidR="007157A3" w14:paraId="7EA98ECE" w14:textId="77777777" w:rsidTr="00F4064E">
        <w:tc>
          <w:tcPr>
            <w:tcW w:w="4675" w:type="dxa"/>
          </w:tcPr>
          <w:p w14:paraId="7291720B" w14:textId="34D95C2C" w:rsidR="007157A3" w:rsidRDefault="007157A3" w:rsidP="007157A3">
            <w:pPr>
              <w:pStyle w:val="GvdeMetni"/>
              <w:ind w:left="0"/>
            </w:pPr>
            <w:r>
              <w:t>Finalize determining requirements</w:t>
            </w:r>
          </w:p>
        </w:tc>
        <w:tc>
          <w:tcPr>
            <w:tcW w:w="4675" w:type="dxa"/>
          </w:tcPr>
          <w:p w14:paraId="50D10B41" w14:textId="77777777" w:rsidR="007157A3" w:rsidRDefault="007157A3" w:rsidP="00F4064E"/>
        </w:tc>
      </w:tr>
      <w:tr w:rsidR="0027788B" w14:paraId="07485978" w14:textId="77777777" w:rsidTr="00F4064E">
        <w:tc>
          <w:tcPr>
            <w:tcW w:w="4675" w:type="dxa"/>
          </w:tcPr>
          <w:p w14:paraId="063AE67A" w14:textId="09ABC4AB" w:rsidR="0027788B" w:rsidRDefault="007157A3" w:rsidP="007157A3">
            <w:pPr>
              <w:pStyle w:val="GvdeMetni"/>
              <w:ind w:left="0"/>
            </w:pPr>
            <w:r>
              <w:t>Creating the core architectural design</w:t>
            </w:r>
          </w:p>
        </w:tc>
        <w:tc>
          <w:tcPr>
            <w:tcW w:w="4675" w:type="dxa"/>
          </w:tcPr>
          <w:p w14:paraId="1CA88022" w14:textId="1C960D5B" w:rsidR="0027788B" w:rsidRDefault="0027788B" w:rsidP="00F4064E"/>
        </w:tc>
      </w:tr>
      <w:tr w:rsidR="0027788B" w14:paraId="3DD15BB8" w14:textId="77777777" w:rsidTr="00F4064E">
        <w:tc>
          <w:tcPr>
            <w:tcW w:w="4675" w:type="dxa"/>
          </w:tcPr>
          <w:p w14:paraId="7D9CFE26" w14:textId="18F19769" w:rsidR="0027788B" w:rsidRDefault="005254F1" w:rsidP="0027788B">
            <w:pPr>
              <w:pStyle w:val="GvdeMetni"/>
              <w:ind w:left="0"/>
            </w:pPr>
            <w:r>
              <w:t>Finishing development of the 7/11 at total of the use cases. (3 use cases development in iteration 3.)</w:t>
            </w:r>
          </w:p>
        </w:tc>
        <w:tc>
          <w:tcPr>
            <w:tcW w:w="4675" w:type="dxa"/>
          </w:tcPr>
          <w:p w14:paraId="0ACEE26E" w14:textId="438B2B98" w:rsidR="0027788B" w:rsidRDefault="0027788B" w:rsidP="00F4064E"/>
        </w:tc>
      </w:tr>
      <w:tr w:rsidR="00F655DB" w14:paraId="1FD83596" w14:textId="77777777" w:rsidTr="00F4064E">
        <w:tc>
          <w:tcPr>
            <w:tcW w:w="4675" w:type="dxa"/>
          </w:tcPr>
          <w:p w14:paraId="5DF03575" w14:textId="0E36CC83" w:rsidR="00F655DB" w:rsidRDefault="00F655DB" w:rsidP="00F655DB">
            <w:r>
              <w:t>95% of system-level test cases passed</w:t>
            </w:r>
          </w:p>
        </w:tc>
        <w:tc>
          <w:tcPr>
            <w:tcW w:w="4675" w:type="dxa"/>
          </w:tcPr>
          <w:p w14:paraId="633FC0E6" w14:textId="77777777" w:rsidR="00F655DB" w:rsidRDefault="00F655DB" w:rsidP="00F4064E"/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2E80CD0E" w14:textId="77777777" w:rsidR="00461F51" w:rsidRDefault="00461F51" w:rsidP="0027788B"/>
    <w:p w14:paraId="33214A7F" w14:textId="77777777" w:rsidR="00461F51" w:rsidRDefault="00461F51" w:rsidP="0027788B"/>
    <w:p w14:paraId="2025DD2B" w14:textId="77777777" w:rsidR="00461F51" w:rsidRDefault="00461F51" w:rsidP="0027788B"/>
    <w:p w14:paraId="5DB70322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2E26BB4E" w:rsidR="00461F51" w:rsidRPr="009E4301" w:rsidRDefault="00A136A2" w:rsidP="0075502D">
            <w:r>
              <w:t>2</w:t>
            </w:r>
            <w:r w:rsidR="004E3B53" w:rsidRPr="009E4301">
              <w:t>4</w:t>
            </w:r>
            <w:r w:rsidR="00461F51" w:rsidRPr="009E4301">
              <w:t>/1</w:t>
            </w:r>
            <w:r w:rsidR="004E3B53" w:rsidRPr="009E4301">
              <w:t>1</w:t>
            </w:r>
            <w:r w:rsidR="00461F51" w:rsidRPr="009E4301">
              <w:t>/2023</w:t>
            </w:r>
          </w:p>
        </w:tc>
      </w:tr>
      <w:tr w:rsidR="00F655DB" w:rsidRPr="009E4301" w14:paraId="019E3A3C" w14:textId="77777777" w:rsidTr="00515861">
        <w:tc>
          <w:tcPr>
            <w:tcW w:w="1129" w:type="dxa"/>
          </w:tcPr>
          <w:p w14:paraId="221B078D" w14:textId="285FAF97" w:rsidR="00F655DB" w:rsidRPr="009E4301" w:rsidRDefault="00F655DB" w:rsidP="00F655DB">
            <w:r>
              <w:t>1.1</w:t>
            </w:r>
          </w:p>
        </w:tc>
        <w:tc>
          <w:tcPr>
            <w:tcW w:w="5245" w:type="dxa"/>
          </w:tcPr>
          <w:p w14:paraId="01FD7D4D" w14:textId="557928F5" w:rsidR="00F655DB" w:rsidRPr="009E4301" w:rsidRDefault="00F655DB" w:rsidP="00F655DB">
            <w:r w:rsidRPr="009E4301">
              <w:t xml:space="preserve">Changes applied according to </w:t>
            </w:r>
            <w:proofErr w:type="spellStart"/>
            <w:r w:rsidRPr="009E4301">
              <w:t>To</w:t>
            </w:r>
            <w:proofErr w:type="spellEnd"/>
            <w:r w:rsidRPr="009E4301">
              <w:rPr>
                <w:lang w:val="en-GB"/>
              </w:rPr>
              <w:t>Gather</w:t>
            </w:r>
            <w:r w:rsidRPr="009E4301">
              <w:t>_</w:t>
            </w:r>
            <w:r w:rsidRPr="009E4301">
              <w:rPr>
                <w:lang w:val="en-GB"/>
              </w:rPr>
              <w:t>R</w:t>
            </w:r>
            <w:r>
              <w:rPr>
                <w:lang w:val="en-GB"/>
              </w:rPr>
              <w:t>eview</w:t>
            </w:r>
            <w:r w:rsidRPr="009E4301">
              <w:rPr>
                <w:lang w:val="en-GB"/>
              </w:rPr>
              <w:t xml:space="preserve"> document.</w:t>
            </w:r>
          </w:p>
        </w:tc>
        <w:tc>
          <w:tcPr>
            <w:tcW w:w="3119" w:type="dxa"/>
          </w:tcPr>
          <w:p w14:paraId="74BC949D" w14:textId="24251240" w:rsidR="00F655DB" w:rsidRDefault="00F655DB" w:rsidP="00F655DB">
            <w:r>
              <w:t>30/11/2023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5004" w14:textId="77777777" w:rsidR="001412EC" w:rsidRDefault="001412EC">
      <w:r>
        <w:separator/>
      </w:r>
    </w:p>
  </w:endnote>
  <w:endnote w:type="continuationSeparator" w:id="0">
    <w:p w14:paraId="7426A1C7" w14:textId="77777777" w:rsidR="001412EC" w:rsidRDefault="0014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12780F86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55D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C619" w14:textId="77777777" w:rsidR="001412EC" w:rsidRDefault="001412EC">
      <w:r>
        <w:separator/>
      </w:r>
    </w:p>
  </w:footnote>
  <w:footnote w:type="continuationSeparator" w:id="0">
    <w:p w14:paraId="626CA675" w14:textId="77777777" w:rsidR="001412EC" w:rsidRDefault="00141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5D6F2DCB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F655DB">
            <w:t>1</w:t>
          </w:r>
        </w:p>
      </w:tc>
    </w:tr>
    <w:tr w:rsidR="00D1755E" w14:paraId="23EA432E" w14:textId="77777777">
      <w:tc>
        <w:tcPr>
          <w:tcW w:w="6379" w:type="dxa"/>
        </w:tcPr>
        <w:p w14:paraId="7AB30B88" w14:textId="13264F84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</w:t>
          </w:r>
          <w:r w:rsidR="00A136A2">
            <w:t>3</w:t>
          </w:r>
        </w:p>
      </w:tc>
      <w:tc>
        <w:tcPr>
          <w:tcW w:w="3179" w:type="dxa"/>
        </w:tcPr>
        <w:p w14:paraId="41CE56F1" w14:textId="3C123BCB" w:rsidR="00D1755E" w:rsidRDefault="00D1755E">
          <w:r>
            <w:t xml:space="preserve">Date: </w:t>
          </w:r>
          <w:r w:rsidR="00F655DB">
            <w:t>30</w:t>
          </w:r>
          <w:r w:rsidR="006441DE">
            <w:t>.1</w:t>
          </w:r>
          <w:r w:rsidR="00E6242B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35E9"/>
    <w:rsid w:val="000561FC"/>
    <w:rsid w:val="00056F40"/>
    <w:rsid w:val="000573A4"/>
    <w:rsid w:val="00083367"/>
    <w:rsid w:val="000B260F"/>
    <w:rsid w:val="000B3624"/>
    <w:rsid w:val="000B6D46"/>
    <w:rsid w:val="000E08F0"/>
    <w:rsid w:val="001412EC"/>
    <w:rsid w:val="00170DD9"/>
    <w:rsid w:val="00176824"/>
    <w:rsid w:val="00181F5D"/>
    <w:rsid w:val="001906E5"/>
    <w:rsid w:val="001C096A"/>
    <w:rsid w:val="001E146F"/>
    <w:rsid w:val="00232441"/>
    <w:rsid w:val="00241C30"/>
    <w:rsid w:val="0027788B"/>
    <w:rsid w:val="00293657"/>
    <w:rsid w:val="002A7554"/>
    <w:rsid w:val="002D5A32"/>
    <w:rsid w:val="003C7438"/>
    <w:rsid w:val="003D20BC"/>
    <w:rsid w:val="003D29F1"/>
    <w:rsid w:val="00450391"/>
    <w:rsid w:val="00461F51"/>
    <w:rsid w:val="004A3053"/>
    <w:rsid w:val="004D621B"/>
    <w:rsid w:val="004E307A"/>
    <w:rsid w:val="004E3B53"/>
    <w:rsid w:val="004F1425"/>
    <w:rsid w:val="00515861"/>
    <w:rsid w:val="005254F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157A3"/>
    <w:rsid w:val="00766B33"/>
    <w:rsid w:val="00783841"/>
    <w:rsid w:val="007B5522"/>
    <w:rsid w:val="007E3807"/>
    <w:rsid w:val="007F38B7"/>
    <w:rsid w:val="008A4D87"/>
    <w:rsid w:val="009367DD"/>
    <w:rsid w:val="00975561"/>
    <w:rsid w:val="009C1A3F"/>
    <w:rsid w:val="009D6937"/>
    <w:rsid w:val="009E4301"/>
    <w:rsid w:val="009F74EA"/>
    <w:rsid w:val="00A136A2"/>
    <w:rsid w:val="00A15332"/>
    <w:rsid w:val="00A31804"/>
    <w:rsid w:val="00A90747"/>
    <w:rsid w:val="00A962BB"/>
    <w:rsid w:val="00AC5C10"/>
    <w:rsid w:val="00B474D9"/>
    <w:rsid w:val="00B5408F"/>
    <w:rsid w:val="00B7002B"/>
    <w:rsid w:val="00BB2A09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E37A30"/>
    <w:rsid w:val="00E6242B"/>
    <w:rsid w:val="00E71CE6"/>
    <w:rsid w:val="00E813F0"/>
    <w:rsid w:val="00E916AE"/>
    <w:rsid w:val="00E94133"/>
    <w:rsid w:val="00E95718"/>
    <w:rsid w:val="00EB37B2"/>
    <w:rsid w:val="00F36FDF"/>
    <w:rsid w:val="00F655DB"/>
    <w:rsid w:val="00F86111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21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İpek Çobanoğlu</cp:lastModifiedBy>
  <cp:revision>6</cp:revision>
  <cp:lastPrinted>1899-12-31T22:03:04Z</cp:lastPrinted>
  <dcterms:created xsi:type="dcterms:W3CDTF">2023-11-11T15:05:00Z</dcterms:created>
  <dcterms:modified xsi:type="dcterms:W3CDTF">2023-11-30T18:36:00Z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