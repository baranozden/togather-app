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563C" w14:textId="49EDAD13" w:rsidR="0061648E" w:rsidRDefault="0061648E">
      <w:pPr>
        <w:pStyle w:val="KonuBal"/>
      </w:pPr>
      <w:proofErr w:type="spellStart"/>
      <w:r>
        <w:t>ToGather</w:t>
      </w:r>
      <w:proofErr w:type="spellEnd"/>
    </w:p>
    <w:p w14:paraId="49CCC609" w14:textId="11B962E9" w:rsidR="003C7438" w:rsidRDefault="00000000">
      <w:pPr>
        <w:pStyle w:val="KonuBal"/>
      </w:pPr>
      <w:fldSimple w:instr=" TITLE  \* MERGEFORMAT ">
        <w:r w:rsidR="009C1A3F">
          <w:t>Iteration Plan</w:t>
        </w:r>
      </w:fldSimple>
      <w:r w:rsidR="005563C5">
        <w:t xml:space="preserve"> 2</w:t>
      </w:r>
    </w:p>
    <w:p w14:paraId="4FD620A9" w14:textId="77777777" w:rsidR="003C7438" w:rsidRDefault="003C7438">
      <w:pPr>
        <w:pStyle w:val="KonuBal"/>
        <w:jc w:val="left"/>
      </w:pPr>
    </w:p>
    <w:p w14:paraId="64AFC19E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3583DFEE" w14:textId="78490722" w:rsidR="003C7438" w:rsidRPr="006441DE" w:rsidRDefault="008A4D87" w:rsidP="006441DE">
      <w:pPr>
        <w:pStyle w:val="Balk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3B2830E" w14:textId="77777777">
        <w:tc>
          <w:tcPr>
            <w:tcW w:w="4608" w:type="dxa"/>
          </w:tcPr>
          <w:p w14:paraId="1F328E58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718B9A7C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61A8BE62" w14:textId="77777777">
        <w:tc>
          <w:tcPr>
            <w:tcW w:w="4608" w:type="dxa"/>
          </w:tcPr>
          <w:p w14:paraId="425A7B3D" w14:textId="77777777" w:rsidR="003C7438" w:rsidRDefault="003C7438">
            <w:r>
              <w:t xml:space="preserve">Iteration </w:t>
            </w:r>
            <w:proofErr w:type="gramStart"/>
            <w:r w:rsidR="00B7002B">
              <w:t>s</w:t>
            </w:r>
            <w:r>
              <w:t>tart</w:t>
            </w:r>
            <w:proofErr w:type="gramEnd"/>
          </w:p>
        </w:tc>
        <w:tc>
          <w:tcPr>
            <w:tcW w:w="1872" w:type="dxa"/>
          </w:tcPr>
          <w:p w14:paraId="2436B41F" w14:textId="662C2011" w:rsidR="003C7438" w:rsidRDefault="005D498F">
            <w:r>
              <w:t>07.11.2023</w:t>
            </w:r>
          </w:p>
        </w:tc>
      </w:tr>
      <w:tr w:rsidR="00024FB0" w14:paraId="3D9529B3" w14:textId="77777777">
        <w:tc>
          <w:tcPr>
            <w:tcW w:w="4608" w:type="dxa"/>
          </w:tcPr>
          <w:p w14:paraId="700649ED" w14:textId="2639D932" w:rsidR="00024FB0" w:rsidRDefault="00024FB0">
            <w:r>
              <w:t>Finalizing the Research</w:t>
            </w:r>
          </w:p>
        </w:tc>
        <w:tc>
          <w:tcPr>
            <w:tcW w:w="1872" w:type="dxa"/>
          </w:tcPr>
          <w:p w14:paraId="3C4EFEE3" w14:textId="585CF083" w:rsidR="00024FB0" w:rsidRDefault="00024FB0">
            <w:r>
              <w:t>14.11.2023</w:t>
            </w:r>
          </w:p>
        </w:tc>
      </w:tr>
      <w:tr w:rsidR="009C1A3F" w14:paraId="628C7124" w14:textId="77777777">
        <w:tc>
          <w:tcPr>
            <w:tcW w:w="4608" w:type="dxa"/>
          </w:tcPr>
          <w:p w14:paraId="3C15B0F7" w14:textId="708423F5" w:rsidR="009C1A3F" w:rsidRDefault="00CE539E">
            <w:r>
              <w:t>Initiating the Design of UI</w:t>
            </w:r>
          </w:p>
        </w:tc>
        <w:tc>
          <w:tcPr>
            <w:tcW w:w="1872" w:type="dxa"/>
          </w:tcPr>
          <w:p w14:paraId="2732CA6D" w14:textId="7E19AF5B" w:rsidR="009C1A3F" w:rsidRDefault="00783841">
            <w:r>
              <w:t>2</w:t>
            </w:r>
            <w:r w:rsidR="00FF01F0">
              <w:t>2</w:t>
            </w:r>
            <w:r>
              <w:t>.11.2023</w:t>
            </w:r>
          </w:p>
        </w:tc>
      </w:tr>
      <w:tr w:rsidR="00FF01F0" w14:paraId="0CA08A1B" w14:textId="77777777">
        <w:tc>
          <w:tcPr>
            <w:tcW w:w="4608" w:type="dxa"/>
          </w:tcPr>
          <w:p w14:paraId="7EF8F21D" w14:textId="67FD1A13" w:rsidR="00FF01F0" w:rsidRDefault="00FF01F0" w:rsidP="00FF01F0">
            <w:r>
              <w:t>Initiating the Development of Frontend Features</w:t>
            </w:r>
          </w:p>
        </w:tc>
        <w:tc>
          <w:tcPr>
            <w:tcW w:w="1872" w:type="dxa"/>
          </w:tcPr>
          <w:p w14:paraId="2F6D3BEC" w14:textId="1F39EF77" w:rsidR="00FF01F0" w:rsidRDefault="00FF01F0" w:rsidP="00FF01F0">
            <w:r>
              <w:t>22.11.2023</w:t>
            </w:r>
          </w:p>
        </w:tc>
      </w:tr>
      <w:tr w:rsidR="00FF01F0" w14:paraId="1C850324" w14:textId="77777777">
        <w:tc>
          <w:tcPr>
            <w:tcW w:w="4608" w:type="dxa"/>
          </w:tcPr>
          <w:p w14:paraId="711F7FC5" w14:textId="3159E6CA" w:rsidR="00FF01F0" w:rsidRDefault="00FF01F0" w:rsidP="00FF01F0">
            <w:r>
              <w:t>Initiating the Development of Backend Features</w:t>
            </w:r>
          </w:p>
        </w:tc>
        <w:tc>
          <w:tcPr>
            <w:tcW w:w="1872" w:type="dxa"/>
          </w:tcPr>
          <w:p w14:paraId="6075A698" w14:textId="54B63D43" w:rsidR="00FF01F0" w:rsidRDefault="00FF01F0" w:rsidP="00FF01F0">
            <w:r>
              <w:t>22.11.2023</w:t>
            </w:r>
          </w:p>
        </w:tc>
      </w:tr>
      <w:tr w:rsidR="00FF01F0" w14:paraId="39F9B575" w14:textId="77777777">
        <w:tc>
          <w:tcPr>
            <w:tcW w:w="4608" w:type="dxa"/>
          </w:tcPr>
          <w:p w14:paraId="6A16AFEA" w14:textId="75BF4200" w:rsidR="00FF01F0" w:rsidRDefault="00FF01F0" w:rsidP="00FF01F0">
            <w:r>
              <w:t>Initiating the Design of the Database</w:t>
            </w:r>
          </w:p>
        </w:tc>
        <w:tc>
          <w:tcPr>
            <w:tcW w:w="1872" w:type="dxa"/>
          </w:tcPr>
          <w:p w14:paraId="0367A38B" w14:textId="1EA5CACF" w:rsidR="00FF01F0" w:rsidRDefault="00FF01F0" w:rsidP="00FF01F0">
            <w:r>
              <w:t>22.11.2023</w:t>
            </w:r>
          </w:p>
        </w:tc>
      </w:tr>
      <w:tr w:rsidR="00FF01F0" w14:paraId="299AFEAE" w14:textId="77777777">
        <w:tc>
          <w:tcPr>
            <w:tcW w:w="4608" w:type="dxa"/>
          </w:tcPr>
          <w:p w14:paraId="1ADB12A0" w14:textId="514E0823" w:rsidR="00FF01F0" w:rsidRDefault="00FF01F0" w:rsidP="00FF01F0">
            <w:r>
              <w:t>Testing the Developed Features</w:t>
            </w:r>
          </w:p>
        </w:tc>
        <w:tc>
          <w:tcPr>
            <w:tcW w:w="1872" w:type="dxa"/>
          </w:tcPr>
          <w:p w14:paraId="616638B9" w14:textId="57437604" w:rsidR="00FF01F0" w:rsidRDefault="00FF01F0" w:rsidP="00FF01F0">
            <w:r>
              <w:t>24.11.2023</w:t>
            </w:r>
          </w:p>
        </w:tc>
      </w:tr>
      <w:tr w:rsidR="00FF01F0" w14:paraId="0D536C69" w14:textId="77777777">
        <w:tc>
          <w:tcPr>
            <w:tcW w:w="4608" w:type="dxa"/>
          </w:tcPr>
          <w:p w14:paraId="059FB4B7" w14:textId="5D8CA5A4" w:rsidR="00FF01F0" w:rsidRDefault="00FF01F0" w:rsidP="00FF01F0">
            <w:r>
              <w:t>Getting Feedback</w:t>
            </w:r>
          </w:p>
        </w:tc>
        <w:tc>
          <w:tcPr>
            <w:tcW w:w="1872" w:type="dxa"/>
          </w:tcPr>
          <w:p w14:paraId="5AE48F1F" w14:textId="31C7847C" w:rsidR="00FF01F0" w:rsidRDefault="00FF01F0" w:rsidP="00FF01F0">
            <w:r>
              <w:t>25.11.2023</w:t>
            </w:r>
          </w:p>
        </w:tc>
      </w:tr>
      <w:tr w:rsidR="00FF01F0" w14:paraId="6155476B" w14:textId="77777777">
        <w:tc>
          <w:tcPr>
            <w:tcW w:w="4608" w:type="dxa"/>
          </w:tcPr>
          <w:p w14:paraId="05DED839" w14:textId="783F7671" w:rsidR="00FF01F0" w:rsidRDefault="00FF01F0" w:rsidP="00FF01F0">
            <w:r>
              <w:t>Finishing the Iteration</w:t>
            </w:r>
          </w:p>
        </w:tc>
        <w:tc>
          <w:tcPr>
            <w:tcW w:w="1872" w:type="dxa"/>
          </w:tcPr>
          <w:p w14:paraId="5119AED7" w14:textId="07D8FC6B" w:rsidR="00FF01F0" w:rsidRDefault="00FF01F0" w:rsidP="00FF01F0">
            <w:r>
              <w:t>25.11.2023</w:t>
            </w:r>
          </w:p>
        </w:tc>
      </w:tr>
      <w:bookmarkEnd w:id="0"/>
    </w:tbl>
    <w:p w14:paraId="1FA1C17E" w14:textId="77777777" w:rsidR="003C7438" w:rsidRDefault="003C7438">
      <w:pPr>
        <w:pStyle w:val="GvdeMetni"/>
        <w:ind w:left="0"/>
      </w:pPr>
    </w:p>
    <w:p w14:paraId="1B88CEA6" w14:textId="77777777" w:rsidR="003C7438" w:rsidRDefault="008A4D87">
      <w:pPr>
        <w:pStyle w:val="Balk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69D8F41C" w14:textId="7DDD7007" w:rsidR="006E1D82" w:rsidRDefault="00C97CEC" w:rsidP="00B7002B">
      <w:pPr>
        <w:pStyle w:val="GvdeMetni"/>
        <w:numPr>
          <w:ilvl w:val="0"/>
          <w:numId w:val="28"/>
        </w:numPr>
        <w:ind w:left="360" w:firstLine="0"/>
      </w:pPr>
      <w:r>
        <w:t xml:space="preserve">Defining </w:t>
      </w:r>
      <w:r w:rsidR="002A6E8C">
        <w:t>4/11</w:t>
      </w:r>
      <w:r>
        <w:t xml:space="preserve"> </w:t>
      </w:r>
      <w:r w:rsidR="002A6E8C">
        <w:t xml:space="preserve">at total </w:t>
      </w:r>
      <w:r>
        <w:t>of use cases in</w:t>
      </w:r>
      <w:r w:rsidR="00600041">
        <w:t xml:space="preserve"> </w:t>
      </w:r>
      <w:proofErr w:type="gramStart"/>
      <w:r w:rsidR="00600041">
        <w:t>fully-dressed</w:t>
      </w:r>
      <w:proofErr w:type="gramEnd"/>
      <w:r w:rsidR="00600041">
        <w:t xml:space="preserve"> format.</w:t>
      </w:r>
    </w:p>
    <w:p w14:paraId="76865086" w14:textId="77777777" w:rsidR="00FC47D1" w:rsidRPr="006E1D82" w:rsidRDefault="00FC47D1" w:rsidP="00FC47D1">
      <w:pPr>
        <w:pStyle w:val="GvdeMetni"/>
        <w:numPr>
          <w:ilvl w:val="0"/>
          <w:numId w:val="28"/>
        </w:numPr>
        <w:ind w:left="360" w:firstLine="0"/>
      </w:pPr>
      <w:r>
        <w:t>Making the technical decisions based on research.</w:t>
      </w:r>
    </w:p>
    <w:p w14:paraId="4DFAFF22" w14:textId="55FA84AB" w:rsidR="00975561" w:rsidRDefault="00975561" w:rsidP="00B7002B">
      <w:pPr>
        <w:pStyle w:val="GvdeMetni"/>
        <w:numPr>
          <w:ilvl w:val="0"/>
          <w:numId w:val="28"/>
        </w:numPr>
        <w:ind w:left="360" w:firstLine="0"/>
      </w:pPr>
      <w:r>
        <w:t xml:space="preserve">Finishing development of the </w:t>
      </w:r>
      <w:r w:rsidR="002A6E8C">
        <w:t>4/11</w:t>
      </w:r>
      <w:r>
        <w:t xml:space="preserve"> </w:t>
      </w:r>
      <w:r w:rsidR="002A6E8C">
        <w:t xml:space="preserve">at total </w:t>
      </w:r>
      <w:r>
        <w:t>of the use cases.</w:t>
      </w:r>
    </w:p>
    <w:p w14:paraId="558E4EB1" w14:textId="77777777" w:rsidR="00600041" w:rsidRPr="006E1D82" w:rsidRDefault="00600041" w:rsidP="00600041">
      <w:pPr>
        <w:pStyle w:val="GvdeMetni"/>
      </w:pPr>
    </w:p>
    <w:p w14:paraId="54B507F2" w14:textId="77777777" w:rsidR="00A15332" w:rsidRPr="00A15332" w:rsidRDefault="008A4D87" w:rsidP="00B7002B">
      <w:pPr>
        <w:pStyle w:val="Balk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11589AE8" w14:textId="60C1158E" w:rsidR="006441DE" w:rsidRDefault="00A15332" w:rsidP="006441DE">
      <w:pPr>
        <w:pStyle w:val="GvdeMetni"/>
        <w:ind w:left="360"/>
      </w:pPr>
      <w:r>
        <w:t xml:space="preserve">Please see </w:t>
      </w:r>
      <w:r w:rsidR="00612E0C">
        <w:t xml:space="preserve">the </w:t>
      </w:r>
      <w:r>
        <w:t>Work Items List</w:t>
      </w:r>
      <w:r w:rsidR="009C1A3F">
        <w:t xml:space="preserve"> (work_items_list.xls)</w:t>
      </w:r>
      <w:r>
        <w:t xml:space="preserve"> </w:t>
      </w:r>
      <w:r w:rsidR="009C1A3F">
        <w:t xml:space="preserve">to see work items for iteration </w:t>
      </w:r>
      <w:r w:rsidR="00EB37B2">
        <w:t>2</w:t>
      </w:r>
      <w:r>
        <w:t>.</w:t>
      </w:r>
      <w:r w:rsidR="009C1A3F">
        <w:t xml:space="preserve"> They are </w:t>
      </w:r>
      <w:r w:rsidR="006E1D82">
        <w:t>colored</w:t>
      </w:r>
      <w:r w:rsidR="009C1A3F">
        <w:t xml:space="preserve"> </w:t>
      </w:r>
      <w:r w:rsidR="00EB37B2">
        <w:t>yellow</w:t>
      </w:r>
      <w:r w:rsidR="009C1A3F">
        <w:t>.</w:t>
      </w:r>
    </w:p>
    <w:p w14:paraId="6A64DA1A" w14:textId="77777777" w:rsidR="005563C5" w:rsidRDefault="005563C5" w:rsidP="006441DE">
      <w:pPr>
        <w:pStyle w:val="GvdeMetni"/>
        <w:ind w:left="360"/>
      </w:pPr>
    </w:p>
    <w:p w14:paraId="4C99CEA5" w14:textId="6B721F6E" w:rsidR="00D8366F" w:rsidRPr="006441DE" w:rsidRDefault="000245C9" w:rsidP="006441DE">
      <w:pPr>
        <w:pStyle w:val="Balk1"/>
        <w:rPr>
          <w:b w:val="0"/>
        </w:rPr>
      </w:pPr>
      <w:r>
        <w:t>4.  Issues</w:t>
      </w:r>
    </w:p>
    <w:p w14:paraId="07B34C05" w14:textId="3141D598" w:rsidR="00D8366F" w:rsidRDefault="005563C5" w:rsidP="005563C5">
      <w:pPr>
        <w:pStyle w:val="GvdeMetni"/>
        <w:ind w:left="360"/>
      </w:pPr>
      <w:r>
        <w:t>No significant issues have been addressed.</w:t>
      </w:r>
    </w:p>
    <w:p w14:paraId="11F1C303" w14:textId="77777777" w:rsidR="005563C5" w:rsidRDefault="005563C5" w:rsidP="00D8366F"/>
    <w:p w14:paraId="047810A5" w14:textId="77777777" w:rsidR="00A15332" w:rsidRPr="000245C9" w:rsidRDefault="000245C9" w:rsidP="00B7002B">
      <w:pPr>
        <w:pStyle w:val="Balk1"/>
      </w:pPr>
      <w:r w:rsidRPr="008A4D87">
        <w:t xml:space="preserve">5.  </w:t>
      </w:r>
      <w:r>
        <w:t>Evaluation criteria</w:t>
      </w:r>
    </w:p>
    <w:p w14:paraId="1C4B5FCC" w14:textId="6AD947BD" w:rsidR="000561FC" w:rsidRPr="005F5C34" w:rsidRDefault="009F74EA" w:rsidP="009F74EA">
      <w:pPr>
        <w:numPr>
          <w:ilvl w:val="0"/>
          <w:numId w:val="38"/>
        </w:numPr>
      </w:pPr>
      <w:r>
        <w:t>Quality Ass</w:t>
      </w:r>
      <w:r w:rsidR="006441DE">
        <w:t>urance</w:t>
      </w:r>
      <w:r>
        <w:t xml:space="preserve"> Team’s evaluation and suggestions</w:t>
      </w:r>
    </w:p>
    <w:p w14:paraId="22AF1C93" w14:textId="160BD4D4" w:rsidR="00FA118F" w:rsidRDefault="009F74EA" w:rsidP="009F74EA">
      <w:pPr>
        <w:numPr>
          <w:ilvl w:val="0"/>
          <w:numId w:val="38"/>
        </w:numPr>
      </w:pPr>
      <w:r>
        <w:t>Advisor’s evaluation and suggestions</w:t>
      </w:r>
    </w:p>
    <w:p w14:paraId="5EF079B8" w14:textId="0B0DA3A8" w:rsidR="006377A9" w:rsidRDefault="006377A9" w:rsidP="009F74EA">
      <w:pPr>
        <w:numPr>
          <w:ilvl w:val="0"/>
          <w:numId w:val="38"/>
        </w:numPr>
      </w:pPr>
      <w:r>
        <w:t>95% of system-level test cases passed</w:t>
      </w:r>
    </w:p>
    <w:p w14:paraId="23103571" w14:textId="254C188F" w:rsidR="006377A9" w:rsidRDefault="00A90747" w:rsidP="009F74EA">
      <w:pPr>
        <w:numPr>
          <w:ilvl w:val="0"/>
          <w:numId w:val="38"/>
        </w:numPr>
      </w:pPr>
      <w:r>
        <w:t xml:space="preserve">Favorable customer feedbacks after first </w:t>
      </w:r>
      <w:r w:rsidR="00F36FDF">
        <w:t>deliverables</w:t>
      </w:r>
      <w:r>
        <w:t xml:space="preserve"> are received</w:t>
      </w:r>
    </w:p>
    <w:p w14:paraId="062D8D89" w14:textId="77777777" w:rsidR="006377A9" w:rsidRDefault="006377A9" w:rsidP="006377A9"/>
    <w:p w14:paraId="334241B8" w14:textId="796D0BA6" w:rsidR="0027788B" w:rsidRDefault="0027788B">
      <w:pPr>
        <w:widowControl/>
        <w:spacing w:line="240" w:lineRule="auto"/>
      </w:pPr>
      <w:r>
        <w:br w:type="page"/>
      </w:r>
    </w:p>
    <w:p w14:paraId="6764CF8C" w14:textId="77777777" w:rsidR="006441DE" w:rsidRPr="005F5C34" w:rsidRDefault="006441DE" w:rsidP="006441DE">
      <w:pPr>
        <w:ind w:left="720"/>
      </w:pPr>
    </w:p>
    <w:p w14:paraId="32E7E5C1" w14:textId="6C362F0A" w:rsidR="000245C9" w:rsidRDefault="000245C9" w:rsidP="000245C9">
      <w:pPr>
        <w:pStyle w:val="Balk1"/>
      </w:pPr>
      <w:r>
        <w:t>6</w:t>
      </w:r>
      <w:r w:rsidRPr="008A4D87">
        <w:t>.  Assessment</w:t>
      </w:r>
    </w:p>
    <w:p w14:paraId="208AB587" w14:textId="3F86F790" w:rsidR="0027788B" w:rsidRDefault="0027788B" w:rsidP="0027788B">
      <w:r>
        <w:t xml:space="preserve">Assessment </w:t>
      </w:r>
      <w:r w:rsidR="005065A1">
        <w:t>is</w:t>
      </w:r>
      <w:r>
        <w:t xml:space="preserve"> evaluated through high-level objectives of the iteration as below at the end of the iteration after the QA Team g</w:t>
      </w:r>
      <w:r w:rsidR="005065A1">
        <w:t>ave</w:t>
      </w:r>
      <w:r>
        <w:t xml:space="preserve"> feedback.</w:t>
      </w:r>
    </w:p>
    <w:p w14:paraId="0462C015" w14:textId="77777777" w:rsidR="0027788B" w:rsidRDefault="0027788B" w:rsidP="0027788B"/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7788B" w14:paraId="44BACE02" w14:textId="77777777" w:rsidTr="00F4064E">
        <w:tc>
          <w:tcPr>
            <w:tcW w:w="4675" w:type="dxa"/>
          </w:tcPr>
          <w:p w14:paraId="5B6F9668" w14:textId="77777777" w:rsidR="0027788B" w:rsidRPr="00690508" w:rsidRDefault="0027788B" w:rsidP="00F4064E">
            <w:pPr>
              <w:rPr>
                <w:b/>
                <w:bCs/>
              </w:rPr>
            </w:pPr>
            <w:r w:rsidRPr="00690508">
              <w:rPr>
                <w:b/>
                <w:bCs/>
              </w:rPr>
              <w:t>High-level Objectives</w:t>
            </w:r>
          </w:p>
        </w:tc>
        <w:tc>
          <w:tcPr>
            <w:tcW w:w="4675" w:type="dxa"/>
          </w:tcPr>
          <w:p w14:paraId="62E9F722" w14:textId="77777777" w:rsidR="0027788B" w:rsidRPr="00690508" w:rsidRDefault="0027788B" w:rsidP="00F4064E">
            <w:pPr>
              <w:rPr>
                <w:b/>
                <w:bCs/>
              </w:rPr>
            </w:pPr>
            <w:r w:rsidRPr="00690508">
              <w:rPr>
                <w:b/>
                <w:bCs/>
              </w:rPr>
              <w:t>Status</w:t>
            </w:r>
          </w:p>
        </w:tc>
      </w:tr>
      <w:tr w:rsidR="0027788B" w14:paraId="35151E5F" w14:textId="77777777" w:rsidTr="00F4064E">
        <w:tc>
          <w:tcPr>
            <w:tcW w:w="4675" w:type="dxa"/>
          </w:tcPr>
          <w:p w14:paraId="4D7E09D4" w14:textId="7E464A2D" w:rsidR="0027788B" w:rsidRDefault="0027788B" w:rsidP="0027788B">
            <w:pPr>
              <w:pStyle w:val="GvdeMetni"/>
              <w:ind w:left="0"/>
            </w:pPr>
            <w:r>
              <w:t xml:space="preserve">Defining </w:t>
            </w:r>
            <w:r w:rsidR="002A6E8C">
              <w:t>4/11 at total</w:t>
            </w:r>
            <w:r>
              <w:t xml:space="preserve"> of use cases in </w:t>
            </w:r>
            <w:proofErr w:type="gramStart"/>
            <w:r>
              <w:t>fully-dressed</w:t>
            </w:r>
            <w:proofErr w:type="gramEnd"/>
            <w:r>
              <w:t xml:space="preserve"> format.</w:t>
            </w:r>
          </w:p>
        </w:tc>
        <w:tc>
          <w:tcPr>
            <w:tcW w:w="4675" w:type="dxa"/>
          </w:tcPr>
          <w:p w14:paraId="774BE174" w14:textId="1F522D8C" w:rsidR="0027788B" w:rsidRDefault="002A6E8C" w:rsidP="00F4064E">
            <w:r>
              <w:t xml:space="preserve">4/11 at total </w:t>
            </w:r>
            <w:r w:rsidR="00727E5C">
              <w:t xml:space="preserve">of use cases are defined in </w:t>
            </w:r>
            <w:proofErr w:type="gramStart"/>
            <w:r w:rsidR="00727E5C">
              <w:t>fully-dressed</w:t>
            </w:r>
            <w:proofErr w:type="gramEnd"/>
            <w:r w:rsidR="00727E5C">
              <w:t xml:space="preserve"> format.</w:t>
            </w:r>
          </w:p>
        </w:tc>
      </w:tr>
      <w:tr w:rsidR="0027788B" w14:paraId="07485978" w14:textId="77777777" w:rsidTr="00F4064E">
        <w:tc>
          <w:tcPr>
            <w:tcW w:w="4675" w:type="dxa"/>
          </w:tcPr>
          <w:p w14:paraId="063AE67A" w14:textId="23CD9604" w:rsidR="0027788B" w:rsidRDefault="0027788B" w:rsidP="0027788B">
            <w:pPr>
              <w:pStyle w:val="GvdeMetni"/>
              <w:ind w:left="0"/>
            </w:pPr>
            <w:r>
              <w:t>Making the technical decisions based on research.</w:t>
            </w:r>
          </w:p>
        </w:tc>
        <w:tc>
          <w:tcPr>
            <w:tcW w:w="4675" w:type="dxa"/>
          </w:tcPr>
          <w:p w14:paraId="1CA88022" w14:textId="4758FA07" w:rsidR="0027788B" w:rsidRDefault="00727E5C" w:rsidP="00F4064E">
            <w:r>
              <w:t>Architectural design decisions are made according to research.</w:t>
            </w:r>
          </w:p>
        </w:tc>
      </w:tr>
      <w:tr w:rsidR="0027788B" w14:paraId="3DD15BB8" w14:textId="77777777" w:rsidTr="00F4064E">
        <w:tc>
          <w:tcPr>
            <w:tcW w:w="4675" w:type="dxa"/>
          </w:tcPr>
          <w:p w14:paraId="7D9CFE26" w14:textId="04D35703" w:rsidR="0027788B" w:rsidRDefault="0027788B" w:rsidP="0027788B">
            <w:pPr>
              <w:pStyle w:val="GvdeMetni"/>
              <w:ind w:left="0"/>
            </w:pPr>
            <w:r>
              <w:t xml:space="preserve">Finishing development of the </w:t>
            </w:r>
            <w:r w:rsidR="002A6E8C">
              <w:t>4/11 at total</w:t>
            </w:r>
            <w:r>
              <w:t xml:space="preserve"> of the use cases.</w:t>
            </w:r>
          </w:p>
        </w:tc>
        <w:tc>
          <w:tcPr>
            <w:tcW w:w="4675" w:type="dxa"/>
          </w:tcPr>
          <w:p w14:paraId="0ACEE26E" w14:textId="02719E17" w:rsidR="0027788B" w:rsidRDefault="002A6E8C" w:rsidP="00F4064E">
            <w:r>
              <w:t xml:space="preserve">4/11 at total </w:t>
            </w:r>
            <w:r w:rsidR="00727E5C">
              <w:t>o</w:t>
            </w:r>
            <w:r>
              <w:t xml:space="preserve">f </w:t>
            </w:r>
            <w:r w:rsidR="00727E5C">
              <w:t>the use cases are developed and deployed.</w:t>
            </w:r>
          </w:p>
        </w:tc>
      </w:tr>
      <w:tr w:rsidR="005065A1" w14:paraId="7CC3B0EF" w14:textId="77777777" w:rsidTr="005065A1">
        <w:trPr>
          <w:trHeight w:val="365"/>
        </w:trPr>
        <w:tc>
          <w:tcPr>
            <w:tcW w:w="4675" w:type="dxa"/>
          </w:tcPr>
          <w:p w14:paraId="3549705B" w14:textId="1EF9E04D" w:rsidR="005065A1" w:rsidRDefault="005065A1" w:rsidP="005065A1">
            <w:r>
              <w:t>95</w:t>
            </w:r>
            <w:r>
              <w:t>% of system-level test cases passed</w:t>
            </w:r>
          </w:p>
        </w:tc>
        <w:tc>
          <w:tcPr>
            <w:tcW w:w="4675" w:type="dxa"/>
          </w:tcPr>
          <w:p w14:paraId="5D681392" w14:textId="0D99DF15" w:rsidR="005065A1" w:rsidRDefault="005065A1" w:rsidP="00F4064E">
            <w:r>
              <w:t>100% of system-level test cases passed</w:t>
            </w:r>
          </w:p>
        </w:tc>
      </w:tr>
    </w:tbl>
    <w:p w14:paraId="6E7E4C00" w14:textId="0DF8E58B" w:rsidR="006441DE" w:rsidRDefault="006441DE" w:rsidP="0027788B"/>
    <w:p w14:paraId="5EBC229A" w14:textId="77777777" w:rsidR="00461F51" w:rsidRDefault="00461F51" w:rsidP="0027788B"/>
    <w:p w14:paraId="72F72784" w14:textId="77777777" w:rsidR="00461F51" w:rsidRDefault="00461F51" w:rsidP="0027788B"/>
    <w:p w14:paraId="241D49FA" w14:textId="77777777" w:rsidR="00461F51" w:rsidRDefault="00461F51" w:rsidP="0027788B"/>
    <w:p w14:paraId="610BD5C9" w14:textId="77777777" w:rsidR="00461F51" w:rsidRDefault="00461F51" w:rsidP="0027788B"/>
    <w:p w14:paraId="37BFD515" w14:textId="77777777" w:rsidR="00461F51" w:rsidRDefault="00461F51" w:rsidP="0027788B"/>
    <w:p w14:paraId="1DD06DFD" w14:textId="77777777" w:rsidR="00461F51" w:rsidRDefault="00461F51" w:rsidP="0027788B"/>
    <w:p w14:paraId="1CDF9AA5" w14:textId="77777777" w:rsidR="00461F51" w:rsidRDefault="00461F51" w:rsidP="0027788B"/>
    <w:p w14:paraId="311344C5" w14:textId="77777777" w:rsidR="00461F51" w:rsidRDefault="00461F51" w:rsidP="0027788B"/>
    <w:p w14:paraId="3FF539B4" w14:textId="77777777" w:rsidR="00461F51" w:rsidRDefault="00461F51" w:rsidP="0027788B"/>
    <w:p w14:paraId="2D699AFE" w14:textId="77777777" w:rsidR="00461F51" w:rsidRDefault="00461F51" w:rsidP="0027788B"/>
    <w:p w14:paraId="0DB78F6E" w14:textId="77777777" w:rsidR="00461F51" w:rsidRDefault="00461F51" w:rsidP="0027788B"/>
    <w:p w14:paraId="440518A1" w14:textId="77777777" w:rsidR="00461F51" w:rsidRDefault="00461F51" w:rsidP="0027788B"/>
    <w:p w14:paraId="04AD111A" w14:textId="77777777" w:rsidR="00461F51" w:rsidRDefault="00461F51" w:rsidP="0027788B"/>
    <w:p w14:paraId="054576C9" w14:textId="77777777" w:rsidR="00461F51" w:rsidRDefault="00461F51" w:rsidP="0027788B"/>
    <w:p w14:paraId="480F2600" w14:textId="77777777" w:rsidR="00461F51" w:rsidRDefault="00461F51" w:rsidP="0027788B"/>
    <w:p w14:paraId="765699E0" w14:textId="77777777" w:rsidR="00461F51" w:rsidRDefault="00461F51" w:rsidP="0027788B"/>
    <w:p w14:paraId="627BA50C" w14:textId="77777777" w:rsidR="00461F51" w:rsidRDefault="00461F51" w:rsidP="0027788B"/>
    <w:p w14:paraId="5717E159" w14:textId="77777777" w:rsidR="00461F51" w:rsidRDefault="00461F51" w:rsidP="0027788B"/>
    <w:p w14:paraId="39F7F29F" w14:textId="77777777" w:rsidR="00461F51" w:rsidRDefault="00461F51" w:rsidP="0027788B"/>
    <w:p w14:paraId="0693169B" w14:textId="77777777" w:rsidR="00461F51" w:rsidRDefault="00461F51" w:rsidP="0027788B"/>
    <w:p w14:paraId="78903F22" w14:textId="77777777" w:rsidR="00461F51" w:rsidRDefault="00461F51" w:rsidP="0027788B"/>
    <w:p w14:paraId="4A67F88E" w14:textId="77777777" w:rsidR="00461F51" w:rsidRDefault="00461F51" w:rsidP="0027788B"/>
    <w:p w14:paraId="3D81B801" w14:textId="77777777" w:rsidR="00461F51" w:rsidRDefault="00461F51" w:rsidP="0027788B"/>
    <w:p w14:paraId="314BD96C" w14:textId="77777777" w:rsidR="00461F51" w:rsidRDefault="00461F51" w:rsidP="0027788B"/>
    <w:p w14:paraId="5C6CCAD3" w14:textId="77777777" w:rsidR="00461F51" w:rsidRDefault="00461F51" w:rsidP="0027788B"/>
    <w:p w14:paraId="3135D0D0" w14:textId="77777777" w:rsidR="00461F51" w:rsidRDefault="00461F51" w:rsidP="0027788B"/>
    <w:p w14:paraId="0C727297" w14:textId="77777777" w:rsidR="00461F51" w:rsidRDefault="00461F51" w:rsidP="0027788B"/>
    <w:p w14:paraId="08FF0273" w14:textId="77777777" w:rsidR="00461F51" w:rsidRDefault="00461F51" w:rsidP="0027788B"/>
    <w:p w14:paraId="38D837A6" w14:textId="77777777" w:rsidR="00461F51" w:rsidRDefault="00461F51" w:rsidP="0027788B"/>
    <w:p w14:paraId="5B7F2C99" w14:textId="77777777" w:rsidR="00461F51" w:rsidRDefault="00461F51" w:rsidP="0027788B"/>
    <w:p w14:paraId="5518969D" w14:textId="77777777" w:rsidR="00461F51" w:rsidRDefault="00461F51" w:rsidP="0027788B"/>
    <w:p w14:paraId="3E328EBD" w14:textId="77777777" w:rsidR="00461F51" w:rsidRDefault="00461F51" w:rsidP="0027788B"/>
    <w:p w14:paraId="2E80CD0E" w14:textId="77777777" w:rsidR="00461F51" w:rsidRDefault="00461F51" w:rsidP="0027788B"/>
    <w:p w14:paraId="33214A7F" w14:textId="77777777" w:rsidR="00461F51" w:rsidRDefault="00461F51" w:rsidP="0027788B"/>
    <w:p w14:paraId="2025DD2B" w14:textId="77777777" w:rsidR="00461F51" w:rsidRDefault="00461F51" w:rsidP="0027788B"/>
    <w:p w14:paraId="5DB70322" w14:textId="77777777" w:rsidR="00461F51" w:rsidRDefault="00461F51" w:rsidP="0027788B"/>
    <w:p w14:paraId="0950AFC5" w14:textId="77777777" w:rsidR="00461F51" w:rsidRDefault="00461F51" w:rsidP="0027788B"/>
    <w:p w14:paraId="30C38F88" w14:textId="77777777" w:rsidR="00461F51" w:rsidRDefault="00461F51" w:rsidP="0027788B"/>
    <w:p w14:paraId="3D79960C" w14:textId="77777777" w:rsidR="00461F51" w:rsidRDefault="00461F51" w:rsidP="0027788B"/>
    <w:p w14:paraId="0B42EC9A" w14:textId="77777777" w:rsidR="00461F51" w:rsidRDefault="00461F51" w:rsidP="0027788B"/>
    <w:p w14:paraId="08A0992F" w14:textId="77777777" w:rsidR="00461F51" w:rsidRDefault="00461F51" w:rsidP="00461F51">
      <w:pPr>
        <w:pStyle w:val="KonuBal"/>
        <w:rPr>
          <w:rFonts w:cs="Arial"/>
        </w:rPr>
      </w:pPr>
      <w:r>
        <w:rPr>
          <w:rFonts w:cs="Arial"/>
        </w:rPr>
        <w:t>Revision Table</w:t>
      </w:r>
    </w:p>
    <w:p w14:paraId="6268465A" w14:textId="77777777" w:rsidR="00BF72DA" w:rsidRPr="00BF72DA" w:rsidRDefault="00BF72DA" w:rsidP="00BF72DA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5245"/>
        <w:gridCol w:w="3119"/>
      </w:tblGrid>
      <w:tr w:rsidR="00461F51" w:rsidRPr="009E4301" w14:paraId="1A1ECA47" w14:textId="77777777" w:rsidTr="00515861">
        <w:tc>
          <w:tcPr>
            <w:tcW w:w="1129" w:type="dxa"/>
          </w:tcPr>
          <w:p w14:paraId="1421671C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Revision</w:t>
            </w:r>
          </w:p>
        </w:tc>
        <w:tc>
          <w:tcPr>
            <w:tcW w:w="5245" w:type="dxa"/>
          </w:tcPr>
          <w:p w14:paraId="607D5824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Description</w:t>
            </w:r>
          </w:p>
        </w:tc>
        <w:tc>
          <w:tcPr>
            <w:tcW w:w="3119" w:type="dxa"/>
          </w:tcPr>
          <w:p w14:paraId="43AB350B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Date</w:t>
            </w:r>
          </w:p>
        </w:tc>
      </w:tr>
      <w:tr w:rsidR="00461F51" w:rsidRPr="009E4301" w14:paraId="2BEFD7E7" w14:textId="77777777" w:rsidTr="00515861">
        <w:tc>
          <w:tcPr>
            <w:tcW w:w="1129" w:type="dxa"/>
          </w:tcPr>
          <w:p w14:paraId="2A42D31F" w14:textId="77777777" w:rsidR="00461F51" w:rsidRPr="009E4301" w:rsidRDefault="00461F51" w:rsidP="0075502D">
            <w:r w:rsidRPr="009E4301">
              <w:t>1.0</w:t>
            </w:r>
          </w:p>
        </w:tc>
        <w:tc>
          <w:tcPr>
            <w:tcW w:w="5245" w:type="dxa"/>
          </w:tcPr>
          <w:p w14:paraId="60AA111F" w14:textId="77777777" w:rsidR="00461F51" w:rsidRPr="009E4301" w:rsidRDefault="00461F51" w:rsidP="0075502D">
            <w:r w:rsidRPr="009E4301">
              <w:t>First revision</w:t>
            </w:r>
          </w:p>
        </w:tc>
        <w:tc>
          <w:tcPr>
            <w:tcW w:w="3119" w:type="dxa"/>
          </w:tcPr>
          <w:p w14:paraId="775FA953" w14:textId="7FDFC1D5" w:rsidR="00461F51" w:rsidRPr="009E4301" w:rsidRDefault="004E3B53" w:rsidP="0075502D">
            <w:r w:rsidRPr="009E4301">
              <w:t>04</w:t>
            </w:r>
            <w:r w:rsidR="00461F51" w:rsidRPr="009E4301">
              <w:t>/1</w:t>
            </w:r>
            <w:r w:rsidRPr="009E4301">
              <w:t>1</w:t>
            </w:r>
            <w:r w:rsidR="00461F51" w:rsidRPr="009E4301">
              <w:t>/2023</w:t>
            </w:r>
          </w:p>
        </w:tc>
      </w:tr>
      <w:tr w:rsidR="00461F51" w:rsidRPr="009E4301" w14:paraId="438205BE" w14:textId="77777777" w:rsidTr="00515861">
        <w:tc>
          <w:tcPr>
            <w:tcW w:w="1129" w:type="dxa"/>
          </w:tcPr>
          <w:p w14:paraId="2B3A9169" w14:textId="77777777" w:rsidR="00461F51" w:rsidRPr="009E4301" w:rsidRDefault="00461F51" w:rsidP="0075502D">
            <w:r w:rsidRPr="009E4301">
              <w:t>1.1</w:t>
            </w:r>
          </w:p>
        </w:tc>
        <w:tc>
          <w:tcPr>
            <w:tcW w:w="5245" w:type="dxa"/>
          </w:tcPr>
          <w:p w14:paraId="00E9307B" w14:textId="77777777" w:rsidR="00461F51" w:rsidRPr="009E4301" w:rsidRDefault="00461F51" w:rsidP="0075502D">
            <w:pPr>
              <w:rPr>
                <w:lang w:val="en-GB"/>
              </w:rPr>
            </w:pPr>
            <w:r w:rsidRPr="009E4301">
              <w:t xml:space="preserve">Changes applied according to </w:t>
            </w:r>
            <w:proofErr w:type="spellStart"/>
            <w:r w:rsidRPr="009E4301">
              <w:t>To</w:t>
            </w:r>
            <w:proofErr w:type="spellEnd"/>
            <w:r w:rsidRPr="009E4301">
              <w:rPr>
                <w:lang w:val="en-GB"/>
              </w:rPr>
              <w:t>Gather</w:t>
            </w:r>
            <w:r w:rsidRPr="009E4301">
              <w:t>_</w:t>
            </w:r>
            <w:r w:rsidRPr="009E4301">
              <w:rPr>
                <w:lang w:val="en-GB"/>
              </w:rPr>
              <w:t>REVIEW document.</w:t>
            </w:r>
          </w:p>
        </w:tc>
        <w:tc>
          <w:tcPr>
            <w:tcW w:w="3119" w:type="dxa"/>
          </w:tcPr>
          <w:p w14:paraId="0CF58F2A" w14:textId="77777777" w:rsidR="00461F51" w:rsidRPr="009E4301" w:rsidRDefault="00461F51" w:rsidP="0075502D">
            <w:r w:rsidRPr="009E4301">
              <w:t>11/11/2023</w:t>
            </w:r>
          </w:p>
        </w:tc>
      </w:tr>
      <w:tr w:rsidR="00727E5C" w:rsidRPr="009E4301" w14:paraId="71D99B4F" w14:textId="77777777" w:rsidTr="00515861">
        <w:tc>
          <w:tcPr>
            <w:tcW w:w="1129" w:type="dxa"/>
          </w:tcPr>
          <w:p w14:paraId="0C40E224" w14:textId="67EFCFDE" w:rsidR="00727E5C" w:rsidRPr="009E4301" w:rsidRDefault="00727E5C" w:rsidP="0075502D">
            <w:r>
              <w:t>1.2</w:t>
            </w:r>
          </w:p>
        </w:tc>
        <w:tc>
          <w:tcPr>
            <w:tcW w:w="5245" w:type="dxa"/>
          </w:tcPr>
          <w:p w14:paraId="3AA91A0D" w14:textId="77777777" w:rsidR="00727E5C" w:rsidRDefault="00727E5C" w:rsidP="0075502D">
            <w:r>
              <w:t>Status information in 6. Assessment section is added.</w:t>
            </w:r>
          </w:p>
          <w:p w14:paraId="30303E3E" w14:textId="282AC369" w:rsidR="00727E5C" w:rsidRPr="009E4301" w:rsidRDefault="00727E5C" w:rsidP="0075502D">
            <w:r>
              <w:t>High-level objectives are updated according to Project Plan.</w:t>
            </w:r>
          </w:p>
        </w:tc>
        <w:tc>
          <w:tcPr>
            <w:tcW w:w="3119" w:type="dxa"/>
          </w:tcPr>
          <w:p w14:paraId="45D0AF15" w14:textId="70BB8B92" w:rsidR="00727E5C" w:rsidRPr="009E4301" w:rsidRDefault="00727E5C" w:rsidP="0075502D">
            <w:r>
              <w:t>24/11/2023</w:t>
            </w:r>
          </w:p>
        </w:tc>
      </w:tr>
      <w:tr w:rsidR="005065A1" w:rsidRPr="009E4301" w14:paraId="1ED70D65" w14:textId="77777777" w:rsidTr="00515861">
        <w:tc>
          <w:tcPr>
            <w:tcW w:w="1129" w:type="dxa"/>
          </w:tcPr>
          <w:p w14:paraId="5D4084F8" w14:textId="3B9D5971" w:rsidR="005065A1" w:rsidRDefault="005065A1" w:rsidP="005065A1">
            <w:r>
              <w:t>1.3</w:t>
            </w:r>
          </w:p>
        </w:tc>
        <w:tc>
          <w:tcPr>
            <w:tcW w:w="5245" w:type="dxa"/>
          </w:tcPr>
          <w:p w14:paraId="0F3A050C" w14:textId="573EE48B" w:rsidR="005065A1" w:rsidRDefault="005065A1" w:rsidP="005065A1">
            <w:r w:rsidRPr="009E4301">
              <w:t xml:space="preserve">Changes applied according to </w:t>
            </w:r>
            <w:proofErr w:type="spellStart"/>
            <w:r w:rsidRPr="009E4301">
              <w:t>To</w:t>
            </w:r>
            <w:proofErr w:type="spellEnd"/>
            <w:r w:rsidRPr="009E4301">
              <w:rPr>
                <w:lang w:val="en-GB"/>
              </w:rPr>
              <w:t>Gather</w:t>
            </w:r>
            <w:r w:rsidRPr="009E4301">
              <w:t>_</w:t>
            </w:r>
            <w:r w:rsidRPr="009E4301">
              <w:rPr>
                <w:lang w:val="en-GB"/>
              </w:rPr>
              <w:t>R</w:t>
            </w:r>
            <w:r>
              <w:rPr>
                <w:lang w:val="en-GB"/>
              </w:rPr>
              <w:t>eview</w:t>
            </w:r>
            <w:r w:rsidRPr="009E4301">
              <w:rPr>
                <w:lang w:val="en-GB"/>
              </w:rPr>
              <w:t xml:space="preserve"> document.</w:t>
            </w:r>
          </w:p>
        </w:tc>
        <w:tc>
          <w:tcPr>
            <w:tcW w:w="3119" w:type="dxa"/>
          </w:tcPr>
          <w:p w14:paraId="3FE066DD" w14:textId="20C9EE8F" w:rsidR="005065A1" w:rsidRDefault="005065A1" w:rsidP="005065A1">
            <w:r>
              <w:t>30/11/2023</w:t>
            </w:r>
          </w:p>
        </w:tc>
      </w:tr>
    </w:tbl>
    <w:p w14:paraId="1DA972AA" w14:textId="77777777" w:rsidR="00461F51" w:rsidRPr="006441DE" w:rsidRDefault="00461F51" w:rsidP="0027788B"/>
    <w:sectPr w:rsidR="00461F51" w:rsidRPr="006441DE" w:rsidSect="004D621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3C7B2" w14:textId="77777777" w:rsidR="00014817" w:rsidRDefault="00014817">
      <w:r>
        <w:separator/>
      </w:r>
    </w:p>
  </w:endnote>
  <w:endnote w:type="continuationSeparator" w:id="0">
    <w:p w14:paraId="2C1B2520" w14:textId="77777777" w:rsidR="00014817" w:rsidRDefault="00014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E84558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BC0BF1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22CD2E" w14:textId="62E78D4B" w:rsidR="00D1755E" w:rsidRDefault="00D1755E">
          <w:pPr>
            <w:jc w:val="center"/>
          </w:pPr>
          <w:r>
            <w:sym w:font="Symbol" w:char="F0D3"/>
          </w:r>
          <w:proofErr w:type="spellStart"/>
          <w:r w:rsidR="0061648E">
            <w:t>ToGather</w:t>
          </w:r>
          <w:proofErr w:type="spellEnd"/>
          <w:r w:rsidR="0061648E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065A1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63321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C55459">
            <w:rPr>
              <w:rStyle w:val="SayfaNumaras"/>
              <w:noProof/>
            </w:rPr>
            <w:t>1</w:t>
          </w:r>
          <w:r>
            <w:rPr>
              <w:rStyle w:val="SayfaNumaras"/>
            </w:rPr>
            <w:fldChar w:fldCharType="end"/>
          </w:r>
          <w:r>
            <w:rPr>
              <w:rStyle w:val="SayfaNumaras"/>
            </w:rPr>
            <w:t xml:space="preserve"> of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NUMPAGES  \* MERGEFORMAT </w:instrText>
          </w:r>
          <w:r>
            <w:rPr>
              <w:rStyle w:val="SayfaNumaras"/>
            </w:rPr>
            <w:fldChar w:fldCharType="separate"/>
          </w:r>
          <w:r w:rsidR="00C55459">
            <w:rPr>
              <w:rStyle w:val="SayfaNumaras"/>
              <w:noProof/>
            </w:rPr>
            <w:t>2</w:t>
          </w:r>
          <w:r>
            <w:rPr>
              <w:rStyle w:val="SayfaNumaras"/>
            </w:rPr>
            <w:fldChar w:fldCharType="end"/>
          </w:r>
        </w:p>
      </w:tc>
    </w:tr>
  </w:tbl>
  <w:p w14:paraId="45D1DC08" w14:textId="77777777" w:rsidR="00D1755E" w:rsidRDefault="00D1755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4276B" w14:textId="77777777" w:rsidR="00014817" w:rsidRDefault="00014817">
      <w:r>
        <w:separator/>
      </w:r>
    </w:p>
  </w:footnote>
  <w:footnote w:type="continuationSeparator" w:id="0">
    <w:p w14:paraId="1C405793" w14:textId="77777777" w:rsidR="00014817" w:rsidRDefault="00014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271F66AF" w14:textId="77777777">
      <w:tc>
        <w:tcPr>
          <w:tcW w:w="6379" w:type="dxa"/>
        </w:tcPr>
        <w:p w14:paraId="3723F7A4" w14:textId="3C4DC4EA" w:rsidR="00D1755E" w:rsidRDefault="006441DE">
          <w:pPr>
            <w:pStyle w:val="stBilgi"/>
            <w:tabs>
              <w:tab w:val="clear" w:pos="4320"/>
              <w:tab w:val="clear" w:pos="8640"/>
            </w:tabs>
          </w:pP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79E02604" w14:textId="1A16E4E8" w:rsidR="00D1755E" w:rsidRDefault="006441DE">
          <w:pPr>
            <w:tabs>
              <w:tab w:val="left" w:pos="1135"/>
            </w:tabs>
            <w:spacing w:before="40"/>
            <w:ind w:right="68"/>
          </w:pPr>
          <w:r>
            <w:t>Rev: 1.</w:t>
          </w:r>
          <w:r w:rsidR="005065A1">
            <w:t>3</w:t>
          </w:r>
        </w:p>
      </w:tc>
    </w:tr>
    <w:tr w:rsidR="00D1755E" w14:paraId="23EA432E" w14:textId="77777777">
      <w:tc>
        <w:tcPr>
          <w:tcW w:w="6379" w:type="dxa"/>
        </w:tcPr>
        <w:p w14:paraId="7AB30B88" w14:textId="5E0D4BA1" w:rsidR="00D1755E" w:rsidRDefault="00000000">
          <w:fldSimple w:instr=" TITLE  \* MERGEFORMAT ">
            <w:r w:rsidR="009C1A3F">
              <w:t>Iteration Plan</w:t>
            </w:r>
          </w:fldSimple>
          <w:r w:rsidR="005563C5">
            <w:t xml:space="preserve"> 2</w:t>
          </w:r>
        </w:p>
      </w:tc>
      <w:tc>
        <w:tcPr>
          <w:tcW w:w="3179" w:type="dxa"/>
        </w:tcPr>
        <w:p w14:paraId="41CE56F1" w14:textId="0B28E7D5" w:rsidR="00D1755E" w:rsidRDefault="00D1755E">
          <w:r>
            <w:t xml:space="preserve">Date: </w:t>
          </w:r>
          <w:r w:rsidR="005065A1">
            <w:t>30</w:t>
          </w:r>
          <w:r w:rsidR="006441DE">
            <w:t>.1</w:t>
          </w:r>
          <w:r w:rsidR="00E6242B">
            <w:t>1</w:t>
          </w:r>
          <w:r w:rsidR="006441DE">
            <w:t>.2023</w:t>
          </w:r>
        </w:p>
      </w:tc>
    </w:tr>
  </w:tbl>
  <w:p w14:paraId="6D1FF734" w14:textId="77777777" w:rsidR="00D1755E" w:rsidRDefault="00D1755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7848B4"/>
    <w:multiLevelType w:val="multilevel"/>
    <w:tmpl w:val="E820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C5F9B"/>
    <w:multiLevelType w:val="hybridMultilevel"/>
    <w:tmpl w:val="D93E9D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FF41B5"/>
    <w:multiLevelType w:val="multilevel"/>
    <w:tmpl w:val="084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Balk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54A93"/>
    <w:multiLevelType w:val="multilevel"/>
    <w:tmpl w:val="70AAA2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416362">
    <w:abstractNumId w:val="0"/>
  </w:num>
  <w:num w:numId="2" w16cid:durableId="143389248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95520729">
    <w:abstractNumId w:val="15"/>
  </w:num>
  <w:num w:numId="4" w16cid:durableId="1227641869">
    <w:abstractNumId w:val="35"/>
  </w:num>
  <w:num w:numId="5" w16cid:durableId="775638305">
    <w:abstractNumId w:val="26"/>
  </w:num>
  <w:num w:numId="6" w16cid:durableId="1623340782">
    <w:abstractNumId w:val="24"/>
  </w:num>
  <w:num w:numId="7" w16cid:durableId="75675456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982848214">
    <w:abstractNumId w:val="2"/>
  </w:num>
  <w:num w:numId="9" w16cid:durableId="1352223989">
    <w:abstractNumId w:val="34"/>
  </w:num>
  <w:num w:numId="10" w16cid:durableId="460223966">
    <w:abstractNumId w:val="4"/>
  </w:num>
  <w:num w:numId="11" w16cid:durableId="889389194">
    <w:abstractNumId w:val="16"/>
  </w:num>
  <w:num w:numId="12" w16cid:durableId="1010913428">
    <w:abstractNumId w:val="14"/>
  </w:num>
  <w:num w:numId="13" w16cid:durableId="2063559358">
    <w:abstractNumId w:val="33"/>
  </w:num>
  <w:num w:numId="14" w16cid:durableId="1431856438">
    <w:abstractNumId w:val="13"/>
  </w:num>
  <w:num w:numId="15" w16cid:durableId="261377125">
    <w:abstractNumId w:val="7"/>
  </w:num>
  <w:num w:numId="16" w16cid:durableId="1597246136">
    <w:abstractNumId w:val="32"/>
  </w:num>
  <w:num w:numId="17" w16cid:durableId="1345129129">
    <w:abstractNumId w:val="22"/>
  </w:num>
  <w:num w:numId="18" w16cid:durableId="459609970">
    <w:abstractNumId w:val="10"/>
  </w:num>
  <w:num w:numId="19" w16cid:durableId="1143304088">
    <w:abstractNumId w:val="18"/>
  </w:num>
  <w:num w:numId="20" w16cid:durableId="136918367">
    <w:abstractNumId w:val="12"/>
  </w:num>
  <w:num w:numId="21" w16cid:durableId="586427355">
    <w:abstractNumId w:val="31"/>
  </w:num>
  <w:num w:numId="22" w16cid:durableId="621573964">
    <w:abstractNumId w:val="20"/>
  </w:num>
  <w:num w:numId="23" w16cid:durableId="2039618727">
    <w:abstractNumId w:val="25"/>
  </w:num>
  <w:num w:numId="24" w16cid:durableId="22631336">
    <w:abstractNumId w:val="0"/>
  </w:num>
  <w:num w:numId="25" w16cid:durableId="2046127313">
    <w:abstractNumId w:val="0"/>
  </w:num>
  <w:num w:numId="26" w16cid:durableId="224536617">
    <w:abstractNumId w:val="0"/>
  </w:num>
  <w:num w:numId="27" w16cid:durableId="502355069">
    <w:abstractNumId w:val="0"/>
  </w:num>
  <w:num w:numId="28" w16cid:durableId="2125533015">
    <w:abstractNumId w:val="30"/>
  </w:num>
  <w:num w:numId="29" w16cid:durableId="1824273238">
    <w:abstractNumId w:val="27"/>
  </w:num>
  <w:num w:numId="30" w16cid:durableId="1319387348">
    <w:abstractNumId w:val="21"/>
  </w:num>
  <w:num w:numId="31" w16cid:durableId="1414357049">
    <w:abstractNumId w:val="23"/>
  </w:num>
  <w:num w:numId="32" w16cid:durableId="1712804522">
    <w:abstractNumId w:val="8"/>
  </w:num>
  <w:num w:numId="33" w16cid:durableId="444228034">
    <w:abstractNumId w:val="19"/>
  </w:num>
  <w:num w:numId="34" w16cid:durableId="1270552886">
    <w:abstractNumId w:val="5"/>
  </w:num>
  <w:num w:numId="35" w16cid:durableId="1509556763">
    <w:abstractNumId w:val="11"/>
  </w:num>
  <w:num w:numId="36" w16cid:durableId="884681648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42291024">
    <w:abstractNumId w:val="29"/>
  </w:num>
  <w:num w:numId="38" w16cid:durableId="1675960574">
    <w:abstractNumId w:val="6"/>
  </w:num>
  <w:num w:numId="39" w16cid:durableId="725447718">
    <w:abstractNumId w:val="28"/>
  </w:num>
  <w:num w:numId="40" w16cid:durableId="1840077087">
    <w:abstractNumId w:val="3"/>
  </w:num>
  <w:num w:numId="41" w16cid:durableId="1290547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3F"/>
    <w:rsid w:val="00014817"/>
    <w:rsid w:val="000178C5"/>
    <w:rsid w:val="000245C9"/>
    <w:rsid w:val="00024FB0"/>
    <w:rsid w:val="000561FC"/>
    <w:rsid w:val="00056F40"/>
    <w:rsid w:val="000573A4"/>
    <w:rsid w:val="00083367"/>
    <w:rsid w:val="000B260F"/>
    <w:rsid w:val="000B3624"/>
    <w:rsid w:val="000B6D46"/>
    <w:rsid w:val="000E08F0"/>
    <w:rsid w:val="00170DD9"/>
    <w:rsid w:val="00176824"/>
    <w:rsid w:val="00181F5D"/>
    <w:rsid w:val="001906E5"/>
    <w:rsid w:val="001C096A"/>
    <w:rsid w:val="001E146F"/>
    <w:rsid w:val="00232441"/>
    <w:rsid w:val="00241C30"/>
    <w:rsid w:val="0027788B"/>
    <w:rsid w:val="00293657"/>
    <w:rsid w:val="002A6E8C"/>
    <w:rsid w:val="002D5A32"/>
    <w:rsid w:val="003C7438"/>
    <w:rsid w:val="003D20BC"/>
    <w:rsid w:val="003D29F1"/>
    <w:rsid w:val="00450391"/>
    <w:rsid w:val="00461F51"/>
    <w:rsid w:val="004A3053"/>
    <w:rsid w:val="004D621B"/>
    <w:rsid w:val="004E307A"/>
    <w:rsid w:val="004E3B53"/>
    <w:rsid w:val="004F1425"/>
    <w:rsid w:val="005065A1"/>
    <w:rsid w:val="00515861"/>
    <w:rsid w:val="005563C5"/>
    <w:rsid w:val="005D498F"/>
    <w:rsid w:val="005F5C34"/>
    <w:rsid w:val="00600041"/>
    <w:rsid w:val="00612E0C"/>
    <w:rsid w:val="0061648E"/>
    <w:rsid w:val="006377A9"/>
    <w:rsid w:val="006441DE"/>
    <w:rsid w:val="00676232"/>
    <w:rsid w:val="006E1D82"/>
    <w:rsid w:val="00727E5C"/>
    <w:rsid w:val="00766B33"/>
    <w:rsid w:val="00783841"/>
    <w:rsid w:val="007B5522"/>
    <w:rsid w:val="007E3807"/>
    <w:rsid w:val="007F38B7"/>
    <w:rsid w:val="00895161"/>
    <w:rsid w:val="008A4D87"/>
    <w:rsid w:val="009367DD"/>
    <w:rsid w:val="00975561"/>
    <w:rsid w:val="009C1A3F"/>
    <w:rsid w:val="009D6937"/>
    <w:rsid w:val="009E4301"/>
    <w:rsid w:val="009F74EA"/>
    <w:rsid w:val="00A15332"/>
    <w:rsid w:val="00A31804"/>
    <w:rsid w:val="00A90747"/>
    <w:rsid w:val="00A962BB"/>
    <w:rsid w:val="00AC5C10"/>
    <w:rsid w:val="00B474D9"/>
    <w:rsid w:val="00B5408F"/>
    <w:rsid w:val="00B7002B"/>
    <w:rsid w:val="00BB2A09"/>
    <w:rsid w:val="00BF72DA"/>
    <w:rsid w:val="00C55459"/>
    <w:rsid w:val="00C72CDA"/>
    <w:rsid w:val="00C93D0D"/>
    <w:rsid w:val="00C97CEC"/>
    <w:rsid w:val="00CB4A37"/>
    <w:rsid w:val="00CE539E"/>
    <w:rsid w:val="00D1755E"/>
    <w:rsid w:val="00D8366F"/>
    <w:rsid w:val="00DB3AE9"/>
    <w:rsid w:val="00E37A30"/>
    <w:rsid w:val="00E6242B"/>
    <w:rsid w:val="00E71CE6"/>
    <w:rsid w:val="00E813F0"/>
    <w:rsid w:val="00E916AE"/>
    <w:rsid w:val="00E94133"/>
    <w:rsid w:val="00E95718"/>
    <w:rsid w:val="00E969C3"/>
    <w:rsid w:val="00EB37B2"/>
    <w:rsid w:val="00F36FDF"/>
    <w:rsid w:val="00F86111"/>
    <w:rsid w:val="00F965E3"/>
    <w:rsid w:val="00FA118F"/>
    <w:rsid w:val="00FB1FB8"/>
    <w:rsid w:val="00FC47D1"/>
    <w:rsid w:val="00F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29BBFB"/>
  <w15:chartTrackingRefBased/>
  <w15:docId w15:val="{0CF0FC74-9B4C-47A7-B691-AC2937F7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link w:val="KonuBal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autoRedefine/>
    <w:semiHidden/>
    <w:pPr>
      <w:ind w:left="600"/>
    </w:pPr>
  </w:style>
  <w:style w:type="paragraph" w:styleId="T5">
    <w:name w:val="toc 5"/>
    <w:basedOn w:val="Normal"/>
    <w:next w:val="Normal"/>
    <w:autoRedefine/>
    <w:semiHidden/>
    <w:pPr>
      <w:ind w:left="800"/>
    </w:pPr>
  </w:style>
  <w:style w:type="paragraph" w:styleId="T6">
    <w:name w:val="toc 6"/>
    <w:basedOn w:val="Normal"/>
    <w:next w:val="Normal"/>
    <w:autoRedefine/>
    <w:semiHidden/>
    <w:pPr>
      <w:ind w:left="1000"/>
    </w:pPr>
  </w:style>
  <w:style w:type="paragraph" w:styleId="T7">
    <w:name w:val="toc 7"/>
    <w:basedOn w:val="Normal"/>
    <w:next w:val="Normal"/>
    <w:autoRedefine/>
    <w:semiHidden/>
    <w:pPr>
      <w:ind w:left="1200"/>
    </w:pPr>
  </w:style>
  <w:style w:type="paragraph" w:styleId="T8">
    <w:name w:val="toc 8"/>
    <w:basedOn w:val="Normal"/>
    <w:next w:val="Normal"/>
    <w:autoRedefine/>
    <w:semiHidden/>
    <w:pPr>
      <w:ind w:left="1400"/>
    </w:pPr>
  </w:style>
  <w:style w:type="paragraph" w:styleId="T9">
    <w:name w:val="toc 9"/>
    <w:basedOn w:val="Normal"/>
    <w:next w:val="Normal"/>
    <w:autoRedefine/>
    <w:semiHidden/>
    <w:pPr>
      <w:ind w:left="1600"/>
    </w:p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rsid w:val="00B7002B"/>
    <w:pPr>
      <w:spacing w:after="120"/>
    </w:pPr>
    <w:rPr>
      <w:rFonts w:ascii="Times" w:hAnsi="Times"/>
      <w:vanish/>
      <w:color w:val="0000FF"/>
    </w:rPr>
  </w:style>
  <w:style w:type="character" w:styleId="Kpr">
    <w:name w:val="Hyperlink"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onMetni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AklamaBavurusu">
    <w:name w:val="annotation reference"/>
    <w:semiHidden/>
    <w:rsid w:val="009D6937"/>
    <w:rPr>
      <w:sz w:val="16"/>
      <w:szCs w:val="16"/>
    </w:rPr>
  </w:style>
  <w:style w:type="paragraph" w:styleId="AklamaMetni">
    <w:name w:val="annotation text"/>
    <w:basedOn w:val="Normal"/>
    <w:semiHidden/>
    <w:rsid w:val="009D6937"/>
  </w:style>
  <w:style w:type="paragraph" w:styleId="AklamaKonusu">
    <w:name w:val="annotation subject"/>
    <w:basedOn w:val="AklamaMetni"/>
    <w:next w:val="AklamaMetni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oKlavuzu">
    <w:name w:val="Table Grid"/>
    <w:basedOn w:val="NormalTablo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nuBalChar">
    <w:name w:val="Konu Başlığı Char"/>
    <w:basedOn w:val="VarsaylanParagrafYazTipi"/>
    <w:link w:val="KonuBal"/>
    <w:rsid w:val="00461F51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93\Download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C:\Users\10493\Downloads\iteration_plan_tpl.dot</Template>
  <TotalTime>10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Baran Özden</dc:creator>
  <cp:keywords/>
  <dc:description/>
  <cp:lastModifiedBy>İpek Çobanoğlu</cp:lastModifiedBy>
  <cp:revision>5</cp:revision>
  <cp:lastPrinted>1899-12-31T22:03:04Z</cp:lastPrinted>
  <dcterms:created xsi:type="dcterms:W3CDTF">2023-11-11T15:05:00Z</dcterms:created>
  <dcterms:modified xsi:type="dcterms:W3CDTF">2023-11-30T18:30:00Z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16ac9d65-3472-455b-9fe8-e8abcd0c48af</vt:lpwstr>
  </property>
</Properties>
</file>