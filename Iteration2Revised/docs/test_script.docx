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E303EF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C2DDA" w:rsidRDefault="007C076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All Task Options Entered Will Be Shown True and Adequacy by The System</w:t>
            </w:r>
          </w:p>
        </w:tc>
      </w:tr>
      <w:tr w:rsidR="00A30AD6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C2DDA" w:rsidRDefault="00627A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E303EF" w:rsidTr="00627AD0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C2DDA" w:rsidRDefault="00627AD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The user will be able to decide all the options according to their preferences while creating new task.</w:t>
            </w:r>
          </w:p>
        </w:tc>
      </w:tr>
      <w:tr w:rsidR="00E303EF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C2DDA" w:rsidRDefault="00627AD0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Pre-Conditions</w:t>
            </w:r>
          </w:p>
        </w:tc>
      </w:tr>
      <w:tr w:rsidR="00627AD0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27AD0" w:rsidRDefault="00627AD0" w:rsidP="00627AD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27AD0" w:rsidRPr="00AC2DDA" w:rsidRDefault="00627AD0" w:rsidP="00627AD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Post-Conditions</w:t>
            </w:r>
          </w:p>
        </w:tc>
      </w:tr>
      <w:tr w:rsidR="00E303EF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 w:rsidP="00D436C6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C72B5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87050A" w:rsidRDefault="00627AD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will be filled according to preferences. (Optional fields can be left empty)</w:t>
            </w:r>
          </w:p>
        </w:tc>
        <w:tc>
          <w:tcPr>
            <w:tcW w:w="5596" w:type="dxa"/>
          </w:tcPr>
          <w:p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:rsidR="00DF1585" w:rsidRPr="007542E0" w:rsidRDefault="00D436C6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  <w:tr w:rsidR="00627AD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27AD0" w:rsidRDefault="00627AD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627AD0" w:rsidRDefault="00755EF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z w:val="24"/>
              </w:rPr>
              <w:t xml:space="preserve"> </w:t>
            </w:r>
            <w:r w:rsidR="00AC2DDA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:rsidR="00627AD0" w:rsidRDefault="00AC2D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task.</w:t>
            </w:r>
          </w:p>
        </w:tc>
        <w:tc>
          <w:tcPr>
            <w:tcW w:w="714" w:type="dxa"/>
          </w:tcPr>
          <w:p w:rsidR="00627AD0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627AD0" w:rsidRDefault="00627AD0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1924"/>
        <w:gridCol w:w="2152"/>
        <w:gridCol w:w="2152"/>
        <w:gridCol w:w="2152"/>
        <w:gridCol w:w="2152"/>
      </w:tblGrid>
      <w:tr w:rsidR="00780A9A" w:rsidRPr="003F7E88" w:rsidTr="00D6061E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:rsidTr="00D77EC2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6061E" w:rsidTr="00D77EC2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Type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Priority Level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Medium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Recurrence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weekly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Name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test-name1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test-name2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Start Date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End Date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29.12.2023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Detailed Info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Place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Attachment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1.</w:t>
            </w:r>
            <w:r w:rsidR="00755EFA">
              <w:t>pdf</w:t>
            </w:r>
          </w:p>
        </w:tc>
        <w:tc>
          <w:tcPr>
            <w:tcW w:w="2152" w:type="dxa"/>
          </w:tcPr>
          <w:p w:rsidR="00D6061E" w:rsidRPr="00D77EC2" w:rsidRDefault="00D6061E" w:rsidP="00D6061E">
            <w:pPr>
              <w:pStyle w:val="bp"/>
              <w:spacing w:before="0" w:after="0"/>
              <w:rPr>
                <w:color w:val="FF0000"/>
              </w:rPr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  <w:tr w:rsidR="00D6061E" w:rsidTr="00D77EC2">
        <w:tc>
          <w:tcPr>
            <w:tcW w:w="2418" w:type="dxa"/>
            <w:shd w:val="clear" w:color="auto" w:fill="E0E0E0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Reminder</w:t>
            </w:r>
          </w:p>
        </w:tc>
        <w:tc>
          <w:tcPr>
            <w:tcW w:w="1924" w:type="dxa"/>
          </w:tcPr>
          <w:p w:rsidR="00D6061E" w:rsidRPr="00D77EC2" w:rsidRDefault="00D6061E" w:rsidP="00D6061E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2" w:type="dxa"/>
          </w:tcPr>
          <w:p w:rsidR="00D6061E" w:rsidRPr="00D77EC2" w:rsidRDefault="00C72B5B" w:rsidP="00D6061E">
            <w:pPr>
              <w:pStyle w:val="bp"/>
              <w:spacing w:before="0" w:after="0"/>
            </w:pPr>
            <w:r>
              <w:t>30</w:t>
            </w:r>
            <w:r w:rsidR="00D6061E" w:rsidRPr="00D77EC2">
              <w:t xml:space="preserve"> mins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:rsidR="00D6061E" w:rsidRDefault="00D6061E" w:rsidP="00D6061E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</w:p>
    <w:p w:rsidR="00AC2DDA" w:rsidRDefault="00AC2DDA" w:rsidP="00780A9A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Must Task Fields Not Entered by The User, System Will Be Able to Create Exception</w:t>
            </w:r>
          </w:p>
        </w:tc>
      </w:tr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AC2DDA" w:rsidRDefault="00AC2DD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C2DDA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create exception if the user doesn’t fill all the necessary options to finish creating task.</w:t>
            </w:r>
          </w:p>
        </w:tc>
      </w:tr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C2DDA" w:rsidRPr="007542E0" w:rsidRDefault="00C72B5B" w:rsidP="00D6061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that are must left empty and in the Test Data Table they are emphasize with writing “</w:t>
            </w:r>
            <w:r w:rsidRPr="00C72B5B">
              <w:rPr>
                <w:sz w:val="24"/>
                <w:szCs w:val="24"/>
                <w:highlight w:val="yellow"/>
              </w:rPr>
              <w:t>EMPTY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AC2DD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C2DDA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All three attempt</w:t>
            </w:r>
            <w:r w:rsidR="00C72B5B"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 w:rsidR="00C72B5B"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C2DD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C2DDA" w:rsidRDefault="00AC2DD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C2DDA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C2DDA" w:rsidRPr="0059529F" w:rsidRDefault="00AC2DDA" w:rsidP="0059529F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 and there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Fields will be filled according to preferences</w:t>
            </w:r>
            <w:r w:rsidR="005B56F9">
              <w:rPr>
                <w:sz w:val="24"/>
              </w:rPr>
              <w:t xml:space="preserve"> except one of the non-optional field.</w:t>
            </w:r>
          </w:p>
        </w:tc>
        <w:tc>
          <w:tcPr>
            <w:tcW w:w="5596" w:type="dxa"/>
          </w:tcPr>
          <w:p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C2DDA" w:rsidRPr="0059529F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  <w:highlight w:val="yellow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AC2DDA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:rsidR="00AC2DD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</w:t>
            </w:r>
            <w:r w:rsidR="005B56F9">
              <w:rPr>
                <w:sz w:val="24"/>
              </w:rPr>
              <w:t>on’t</w:t>
            </w:r>
            <w:r>
              <w:rPr>
                <w:sz w:val="24"/>
              </w:rPr>
              <w:t xml:space="preserve"> save the preferences and </w:t>
            </w:r>
            <w:r w:rsidR="005B56F9">
              <w:rPr>
                <w:sz w:val="24"/>
              </w:rPr>
              <w:t>create an exception.</w:t>
            </w:r>
          </w:p>
        </w:tc>
        <w:tc>
          <w:tcPr>
            <w:tcW w:w="714" w:type="dxa"/>
          </w:tcPr>
          <w:p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C2DDA" w:rsidRDefault="00AC2DDA" w:rsidP="00D6061E">
            <w:pPr>
              <w:pStyle w:val="RowHeadings"/>
              <w:spacing w:before="80" w:after="80"/>
            </w:pPr>
          </w:p>
        </w:tc>
      </w:tr>
      <w:tr w:rsidR="005B56F9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B56F9" w:rsidRDefault="005B56F9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B56F9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Different non-optional field will be left empty.</w:t>
            </w:r>
          </w:p>
        </w:tc>
        <w:tc>
          <w:tcPr>
            <w:tcW w:w="5596" w:type="dxa"/>
          </w:tcPr>
          <w:p w:rsidR="005B56F9" w:rsidRDefault="005B56F9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</w:tcPr>
          <w:p w:rsidR="005B56F9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5B56F9" w:rsidRDefault="005B56F9" w:rsidP="00D6061E">
            <w:pPr>
              <w:pStyle w:val="RowHeadings"/>
              <w:spacing w:before="80" w:after="80"/>
            </w:pPr>
          </w:p>
        </w:tc>
      </w:tr>
    </w:tbl>
    <w:p w:rsidR="00AC2DDA" w:rsidRDefault="00AC2DDA" w:rsidP="00AC2DDA">
      <w:pPr>
        <w:pStyle w:val="bp"/>
        <w:spacing w:before="0" w:after="0"/>
        <w:sectPr w:rsidR="00AC2DDA" w:rsidSect="00AC2DDA">
          <w:headerReference w:type="default" r:id="rId11"/>
          <w:footerReference w:type="even" r:id="rId12"/>
          <w:footerReference w:type="default" r:id="rId13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C2DDA" w:rsidRDefault="00AC2DDA" w:rsidP="00AC2DD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C2DDA" w:rsidRPr="003F7E88" w:rsidTr="00D77EC2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C2DDA" w:rsidRPr="003F7E88" w:rsidTr="007542E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4E420D" w:rsidRDefault="00AC2DD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77EC2" w:rsidTr="007542E0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Priority Level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medium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Recurrence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weekly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Start Date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10</w:t>
            </w:r>
            <w:r w:rsidRPr="00D77EC2">
              <w:t>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End Date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15</w:t>
            </w:r>
            <w:r w:rsidRPr="00D77EC2">
              <w:t>.12.2023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Place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2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Attachment</w:t>
            </w:r>
          </w:p>
        </w:tc>
        <w:tc>
          <w:tcPr>
            <w:tcW w:w="1916" w:type="dxa"/>
          </w:tcPr>
          <w:p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  <w:tr w:rsidR="00D77EC2" w:rsidTr="007542E0">
        <w:tc>
          <w:tcPr>
            <w:tcW w:w="2422" w:type="dxa"/>
            <w:shd w:val="clear" w:color="auto" w:fill="E0E0E0"/>
          </w:tcPr>
          <w:p w:rsidR="00D77EC2" w:rsidRPr="007542E0" w:rsidRDefault="00D77EC2" w:rsidP="00D77EC2">
            <w:pPr>
              <w:pStyle w:val="bp"/>
              <w:spacing w:before="0" w:after="0"/>
            </w:pPr>
            <w:r w:rsidRPr="007542E0">
              <w:t>Reminder</w:t>
            </w:r>
          </w:p>
        </w:tc>
        <w:tc>
          <w:tcPr>
            <w:tcW w:w="1916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30</w:t>
            </w:r>
            <w:r w:rsidRPr="00D77EC2">
              <w:t xml:space="preserve"> mins</w:t>
            </w:r>
          </w:p>
        </w:tc>
        <w:tc>
          <w:tcPr>
            <w:tcW w:w="2153" w:type="dxa"/>
          </w:tcPr>
          <w:p w:rsidR="00D77EC2" w:rsidRPr="00D77EC2" w:rsidRDefault="00D77EC2" w:rsidP="00D77EC2">
            <w:pPr>
              <w:pStyle w:val="bp"/>
              <w:spacing w:before="0" w:after="0"/>
            </w:pPr>
            <w:r>
              <w:t>1 day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77EC2" w:rsidRDefault="00D77EC2" w:rsidP="00D77EC2">
            <w:pPr>
              <w:pStyle w:val="bp"/>
              <w:spacing w:before="0" w:after="0"/>
            </w:pPr>
          </w:p>
        </w:tc>
      </w:tr>
    </w:tbl>
    <w:p w:rsidR="00AC2DDA" w:rsidRDefault="00AC2DDA" w:rsidP="00AC2DDA">
      <w:pPr>
        <w:pStyle w:val="bp"/>
        <w:spacing w:before="0" w:after="0"/>
      </w:pPr>
    </w:p>
    <w:p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62"/>
        <w:gridCol w:w="2807"/>
        <w:gridCol w:w="2785"/>
        <w:gridCol w:w="5596"/>
        <w:gridCol w:w="714"/>
        <w:gridCol w:w="714"/>
      </w:tblGrid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Character Limits Exceed by The User System Will Be Able to Create Exception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949B8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ensure that the user can’t exceed task name (64 char.) and Detailed Info (128 char.) areas limits.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7542E0" w:rsidRDefault="007542E0" w:rsidP="00D6061E">
            <w:pPr>
              <w:pStyle w:val="bp"/>
              <w:rPr>
                <w:bCs/>
                <w:sz w:val="24"/>
              </w:rPr>
            </w:pPr>
            <w:r w:rsidRPr="007542E0">
              <w:rPr>
                <w:bCs/>
                <w:sz w:val="24"/>
              </w:rPr>
              <w:t>In first test task type data was 65 character and in second test detailed info character input was 129 character.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949B8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Both attempt</w:t>
            </w:r>
            <w:r w:rsidR="00755EFA">
              <w:rPr>
                <w:bCs/>
                <w:color w:val="00B050"/>
                <w:sz w:val="24"/>
              </w:rPr>
              <w:t>s</w:t>
            </w:r>
            <w:r w:rsidR="00C72B5B">
              <w:rPr>
                <w:bCs/>
                <w:color w:val="00B050"/>
                <w:sz w:val="24"/>
              </w:rPr>
              <w:t xml:space="preserve"> are</w:t>
            </w:r>
            <w:r w:rsidRPr="007542E0">
              <w:rPr>
                <w:bCs/>
                <w:color w:val="00B050"/>
                <w:sz w:val="24"/>
              </w:rPr>
              <w:t xml:space="preserve"> passe</w:t>
            </w:r>
            <w:r w:rsidR="00755EFA">
              <w:rPr>
                <w:bCs/>
                <w:color w:val="00B050"/>
                <w:sz w:val="24"/>
              </w:rPr>
              <w:t>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:rsidTr="005952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:rsidRPr="005B56F9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A949B8" w:rsidRPr="0059529F" w:rsidRDefault="00A949B8" w:rsidP="0059529F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949B8" w:rsidRPr="005B56F9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  <w:shd w:val="clear" w:color="auto" w:fill="auto"/>
          </w:tcPr>
          <w:p w:rsidR="00A949B8" w:rsidRPr="005B56F9" w:rsidRDefault="00A949B8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shd w:val="clear" w:color="auto" w:fill="auto"/>
          </w:tcPr>
          <w:p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A949B8" w:rsidRPr="005B56F9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A949B8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Task Name f</w:t>
            </w:r>
            <w:r w:rsidR="00A949B8" w:rsidRPr="005B56F9">
              <w:rPr>
                <w:sz w:val="24"/>
              </w:rPr>
              <w:t>ield will be filled</w:t>
            </w:r>
            <w:r w:rsidRPr="005B56F9">
              <w:rPr>
                <w:sz w:val="24"/>
              </w:rPr>
              <w:t xml:space="preserve"> with exceeding the limit.</w:t>
            </w:r>
          </w:p>
        </w:tc>
        <w:tc>
          <w:tcPr>
            <w:tcW w:w="5596" w:type="dxa"/>
            <w:shd w:val="clear" w:color="auto" w:fill="auto"/>
          </w:tcPr>
          <w:p w:rsidR="00A949B8" w:rsidRPr="005B56F9" w:rsidRDefault="005B56F9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It will be seen that field is writable.</w:t>
            </w:r>
          </w:p>
        </w:tc>
        <w:tc>
          <w:tcPr>
            <w:tcW w:w="714" w:type="dxa"/>
            <w:shd w:val="clear" w:color="auto" w:fill="auto"/>
          </w:tcPr>
          <w:p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5B56F9" w:rsidRPr="005B56F9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B56F9" w:rsidRPr="005B56F9" w:rsidRDefault="00755EFA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5B56F9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  <w:shd w:val="clear" w:color="auto" w:fill="auto"/>
          </w:tcPr>
          <w:p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The system won’t save the preferences and create an exception.</w:t>
            </w:r>
          </w:p>
        </w:tc>
        <w:tc>
          <w:tcPr>
            <w:tcW w:w="714" w:type="dxa"/>
            <w:shd w:val="clear" w:color="auto" w:fill="auto"/>
          </w:tcPr>
          <w:p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:rsidR="005B56F9" w:rsidRPr="005B56F9" w:rsidRDefault="005B56F9" w:rsidP="005B56F9">
            <w:pPr>
              <w:pStyle w:val="RowHeadings"/>
              <w:spacing w:before="80" w:after="80"/>
            </w:pPr>
          </w:p>
        </w:tc>
      </w:tr>
      <w:tr w:rsidR="005B56F9" w:rsidRPr="005B56F9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5B56F9" w:rsidRPr="005B56F9" w:rsidRDefault="005B56F9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Detailed Info field will be filled with exceedi</w:t>
            </w:r>
            <w:r w:rsidR="00E81841">
              <w:rPr>
                <w:sz w:val="24"/>
              </w:rPr>
              <w:t>0</w:t>
            </w:r>
            <w:r w:rsidRPr="005B56F9">
              <w:rPr>
                <w:sz w:val="24"/>
              </w:rPr>
              <w:t>ng the limit but not Task Name field.</w:t>
            </w:r>
          </w:p>
        </w:tc>
        <w:tc>
          <w:tcPr>
            <w:tcW w:w="5596" w:type="dxa"/>
            <w:shd w:val="clear" w:color="auto" w:fill="auto"/>
          </w:tcPr>
          <w:p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  <w:shd w:val="clear" w:color="auto" w:fill="auto"/>
          </w:tcPr>
          <w:p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:rsidR="005B56F9" w:rsidRPr="005B56F9" w:rsidRDefault="005B56F9" w:rsidP="005B56F9">
            <w:pPr>
              <w:pStyle w:val="RowHeadings"/>
              <w:spacing w:before="80" w:after="80"/>
            </w:pPr>
          </w:p>
        </w:tc>
      </w:tr>
    </w:tbl>
    <w:p w:rsidR="00A949B8" w:rsidRDefault="00A949B8" w:rsidP="00A949B8">
      <w:pPr>
        <w:pStyle w:val="bp"/>
        <w:spacing w:before="0" w:after="0"/>
        <w:sectPr w:rsidR="00A949B8" w:rsidSect="00A949B8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64"/>
        <w:gridCol w:w="2867"/>
        <w:gridCol w:w="4804"/>
        <w:gridCol w:w="1205"/>
        <w:gridCol w:w="1205"/>
        <w:gridCol w:w="1205"/>
      </w:tblGrid>
      <w:tr w:rsidR="00A949B8" w:rsidRPr="003F7E88" w:rsidTr="007542E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:rsidTr="007542E0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:rsidTr="007542E0">
        <w:trPr>
          <w:trHeight w:val="855"/>
        </w:trPr>
        <w:tc>
          <w:tcPr>
            <w:tcW w:w="1664" w:type="dxa"/>
            <w:shd w:val="clear" w:color="auto" w:fill="E0E0E0"/>
          </w:tcPr>
          <w:p w:rsidR="00A949B8" w:rsidRPr="007542E0" w:rsidRDefault="00A949B8" w:rsidP="00D6061E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2867" w:type="dxa"/>
          </w:tcPr>
          <w:p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</w:t>
            </w:r>
            <w:r w:rsidRPr="007542E0">
              <w:t>aaaaaaaaaaaaaaaaaaaaaaaaaaaaaaaaaaaaaaaaaaaaaaaaaaaaaaaa</w:t>
            </w:r>
            <w:r w:rsidRPr="007542E0">
              <w:t>a</w:t>
            </w:r>
          </w:p>
        </w:tc>
        <w:tc>
          <w:tcPr>
            <w:tcW w:w="4804" w:type="dxa"/>
          </w:tcPr>
          <w:p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  <w:tr w:rsidR="00A949B8" w:rsidTr="007542E0">
        <w:tc>
          <w:tcPr>
            <w:tcW w:w="1664" w:type="dxa"/>
            <w:shd w:val="clear" w:color="auto" w:fill="E0E0E0"/>
          </w:tcPr>
          <w:p w:rsidR="00A949B8" w:rsidRPr="007542E0" w:rsidRDefault="00A949B8" w:rsidP="00D6061E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2867" w:type="dxa"/>
          </w:tcPr>
          <w:p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4804" w:type="dxa"/>
          </w:tcPr>
          <w:p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aaaaaaaaaaaaaaaaaaaaaaaaaaaaaaaaaaaaaaaaaaaaaaaaaaaaaaaaaaaaaaaaaaaaaaaaaaaaaaaaaaaaaaaaaaaaaaaaaaaaaaaaaaaaaaaaaaaaaaaaaaaaaaaaa</w:t>
            </w: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</w:tbl>
    <w:p w:rsidR="00A949B8" w:rsidRDefault="00A949B8" w:rsidP="00A949B8">
      <w:pPr>
        <w:pStyle w:val="bp"/>
        <w:spacing w:before="0" w:after="0"/>
      </w:pPr>
    </w:p>
    <w:p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User Profile Options Entered Will Be Shown True and Adequacy by The System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 Profile</w:t>
            </w:r>
          </w:p>
        </w:tc>
      </w:tr>
      <w:tr w:rsidR="00A949B8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decide all the user information according to themselves.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All three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949B8" w:rsidRPr="0059529F" w:rsidRDefault="00A949B8" w:rsidP="0059529F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:rsidR="00A949B8" w:rsidRPr="00755EFA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</w:t>
            </w:r>
            <w:r w:rsidR="00E81841">
              <w:rPr>
                <w:sz w:val="24"/>
              </w:rPr>
              <w:t xml:space="preserve"> and </w:t>
            </w:r>
            <w:r>
              <w:rPr>
                <w:sz w:val="24"/>
              </w:rPr>
              <w:t xml:space="preserve">there </w:t>
            </w:r>
            <w:r w:rsidR="007542E0">
              <w:rPr>
                <w:sz w:val="24"/>
              </w:rPr>
              <w:t>is</w:t>
            </w:r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949B8" w:rsidRPr="00E81841" w:rsidRDefault="00E81841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User Profile f</w:t>
            </w:r>
            <w:r w:rsidR="00A949B8" w:rsidRPr="00E81841">
              <w:rPr>
                <w:sz w:val="24"/>
              </w:rPr>
              <w:t xml:space="preserve">ields will be </w:t>
            </w:r>
            <w:r w:rsidRPr="00E81841">
              <w:rPr>
                <w:sz w:val="24"/>
              </w:rPr>
              <w:t>updated</w:t>
            </w:r>
            <w:r w:rsidR="00A949B8" w:rsidRPr="00E81841">
              <w:rPr>
                <w:sz w:val="24"/>
              </w:rPr>
              <w:t xml:space="preserve"> according to preferences</w:t>
            </w:r>
            <w:r w:rsidRPr="00E81841">
              <w:rPr>
                <w:sz w:val="24"/>
              </w:rPr>
              <w:t>.</w:t>
            </w:r>
          </w:p>
        </w:tc>
        <w:tc>
          <w:tcPr>
            <w:tcW w:w="5596" w:type="dxa"/>
          </w:tcPr>
          <w:p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fields/drop-downs etc. are </w:t>
            </w:r>
            <w:r w:rsidR="00E81841">
              <w:rPr>
                <w:sz w:val="24"/>
              </w:rPr>
              <w:t>changeable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949B8" w:rsidRPr="00E81841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A949B8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:rsidR="00A949B8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</w:t>
            </w:r>
            <w:r w:rsidR="00E81841">
              <w:rPr>
                <w:sz w:val="24"/>
              </w:rPr>
              <w:t xml:space="preserve"> updated</w:t>
            </w:r>
            <w:r>
              <w:rPr>
                <w:sz w:val="24"/>
              </w:rPr>
              <w:t xml:space="preserve"> </w:t>
            </w:r>
            <w:r w:rsidR="00E81841">
              <w:rPr>
                <w:sz w:val="24"/>
              </w:rPr>
              <w:t>user profile information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949B8" w:rsidRDefault="00A949B8" w:rsidP="00D6061E">
            <w:pPr>
              <w:pStyle w:val="RowHeadings"/>
              <w:spacing w:before="80" w:after="80"/>
            </w:pPr>
          </w:p>
        </w:tc>
      </w:tr>
    </w:tbl>
    <w:p w:rsidR="00A949B8" w:rsidRDefault="00A949B8" w:rsidP="00A949B8">
      <w:pPr>
        <w:pStyle w:val="bp"/>
        <w:spacing w:before="0" w:after="0"/>
        <w:sectPr w:rsidR="00A949B8" w:rsidSect="00A949B8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2113"/>
        <w:gridCol w:w="2127"/>
        <w:gridCol w:w="1984"/>
        <w:gridCol w:w="2154"/>
        <w:gridCol w:w="2154"/>
      </w:tblGrid>
      <w:tr w:rsidR="00A949B8" w:rsidRPr="003F7E88" w:rsidTr="0059529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:rsidTr="00C72B5B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:rsidTr="00C72B5B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:rsidR="00A949B8" w:rsidRPr="007542E0" w:rsidRDefault="0059529F" w:rsidP="00D6061E">
            <w:pPr>
              <w:pStyle w:val="bp"/>
              <w:spacing w:before="0" w:after="0"/>
            </w:pPr>
            <w:r w:rsidRPr="007542E0">
              <w:t>Username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testuser</w:t>
            </w:r>
            <w:proofErr w:type="spellEnd"/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Testuser2</w:t>
            </w: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  <w:tr w:rsidR="00A949B8" w:rsidTr="00C72B5B">
        <w:tc>
          <w:tcPr>
            <w:tcW w:w="2418" w:type="dxa"/>
            <w:shd w:val="clear" w:color="auto" w:fill="E0E0E0"/>
          </w:tcPr>
          <w:p w:rsidR="00A949B8" w:rsidRPr="007542E0" w:rsidRDefault="0059529F" w:rsidP="00D6061E">
            <w:pPr>
              <w:pStyle w:val="bp"/>
              <w:spacing w:before="0" w:after="0"/>
            </w:pPr>
            <w:r w:rsidRPr="007542E0">
              <w:t>Fist Name</w:t>
            </w:r>
          </w:p>
        </w:tc>
        <w:tc>
          <w:tcPr>
            <w:tcW w:w="2113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Baran</w:t>
            </w:r>
          </w:p>
        </w:tc>
        <w:tc>
          <w:tcPr>
            <w:tcW w:w="2127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baran</w:t>
            </w:r>
            <w:proofErr w:type="spellEnd"/>
          </w:p>
        </w:tc>
        <w:tc>
          <w:tcPr>
            <w:tcW w:w="1984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Batuhan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  <w:tr w:rsidR="00A949B8" w:rsidTr="00C72B5B">
        <w:tc>
          <w:tcPr>
            <w:tcW w:w="2418" w:type="dxa"/>
            <w:shd w:val="clear" w:color="auto" w:fill="E0E0E0"/>
          </w:tcPr>
          <w:p w:rsidR="00A949B8" w:rsidRPr="007542E0" w:rsidRDefault="0059529F" w:rsidP="00D6061E">
            <w:pPr>
              <w:pStyle w:val="bp"/>
              <w:spacing w:before="0" w:after="0"/>
            </w:pPr>
            <w:r w:rsidRPr="007542E0">
              <w:t>Last Name</w:t>
            </w:r>
          </w:p>
        </w:tc>
        <w:tc>
          <w:tcPr>
            <w:tcW w:w="2113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2127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özden</w:t>
            </w:r>
            <w:proofErr w:type="spellEnd"/>
          </w:p>
        </w:tc>
        <w:tc>
          <w:tcPr>
            <w:tcW w:w="1984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proofErr w:type="spellStart"/>
            <w:r w:rsidRPr="00C72B5B">
              <w:t>Şenyüzlü</w:t>
            </w:r>
            <w:proofErr w:type="spellEnd"/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  <w:tr w:rsidR="00755EFA" w:rsidTr="00C72B5B">
        <w:tc>
          <w:tcPr>
            <w:tcW w:w="2418" w:type="dxa"/>
            <w:shd w:val="clear" w:color="auto" w:fill="E0E0E0"/>
          </w:tcPr>
          <w:p w:rsidR="00755EFA" w:rsidRPr="007542E0" w:rsidRDefault="00755EFA" w:rsidP="00755EFA">
            <w:pPr>
              <w:pStyle w:val="bp"/>
              <w:spacing w:before="0" w:after="0"/>
            </w:pPr>
            <w:r w:rsidRPr="007542E0">
              <w:t>Country</w:t>
            </w:r>
          </w:p>
        </w:tc>
        <w:tc>
          <w:tcPr>
            <w:tcW w:w="2113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27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1984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</w:tr>
      <w:tr w:rsidR="00755EFA" w:rsidTr="00C72B5B">
        <w:tc>
          <w:tcPr>
            <w:tcW w:w="2418" w:type="dxa"/>
            <w:shd w:val="clear" w:color="auto" w:fill="E0E0E0"/>
          </w:tcPr>
          <w:p w:rsidR="00755EFA" w:rsidRPr="007542E0" w:rsidRDefault="00755EFA" w:rsidP="00755EFA">
            <w:pPr>
              <w:pStyle w:val="bp"/>
              <w:spacing w:before="0" w:after="0"/>
            </w:pPr>
            <w:r w:rsidRPr="007542E0">
              <w:t>City</w:t>
            </w:r>
          </w:p>
        </w:tc>
        <w:tc>
          <w:tcPr>
            <w:tcW w:w="2113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27" w:type="dxa"/>
          </w:tcPr>
          <w:p w:rsidR="00755EFA" w:rsidRPr="00C72B5B" w:rsidRDefault="00755EFA" w:rsidP="00755EFA">
            <w:pPr>
              <w:pStyle w:val="Header"/>
            </w:pPr>
            <w:r w:rsidRPr="00C72B5B">
              <w:t>Ankara</w:t>
            </w:r>
          </w:p>
        </w:tc>
        <w:tc>
          <w:tcPr>
            <w:tcW w:w="1984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</w:tr>
      <w:tr w:rsidR="00A949B8" w:rsidTr="00C72B5B">
        <w:tc>
          <w:tcPr>
            <w:tcW w:w="2418" w:type="dxa"/>
            <w:shd w:val="clear" w:color="auto" w:fill="E0E0E0"/>
          </w:tcPr>
          <w:p w:rsidR="00A949B8" w:rsidRPr="007542E0" w:rsidRDefault="0059529F" w:rsidP="00D6061E">
            <w:pPr>
              <w:pStyle w:val="bp"/>
              <w:spacing w:before="0" w:after="0"/>
            </w:pPr>
            <w:r w:rsidRPr="007542E0">
              <w:t>Interest</w:t>
            </w:r>
          </w:p>
        </w:tc>
        <w:tc>
          <w:tcPr>
            <w:tcW w:w="2113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Music</w:t>
            </w:r>
          </w:p>
        </w:tc>
        <w:tc>
          <w:tcPr>
            <w:tcW w:w="2127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Movies</w:t>
            </w:r>
          </w:p>
        </w:tc>
        <w:tc>
          <w:tcPr>
            <w:tcW w:w="1984" w:type="dxa"/>
          </w:tcPr>
          <w:p w:rsidR="00A949B8" w:rsidRPr="00C72B5B" w:rsidRDefault="00755EFA" w:rsidP="00D6061E">
            <w:pPr>
              <w:pStyle w:val="bp"/>
              <w:spacing w:before="0" w:after="0"/>
            </w:pPr>
            <w:r w:rsidRPr="00C72B5B">
              <w:t>None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A949B8" w:rsidRDefault="00A949B8" w:rsidP="00D6061E">
            <w:pPr>
              <w:pStyle w:val="bp"/>
              <w:spacing w:before="0" w:after="0"/>
            </w:pPr>
          </w:p>
        </w:tc>
      </w:tr>
      <w:tr w:rsidR="00755EFA" w:rsidTr="00C72B5B">
        <w:tc>
          <w:tcPr>
            <w:tcW w:w="2418" w:type="dxa"/>
            <w:shd w:val="clear" w:color="auto" w:fill="E0E0E0"/>
          </w:tcPr>
          <w:p w:rsidR="00755EFA" w:rsidRPr="007542E0" w:rsidRDefault="00755EFA" w:rsidP="00755EFA">
            <w:pPr>
              <w:pStyle w:val="bp"/>
              <w:spacing w:before="0" w:after="0"/>
            </w:pPr>
            <w:r w:rsidRPr="007542E0">
              <w:t>Birth Date</w:t>
            </w:r>
          </w:p>
        </w:tc>
        <w:tc>
          <w:tcPr>
            <w:tcW w:w="2113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1998-09-02</w:t>
            </w:r>
          </w:p>
        </w:tc>
        <w:tc>
          <w:tcPr>
            <w:tcW w:w="2127" w:type="dxa"/>
          </w:tcPr>
          <w:p w:rsidR="00755EFA" w:rsidRPr="00C72B5B" w:rsidRDefault="00755EFA" w:rsidP="00755EFA">
            <w:r w:rsidRPr="00C72B5B">
              <w:t>1998-09-02</w:t>
            </w:r>
          </w:p>
        </w:tc>
        <w:tc>
          <w:tcPr>
            <w:tcW w:w="1984" w:type="dxa"/>
          </w:tcPr>
          <w:p w:rsidR="00755EFA" w:rsidRPr="00C72B5B" w:rsidRDefault="00755EFA" w:rsidP="00755EFA">
            <w:r w:rsidRPr="00C72B5B">
              <w:t>1998-09-02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</w:tr>
      <w:tr w:rsidR="00755EFA" w:rsidTr="00C72B5B">
        <w:tc>
          <w:tcPr>
            <w:tcW w:w="2418" w:type="dxa"/>
            <w:shd w:val="clear" w:color="auto" w:fill="E0E0E0"/>
          </w:tcPr>
          <w:p w:rsidR="00755EFA" w:rsidRPr="007542E0" w:rsidRDefault="00755EFA" w:rsidP="00755EFA">
            <w:pPr>
              <w:pStyle w:val="bp"/>
              <w:spacing w:before="0" w:after="0"/>
            </w:pPr>
            <w:r w:rsidRPr="007542E0">
              <w:t>Biography</w:t>
            </w:r>
          </w:p>
        </w:tc>
        <w:tc>
          <w:tcPr>
            <w:tcW w:w="2113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blebleble</w:t>
            </w:r>
            <w:proofErr w:type="spellEnd"/>
          </w:p>
        </w:tc>
        <w:tc>
          <w:tcPr>
            <w:tcW w:w="2127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 xml:space="preserve">Developer </w:t>
            </w:r>
            <w:proofErr w:type="spellStart"/>
            <w:r w:rsidRPr="00C72B5B">
              <w:t>bl</w:t>
            </w:r>
            <w:r w:rsidRPr="00C72B5B">
              <w:t>ablabla</w:t>
            </w:r>
            <w:proofErr w:type="spellEnd"/>
          </w:p>
        </w:tc>
        <w:tc>
          <w:tcPr>
            <w:tcW w:w="1984" w:type="dxa"/>
          </w:tcPr>
          <w:p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</w:tr>
      <w:tr w:rsidR="00755EFA" w:rsidTr="00C72B5B">
        <w:tc>
          <w:tcPr>
            <w:tcW w:w="2418" w:type="dxa"/>
            <w:shd w:val="clear" w:color="auto" w:fill="E0E0E0"/>
          </w:tcPr>
          <w:p w:rsidR="00755EFA" w:rsidRPr="007542E0" w:rsidRDefault="00755EFA" w:rsidP="00755EFA">
            <w:pPr>
              <w:pStyle w:val="bp"/>
              <w:spacing w:before="0" w:after="0"/>
            </w:pPr>
            <w:r w:rsidRPr="007542E0">
              <w:t>Profile Picture</w:t>
            </w:r>
          </w:p>
        </w:tc>
        <w:tc>
          <w:tcPr>
            <w:tcW w:w="2113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27" w:type="dxa"/>
          </w:tcPr>
          <w:p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1984" w:type="dxa"/>
          </w:tcPr>
          <w:p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:rsidR="00755EFA" w:rsidRDefault="00755EFA" w:rsidP="00755EFA">
            <w:pPr>
              <w:pStyle w:val="bp"/>
              <w:spacing w:before="0" w:after="0"/>
            </w:pPr>
          </w:p>
        </w:tc>
      </w:tr>
    </w:tbl>
    <w:p w:rsidR="00A949B8" w:rsidRDefault="00A949B8" w:rsidP="00A949B8">
      <w:pPr>
        <w:pStyle w:val="bp"/>
        <w:spacing w:before="0" w:after="0"/>
      </w:pPr>
    </w:p>
    <w:p w:rsidR="00A949B8" w:rsidRDefault="00A949B8" w:rsidP="00374830">
      <w:pPr>
        <w:pStyle w:val="bp"/>
        <w:spacing w:before="0" w:after="0"/>
      </w:pPr>
      <w:r>
        <w:br w:type="page"/>
      </w:r>
    </w:p>
    <w:p w:rsidR="00A949B8" w:rsidRDefault="00A949B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Updated Task Options Will Be Shown True and Adequacy by The System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Task</w:t>
            </w:r>
          </w:p>
        </w:tc>
      </w:tr>
      <w:tr w:rsidR="00A949B8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update all the options according to their preferences.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949B8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Changed fields are colored blue in the field of Test Data Table according to existing data (1</w:t>
            </w:r>
            <w:r w:rsidRPr="00D436C6">
              <w:rPr>
                <w:bCs/>
                <w:sz w:val="24"/>
                <w:vertAlign w:val="superscript"/>
              </w:rPr>
              <w:t>st</w:t>
            </w:r>
            <w:r w:rsidRPr="00D436C6">
              <w:rPr>
                <w:bCs/>
                <w:sz w:val="24"/>
              </w:rPr>
              <w:t xml:space="preserve"> column)</w:t>
            </w:r>
          </w:p>
        </w:tc>
      </w:tr>
      <w:tr w:rsidR="00A949B8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1841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and filled fields are investigated.</w:t>
            </w:r>
          </w:p>
        </w:tc>
        <w:tc>
          <w:tcPr>
            <w:tcW w:w="5596" w:type="dxa"/>
          </w:tcPr>
          <w:p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the fields are given by the system, all prefilled information </w:t>
            </w:r>
            <w:proofErr w:type="gramStart"/>
            <w:r>
              <w:rPr>
                <w:sz w:val="24"/>
              </w:rPr>
              <w:t>are</w:t>
            </w:r>
            <w:proofErr w:type="gramEnd"/>
            <w:r>
              <w:rPr>
                <w:sz w:val="24"/>
              </w:rPr>
              <w:t xml:space="preserve"> written and there are no missing info.</w:t>
            </w:r>
          </w:p>
        </w:tc>
        <w:tc>
          <w:tcPr>
            <w:tcW w:w="714" w:type="dxa"/>
          </w:tcPr>
          <w:p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Fields will be updated according to preferences. (Preferred fields can be updated and others will be left same)</w:t>
            </w:r>
          </w:p>
        </w:tc>
        <w:tc>
          <w:tcPr>
            <w:tcW w:w="5596" w:type="dxa"/>
          </w:tcPr>
          <w:p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changeable.</w:t>
            </w:r>
          </w:p>
        </w:tc>
        <w:tc>
          <w:tcPr>
            <w:tcW w:w="714" w:type="dxa"/>
          </w:tcPr>
          <w:p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E81841" w:rsidRPr="00E81841" w:rsidRDefault="00755EFA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E81841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:rsidR="00E81841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updated task.</w:t>
            </w:r>
          </w:p>
        </w:tc>
        <w:tc>
          <w:tcPr>
            <w:tcW w:w="714" w:type="dxa"/>
          </w:tcPr>
          <w:p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E81841" w:rsidRDefault="00E81841" w:rsidP="00E81841">
            <w:pPr>
              <w:pStyle w:val="RowHeadings"/>
              <w:spacing w:before="80" w:after="80"/>
            </w:pPr>
          </w:p>
        </w:tc>
      </w:tr>
    </w:tbl>
    <w:p w:rsidR="00A949B8" w:rsidRDefault="00A949B8" w:rsidP="00A949B8">
      <w:pPr>
        <w:pStyle w:val="bp"/>
        <w:spacing w:before="0" w:after="0"/>
        <w:sectPr w:rsidR="00A949B8" w:rsidSect="00A949B8">
          <w:headerReference w:type="default" r:id="rId20"/>
          <w:footerReference w:type="even" r:id="rId21"/>
          <w:footerReference w:type="default" r:id="rId2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77"/>
        <w:gridCol w:w="1914"/>
        <w:gridCol w:w="2122"/>
        <w:gridCol w:w="2783"/>
        <w:gridCol w:w="1927"/>
        <w:gridCol w:w="1927"/>
      </w:tblGrid>
      <w:tr w:rsidR="00A949B8" w:rsidRPr="003F7E88" w:rsidTr="00D436C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  <w:r w:rsidR="00D436C6">
              <w:rPr>
                <w:b/>
              </w:rPr>
              <w:t>(</w:t>
            </w:r>
            <w:proofErr w:type="spellStart"/>
            <w:r w:rsidR="00D436C6">
              <w:rPr>
                <w:b/>
              </w:rPr>
              <w:t>exsisting</w:t>
            </w:r>
            <w:proofErr w:type="spellEnd"/>
            <w:r w:rsidR="00D436C6">
              <w:rPr>
                <w:b/>
              </w:rPr>
              <w:t>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436C6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Priority Level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medium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Recurrence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weekly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Name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test-name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Start Date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End Date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15.12.2023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Detailed Info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proofErr w:type="spellStart"/>
            <w:r w:rsidRPr="00D77EC2">
              <w:t>asdfghjklizxcvbnm</w:t>
            </w:r>
            <w:proofErr w:type="spellEnd"/>
          </w:p>
        </w:tc>
        <w:tc>
          <w:tcPr>
            <w:tcW w:w="2153" w:type="dxa"/>
          </w:tcPr>
          <w:p w:rsidR="00D436C6" w:rsidRPr="00D436C6" w:rsidRDefault="00D436C6" w:rsidP="00D436C6">
            <w:pPr>
              <w:pStyle w:val="bp"/>
              <w:spacing w:before="0" w:after="0"/>
              <w:rPr>
                <w:color w:val="0070C0"/>
              </w:rPr>
            </w:pPr>
            <w:proofErr w:type="spellStart"/>
            <w:r w:rsidRPr="00D436C6">
              <w:rPr>
                <w:color w:val="0070C0"/>
              </w:rPr>
              <w:t>asdfghjklizxcvbnm</w:t>
            </w:r>
            <w:r w:rsidRPr="00D436C6">
              <w:rPr>
                <w:color w:val="0070C0"/>
              </w:rPr>
              <w:t>asdasdasd</w:t>
            </w:r>
            <w:proofErr w:type="spellEnd"/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Place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DSB2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Attachment</w:t>
            </w:r>
          </w:p>
        </w:tc>
        <w:tc>
          <w:tcPr>
            <w:tcW w:w="1916" w:type="dxa"/>
          </w:tcPr>
          <w:p w:rsidR="00D436C6" w:rsidRPr="00D77EC2" w:rsidRDefault="00755EFA" w:rsidP="00D436C6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:rsidR="00D436C6" w:rsidRPr="00D77EC2" w:rsidRDefault="00755EFA" w:rsidP="00D436C6">
            <w:pPr>
              <w:pStyle w:val="bp"/>
              <w:spacing w:before="0" w:after="0"/>
            </w:pPr>
            <w:r w:rsidRPr="00755EFA">
              <w:rPr>
                <w:color w:val="0070C0"/>
              </w:rPr>
              <w:t>Profile.jpg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  <w:tr w:rsidR="00D436C6" w:rsidTr="00C72B5B">
        <w:tc>
          <w:tcPr>
            <w:tcW w:w="2422" w:type="dxa"/>
            <w:shd w:val="clear" w:color="auto" w:fill="E0E0E0"/>
          </w:tcPr>
          <w:p w:rsidR="00D436C6" w:rsidRPr="00D436C6" w:rsidRDefault="00D436C6" w:rsidP="00D436C6">
            <w:pPr>
              <w:pStyle w:val="bp"/>
              <w:spacing w:before="0" w:after="0"/>
            </w:pPr>
            <w:r w:rsidRPr="00D436C6">
              <w:t>Reminder</w:t>
            </w:r>
          </w:p>
        </w:tc>
        <w:tc>
          <w:tcPr>
            <w:tcW w:w="1916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30 mins</w:t>
            </w:r>
          </w:p>
        </w:tc>
        <w:tc>
          <w:tcPr>
            <w:tcW w:w="2153" w:type="dxa"/>
          </w:tcPr>
          <w:p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:rsidR="00D436C6" w:rsidRDefault="00D436C6" w:rsidP="00D436C6">
            <w:pPr>
              <w:pStyle w:val="bp"/>
              <w:spacing w:before="0" w:after="0"/>
            </w:pPr>
          </w:p>
        </w:tc>
      </w:tr>
    </w:tbl>
    <w:p w:rsidR="00A949B8" w:rsidRDefault="00A949B8" w:rsidP="00A949B8">
      <w:pPr>
        <w:pStyle w:val="bp"/>
        <w:spacing w:before="0" w:after="0"/>
      </w:pPr>
    </w:p>
    <w:p w:rsidR="00A6035A" w:rsidRDefault="00A6035A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AC2DDA" w:rsidRDefault="00A6035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Created Task Will Be Deleted by The User</w:t>
            </w:r>
          </w:p>
        </w:tc>
      </w:tr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AC2DDA" w:rsidRDefault="00543C1C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 w:rsidR="00A6035A">
              <w:rPr>
                <w:sz w:val="24"/>
                <w:szCs w:val="24"/>
              </w:rPr>
              <w:t xml:space="preserve"> Task</w:t>
            </w:r>
          </w:p>
        </w:tc>
      </w:tr>
      <w:tr w:rsidR="00A6035A" w:rsidTr="00D6061E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The user will be able to delete the task.</w:t>
            </w:r>
          </w:p>
        </w:tc>
      </w:tr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  <w:p w:rsidR="00A6035A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Task1 which is created task is removed successfully.</w:t>
            </w:r>
          </w:p>
          <w:p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</w:tc>
      </w:tr>
      <w:tr w:rsidR="00A6035A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A6035A" w:rsidRDefault="00D436C6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436C6">
              <w:rPr>
                <w:b/>
                <w:bCs/>
                <w:color w:val="00B050"/>
                <w:sz w:val="24"/>
              </w:rPr>
              <w:t>Pass</w:t>
            </w:r>
            <w:r w:rsidR="00C72B5B">
              <w:rPr>
                <w:b/>
                <w:bCs/>
                <w:color w:val="00B050"/>
                <w:sz w:val="24"/>
              </w:rPr>
              <w:t>ed</w:t>
            </w:r>
            <w:bookmarkStart w:id="0" w:name="_GoBack"/>
            <w:bookmarkEnd w:id="0"/>
          </w:p>
        </w:tc>
      </w:tr>
      <w:tr w:rsidR="00A6035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6035A" w:rsidRDefault="00A6035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035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6035A" w:rsidRPr="00A6035A" w:rsidRDefault="00A6035A" w:rsidP="00A6035A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Find the desired task which is wanted to delete.</w:t>
            </w:r>
          </w:p>
        </w:tc>
        <w:tc>
          <w:tcPr>
            <w:tcW w:w="5596" w:type="dxa"/>
          </w:tcPr>
          <w:p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can see the desired task.</w:t>
            </w:r>
          </w:p>
        </w:tc>
        <w:tc>
          <w:tcPr>
            <w:tcW w:w="714" w:type="dxa"/>
          </w:tcPr>
          <w:p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Desired task will be deleted by the user.</w:t>
            </w:r>
          </w:p>
        </w:tc>
        <w:tc>
          <w:tcPr>
            <w:tcW w:w="5596" w:type="dxa"/>
          </w:tcPr>
          <w:p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 is not shown after deletion process has done.</w:t>
            </w:r>
          </w:p>
        </w:tc>
        <w:tc>
          <w:tcPr>
            <w:tcW w:w="714" w:type="dxa"/>
          </w:tcPr>
          <w:p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:rsidR="00A6035A" w:rsidRDefault="00A6035A" w:rsidP="00D6061E">
            <w:pPr>
              <w:pStyle w:val="RowHeadings"/>
              <w:spacing w:before="80" w:after="80"/>
            </w:pPr>
          </w:p>
        </w:tc>
      </w:tr>
    </w:tbl>
    <w:p w:rsidR="00A6035A" w:rsidRDefault="00A6035A" w:rsidP="00A6035A">
      <w:pPr>
        <w:pStyle w:val="bp"/>
        <w:spacing w:before="0" w:after="0"/>
        <w:sectPr w:rsidR="00A6035A" w:rsidSect="00A949B8">
          <w:headerReference w:type="default" r:id="rId23"/>
          <w:footerReference w:type="even" r:id="rId24"/>
          <w:footerReference w:type="default" r:id="rId2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A6035A" w:rsidRDefault="00A6035A" w:rsidP="00A6035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6035A" w:rsidRPr="003F7E88" w:rsidTr="00A6035A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6035A" w:rsidRPr="003F7E88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4E420D" w:rsidRDefault="00A6035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6035A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:rsidR="00A6035A" w:rsidRPr="004E420D" w:rsidRDefault="00A6035A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:rsidR="00A6035A" w:rsidRPr="004E420D" w:rsidRDefault="00D436C6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:rsidR="00A6035A" w:rsidRDefault="00A6035A" w:rsidP="00D6061E">
            <w:pPr>
              <w:pStyle w:val="bp"/>
              <w:spacing w:before="0" w:after="0"/>
            </w:pPr>
          </w:p>
        </w:tc>
      </w:tr>
    </w:tbl>
    <w:p w:rsidR="00A6035A" w:rsidRDefault="00A6035A" w:rsidP="00A6035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509" w:rsidRDefault="00E84509">
      <w:r>
        <w:separator/>
      </w:r>
    </w:p>
  </w:endnote>
  <w:endnote w:type="continuationSeparator" w:id="0">
    <w:p w:rsidR="00E84509" w:rsidRDefault="00E8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  <w:jc w:val="left"/>
    </w:pPr>
    <w:r>
      <w:br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61E" w:rsidRDefault="00D606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061E" w:rsidRDefault="00D606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509" w:rsidRDefault="00E84509">
      <w:r>
        <w:separator/>
      </w:r>
    </w:p>
  </w:footnote>
  <w:footnote w:type="continuationSeparator" w:id="0">
    <w:p w:rsidR="00E84509" w:rsidRDefault="00E845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061E">
      <w:tc>
        <w:tcPr>
          <w:tcW w:w="6379" w:type="dxa"/>
        </w:tcPr>
        <w:p w:rsidR="00D6061E" w:rsidRDefault="00D6061E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Test Scripts of </w:t>
          </w: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:rsidR="00D6061E" w:rsidRDefault="00D6061E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D6061E">
      <w:tc>
        <w:tcPr>
          <w:tcW w:w="6379" w:type="dxa"/>
        </w:tcPr>
        <w:p w:rsidR="00D6061E" w:rsidRDefault="00D6061E" w:rsidP="00B71A35">
          <w:proofErr w:type="spellStart"/>
          <w:r>
            <w:t>ToGather</w:t>
          </w:r>
          <w:proofErr w:type="spellEnd"/>
          <w:r>
            <w:t xml:space="preserve"> Application Tests</w:t>
          </w:r>
        </w:p>
      </w:tc>
      <w:tc>
        <w:tcPr>
          <w:tcW w:w="3179" w:type="dxa"/>
        </w:tcPr>
        <w:p w:rsidR="00D6061E" w:rsidRDefault="00D6061E" w:rsidP="00B71A35">
          <w:r>
            <w:t>Date: 25.11.2023</w:t>
          </w:r>
        </w:p>
      </w:tc>
    </w:tr>
  </w:tbl>
  <w:p w:rsidR="00D6061E" w:rsidRDefault="00D6061E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A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6E84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6A60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168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43C1C"/>
    <w:rsid w:val="00553DAD"/>
    <w:rsid w:val="005706E3"/>
    <w:rsid w:val="00576454"/>
    <w:rsid w:val="0059529F"/>
    <w:rsid w:val="005B48A6"/>
    <w:rsid w:val="005B56F9"/>
    <w:rsid w:val="005E1449"/>
    <w:rsid w:val="005E2ADA"/>
    <w:rsid w:val="005F0EB8"/>
    <w:rsid w:val="00604AE4"/>
    <w:rsid w:val="00620950"/>
    <w:rsid w:val="00627AD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42E0"/>
    <w:rsid w:val="00755EFA"/>
    <w:rsid w:val="00756932"/>
    <w:rsid w:val="007606FF"/>
    <w:rsid w:val="00772DAC"/>
    <w:rsid w:val="00780A9A"/>
    <w:rsid w:val="00796CD4"/>
    <w:rsid w:val="007C076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050A"/>
    <w:rsid w:val="008725C4"/>
    <w:rsid w:val="0089205C"/>
    <w:rsid w:val="00895710"/>
    <w:rsid w:val="008A02F5"/>
    <w:rsid w:val="008D2261"/>
    <w:rsid w:val="008E5B7B"/>
    <w:rsid w:val="008F0C91"/>
    <w:rsid w:val="00911903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5D65"/>
    <w:rsid w:val="00A11301"/>
    <w:rsid w:val="00A30AD6"/>
    <w:rsid w:val="00A37650"/>
    <w:rsid w:val="00A46037"/>
    <w:rsid w:val="00A6035A"/>
    <w:rsid w:val="00A6090E"/>
    <w:rsid w:val="00A72B6A"/>
    <w:rsid w:val="00A739C2"/>
    <w:rsid w:val="00A857E6"/>
    <w:rsid w:val="00A949B8"/>
    <w:rsid w:val="00AB1975"/>
    <w:rsid w:val="00AB1A12"/>
    <w:rsid w:val="00AC2DDA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72B5B"/>
    <w:rsid w:val="00C87E36"/>
    <w:rsid w:val="00C94212"/>
    <w:rsid w:val="00CC47D2"/>
    <w:rsid w:val="00CC74EE"/>
    <w:rsid w:val="00CD6734"/>
    <w:rsid w:val="00D010AF"/>
    <w:rsid w:val="00D24817"/>
    <w:rsid w:val="00D436C6"/>
    <w:rsid w:val="00D6061E"/>
    <w:rsid w:val="00D63FFC"/>
    <w:rsid w:val="00D664F5"/>
    <w:rsid w:val="00D71228"/>
    <w:rsid w:val="00D74923"/>
    <w:rsid w:val="00D77EC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1841"/>
    <w:rsid w:val="00E84509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BDB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E8A927"/>
  <w15:chartTrackingRefBased/>
  <w15:docId w15:val="{FF4BEE2D-444C-498B-ABE2-CBEEDDCE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HeaderChar">
    <w:name w:val="Header Char"/>
    <w:link w:val="Header"/>
    <w:rsid w:val="00AC2DDA"/>
    <w:rPr>
      <w:lang w:val="en-US" w:eastAsia="en-US"/>
    </w:rPr>
  </w:style>
  <w:style w:type="character" w:customStyle="1" w:styleId="FooterChar">
    <w:name w:val="Footer Char"/>
    <w:link w:val="Footer"/>
    <w:rsid w:val="00AC2DDA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237F3C-452F-4878-AF3C-1C5B64C4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226</TotalTime>
  <Pages>12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Administrator</dc:creator>
  <cp:keywords>Gizlilik Derecesini Seçiniz</cp:keywords>
  <dc:description/>
  <cp:lastModifiedBy>Administrator</cp:lastModifiedBy>
  <cp:revision>6</cp:revision>
  <cp:lastPrinted>2003-10-06T05:49:00Z</cp:lastPrinted>
  <dcterms:created xsi:type="dcterms:W3CDTF">2023-11-25T09:00:00Z</dcterms:created>
  <dcterms:modified xsi:type="dcterms:W3CDTF">2023-11-25T22:21:00Z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f337fec2-5f85-4ae8-8e07-b8ef6d386f7b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