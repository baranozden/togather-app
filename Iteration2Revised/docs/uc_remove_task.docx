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C9E2" w14:textId="3F453A68" w:rsidR="008866E4" w:rsidRDefault="0017366D" w:rsidP="00CF161F">
      <w:pPr>
        <w:pStyle w:val="KonuBal"/>
      </w:pPr>
      <w:proofErr w:type="spellStart"/>
      <w:r>
        <w:t>ToGather</w:t>
      </w:r>
      <w:proofErr w:type="spellEnd"/>
      <w:r>
        <w:t xml:space="preserve"> </w:t>
      </w:r>
      <w:r w:rsidR="00E96106">
        <w:br/>
        <w:t xml:space="preserve">Use-Case: </w:t>
      </w:r>
      <w:r w:rsidR="003212C6">
        <w:t>Remove</w:t>
      </w:r>
      <w:r w:rsidR="00F67C0A">
        <w:t xml:space="preserve"> Task</w:t>
      </w:r>
    </w:p>
    <w:p w14:paraId="7FD3B632" w14:textId="77777777" w:rsidR="00E96106" w:rsidRDefault="00E96106" w:rsidP="00CF161F">
      <w:pPr>
        <w:pStyle w:val="Balk1"/>
        <w:jc w:val="both"/>
      </w:pPr>
      <w:r>
        <w:t>Brief Description</w:t>
      </w:r>
    </w:p>
    <w:p w14:paraId="780186DC" w14:textId="711ADA97" w:rsidR="004F5D4D" w:rsidRPr="004621AF" w:rsidRDefault="004F5D4D" w:rsidP="00CF161F">
      <w:pPr>
        <w:pStyle w:val="Balk1"/>
        <w:numPr>
          <w:ilvl w:val="0"/>
          <w:numId w:val="0"/>
        </w:numPr>
        <w:ind w:left="720"/>
        <w:jc w:val="both"/>
        <w:rPr>
          <w:b w:val="0"/>
        </w:rPr>
      </w:pPr>
      <w:r w:rsidRPr="004621AF">
        <w:rPr>
          <w:rFonts w:ascii="Times New Roman" w:hAnsi="Times New Roman"/>
          <w:b w:val="0"/>
          <w:sz w:val="20"/>
        </w:rPr>
        <w:t xml:space="preserve">The use case describes how the users </w:t>
      </w:r>
      <w:r w:rsidR="003212C6">
        <w:rPr>
          <w:rFonts w:ascii="Times New Roman" w:hAnsi="Times New Roman"/>
          <w:b w:val="0"/>
          <w:sz w:val="20"/>
        </w:rPr>
        <w:t>remove</w:t>
      </w:r>
      <w:r w:rsidRPr="004621AF">
        <w:rPr>
          <w:rFonts w:ascii="Times New Roman" w:hAnsi="Times New Roman"/>
          <w:b w:val="0"/>
          <w:sz w:val="20"/>
        </w:rPr>
        <w:t xml:space="preserve"> a task on calendar application.</w:t>
      </w:r>
    </w:p>
    <w:p w14:paraId="6D9F98EF" w14:textId="06197F3C" w:rsidR="00E96106" w:rsidRDefault="004621AF" w:rsidP="00CF161F">
      <w:pPr>
        <w:pStyle w:val="Balk1"/>
        <w:jc w:val="both"/>
      </w:pPr>
      <w:r>
        <w:t xml:space="preserve">Primary </w:t>
      </w:r>
      <w:r w:rsidR="00E96106">
        <w:t>Actor</w:t>
      </w:r>
      <w:r>
        <w:t>s</w:t>
      </w:r>
    </w:p>
    <w:p w14:paraId="1EBB0223" w14:textId="6387F7D5" w:rsidR="00E96106" w:rsidRPr="004621AF" w:rsidRDefault="00E5196E" w:rsidP="004621AF">
      <w:pPr>
        <w:pStyle w:val="Balk1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0"/>
        </w:rPr>
      </w:pPr>
      <w:r w:rsidRPr="004621AF">
        <w:rPr>
          <w:rFonts w:ascii="Times New Roman" w:hAnsi="Times New Roman"/>
          <w:b w:val="0"/>
          <w:sz w:val="20"/>
        </w:rPr>
        <w:t>User</w:t>
      </w:r>
      <w:r w:rsidR="004621AF">
        <w:rPr>
          <w:rFonts w:ascii="Times New Roman" w:hAnsi="Times New Roman"/>
          <w:b w:val="0"/>
          <w:sz w:val="20"/>
        </w:rPr>
        <w:t xml:space="preserve"> (</w:t>
      </w:r>
      <w:r w:rsidR="004621AF" w:rsidRPr="004621AF">
        <w:rPr>
          <w:rFonts w:ascii="Times New Roman" w:hAnsi="Times New Roman"/>
          <w:b w:val="0"/>
          <w:sz w:val="20"/>
        </w:rPr>
        <w:t>Professionals or University Student</w:t>
      </w:r>
      <w:r w:rsidR="004621AF">
        <w:rPr>
          <w:rFonts w:ascii="Times New Roman" w:hAnsi="Times New Roman"/>
          <w:b w:val="0"/>
          <w:sz w:val="20"/>
        </w:rPr>
        <w:t>)</w:t>
      </w:r>
    </w:p>
    <w:p w14:paraId="074DAF31" w14:textId="77777777" w:rsidR="00E96106" w:rsidRDefault="00E96106" w:rsidP="00CF161F">
      <w:pPr>
        <w:pStyle w:val="Balk1"/>
        <w:jc w:val="both"/>
      </w:pPr>
      <w:r>
        <w:t>Preconditions</w:t>
      </w:r>
    </w:p>
    <w:p w14:paraId="4A46A04D" w14:textId="663659ED" w:rsidR="00E96106" w:rsidRDefault="00E5196E" w:rsidP="00CF161F">
      <w:pPr>
        <w:pStyle w:val="GvdeMetni"/>
        <w:jc w:val="both"/>
      </w:pPr>
      <w:r>
        <w:t xml:space="preserve">Users must have stable internet connection for the device </w:t>
      </w:r>
      <w:r w:rsidRPr="00D83928">
        <w:t>they are using</w:t>
      </w:r>
      <w:r w:rsidR="00980295" w:rsidRPr="00D83928">
        <w:t xml:space="preserve"> the application</w:t>
      </w:r>
      <w:r>
        <w:t>.</w:t>
      </w:r>
    </w:p>
    <w:p w14:paraId="128077FA" w14:textId="34234C81" w:rsidR="004F5D4D" w:rsidRDefault="004F5D4D" w:rsidP="00CF161F">
      <w:pPr>
        <w:pStyle w:val="GvdeMetni"/>
        <w:jc w:val="both"/>
      </w:pPr>
      <w:r>
        <w:t>Users must</w:t>
      </w:r>
      <w:r w:rsidR="004C53A0">
        <w:t xml:space="preserve"> be</w:t>
      </w:r>
      <w:r>
        <w:t xml:space="preserve"> Log</w:t>
      </w:r>
      <w:r w:rsidR="004C53A0">
        <w:t>ged</w:t>
      </w:r>
      <w:r>
        <w:t xml:space="preserve">-in to the </w:t>
      </w:r>
      <w:proofErr w:type="spellStart"/>
      <w:r>
        <w:t>ToGather</w:t>
      </w:r>
      <w:proofErr w:type="spellEnd"/>
      <w:r>
        <w:t xml:space="preserve"> App.</w:t>
      </w:r>
    </w:p>
    <w:p w14:paraId="658768AA" w14:textId="77777777" w:rsidR="00E96106" w:rsidRDefault="00E96106" w:rsidP="00CF161F">
      <w:pPr>
        <w:pStyle w:val="Balk1"/>
        <w:jc w:val="both"/>
      </w:pPr>
      <w:r>
        <w:t>Basic Flow of Events</w:t>
      </w:r>
      <w:r w:rsidR="00F67C0A">
        <w:t xml:space="preserve"> (Main Success Scenario)</w:t>
      </w:r>
    </w:p>
    <w:p w14:paraId="16C74077" w14:textId="09A3AB81" w:rsidR="00E5196E" w:rsidRDefault="00E5196E" w:rsidP="00CF161F">
      <w:pPr>
        <w:pStyle w:val="GvdeMetni"/>
        <w:numPr>
          <w:ilvl w:val="0"/>
          <w:numId w:val="5"/>
        </w:numPr>
        <w:jc w:val="both"/>
      </w:pPr>
      <w:r>
        <w:t xml:space="preserve">The application </w:t>
      </w:r>
      <w:r w:rsidR="00996071">
        <w:t>u</w:t>
      </w:r>
      <w:r>
        <w:t>ser interface is displayed to the User</w:t>
      </w:r>
      <w:r w:rsidR="00996071">
        <w:t>.</w:t>
      </w:r>
    </w:p>
    <w:p w14:paraId="7500CE9F" w14:textId="4889D5F0" w:rsidR="00E5196E" w:rsidRDefault="00E5196E" w:rsidP="00CF161F">
      <w:pPr>
        <w:pStyle w:val="GvdeMetni"/>
        <w:numPr>
          <w:ilvl w:val="0"/>
          <w:numId w:val="5"/>
        </w:numPr>
        <w:jc w:val="both"/>
      </w:pPr>
      <w:r>
        <w:t xml:space="preserve">User selects </w:t>
      </w:r>
      <w:r w:rsidR="005172BB">
        <w:t xml:space="preserve">the </w:t>
      </w:r>
      <w:r>
        <w:t>schedule.</w:t>
      </w:r>
    </w:p>
    <w:p w14:paraId="3B03AF36" w14:textId="1A9D42EB" w:rsidR="00E5196E" w:rsidRDefault="00E5196E" w:rsidP="00CF161F">
      <w:pPr>
        <w:pStyle w:val="GvdeMetni"/>
        <w:numPr>
          <w:ilvl w:val="0"/>
          <w:numId w:val="5"/>
        </w:numPr>
        <w:jc w:val="both"/>
      </w:pPr>
      <w:r>
        <w:t xml:space="preserve">User </w:t>
      </w:r>
      <w:r w:rsidR="003923FA">
        <w:t xml:space="preserve">find a </w:t>
      </w:r>
      <w:r w:rsidR="003212C6">
        <w:t xml:space="preserve">desired </w:t>
      </w:r>
      <w:r w:rsidR="003923FA">
        <w:t>existed task</w:t>
      </w:r>
      <w:r>
        <w:t xml:space="preserve"> to</w:t>
      </w:r>
      <w:r w:rsidR="003212C6">
        <w:t xml:space="preserve"> remove it</w:t>
      </w:r>
      <w:r>
        <w:t>.</w:t>
      </w:r>
    </w:p>
    <w:p w14:paraId="29BD2F07" w14:textId="2B500E94" w:rsidR="00511D88" w:rsidRDefault="00511D88" w:rsidP="00CF161F">
      <w:pPr>
        <w:pStyle w:val="GvdeMetni"/>
        <w:numPr>
          <w:ilvl w:val="0"/>
          <w:numId w:val="5"/>
        </w:numPr>
        <w:jc w:val="both"/>
      </w:pPr>
      <w:r>
        <w:t xml:space="preserve">User </w:t>
      </w:r>
      <w:r w:rsidR="00504FE4">
        <w:t>clicks</w:t>
      </w:r>
      <w:r>
        <w:t xml:space="preserve"> “</w:t>
      </w:r>
      <w:r w:rsidR="003212C6">
        <w:t>delete</w:t>
      </w:r>
      <w:r>
        <w:t xml:space="preserve">” </w:t>
      </w:r>
      <w:r w:rsidR="00504FE4">
        <w:t>button</w:t>
      </w:r>
      <w:r>
        <w:t>.</w:t>
      </w:r>
    </w:p>
    <w:p w14:paraId="13397402" w14:textId="2FA62677" w:rsidR="00070405" w:rsidRDefault="003212C6" w:rsidP="00CF161F">
      <w:pPr>
        <w:pStyle w:val="GvdeMetni"/>
        <w:numPr>
          <w:ilvl w:val="0"/>
          <w:numId w:val="5"/>
        </w:numPr>
        <w:jc w:val="both"/>
      </w:pPr>
      <w:r>
        <w:t xml:space="preserve">System </w:t>
      </w:r>
      <w:r w:rsidR="00070405">
        <w:t>ask</w:t>
      </w:r>
      <w:r w:rsidR="00606219">
        <w:t>s</w:t>
      </w:r>
      <w:r w:rsidR="00070405">
        <w:t xml:space="preserve"> “Are you sure?”</w:t>
      </w:r>
      <w:r w:rsidR="00606219">
        <w:t xml:space="preserve"> statement.</w:t>
      </w:r>
    </w:p>
    <w:p w14:paraId="6A1DC11D" w14:textId="6B33AC9E" w:rsidR="00070405" w:rsidRDefault="00070405" w:rsidP="00CF161F">
      <w:pPr>
        <w:pStyle w:val="GvdeMetni"/>
        <w:numPr>
          <w:ilvl w:val="0"/>
          <w:numId w:val="5"/>
        </w:numPr>
        <w:jc w:val="both"/>
      </w:pPr>
      <w:r>
        <w:t>User accepts the statement.</w:t>
      </w:r>
    </w:p>
    <w:p w14:paraId="394C0CD2" w14:textId="4000D850" w:rsidR="003212C6" w:rsidRDefault="00070405" w:rsidP="00CF161F">
      <w:pPr>
        <w:pStyle w:val="GvdeMetni"/>
        <w:numPr>
          <w:ilvl w:val="0"/>
          <w:numId w:val="5"/>
        </w:numPr>
        <w:jc w:val="both"/>
      </w:pPr>
      <w:r>
        <w:t xml:space="preserve">System </w:t>
      </w:r>
      <w:r w:rsidR="003212C6">
        <w:t>removes the requested task.</w:t>
      </w:r>
    </w:p>
    <w:p w14:paraId="3F6314DF" w14:textId="782FA37B" w:rsidR="00AD2335" w:rsidRDefault="00AD2335" w:rsidP="00CF161F">
      <w:pPr>
        <w:pStyle w:val="GvdeMetni"/>
        <w:numPr>
          <w:ilvl w:val="0"/>
          <w:numId w:val="5"/>
        </w:numPr>
        <w:jc w:val="both"/>
      </w:pPr>
      <w:bookmarkStart w:id="0" w:name="_Hlk149856854"/>
      <w:r>
        <w:t>System displays the schedule</w:t>
      </w:r>
      <w:r w:rsidR="003212C6">
        <w:t xml:space="preserve"> without removed task</w:t>
      </w:r>
      <w:r>
        <w:t>.</w:t>
      </w:r>
    </w:p>
    <w:p w14:paraId="5E91404F" w14:textId="77777777" w:rsidR="00E96106" w:rsidRDefault="00E96106" w:rsidP="00CF161F">
      <w:pPr>
        <w:pStyle w:val="GvdeMetni"/>
        <w:numPr>
          <w:ilvl w:val="0"/>
          <w:numId w:val="5"/>
        </w:numPr>
        <w:jc w:val="both"/>
      </w:pPr>
      <w:r>
        <w:t>The use case ends</w:t>
      </w:r>
      <w:r w:rsidR="00367D34">
        <w:t xml:space="preserve"> successfully</w:t>
      </w:r>
      <w:r>
        <w:t>.</w:t>
      </w:r>
    </w:p>
    <w:bookmarkEnd w:id="0"/>
    <w:p w14:paraId="055CFD6E" w14:textId="77777777" w:rsidR="00480120" w:rsidRDefault="00E96106" w:rsidP="00CF161F">
      <w:pPr>
        <w:pStyle w:val="Balk1"/>
        <w:jc w:val="both"/>
      </w:pPr>
      <w:r>
        <w:t>Alternative Flows</w:t>
      </w:r>
      <w:r w:rsidR="00F67C0A">
        <w:t xml:space="preserve"> (Extensions)</w:t>
      </w:r>
    </w:p>
    <w:p w14:paraId="5B73198F" w14:textId="77777777" w:rsidR="00480120" w:rsidRPr="004F5D4D" w:rsidRDefault="00480120" w:rsidP="00CF161F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>*a. At any time, User cancel</w:t>
      </w:r>
      <w:r w:rsidR="00305A1D">
        <w:rPr>
          <w:sz w:val="20"/>
          <w:szCs w:val="20"/>
        </w:rPr>
        <w:t>s</w:t>
      </w:r>
      <w:r w:rsidRPr="004F5D4D">
        <w:rPr>
          <w:sz w:val="20"/>
          <w:szCs w:val="20"/>
        </w:rPr>
        <w:t xml:space="preserve"> the operation</w:t>
      </w:r>
    </w:p>
    <w:p w14:paraId="69A8706B" w14:textId="77777777" w:rsidR="00480120" w:rsidRPr="004F5D4D" w:rsidRDefault="00480120" w:rsidP="00CF161F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1. User pre</w:t>
      </w:r>
      <w:r w:rsidR="00450C77" w:rsidRPr="004F5D4D">
        <w:rPr>
          <w:sz w:val="20"/>
          <w:szCs w:val="20"/>
        </w:rPr>
        <w:t>sses</w:t>
      </w:r>
      <w:r w:rsidRPr="004F5D4D">
        <w:rPr>
          <w:sz w:val="20"/>
          <w:szCs w:val="20"/>
        </w:rPr>
        <w:t xml:space="preserve"> cancel button.</w:t>
      </w:r>
    </w:p>
    <w:p w14:paraId="7DEDA12B" w14:textId="77777777" w:rsidR="00480120" w:rsidRPr="004F5D4D" w:rsidRDefault="00480120" w:rsidP="00CF161F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2. System returns to the current calendar.</w:t>
      </w:r>
    </w:p>
    <w:p w14:paraId="324E6CE4" w14:textId="77777777" w:rsidR="00CC3895" w:rsidRDefault="00CC3895" w:rsidP="008B1755">
      <w:pPr>
        <w:pStyle w:val="GvdeMetni"/>
        <w:ind w:left="0"/>
        <w:jc w:val="both"/>
      </w:pPr>
    </w:p>
    <w:p w14:paraId="02B7C219" w14:textId="77777777" w:rsidR="00E96106" w:rsidRDefault="00E96106" w:rsidP="00CF161F">
      <w:pPr>
        <w:pStyle w:val="Balk1"/>
        <w:jc w:val="both"/>
      </w:pPr>
      <w:r>
        <w:t>Post-conditions</w:t>
      </w:r>
      <w:r w:rsidR="00F67C0A">
        <w:t xml:space="preserve"> (Success Guarantee)</w:t>
      </w:r>
    </w:p>
    <w:p w14:paraId="5E9DFA1E" w14:textId="200D24D6" w:rsidR="00651B6A" w:rsidRDefault="00651B6A" w:rsidP="00CF161F">
      <w:pPr>
        <w:pStyle w:val="Balk2"/>
        <w:jc w:val="both"/>
      </w:pPr>
      <w:r>
        <w:t xml:space="preserve">Successful Task </w:t>
      </w:r>
      <w:r w:rsidR="00C977E9">
        <w:t>Removal</w:t>
      </w:r>
    </w:p>
    <w:p w14:paraId="6D914437" w14:textId="21E1842B" w:rsidR="00651B6A" w:rsidRDefault="00651B6A" w:rsidP="00CF161F">
      <w:pPr>
        <w:pStyle w:val="Balk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</w:rPr>
      </w:pPr>
      <w:r w:rsidRPr="00651B6A">
        <w:rPr>
          <w:rFonts w:ascii="Times New Roman" w:hAnsi="Times New Roman"/>
          <w:b w:val="0"/>
        </w:rPr>
        <w:t>User will see the calendar with</w:t>
      </w:r>
      <w:r w:rsidR="003212C6">
        <w:rPr>
          <w:rFonts w:ascii="Times New Roman" w:hAnsi="Times New Roman"/>
          <w:b w:val="0"/>
        </w:rPr>
        <w:t>out removed task.</w:t>
      </w:r>
    </w:p>
    <w:p w14:paraId="2BB5A6B4" w14:textId="63983A5D" w:rsidR="00487615" w:rsidRDefault="00487615" w:rsidP="003212C6">
      <w:pPr>
        <w:pStyle w:val="GvdeMetni"/>
        <w:ind w:left="0"/>
        <w:jc w:val="both"/>
      </w:pPr>
    </w:p>
    <w:p w14:paraId="6203EC55" w14:textId="4B8E5DF5" w:rsidR="003212C6" w:rsidRDefault="003212C6" w:rsidP="003212C6">
      <w:pPr>
        <w:pStyle w:val="GvdeMetni"/>
        <w:ind w:left="0"/>
        <w:jc w:val="both"/>
      </w:pPr>
    </w:p>
    <w:p w14:paraId="2FB75B1E" w14:textId="282F62F2" w:rsidR="003212C6" w:rsidRDefault="003212C6" w:rsidP="003212C6">
      <w:pPr>
        <w:pStyle w:val="GvdeMetni"/>
        <w:ind w:left="0"/>
        <w:jc w:val="both"/>
      </w:pPr>
    </w:p>
    <w:p w14:paraId="3CF3979C" w14:textId="680C1044" w:rsidR="003212C6" w:rsidRDefault="003212C6" w:rsidP="003212C6">
      <w:pPr>
        <w:pStyle w:val="GvdeMetni"/>
        <w:ind w:left="0"/>
        <w:jc w:val="both"/>
      </w:pPr>
    </w:p>
    <w:p w14:paraId="31D8DD51" w14:textId="3DEEFDF7" w:rsidR="003212C6" w:rsidRDefault="003212C6" w:rsidP="003212C6">
      <w:pPr>
        <w:pStyle w:val="GvdeMetni"/>
        <w:ind w:left="0"/>
        <w:jc w:val="both"/>
      </w:pPr>
    </w:p>
    <w:p w14:paraId="1491B45D" w14:textId="34C12023" w:rsidR="003212C6" w:rsidRDefault="003212C6" w:rsidP="003212C6">
      <w:pPr>
        <w:pStyle w:val="GvdeMetni"/>
        <w:ind w:left="0"/>
        <w:jc w:val="both"/>
      </w:pPr>
    </w:p>
    <w:p w14:paraId="6FFABC13" w14:textId="77777777" w:rsidR="003212C6" w:rsidRDefault="003212C6" w:rsidP="003212C6">
      <w:pPr>
        <w:pStyle w:val="GvdeMetni"/>
        <w:ind w:left="0"/>
        <w:jc w:val="both"/>
      </w:pPr>
    </w:p>
    <w:p w14:paraId="475310F7" w14:textId="58BEAFD1" w:rsidR="003212C6" w:rsidRDefault="003212C6" w:rsidP="003212C6">
      <w:pPr>
        <w:pStyle w:val="GvdeMetni"/>
        <w:ind w:left="0"/>
        <w:jc w:val="both"/>
      </w:pPr>
    </w:p>
    <w:p w14:paraId="266BC7D5" w14:textId="0FDE073B" w:rsidR="003212C6" w:rsidRDefault="003212C6" w:rsidP="003212C6">
      <w:pPr>
        <w:pStyle w:val="GvdeMetni"/>
        <w:ind w:left="0"/>
        <w:jc w:val="both"/>
      </w:pPr>
    </w:p>
    <w:p w14:paraId="53C81589" w14:textId="77777777" w:rsidR="003212C6" w:rsidRDefault="003212C6" w:rsidP="003212C6">
      <w:pPr>
        <w:pStyle w:val="GvdeMetni"/>
        <w:ind w:left="0"/>
        <w:jc w:val="both"/>
      </w:pPr>
    </w:p>
    <w:p w14:paraId="6DB933A7" w14:textId="77777777" w:rsidR="00487615" w:rsidRDefault="00487615" w:rsidP="00487615">
      <w:pPr>
        <w:pStyle w:val="KonuBal"/>
      </w:pPr>
      <w:r>
        <w:t>Revision Table</w:t>
      </w:r>
    </w:p>
    <w:p w14:paraId="414BD38B" w14:textId="77777777" w:rsidR="00CC3895" w:rsidRDefault="00CC3895" w:rsidP="00487615">
      <w:pPr>
        <w:pStyle w:val="KonuBal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487615" w:rsidRPr="006238C2" w14:paraId="4FF446BC" w14:textId="77777777" w:rsidTr="00925051">
        <w:tc>
          <w:tcPr>
            <w:tcW w:w="1118" w:type="dxa"/>
          </w:tcPr>
          <w:p w14:paraId="74FF8387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5256" w:type="dxa"/>
          </w:tcPr>
          <w:p w14:paraId="0965C79C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20A75F00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487615" w:rsidRPr="006238C2" w14:paraId="43366D5F" w14:textId="77777777" w:rsidTr="00925051">
        <w:tc>
          <w:tcPr>
            <w:tcW w:w="1118" w:type="dxa"/>
          </w:tcPr>
          <w:p w14:paraId="694A7BED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1.0</w:t>
            </w:r>
          </w:p>
        </w:tc>
        <w:tc>
          <w:tcPr>
            <w:tcW w:w="5256" w:type="dxa"/>
          </w:tcPr>
          <w:p w14:paraId="698126EF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First revision</w:t>
            </w:r>
          </w:p>
        </w:tc>
        <w:tc>
          <w:tcPr>
            <w:tcW w:w="2410" w:type="dxa"/>
          </w:tcPr>
          <w:p w14:paraId="1ABF97FC" w14:textId="54AE85C9" w:rsidR="00487615" w:rsidRPr="006238C2" w:rsidRDefault="003923FA" w:rsidP="00755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487615" w:rsidRPr="006238C2">
              <w:rPr>
                <w:sz w:val="20"/>
                <w:szCs w:val="20"/>
              </w:rPr>
              <w:t>/1</w:t>
            </w:r>
            <w:r w:rsidR="00C43F14" w:rsidRPr="006238C2">
              <w:rPr>
                <w:sz w:val="20"/>
                <w:szCs w:val="20"/>
              </w:rPr>
              <w:t>1</w:t>
            </w:r>
            <w:r w:rsidR="00487615" w:rsidRPr="006238C2">
              <w:rPr>
                <w:sz w:val="20"/>
                <w:szCs w:val="20"/>
              </w:rPr>
              <w:t>/2023</w:t>
            </w:r>
          </w:p>
        </w:tc>
      </w:tr>
      <w:tr w:rsidR="000D4219" w:rsidRPr="006238C2" w14:paraId="193CA79F" w14:textId="77777777" w:rsidTr="00925051">
        <w:tc>
          <w:tcPr>
            <w:tcW w:w="1118" w:type="dxa"/>
          </w:tcPr>
          <w:p w14:paraId="18A56CA8" w14:textId="2629DEF5" w:rsidR="000D4219" w:rsidRPr="000D4219" w:rsidRDefault="000D4219" w:rsidP="000D4219">
            <w:pPr>
              <w:rPr>
                <w:sz w:val="20"/>
                <w:szCs w:val="20"/>
              </w:rPr>
            </w:pPr>
            <w:r w:rsidRPr="000D4219">
              <w:rPr>
                <w:sz w:val="20"/>
                <w:szCs w:val="20"/>
              </w:rPr>
              <w:t>1.1</w:t>
            </w:r>
          </w:p>
        </w:tc>
        <w:tc>
          <w:tcPr>
            <w:tcW w:w="5256" w:type="dxa"/>
          </w:tcPr>
          <w:p w14:paraId="1D461997" w14:textId="11A11C5F" w:rsidR="000D4219" w:rsidRPr="000D4219" w:rsidRDefault="000D4219" w:rsidP="000D4219">
            <w:pPr>
              <w:rPr>
                <w:sz w:val="20"/>
                <w:szCs w:val="20"/>
              </w:rPr>
            </w:pPr>
            <w:r w:rsidRPr="000D4219">
              <w:rPr>
                <w:sz w:val="20"/>
                <w:szCs w:val="20"/>
              </w:rPr>
              <w:t xml:space="preserve">Changes applied according to </w:t>
            </w:r>
            <w:proofErr w:type="spellStart"/>
            <w:r w:rsidRPr="000D4219">
              <w:rPr>
                <w:sz w:val="20"/>
                <w:szCs w:val="20"/>
              </w:rPr>
              <w:t>To</w:t>
            </w:r>
            <w:proofErr w:type="spellEnd"/>
            <w:r w:rsidRPr="000D4219">
              <w:rPr>
                <w:sz w:val="20"/>
                <w:szCs w:val="20"/>
                <w:lang w:val="en-GB"/>
              </w:rPr>
              <w:t>Gather</w:t>
            </w:r>
            <w:r w:rsidRPr="000D4219">
              <w:rPr>
                <w:sz w:val="20"/>
                <w:szCs w:val="20"/>
              </w:rPr>
              <w:t>_</w:t>
            </w:r>
            <w:r w:rsidRPr="000D4219">
              <w:rPr>
                <w:sz w:val="20"/>
                <w:szCs w:val="20"/>
                <w:lang w:val="en-GB"/>
              </w:rPr>
              <w:t>Review document.</w:t>
            </w:r>
          </w:p>
        </w:tc>
        <w:tc>
          <w:tcPr>
            <w:tcW w:w="2410" w:type="dxa"/>
          </w:tcPr>
          <w:p w14:paraId="25506B9A" w14:textId="14934C42" w:rsidR="000D4219" w:rsidRPr="000D4219" w:rsidRDefault="000D4219" w:rsidP="000D4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Pr="000D4219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2</w:t>
            </w:r>
            <w:r w:rsidRPr="000D4219">
              <w:rPr>
                <w:sz w:val="20"/>
                <w:szCs w:val="20"/>
              </w:rPr>
              <w:t>/2023</w:t>
            </w:r>
          </w:p>
        </w:tc>
      </w:tr>
    </w:tbl>
    <w:p w14:paraId="7D422603" w14:textId="77777777" w:rsidR="00487615" w:rsidRDefault="00487615" w:rsidP="00CF161F">
      <w:pPr>
        <w:pStyle w:val="GvdeMetni"/>
        <w:jc w:val="both"/>
      </w:pPr>
    </w:p>
    <w:sectPr w:rsidR="0048761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B7320" w14:textId="77777777" w:rsidR="00F538CE" w:rsidRDefault="00F538CE">
      <w:r>
        <w:separator/>
      </w:r>
    </w:p>
  </w:endnote>
  <w:endnote w:type="continuationSeparator" w:id="0">
    <w:p w14:paraId="31F21270" w14:textId="77777777" w:rsidR="00F538CE" w:rsidRDefault="00F53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23D8C27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148B28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2B5C2B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A7BA0E8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SayfaNumaras"/>
              <w:sz w:val="20"/>
            </w:rPr>
            <w:fldChar w:fldCharType="begin"/>
          </w:r>
          <w:r>
            <w:rPr>
              <w:rStyle w:val="SayfaNumaras"/>
              <w:sz w:val="20"/>
            </w:rPr>
            <w:instrText xml:space="preserve"> PAGE </w:instrText>
          </w:r>
          <w:r>
            <w:rPr>
              <w:rStyle w:val="SayfaNumaras"/>
              <w:sz w:val="20"/>
            </w:rPr>
            <w:fldChar w:fldCharType="separate"/>
          </w:r>
          <w:r w:rsidR="006B0D38">
            <w:rPr>
              <w:rStyle w:val="SayfaNumaras"/>
              <w:noProof/>
              <w:sz w:val="20"/>
            </w:rPr>
            <w:t>1</w:t>
          </w:r>
          <w:r>
            <w:rPr>
              <w:rStyle w:val="SayfaNumaras"/>
              <w:sz w:val="20"/>
            </w:rPr>
            <w:fldChar w:fldCharType="end"/>
          </w:r>
          <w:r>
            <w:rPr>
              <w:rStyle w:val="SayfaNumaras"/>
              <w:sz w:val="20"/>
            </w:rPr>
            <w:t xml:space="preserve"> of </w:t>
          </w:r>
          <w:r w:rsidR="006F60B2" w:rsidRPr="006F60B2">
            <w:rPr>
              <w:rStyle w:val="SayfaNumaras"/>
              <w:sz w:val="20"/>
              <w:szCs w:val="20"/>
            </w:rPr>
            <w:fldChar w:fldCharType="begin"/>
          </w:r>
          <w:r w:rsidR="006F60B2" w:rsidRPr="006F60B2">
            <w:rPr>
              <w:rStyle w:val="SayfaNumaras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SayfaNumaras"/>
              <w:sz w:val="20"/>
              <w:szCs w:val="20"/>
            </w:rPr>
            <w:fldChar w:fldCharType="separate"/>
          </w:r>
          <w:r w:rsidR="006B0D38">
            <w:rPr>
              <w:rStyle w:val="SayfaNumaras"/>
              <w:noProof/>
              <w:sz w:val="20"/>
              <w:szCs w:val="20"/>
            </w:rPr>
            <w:t>1</w:t>
          </w:r>
          <w:r w:rsidR="006F60B2" w:rsidRPr="006F60B2">
            <w:rPr>
              <w:rStyle w:val="SayfaNumaras"/>
              <w:sz w:val="20"/>
              <w:szCs w:val="20"/>
            </w:rPr>
            <w:fldChar w:fldCharType="end"/>
          </w:r>
        </w:p>
      </w:tc>
    </w:tr>
  </w:tbl>
  <w:p w14:paraId="4DA9356F" w14:textId="77777777" w:rsidR="00985EE5" w:rsidRDefault="00985EE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1ACAC" w14:textId="77777777" w:rsidR="00F538CE" w:rsidRDefault="00F538CE">
      <w:r>
        <w:separator/>
      </w:r>
    </w:p>
  </w:footnote>
  <w:footnote w:type="continuationSeparator" w:id="0">
    <w:p w14:paraId="2CC3A3CB" w14:textId="77777777" w:rsidR="00F538CE" w:rsidRDefault="00F53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1FF7AD0C" w14:textId="77777777">
      <w:tc>
        <w:tcPr>
          <w:tcW w:w="6379" w:type="dxa"/>
        </w:tcPr>
        <w:p w14:paraId="38827646" w14:textId="77777777" w:rsidR="00985EE5" w:rsidRDefault="00980295">
          <w:pPr>
            <w:rPr>
              <w:sz w:val="20"/>
            </w:rPr>
          </w:pPr>
          <w:bookmarkStart w:id="1" w:name="_Hlk149757652"/>
          <w:proofErr w:type="spellStart"/>
          <w:r>
            <w:rPr>
              <w:sz w:val="20"/>
            </w:rPr>
            <w:t>ToGather</w:t>
          </w:r>
          <w:proofErr w:type="spellEnd"/>
        </w:p>
      </w:tc>
      <w:tc>
        <w:tcPr>
          <w:tcW w:w="2369" w:type="dxa"/>
        </w:tcPr>
        <w:p w14:paraId="000020D1" w14:textId="694D6C60" w:rsidR="00985EE5" w:rsidRDefault="009802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Rev: 1</w:t>
          </w:r>
          <w:r w:rsidR="00C05E2E">
            <w:rPr>
              <w:sz w:val="20"/>
            </w:rPr>
            <w:t>.</w:t>
          </w:r>
          <w:r w:rsidR="00627166">
            <w:rPr>
              <w:sz w:val="20"/>
            </w:rPr>
            <w:t>1</w:t>
          </w:r>
        </w:p>
      </w:tc>
    </w:tr>
    <w:tr w:rsidR="00985EE5" w14:paraId="6999CB92" w14:textId="77777777">
      <w:tc>
        <w:tcPr>
          <w:tcW w:w="6379" w:type="dxa"/>
        </w:tcPr>
        <w:p w14:paraId="7BB664E6" w14:textId="44CE5E44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3212C6">
            <w:rPr>
              <w:sz w:val="20"/>
            </w:rPr>
            <w:t>Remove</w:t>
          </w:r>
          <w:r w:rsidR="00F67C0A">
            <w:rPr>
              <w:sz w:val="20"/>
            </w:rPr>
            <w:t xml:space="preserve"> Task</w:t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14:paraId="1F49B462" w14:textId="76155605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Date:  </w:t>
          </w:r>
          <w:r w:rsidR="00627166">
            <w:rPr>
              <w:sz w:val="20"/>
            </w:rPr>
            <w:t>01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1</w:t>
          </w:r>
          <w:r w:rsidR="00627166">
            <w:rPr>
              <w:sz w:val="20"/>
            </w:rPr>
            <w:t>2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2023</w:t>
          </w:r>
        </w:p>
      </w:tc>
    </w:tr>
    <w:bookmarkEnd w:id="1"/>
  </w:tbl>
  <w:p w14:paraId="4C23942D" w14:textId="77777777" w:rsidR="00985EE5" w:rsidRDefault="00985EE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C0E23A2"/>
    <w:multiLevelType w:val="hybridMultilevel"/>
    <w:tmpl w:val="AA6A3774"/>
    <w:lvl w:ilvl="0" w:tplc="243C61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569024C"/>
    <w:multiLevelType w:val="hybridMultilevel"/>
    <w:tmpl w:val="99D4F422"/>
    <w:lvl w:ilvl="0" w:tplc="CD8ACEAE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1667FD"/>
    <w:multiLevelType w:val="hybridMultilevel"/>
    <w:tmpl w:val="07B2B298"/>
    <w:lvl w:ilvl="0" w:tplc="1FE02F76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5D14A3D"/>
    <w:multiLevelType w:val="hybridMultilevel"/>
    <w:tmpl w:val="7634277E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97321149">
    <w:abstractNumId w:val="0"/>
  </w:num>
  <w:num w:numId="2" w16cid:durableId="1842550983">
    <w:abstractNumId w:val="0"/>
  </w:num>
  <w:num w:numId="3" w16cid:durableId="398594496">
    <w:abstractNumId w:val="3"/>
  </w:num>
  <w:num w:numId="4" w16cid:durableId="1337878052">
    <w:abstractNumId w:val="2"/>
  </w:num>
  <w:num w:numId="5" w16cid:durableId="667173135">
    <w:abstractNumId w:val="9"/>
  </w:num>
  <w:num w:numId="6" w16cid:durableId="520166968">
    <w:abstractNumId w:val="5"/>
  </w:num>
  <w:num w:numId="7" w16cid:durableId="359209318">
    <w:abstractNumId w:val="6"/>
  </w:num>
  <w:num w:numId="8" w16cid:durableId="1811555054">
    <w:abstractNumId w:val="1"/>
  </w:num>
  <w:num w:numId="9" w16cid:durableId="778913251">
    <w:abstractNumId w:val="4"/>
  </w:num>
  <w:num w:numId="10" w16cid:durableId="1563448493">
    <w:abstractNumId w:val="10"/>
  </w:num>
  <w:num w:numId="11" w16cid:durableId="16390534">
    <w:abstractNumId w:val="7"/>
  </w:num>
  <w:num w:numId="12" w16cid:durableId="1129474153">
    <w:abstractNumId w:val="8"/>
  </w:num>
  <w:num w:numId="13" w16cid:durableId="34632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E"/>
    <w:rsid w:val="00001195"/>
    <w:rsid w:val="0000190C"/>
    <w:rsid w:val="000502AD"/>
    <w:rsid w:val="0005497B"/>
    <w:rsid w:val="00070405"/>
    <w:rsid w:val="00093904"/>
    <w:rsid w:val="00095280"/>
    <w:rsid w:val="000D4068"/>
    <w:rsid w:val="000D4219"/>
    <w:rsid w:val="000E5836"/>
    <w:rsid w:val="00115045"/>
    <w:rsid w:val="00117D43"/>
    <w:rsid w:val="0014741B"/>
    <w:rsid w:val="001578C2"/>
    <w:rsid w:val="00157ACB"/>
    <w:rsid w:val="0017366D"/>
    <w:rsid w:val="001751A2"/>
    <w:rsid w:val="00182473"/>
    <w:rsid w:val="0018688E"/>
    <w:rsid w:val="001A1EB6"/>
    <w:rsid w:val="00203DB0"/>
    <w:rsid w:val="00207C1D"/>
    <w:rsid w:val="002202C9"/>
    <w:rsid w:val="00247F20"/>
    <w:rsid w:val="002940ED"/>
    <w:rsid w:val="002C205D"/>
    <w:rsid w:val="002E26BA"/>
    <w:rsid w:val="002E57C5"/>
    <w:rsid w:val="00305A1D"/>
    <w:rsid w:val="00312C73"/>
    <w:rsid w:val="00316BAE"/>
    <w:rsid w:val="003212C6"/>
    <w:rsid w:val="00337B5C"/>
    <w:rsid w:val="00341B83"/>
    <w:rsid w:val="003606A8"/>
    <w:rsid w:val="00367D34"/>
    <w:rsid w:val="003923FA"/>
    <w:rsid w:val="003E32FA"/>
    <w:rsid w:val="00413060"/>
    <w:rsid w:val="00443DB5"/>
    <w:rsid w:val="00450C77"/>
    <w:rsid w:val="004542E5"/>
    <w:rsid w:val="004621AF"/>
    <w:rsid w:val="00462CEF"/>
    <w:rsid w:val="004668AF"/>
    <w:rsid w:val="00480120"/>
    <w:rsid w:val="00487615"/>
    <w:rsid w:val="00487E81"/>
    <w:rsid w:val="00490575"/>
    <w:rsid w:val="004A79D5"/>
    <w:rsid w:val="004B4867"/>
    <w:rsid w:val="004C53A0"/>
    <w:rsid w:val="004F3A40"/>
    <w:rsid w:val="004F419B"/>
    <w:rsid w:val="004F5D4D"/>
    <w:rsid w:val="005019B2"/>
    <w:rsid w:val="00504FE4"/>
    <w:rsid w:val="00511D88"/>
    <w:rsid w:val="00514D33"/>
    <w:rsid w:val="005172BB"/>
    <w:rsid w:val="00593E27"/>
    <w:rsid w:val="005A04BD"/>
    <w:rsid w:val="005C35D8"/>
    <w:rsid w:val="005E538A"/>
    <w:rsid w:val="0060290D"/>
    <w:rsid w:val="00606219"/>
    <w:rsid w:val="00622C15"/>
    <w:rsid w:val="006238C2"/>
    <w:rsid w:val="00626665"/>
    <w:rsid w:val="00627166"/>
    <w:rsid w:val="00636F0A"/>
    <w:rsid w:val="00651B6A"/>
    <w:rsid w:val="00656784"/>
    <w:rsid w:val="00694A56"/>
    <w:rsid w:val="006B0D38"/>
    <w:rsid w:val="006E5F63"/>
    <w:rsid w:val="006F60B2"/>
    <w:rsid w:val="00723E6E"/>
    <w:rsid w:val="00727318"/>
    <w:rsid w:val="00735BE7"/>
    <w:rsid w:val="007C1E0B"/>
    <w:rsid w:val="007F13F6"/>
    <w:rsid w:val="00850218"/>
    <w:rsid w:val="00852BE8"/>
    <w:rsid w:val="008866E4"/>
    <w:rsid w:val="008B1755"/>
    <w:rsid w:val="008B191A"/>
    <w:rsid w:val="008C3D44"/>
    <w:rsid w:val="00902385"/>
    <w:rsid w:val="00925051"/>
    <w:rsid w:val="00933A8E"/>
    <w:rsid w:val="00942ADD"/>
    <w:rsid w:val="009756B6"/>
    <w:rsid w:val="00980295"/>
    <w:rsid w:val="00985EE5"/>
    <w:rsid w:val="00996071"/>
    <w:rsid w:val="009A3BCB"/>
    <w:rsid w:val="00A41C5F"/>
    <w:rsid w:val="00A47881"/>
    <w:rsid w:val="00A47CCF"/>
    <w:rsid w:val="00A66DD3"/>
    <w:rsid w:val="00A93E5B"/>
    <w:rsid w:val="00AA178A"/>
    <w:rsid w:val="00AD2335"/>
    <w:rsid w:val="00AE5A5A"/>
    <w:rsid w:val="00B04551"/>
    <w:rsid w:val="00B26FEB"/>
    <w:rsid w:val="00B34B08"/>
    <w:rsid w:val="00B62D63"/>
    <w:rsid w:val="00BE74D8"/>
    <w:rsid w:val="00BE79A8"/>
    <w:rsid w:val="00C05E2E"/>
    <w:rsid w:val="00C15D8A"/>
    <w:rsid w:val="00C41503"/>
    <w:rsid w:val="00C43F14"/>
    <w:rsid w:val="00C6270B"/>
    <w:rsid w:val="00C7538E"/>
    <w:rsid w:val="00C92EF2"/>
    <w:rsid w:val="00C977E9"/>
    <w:rsid w:val="00CB6D4F"/>
    <w:rsid w:val="00CC3895"/>
    <w:rsid w:val="00CF161F"/>
    <w:rsid w:val="00D02D02"/>
    <w:rsid w:val="00D05FA3"/>
    <w:rsid w:val="00D16242"/>
    <w:rsid w:val="00D20B06"/>
    <w:rsid w:val="00D30EE2"/>
    <w:rsid w:val="00D83928"/>
    <w:rsid w:val="00DD175D"/>
    <w:rsid w:val="00DE2534"/>
    <w:rsid w:val="00E22AE5"/>
    <w:rsid w:val="00E232CD"/>
    <w:rsid w:val="00E31199"/>
    <w:rsid w:val="00E5196E"/>
    <w:rsid w:val="00E7339C"/>
    <w:rsid w:val="00E77233"/>
    <w:rsid w:val="00E7724D"/>
    <w:rsid w:val="00E96106"/>
    <w:rsid w:val="00ED3978"/>
    <w:rsid w:val="00F17C82"/>
    <w:rsid w:val="00F32731"/>
    <w:rsid w:val="00F43080"/>
    <w:rsid w:val="00F538CE"/>
    <w:rsid w:val="00F67C0A"/>
    <w:rsid w:val="00F76CA8"/>
    <w:rsid w:val="00FA643E"/>
    <w:rsid w:val="00FB05FC"/>
    <w:rsid w:val="00FB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E5A405"/>
  <w15:chartTrackingRefBased/>
  <w15:docId w15:val="{2DA0771E-196F-404F-98CA-92E6AEAE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Balk2">
    <w:name w:val="heading 2"/>
    <w:basedOn w:val="Balk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Balk3">
    <w:name w:val="heading 3"/>
    <w:basedOn w:val="Balk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Balk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styleId="GvdeMetni">
    <w:name w:val="Body Text"/>
    <w:basedOn w:val="Normal"/>
    <w:link w:val="GvdeMetni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KonuBal">
    <w:name w:val="Title"/>
    <w:basedOn w:val="Normal"/>
    <w:link w:val="KonuBal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GvdeMetniChar">
    <w:name w:val="Gövde Metni Char"/>
    <w:basedOn w:val="VarsaylanParagrafYazTipi"/>
    <w:link w:val="GvdeMetni"/>
    <w:rsid w:val="00DD175D"/>
    <w:rPr>
      <w:lang w:val="en-US" w:eastAsia="en-US" w:bidi="ar-SA"/>
    </w:rPr>
  </w:style>
  <w:style w:type="paragraph" w:styleId="BalonMetni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VarsaylanParagrafYazTipi"/>
    <w:rsid w:val="00305A1D"/>
  </w:style>
  <w:style w:type="character" w:styleId="AklamaBavurusu">
    <w:name w:val="annotation reference"/>
    <w:basedOn w:val="VarsaylanParagrafYazTipi"/>
    <w:rsid w:val="00B34B08"/>
    <w:rPr>
      <w:sz w:val="16"/>
      <w:szCs w:val="16"/>
    </w:rPr>
  </w:style>
  <w:style w:type="paragraph" w:styleId="AklamaMetni">
    <w:name w:val="annotation text"/>
    <w:basedOn w:val="Normal"/>
    <w:link w:val="AklamaMetniChar"/>
    <w:rsid w:val="00B34B08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rsid w:val="00B34B08"/>
    <w:rPr>
      <w:lang w:val="en-US" w:eastAsia="en-US"/>
    </w:rPr>
  </w:style>
  <w:style w:type="paragraph" w:styleId="AklamaKonusu">
    <w:name w:val="annotation subject"/>
    <w:basedOn w:val="AklamaMetni"/>
    <w:next w:val="AklamaMetni"/>
    <w:link w:val="AklamaKonusuChar"/>
    <w:rsid w:val="00B34B08"/>
    <w:rPr>
      <w:b/>
      <w:bCs/>
    </w:rPr>
  </w:style>
  <w:style w:type="character" w:customStyle="1" w:styleId="AklamaKonusuChar">
    <w:name w:val="Açıklama Konusu Char"/>
    <w:basedOn w:val="AklamaMetniChar"/>
    <w:link w:val="AklamaKonusu"/>
    <w:rsid w:val="00B34B08"/>
    <w:rPr>
      <w:b/>
      <w:bCs/>
      <w:lang w:val="en-US" w:eastAsia="en-US"/>
    </w:rPr>
  </w:style>
  <w:style w:type="paragraph" w:styleId="Dzeltme">
    <w:name w:val="Revision"/>
    <w:hidden/>
    <w:uiPriority w:val="99"/>
    <w:semiHidden/>
    <w:rsid w:val="007C1E0B"/>
    <w:rPr>
      <w:sz w:val="24"/>
      <w:szCs w:val="24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487615"/>
    <w:rPr>
      <w:rFonts w:ascii="Arial" w:hAnsi="Arial" w:cs="Arial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S502\Proje%20Dok&#252;manlar&#305;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4C2A9-8279-49E0-BD93-E2B483275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C:\Users\Administrator\Desktop\IS502\Proje Dokümanları\uc_specification_tpl.dot</Template>
  <TotalTime>5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Administrator</dc:creator>
  <cp:keywords>Gizlilik Derecesini Seçiniz</cp:keywords>
  <dc:description/>
  <cp:lastModifiedBy>İpek Çobanoğlu</cp:lastModifiedBy>
  <cp:revision>5</cp:revision>
  <cp:lastPrinted>1899-12-31T22:03:04Z</cp:lastPrinted>
  <dcterms:created xsi:type="dcterms:W3CDTF">2023-12-01T12:39:00Z</dcterms:created>
  <dcterms:modified xsi:type="dcterms:W3CDTF">2023-12-02T12:02:00Z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8b408622-9ae8-406e-afbd-830e42a45ee2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