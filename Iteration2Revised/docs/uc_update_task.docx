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EC9E2" w14:textId="36270992" w:rsidR="008866E4" w:rsidRDefault="0017366D" w:rsidP="00CF161F">
      <w:pPr>
        <w:pStyle w:val="Title"/>
      </w:pPr>
      <w:proofErr w:type="spellStart"/>
      <w:r>
        <w:t>ToGather</w:t>
      </w:r>
      <w:proofErr w:type="spellEnd"/>
      <w:r>
        <w:t xml:space="preserve"> </w:t>
      </w:r>
      <w:r w:rsidR="00E96106">
        <w:br/>
        <w:t xml:space="preserve">Use-Case: </w:t>
      </w:r>
      <w:r w:rsidR="003923FA">
        <w:t>Update</w:t>
      </w:r>
      <w:r w:rsidR="00F67C0A">
        <w:t xml:space="preserve"> a Task</w:t>
      </w:r>
    </w:p>
    <w:p w14:paraId="7FD3B632" w14:textId="77777777" w:rsidR="00E96106" w:rsidRDefault="00E96106" w:rsidP="00CF161F">
      <w:pPr>
        <w:pStyle w:val="Heading1"/>
        <w:jc w:val="both"/>
      </w:pPr>
      <w:r>
        <w:t>Brief Description</w:t>
      </w:r>
    </w:p>
    <w:p w14:paraId="780186DC" w14:textId="377E9F56" w:rsidR="004F5D4D" w:rsidRPr="004621AF" w:rsidRDefault="004F5D4D" w:rsidP="00CF161F">
      <w:pPr>
        <w:pStyle w:val="Heading1"/>
        <w:numPr>
          <w:ilvl w:val="0"/>
          <w:numId w:val="0"/>
        </w:numPr>
        <w:ind w:left="720"/>
        <w:jc w:val="both"/>
        <w:rPr>
          <w:b w:val="0"/>
        </w:rPr>
      </w:pPr>
      <w:r w:rsidRPr="004621AF">
        <w:rPr>
          <w:rFonts w:ascii="Times New Roman" w:hAnsi="Times New Roman"/>
          <w:b w:val="0"/>
          <w:sz w:val="20"/>
        </w:rPr>
        <w:t xml:space="preserve">The use case describes how the users </w:t>
      </w:r>
      <w:r w:rsidR="008B1755">
        <w:rPr>
          <w:rFonts w:ascii="Times New Roman" w:hAnsi="Times New Roman"/>
          <w:b w:val="0"/>
          <w:sz w:val="20"/>
        </w:rPr>
        <w:t>update</w:t>
      </w:r>
      <w:bookmarkStart w:id="0" w:name="_GoBack"/>
      <w:bookmarkEnd w:id="0"/>
      <w:r w:rsidRPr="004621AF">
        <w:rPr>
          <w:rFonts w:ascii="Times New Roman" w:hAnsi="Times New Roman"/>
          <w:b w:val="0"/>
          <w:sz w:val="20"/>
        </w:rPr>
        <w:t xml:space="preserve"> a task on calendar application.</w:t>
      </w:r>
    </w:p>
    <w:p w14:paraId="6D9F98EF" w14:textId="06197F3C" w:rsidR="00E96106" w:rsidRDefault="004621AF" w:rsidP="00CF161F">
      <w:pPr>
        <w:pStyle w:val="Heading1"/>
        <w:jc w:val="both"/>
      </w:pPr>
      <w:r>
        <w:t xml:space="preserve">Primary </w:t>
      </w:r>
      <w:r w:rsidR="00E96106">
        <w:t>Actor</w:t>
      </w:r>
      <w:r>
        <w:t>s</w:t>
      </w:r>
    </w:p>
    <w:p w14:paraId="1EBB0223" w14:textId="6387F7D5" w:rsidR="00E96106" w:rsidRPr="004621AF" w:rsidRDefault="00E5196E" w:rsidP="004621AF">
      <w:pPr>
        <w:pStyle w:val="Heading1"/>
        <w:numPr>
          <w:ilvl w:val="0"/>
          <w:numId w:val="0"/>
        </w:numPr>
        <w:ind w:left="720"/>
        <w:jc w:val="both"/>
        <w:rPr>
          <w:rFonts w:ascii="Times New Roman" w:hAnsi="Times New Roman"/>
          <w:b w:val="0"/>
          <w:sz w:val="20"/>
        </w:rPr>
      </w:pPr>
      <w:r w:rsidRPr="004621AF">
        <w:rPr>
          <w:rFonts w:ascii="Times New Roman" w:hAnsi="Times New Roman"/>
          <w:b w:val="0"/>
          <w:sz w:val="20"/>
        </w:rPr>
        <w:t>User</w:t>
      </w:r>
      <w:r w:rsidR="004621AF">
        <w:rPr>
          <w:rFonts w:ascii="Times New Roman" w:hAnsi="Times New Roman"/>
          <w:b w:val="0"/>
          <w:sz w:val="20"/>
        </w:rPr>
        <w:t xml:space="preserve"> (</w:t>
      </w:r>
      <w:r w:rsidR="004621AF" w:rsidRPr="004621AF">
        <w:rPr>
          <w:rFonts w:ascii="Times New Roman" w:hAnsi="Times New Roman"/>
          <w:b w:val="0"/>
          <w:sz w:val="20"/>
        </w:rPr>
        <w:t>Professionals or University Student</w:t>
      </w:r>
      <w:r w:rsidR="004621AF">
        <w:rPr>
          <w:rFonts w:ascii="Times New Roman" w:hAnsi="Times New Roman"/>
          <w:b w:val="0"/>
          <w:sz w:val="20"/>
        </w:rPr>
        <w:t>)</w:t>
      </w:r>
    </w:p>
    <w:p w14:paraId="074DAF31" w14:textId="77777777" w:rsidR="00E96106" w:rsidRDefault="00E96106" w:rsidP="00CF161F">
      <w:pPr>
        <w:pStyle w:val="Heading1"/>
        <w:jc w:val="both"/>
      </w:pPr>
      <w:r>
        <w:t>Preconditions</w:t>
      </w:r>
    </w:p>
    <w:p w14:paraId="4A46A04D" w14:textId="663659ED" w:rsidR="00E96106" w:rsidRDefault="00E5196E" w:rsidP="00CF161F">
      <w:pPr>
        <w:pStyle w:val="BodyText"/>
        <w:jc w:val="both"/>
      </w:pPr>
      <w:r>
        <w:t xml:space="preserve">Users must have stable internet connection for the device </w:t>
      </w:r>
      <w:r w:rsidRPr="00D83928">
        <w:t>they are using</w:t>
      </w:r>
      <w:r w:rsidR="00980295" w:rsidRPr="00D83928">
        <w:t xml:space="preserve"> the application</w:t>
      </w:r>
      <w:r>
        <w:t>.</w:t>
      </w:r>
    </w:p>
    <w:p w14:paraId="128077FA" w14:textId="34234C81" w:rsidR="004F5D4D" w:rsidRDefault="004F5D4D" w:rsidP="00CF161F">
      <w:pPr>
        <w:pStyle w:val="BodyText"/>
        <w:jc w:val="both"/>
      </w:pPr>
      <w:r>
        <w:t>Users must</w:t>
      </w:r>
      <w:r w:rsidR="004C53A0">
        <w:t xml:space="preserve"> be</w:t>
      </w:r>
      <w:r>
        <w:t xml:space="preserve"> Log</w:t>
      </w:r>
      <w:r w:rsidR="004C53A0">
        <w:t>ged</w:t>
      </w:r>
      <w:r>
        <w:t xml:space="preserve">-in to the </w:t>
      </w:r>
      <w:proofErr w:type="spellStart"/>
      <w:r>
        <w:t>ToGather</w:t>
      </w:r>
      <w:proofErr w:type="spellEnd"/>
      <w:r>
        <w:t xml:space="preserve"> App.</w:t>
      </w:r>
    </w:p>
    <w:p w14:paraId="658768AA" w14:textId="77777777" w:rsidR="00E96106" w:rsidRDefault="00E96106" w:rsidP="00CF161F">
      <w:pPr>
        <w:pStyle w:val="Heading1"/>
        <w:jc w:val="both"/>
      </w:pPr>
      <w:r>
        <w:t>Basic Flow of Events</w:t>
      </w:r>
      <w:r w:rsidR="00F67C0A">
        <w:t xml:space="preserve"> (Main Success Scenario)</w:t>
      </w:r>
    </w:p>
    <w:p w14:paraId="16C74077" w14:textId="09A3AB81" w:rsidR="00E5196E" w:rsidRDefault="00E5196E" w:rsidP="00CF161F">
      <w:pPr>
        <w:pStyle w:val="BodyText"/>
        <w:numPr>
          <w:ilvl w:val="0"/>
          <w:numId w:val="5"/>
        </w:numPr>
        <w:jc w:val="both"/>
      </w:pPr>
      <w:r>
        <w:t xml:space="preserve">The application </w:t>
      </w:r>
      <w:r w:rsidR="00996071">
        <w:t>u</w:t>
      </w:r>
      <w:r>
        <w:t>ser interface is displayed to the User</w:t>
      </w:r>
      <w:r w:rsidR="00996071">
        <w:t>.</w:t>
      </w:r>
    </w:p>
    <w:p w14:paraId="7500CE9F" w14:textId="4889D5F0" w:rsidR="00E5196E" w:rsidRDefault="00E5196E" w:rsidP="00CF161F">
      <w:pPr>
        <w:pStyle w:val="BodyText"/>
        <w:numPr>
          <w:ilvl w:val="0"/>
          <w:numId w:val="5"/>
        </w:numPr>
        <w:jc w:val="both"/>
      </w:pPr>
      <w:r>
        <w:t xml:space="preserve">User selects </w:t>
      </w:r>
      <w:r w:rsidR="005172BB">
        <w:t xml:space="preserve">the </w:t>
      </w:r>
      <w:r>
        <w:t>schedule.</w:t>
      </w:r>
    </w:p>
    <w:p w14:paraId="3B03AF36" w14:textId="628AEFBE" w:rsidR="00E5196E" w:rsidRDefault="00E5196E" w:rsidP="00CF161F">
      <w:pPr>
        <w:pStyle w:val="BodyText"/>
        <w:numPr>
          <w:ilvl w:val="0"/>
          <w:numId w:val="5"/>
        </w:numPr>
        <w:jc w:val="both"/>
      </w:pPr>
      <w:r>
        <w:t xml:space="preserve">User </w:t>
      </w:r>
      <w:r w:rsidR="003923FA">
        <w:t>find an existed task</w:t>
      </w:r>
      <w:r>
        <w:t xml:space="preserve"> to </w:t>
      </w:r>
      <w:r w:rsidR="003923FA">
        <w:t>update</w:t>
      </w:r>
      <w:r>
        <w:t xml:space="preserve"> </w:t>
      </w:r>
      <w:r w:rsidR="003923FA">
        <w:t>options</w:t>
      </w:r>
      <w:r>
        <w:t>.</w:t>
      </w:r>
    </w:p>
    <w:p w14:paraId="1765716D" w14:textId="00992A32" w:rsidR="004A79D5" w:rsidRDefault="00511D88" w:rsidP="00CF161F">
      <w:pPr>
        <w:pStyle w:val="BodyText"/>
        <w:numPr>
          <w:ilvl w:val="0"/>
          <w:numId w:val="5"/>
        </w:numPr>
        <w:jc w:val="both"/>
      </w:pPr>
      <w:r>
        <w:t xml:space="preserve">System displays </w:t>
      </w:r>
      <w:r w:rsidR="003923FA">
        <w:t>the task with detailed form.</w:t>
      </w:r>
    </w:p>
    <w:p w14:paraId="29BD2F07" w14:textId="2E9B1F49" w:rsidR="00511D88" w:rsidRDefault="00511D88" w:rsidP="00CF161F">
      <w:pPr>
        <w:pStyle w:val="BodyText"/>
        <w:numPr>
          <w:ilvl w:val="0"/>
          <w:numId w:val="5"/>
        </w:numPr>
        <w:jc w:val="both"/>
      </w:pPr>
      <w:r>
        <w:t xml:space="preserve">User </w:t>
      </w:r>
      <w:r w:rsidR="00504FE4">
        <w:t>clicks</w:t>
      </w:r>
      <w:r>
        <w:t xml:space="preserve"> “</w:t>
      </w:r>
      <w:r w:rsidR="00504FE4">
        <w:t>Next</w:t>
      </w:r>
      <w:r>
        <w:t xml:space="preserve">” </w:t>
      </w:r>
      <w:r w:rsidR="00504FE4">
        <w:t>button</w:t>
      </w:r>
      <w:r>
        <w:t>.</w:t>
      </w:r>
    </w:p>
    <w:p w14:paraId="59C1DD82" w14:textId="77777777" w:rsidR="00511D88" w:rsidRDefault="00511D88" w:rsidP="00CF161F">
      <w:pPr>
        <w:pStyle w:val="BodyText"/>
        <w:numPr>
          <w:ilvl w:val="0"/>
          <w:numId w:val="5"/>
        </w:numPr>
        <w:jc w:val="both"/>
      </w:pPr>
      <w:r>
        <w:t>System displays a menu including the necessary fields to be filled.</w:t>
      </w:r>
    </w:p>
    <w:p w14:paraId="7D5BA661" w14:textId="45F4C14A" w:rsidR="00E5196E" w:rsidRDefault="00E5196E" w:rsidP="00CF161F">
      <w:pPr>
        <w:pStyle w:val="BodyText"/>
        <w:numPr>
          <w:ilvl w:val="0"/>
          <w:numId w:val="5"/>
        </w:numPr>
        <w:jc w:val="both"/>
      </w:pPr>
      <w:r>
        <w:t xml:space="preserve">User </w:t>
      </w:r>
      <w:r w:rsidR="003923FA">
        <w:t>updates</w:t>
      </w:r>
      <w:r>
        <w:t xml:space="preserve"> the </w:t>
      </w:r>
      <w:r w:rsidR="00C15D8A">
        <w:t>fields</w:t>
      </w:r>
      <w:r w:rsidR="003923FA">
        <w:t xml:space="preserve"> by their choices</w:t>
      </w:r>
      <w:r w:rsidR="00C15D8A">
        <w:t>.</w:t>
      </w:r>
      <w:r w:rsidRPr="009756B6">
        <w:t xml:space="preserve"> </w:t>
      </w:r>
    </w:p>
    <w:p w14:paraId="7AAD1F28" w14:textId="5E7B1C77" w:rsidR="00367D34" w:rsidRDefault="00367D34" w:rsidP="00CF161F">
      <w:pPr>
        <w:pStyle w:val="BodyText"/>
        <w:numPr>
          <w:ilvl w:val="0"/>
          <w:numId w:val="5"/>
        </w:numPr>
        <w:jc w:val="both"/>
      </w:pPr>
      <w:bookmarkStart w:id="1" w:name="_Hlk149856854"/>
      <w:r>
        <w:t>User press</w:t>
      </w:r>
      <w:r w:rsidR="00203DB0">
        <w:t>es</w:t>
      </w:r>
      <w:r>
        <w:t xml:space="preserve"> </w:t>
      </w:r>
      <w:r w:rsidR="003923FA">
        <w:t>Update</w:t>
      </w:r>
      <w:r>
        <w:t xml:space="preserve"> button</w:t>
      </w:r>
      <w:r w:rsidR="00AD2335">
        <w:t>.</w:t>
      </w:r>
    </w:p>
    <w:p w14:paraId="3F6314DF" w14:textId="2DC82848" w:rsidR="00AD2335" w:rsidRDefault="00AD2335" w:rsidP="00CF161F">
      <w:pPr>
        <w:pStyle w:val="BodyText"/>
        <w:numPr>
          <w:ilvl w:val="0"/>
          <w:numId w:val="5"/>
        </w:numPr>
        <w:jc w:val="both"/>
      </w:pPr>
      <w:r>
        <w:t>System displays the schedule.</w:t>
      </w:r>
    </w:p>
    <w:p w14:paraId="5E91404F" w14:textId="77777777" w:rsidR="00E96106" w:rsidRDefault="00E96106" w:rsidP="00CF161F">
      <w:pPr>
        <w:pStyle w:val="BodyText"/>
        <w:numPr>
          <w:ilvl w:val="0"/>
          <w:numId w:val="5"/>
        </w:numPr>
        <w:jc w:val="both"/>
      </w:pPr>
      <w:r>
        <w:t>The use case ends</w:t>
      </w:r>
      <w:r w:rsidR="00367D34">
        <w:t xml:space="preserve"> successfully</w:t>
      </w:r>
      <w:r>
        <w:t>.</w:t>
      </w:r>
    </w:p>
    <w:bookmarkEnd w:id="1"/>
    <w:p w14:paraId="055CFD6E" w14:textId="77777777" w:rsidR="00480120" w:rsidRDefault="00E96106" w:rsidP="00CF161F">
      <w:pPr>
        <w:pStyle w:val="Heading1"/>
        <w:jc w:val="both"/>
      </w:pPr>
      <w:r>
        <w:t>Alternative Flows</w:t>
      </w:r>
      <w:r w:rsidR="00F67C0A">
        <w:t xml:space="preserve"> (Extensions)</w:t>
      </w:r>
    </w:p>
    <w:p w14:paraId="5B73198F" w14:textId="77777777" w:rsidR="00480120" w:rsidRPr="004F5D4D" w:rsidRDefault="00480120" w:rsidP="00CF161F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>*a. At any time, User cancel</w:t>
      </w:r>
      <w:r w:rsidR="00305A1D">
        <w:rPr>
          <w:sz w:val="20"/>
          <w:szCs w:val="20"/>
        </w:rPr>
        <w:t>s</w:t>
      </w:r>
      <w:r w:rsidRPr="004F5D4D">
        <w:rPr>
          <w:sz w:val="20"/>
          <w:szCs w:val="20"/>
        </w:rPr>
        <w:t xml:space="preserve"> the operation</w:t>
      </w:r>
    </w:p>
    <w:p w14:paraId="69A8706B" w14:textId="77777777" w:rsidR="00480120" w:rsidRPr="004F5D4D" w:rsidRDefault="00480120" w:rsidP="00CF161F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ab/>
        <w:t>1. User pre</w:t>
      </w:r>
      <w:r w:rsidR="00450C77" w:rsidRPr="004F5D4D">
        <w:rPr>
          <w:sz w:val="20"/>
          <w:szCs w:val="20"/>
        </w:rPr>
        <w:t>sses</w:t>
      </w:r>
      <w:r w:rsidRPr="004F5D4D">
        <w:rPr>
          <w:sz w:val="20"/>
          <w:szCs w:val="20"/>
        </w:rPr>
        <w:t xml:space="preserve"> cancel button.</w:t>
      </w:r>
    </w:p>
    <w:p w14:paraId="7DEDA12B" w14:textId="77777777" w:rsidR="00480120" w:rsidRPr="004F5D4D" w:rsidRDefault="00480120" w:rsidP="00CF161F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ab/>
        <w:t>2. System returns to the current calendar.</w:t>
      </w:r>
    </w:p>
    <w:p w14:paraId="3D4ED790" w14:textId="525C659A" w:rsidR="008C3D44" w:rsidRDefault="00933A8E" w:rsidP="00CF161F">
      <w:pPr>
        <w:pStyle w:val="Heading2"/>
        <w:jc w:val="both"/>
      </w:pPr>
      <w:r>
        <w:t>Set</w:t>
      </w:r>
      <w:r w:rsidR="008C3D44">
        <w:t xml:space="preserve"> </w:t>
      </w:r>
      <w:r w:rsidR="00157ACB">
        <w:t>Recurrence</w:t>
      </w:r>
      <w:r w:rsidR="008C3D44">
        <w:t xml:space="preserve"> (7a)</w:t>
      </w:r>
    </w:p>
    <w:p w14:paraId="14B09166" w14:textId="0C811630" w:rsidR="008C3D44" w:rsidRDefault="008C3D44" w:rsidP="00CF161F">
      <w:pPr>
        <w:pStyle w:val="BodyText"/>
        <w:jc w:val="both"/>
      </w:pPr>
      <w:r>
        <w:rPr>
          <w:rStyle w:val="ui-provider"/>
        </w:rPr>
        <w:t>If in step 7 of the basic flow</w:t>
      </w:r>
      <w:r w:rsidR="00095280">
        <w:rPr>
          <w:rStyle w:val="ui-provider"/>
        </w:rPr>
        <w:t xml:space="preserve">, </w:t>
      </w:r>
      <w:r>
        <w:rPr>
          <w:rStyle w:val="ui-provider"/>
        </w:rPr>
        <w:t xml:space="preserve">User wants to </w:t>
      </w:r>
      <w:r w:rsidR="003923FA">
        <w:rPr>
          <w:rStyle w:val="ui-provider"/>
        </w:rPr>
        <w:t>update</w:t>
      </w:r>
      <w:r>
        <w:rPr>
          <w:rStyle w:val="ui-provider"/>
        </w:rPr>
        <w:t xml:space="preserve"> recurrent task then</w:t>
      </w:r>
      <w:r w:rsidR="002E26BA">
        <w:rPr>
          <w:rStyle w:val="ui-provider"/>
        </w:rPr>
        <w:t>:</w:t>
      </w:r>
    </w:p>
    <w:p w14:paraId="54C6A09D" w14:textId="387E1815" w:rsidR="008C3D44" w:rsidRDefault="008C3D44" w:rsidP="00CF161F">
      <w:pPr>
        <w:pStyle w:val="BodyText"/>
        <w:ind w:left="1080"/>
        <w:jc w:val="both"/>
      </w:pPr>
      <w:r>
        <w:t xml:space="preserve">1.   User </w:t>
      </w:r>
      <w:r w:rsidR="00656784">
        <w:t>clicks</w:t>
      </w:r>
      <w:r>
        <w:t xml:space="preserve"> “</w:t>
      </w:r>
      <w:r w:rsidR="00727318">
        <w:t>Recurrence</w:t>
      </w:r>
      <w:r>
        <w:t>”</w:t>
      </w:r>
      <w:r w:rsidR="00727318">
        <w:t xml:space="preserve"> </w:t>
      </w:r>
      <w:r w:rsidR="00656784">
        <w:t>button.</w:t>
      </w:r>
    </w:p>
    <w:p w14:paraId="630C8777" w14:textId="77777777" w:rsidR="008C3D44" w:rsidRDefault="008C3D44" w:rsidP="00CF161F">
      <w:pPr>
        <w:pStyle w:val="BodyText"/>
        <w:ind w:left="1080"/>
        <w:jc w:val="both"/>
      </w:pPr>
      <w:r>
        <w:t>2.   System displays a menu including the necessary fields to be filled.</w:t>
      </w:r>
    </w:p>
    <w:p w14:paraId="5317F55F" w14:textId="77777777" w:rsidR="00F17C82" w:rsidRDefault="008C3D44" w:rsidP="00F17C82">
      <w:pPr>
        <w:pStyle w:val="BodyText"/>
        <w:ind w:left="1080"/>
        <w:jc w:val="both"/>
      </w:pPr>
      <w:r>
        <w:t xml:space="preserve">3.   User fills the </w:t>
      </w:r>
      <w:r w:rsidR="00F17C82">
        <w:t xml:space="preserve">required fields for recurrence. </w:t>
      </w:r>
    </w:p>
    <w:p w14:paraId="451F8321" w14:textId="70D987E9" w:rsidR="008C3D44" w:rsidRDefault="008C3D44" w:rsidP="00F17C82">
      <w:pPr>
        <w:pStyle w:val="BodyText"/>
        <w:ind w:left="1080"/>
        <w:jc w:val="both"/>
      </w:pPr>
      <w:r>
        <w:t xml:space="preserve">4.   User presses </w:t>
      </w:r>
      <w:r w:rsidR="00DE2534">
        <w:t>“OK”</w:t>
      </w:r>
      <w:r>
        <w:t xml:space="preserve"> button to </w:t>
      </w:r>
      <w:r w:rsidR="00490575">
        <w:t>complete the operation</w:t>
      </w:r>
      <w:r>
        <w:t>.</w:t>
      </w:r>
    </w:p>
    <w:p w14:paraId="5EEB0179" w14:textId="3E67B3FA" w:rsidR="005C35D8" w:rsidRDefault="005C35D8" w:rsidP="00CF161F">
      <w:pPr>
        <w:pStyle w:val="Heading2"/>
        <w:jc w:val="both"/>
      </w:pPr>
      <w:r>
        <w:t>Add Attachment (</w:t>
      </w:r>
      <w:r w:rsidR="00F43080">
        <w:t>7</w:t>
      </w:r>
      <w:r w:rsidR="002E26BA">
        <w:t>b</w:t>
      </w:r>
      <w:r>
        <w:t>)</w:t>
      </w:r>
    </w:p>
    <w:p w14:paraId="78A477E3" w14:textId="35E6CDAC" w:rsidR="005C35D8" w:rsidRDefault="005C35D8" w:rsidP="00CF161F">
      <w:pPr>
        <w:pStyle w:val="BodyText"/>
        <w:jc w:val="both"/>
      </w:pPr>
      <w:r>
        <w:rPr>
          <w:rStyle w:val="ui-provider"/>
        </w:rPr>
        <w:t xml:space="preserve">If in step </w:t>
      </w:r>
      <w:r w:rsidR="002940ED">
        <w:rPr>
          <w:rStyle w:val="ui-provider"/>
        </w:rPr>
        <w:t>7</w:t>
      </w:r>
      <w:r>
        <w:rPr>
          <w:rStyle w:val="ui-provider"/>
        </w:rPr>
        <w:t xml:space="preserve"> of the basic flow, the User wants to add attachment into the task then</w:t>
      </w:r>
      <w:r w:rsidR="00E7724D">
        <w:t>:</w:t>
      </w:r>
    </w:p>
    <w:p w14:paraId="5898461C" w14:textId="77777777" w:rsidR="00514D33" w:rsidRDefault="00514D33" w:rsidP="00CF161F">
      <w:pPr>
        <w:pStyle w:val="BodyText"/>
        <w:numPr>
          <w:ilvl w:val="0"/>
          <w:numId w:val="8"/>
        </w:numPr>
        <w:jc w:val="both"/>
      </w:pPr>
      <w:r>
        <w:t>User presses “</w:t>
      </w:r>
      <w:r w:rsidR="00651B6A">
        <w:t>+</w:t>
      </w:r>
      <w:r>
        <w:t>” button</w:t>
      </w:r>
      <w:r w:rsidR="00651B6A">
        <w:t xml:space="preserve"> besides to Attachment string</w:t>
      </w:r>
      <w:r>
        <w:t>.</w:t>
      </w:r>
    </w:p>
    <w:p w14:paraId="64C689BE" w14:textId="4946371F" w:rsidR="00480120" w:rsidRDefault="00514D33" w:rsidP="00CF161F">
      <w:pPr>
        <w:pStyle w:val="BodyText"/>
        <w:numPr>
          <w:ilvl w:val="0"/>
          <w:numId w:val="8"/>
        </w:numPr>
        <w:jc w:val="both"/>
      </w:pPr>
      <w:r>
        <w:t xml:space="preserve">User chooses the file which </w:t>
      </w:r>
      <w:r w:rsidR="00651B6A">
        <w:t>is desired to attached.</w:t>
      </w:r>
    </w:p>
    <w:p w14:paraId="13415FCB" w14:textId="461D9424" w:rsidR="0014741B" w:rsidRDefault="0014741B" w:rsidP="0014741B">
      <w:pPr>
        <w:pStyle w:val="BodyText"/>
        <w:ind w:left="1440"/>
        <w:jc w:val="both"/>
      </w:pPr>
      <w:r>
        <w:t>2a. In step 2, User</w:t>
      </w:r>
      <w:r w:rsidR="00AE5A5A">
        <w:t xml:space="preserve"> tries to upload a file format that </w:t>
      </w:r>
      <w:r w:rsidR="00AE5A5A" w:rsidRPr="00AE5A5A">
        <w:t>does not exist in [</w:t>
      </w:r>
      <w:proofErr w:type="gramStart"/>
      <w:r w:rsidR="00AE5A5A" w:rsidRPr="00AE5A5A">
        <w:t>SpReq:CT</w:t>
      </w:r>
      <w:proofErr w:type="gramEnd"/>
      <w:r w:rsidR="00AE5A5A" w:rsidRPr="00AE5A5A">
        <w:t>-1]</w:t>
      </w:r>
      <w:r w:rsidR="00AE5A5A">
        <w:t>, then:</w:t>
      </w:r>
    </w:p>
    <w:p w14:paraId="5DAAF8DF" w14:textId="241C639D" w:rsidR="00AE5A5A" w:rsidRDefault="00AE5A5A" w:rsidP="00AE5A5A">
      <w:pPr>
        <w:pStyle w:val="BodyText"/>
        <w:numPr>
          <w:ilvl w:val="0"/>
          <w:numId w:val="12"/>
        </w:numPr>
        <w:jc w:val="both"/>
      </w:pPr>
      <w:r>
        <w:t>System displays “File format is not valid.” exception.</w:t>
      </w:r>
    </w:p>
    <w:p w14:paraId="444CD020" w14:textId="0621F750" w:rsidR="00AE5A5A" w:rsidRDefault="00AE5A5A" w:rsidP="00AE5A5A">
      <w:pPr>
        <w:pStyle w:val="BodyText"/>
        <w:numPr>
          <w:ilvl w:val="0"/>
          <w:numId w:val="12"/>
        </w:numPr>
        <w:jc w:val="both"/>
      </w:pPr>
      <w:r>
        <w:lastRenderedPageBreak/>
        <w:t>The use case resumes at step 2 (7b) again.</w:t>
      </w:r>
    </w:p>
    <w:p w14:paraId="0ABE6D46" w14:textId="2B7062E6" w:rsidR="00651B6A" w:rsidRDefault="00651B6A" w:rsidP="00CF161F">
      <w:pPr>
        <w:pStyle w:val="BodyText"/>
        <w:numPr>
          <w:ilvl w:val="0"/>
          <w:numId w:val="8"/>
        </w:numPr>
        <w:jc w:val="both"/>
      </w:pPr>
      <w:r>
        <w:t xml:space="preserve">The use case resumes at step </w:t>
      </w:r>
      <w:r w:rsidR="0000190C">
        <w:t>7</w:t>
      </w:r>
      <w:r>
        <w:t xml:space="preserve"> again.</w:t>
      </w:r>
    </w:p>
    <w:p w14:paraId="3B45CBA3" w14:textId="52AC4D85" w:rsidR="0017366D" w:rsidRDefault="0017366D" w:rsidP="00CF161F">
      <w:pPr>
        <w:pStyle w:val="Heading2"/>
        <w:jc w:val="both"/>
      </w:pPr>
      <w:r>
        <w:t>Miss</w:t>
      </w:r>
      <w:r w:rsidR="00651B6A">
        <w:t>ed</w:t>
      </w:r>
      <w:r>
        <w:t xml:space="preserve"> Information</w:t>
      </w:r>
      <w:r w:rsidR="00480120">
        <w:t xml:space="preserve"> (</w:t>
      </w:r>
      <w:r w:rsidR="00C7538E">
        <w:t>7c</w:t>
      </w:r>
      <w:r w:rsidR="00480120">
        <w:t>)</w:t>
      </w:r>
    </w:p>
    <w:p w14:paraId="7FA20022" w14:textId="6642605C" w:rsidR="0017366D" w:rsidRDefault="00305A1D" w:rsidP="00CF161F">
      <w:pPr>
        <w:pStyle w:val="BodyText"/>
        <w:jc w:val="both"/>
      </w:pPr>
      <w:r>
        <w:rPr>
          <w:rStyle w:val="ui-provider"/>
        </w:rPr>
        <w:t xml:space="preserve">If in step </w:t>
      </w:r>
      <w:r w:rsidR="00C7538E">
        <w:rPr>
          <w:rStyle w:val="ui-provider"/>
        </w:rPr>
        <w:t>7</w:t>
      </w:r>
      <w:r>
        <w:rPr>
          <w:rStyle w:val="ui-provider"/>
        </w:rPr>
        <w:t xml:space="preserve"> of the basic flow, the User leaves the necessary information </w:t>
      </w:r>
      <w:r w:rsidR="004C53A0">
        <w:rPr>
          <w:rStyle w:val="ui-provider"/>
        </w:rPr>
        <w:t xml:space="preserve">field </w:t>
      </w:r>
      <w:r>
        <w:rPr>
          <w:rStyle w:val="ui-provider"/>
        </w:rPr>
        <w:t xml:space="preserve">blank and presses </w:t>
      </w:r>
      <w:r w:rsidR="003923FA">
        <w:rPr>
          <w:rStyle w:val="ui-provider"/>
        </w:rPr>
        <w:t>Update</w:t>
      </w:r>
      <w:r>
        <w:rPr>
          <w:rStyle w:val="ui-provider"/>
        </w:rPr>
        <w:t xml:space="preserve"> button then</w:t>
      </w:r>
      <w:r w:rsidR="00462CEF">
        <w:rPr>
          <w:rStyle w:val="ui-provider"/>
        </w:rPr>
        <w:t>:</w:t>
      </w:r>
      <w:r w:rsidR="0017366D">
        <w:t xml:space="preserve"> </w:t>
      </w:r>
    </w:p>
    <w:p w14:paraId="04EC02FA" w14:textId="77777777" w:rsidR="0017366D" w:rsidRDefault="005E538A" w:rsidP="00CF161F">
      <w:pPr>
        <w:pStyle w:val="BodyText"/>
        <w:ind w:left="1080"/>
        <w:jc w:val="both"/>
      </w:pPr>
      <w:r>
        <w:t xml:space="preserve">1.    </w:t>
      </w:r>
      <w:r w:rsidR="00305A1D">
        <w:t xml:space="preserve">System displays </w:t>
      </w:r>
      <w:r w:rsidR="0017366D">
        <w:t>“All necessary information must</w:t>
      </w:r>
      <w:r w:rsidR="00305A1D">
        <w:t xml:space="preserve"> be</w:t>
      </w:r>
      <w:r w:rsidR="0017366D">
        <w:t xml:space="preserve"> fill</w:t>
      </w:r>
      <w:r w:rsidR="00305A1D">
        <w:t>ed</w:t>
      </w:r>
      <w:r w:rsidR="0017366D">
        <w:t xml:space="preserve"> before forward” </w:t>
      </w:r>
      <w:r w:rsidR="00305A1D">
        <w:t>exception.</w:t>
      </w:r>
    </w:p>
    <w:p w14:paraId="6D3AF693" w14:textId="6476AC1E" w:rsidR="0017366D" w:rsidRDefault="005E538A" w:rsidP="00CF161F">
      <w:pPr>
        <w:pStyle w:val="BodyText"/>
        <w:ind w:left="1080"/>
        <w:jc w:val="both"/>
      </w:pPr>
      <w:r>
        <w:t xml:space="preserve">2.    </w:t>
      </w:r>
      <w:r w:rsidR="0017366D">
        <w:t xml:space="preserve">The use case resumes at step </w:t>
      </w:r>
      <w:r w:rsidR="00C7538E">
        <w:t>7</w:t>
      </w:r>
      <w:r w:rsidR="0017366D">
        <w:t xml:space="preserve"> again.</w:t>
      </w:r>
    </w:p>
    <w:p w14:paraId="0A1269BB" w14:textId="1D901AA7" w:rsidR="004F5D4D" w:rsidRDefault="004F5D4D" w:rsidP="00CF161F">
      <w:pPr>
        <w:pStyle w:val="Heading2"/>
        <w:jc w:val="both"/>
      </w:pPr>
      <w:r>
        <w:t>Conflict</w:t>
      </w:r>
      <w:r w:rsidR="00651B6A">
        <w:t xml:space="preserve"> with</w:t>
      </w:r>
      <w:r w:rsidR="004B4867">
        <w:t xml:space="preserve"> Existing Task</w:t>
      </w:r>
      <w:r w:rsidR="00651B6A">
        <w:t xml:space="preserve"> </w:t>
      </w:r>
      <w:r>
        <w:t>(</w:t>
      </w:r>
      <w:r w:rsidR="00C7538E">
        <w:t>7d</w:t>
      </w:r>
      <w:r>
        <w:t>)</w:t>
      </w:r>
    </w:p>
    <w:p w14:paraId="7F6ED604" w14:textId="1ECB07F7" w:rsidR="004F5D4D" w:rsidRDefault="004F5D4D" w:rsidP="00CF161F">
      <w:pPr>
        <w:pStyle w:val="BodyText"/>
        <w:jc w:val="both"/>
      </w:pPr>
      <w:r>
        <w:t xml:space="preserve">If in step </w:t>
      </w:r>
      <w:r w:rsidR="00C7538E">
        <w:t>7</w:t>
      </w:r>
      <w:r>
        <w:t xml:space="preserve"> of the basic flow the User </w:t>
      </w:r>
      <w:r w:rsidR="003923FA">
        <w:t>wants to change the</w:t>
      </w:r>
      <w:r w:rsidR="004B4867">
        <w:t xml:space="preserve"> date</w:t>
      </w:r>
      <w:r w:rsidR="00305A1D">
        <w:t xml:space="preserve"> </w:t>
      </w:r>
      <w:r w:rsidR="003923FA">
        <w:t>and it</w:t>
      </w:r>
      <w:r w:rsidR="004B4867">
        <w:t xml:space="preserve"> overlaps an existing </w:t>
      </w:r>
      <w:r w:rsidR="00E7724D">
        <w:t>task,</w:t>
      </w:r>
      <w:r w:rsidR="004B4867">
        <w:t xml:space="preserve"> th</w:t>
      </w:r>
      <w:r>
        <w:t>en</w:t>
      </w:r>
      <w:r w:rsidR="00E7724D">
        <w:t>:</w:t>
      </w:r>
    </w:p>
    <w:p w14:paraId="5A15424D" w14:textId="77777777" w:rsidR="004F5D4D" w:rsidRDefault="00341B83" w:rsidP="00CF161F">
      <w:pPr>
        <w:pStyle w:val="BodyText"/>
        <w:ind w:left="1080"/>
        <w:jc w:val="both"/>
      </w:pPr>
      <w:r>
        <w:t xml:space="preserve">1.    </w:t>
      </w:r>
      <w:r w:rsidR="00305A1D">
        <w:t xml:space="preserve">System displays </w:t>
      </w:r>
      <w:r w:rsidR="004F5D4D">
        <w:t>“</w:t>
      </w:r>
      <w:r w:rsidR="00305A1D">
        <w:t>Time conflict is occurred</w:t>
      </w:r>
      <w:r w:rsidR="004F5D4D">
        <w:t xml:space="preserve">” </w:t>
      </w:r>
      <w:r w:rsidR="00305A1D">
        <w:t>exception</w:t>
      </w:r>
      <w:r w:rsidR="004F5D4D">
        <w:t>.</w:t>
      </w:r>
    </w:p>
    <w:p w14:paraId="7C9D5EB5" w14:textId="59E237F6" w:rsidR="004F5D4D" w:rsidRDefault="00341B83" w:rsidP="00CF161F">
      <w:pPr>
        <w:pStyle w:val="BodyText"/>
        <w:ind w:left="1080"/>
        <w:jc w:val="both"/>
      </w:pPr>
      <w:r>
        <w:t xml:space="preserve">2.    </w:t>
      </w:r>
      <w:r w:rsidR="004F5D4D">
        <w:t xml:space="preserve">The use case resumes at step </w:t>
      </w:r>
      <w:r w:rsidR="00C7538E">
        <w:t>7</w:t>
      </w:r>
      <w:r w:rsidR="004F5D4D">
        <w:t xml:space="preserve"> again.</w:t>
      </w:r>
    </w:p>
    <w:p w14:paraId="31BFAD0E" w14:textId="30FA2E15" w:rsidR="00C7538E" w:rsidRDefault="00C7538E" w:rsidP="00C7538E">
      <w:pPr>
        <w:pStyle w:val="Heading2"/>
        <w:jc w:val="both"/>
      </w:pPr>
      <w:r>
        <w:t>Exceeding Character Limit for Task Name (7e)</w:t>
      </w:r>
    </w:p>
    <w:p w14:paraId="57C91DAC" w14:textId="3915CFD0" w:rsidR="00C7538E" w:rsidRDefault="00C7538E" w:rsidP="00C7538E">
      <w:pPr>
        <w:pStyle w:val="BodyText"/>
        <w:jc w:val="both"/>
      </w:pPr>
      <w:r>
        <w:t xml:space="preserve">If in step 7 of the basic flow the User exceeds the character limit </w:t>
      </w:r>
      <w:r w:rsidR="008B1755">
        <w:t>(</w:t>
      </w:r>
      <w:r w:rsidR="008B1755" w:rsidRPr="005C35D8">
        <w:t>[</w:t>
      </w:r>
      <w:proofErr w:type="gramStart"/>
      <w:r w:rsidR="008B1755" w:rsidRPr="005C35D8">
        <w:t>SpReq:</w:t>
      </w:r>
      <w:r w:rsidR="008B1755">
        <w:t>UT</w:t>
      </w:r>
      <w:proofErr w:type="gramEnd"/>
      <w:r w:rsidR="008B1755" w:rsidRPr="005C35D8">
        <w:t>-</w:t>
      </w:r>
      <w:r w:rsidR="008B1755">
        <w:t>2</w:t>
      </w:r>
      <w:r w:rsidR="008B1755" w:rsidRPr="005C35D8">
        <w:t>]</w:t>
      </w:r>
      <w:r w:rsidR="008B1755">
        <w:t>)</w:t>
      </w:r>
      <w:r>
        <w:t>for Task Name, then:</w:t>
      </w:r>
    </w:p>
    <w:p w14:paraId="59842EF1" w14:textId="2179AC01" w:rsidR="00C7538E" w:rsidRDefault="00C7538E" w:rsidP="00C7538E">
      <w:pPr>
        <w:pStyle w:val="BodyText"/>
        <w:ind w:left="1080"/>
        <w:jc w:val="both"/>
      </w:pPr>
      <w:r>
        <w:t>1.    System displays “Character limit for Task Name is exceeded.” exception.</w:t>
      </w:r>
    </w:p>
    <w:p w14:paraId="3F09BD20" w14:textId="00323721" w:rsidR="00C7538E" w:rsidRDefault="00C7538E" w:rsidP="00C7538E">
      <w:pPr>
        <w:pStyle w:val="BodyText"/>
        <w:ind w:left="1080"/>
        <w:jc w:val="both"/>
      </w:pPr>
      <w:r>
        <w:t>2.    The use case resumes at step 7 again.</w:t>
      </w:r>
    </w:p>
    <w:p w14:paraId="7B6F4DB1" w14:textId="36BB2FA8" w:rsidR="00C7538E" w:rsidRDefault="00C7538E" w:rsidP="00C7538E">
      <w:pPr>
        <w:pStyle w:val="Heading2"/>
        <w:jc w:val="both"/>
      </w:pPr>
      <w:r>
        <w:t>Exceeding Character Limit for Detailed Info (7f)</w:t>
      </w:r>
    </w:p>
    <w:p w14:paraId="7804827F" w14:textId="11903311" w:rsidR="00C7538E" w:rsidRDefault="00C7538E" w:rsidP="00C7538E">
      <w:pPr>
        <w:pStyle w:val="BodyText"/>
        <w:jc w:val="both"/>
      </w:pPr>
      <w:r>
        <w:t>If in step 7 of the basic flow the User exceeds the character limit</w:t>
      </w:r>
      <w:r w:rsidR="008B1755">
        <w:t xml:space="preserve"> (</w:t>
      </w:r>
      <w:r w:rsidR="008B1755" w:rsidRPr="005C35D8">
        <w:t>[</w:t>
      </w:r>
      <w:proofErr w:type="gramStart"/>
      <w:r w:rsidR="008B1755" w:rsidRPr="005C35D8">
        <w:t>SpReq:</w:t>
      </w:r>
      <w:r w:rsidR="008B1755">
        <w:t>UT</w:t>
      </w:r>
      <w:proofErr w:type="gramEnd"/>
      <w:r w:rsidR="008B1755" w:rsidRPr="005C35D8">
        <w:t>-</w:t>
      </w:r>
      <w:r w:rsidR="008B1755">
        <w:t>3</w:t>
      </w:r>
      <w:r w:rsidR="008B1755" w:rsidRPr="005C35D8">
        <w:t>]</w:t>
      </w:r>
      <w:r w:rsidR="008B1755">
        <w:t>)</w:t>
      </w:r>
      <w:r>
        <w:t xml:space="preserve"> for Detailed Info, then:</w:t>
      </w:r>
    </w:p>
    <w:p w14:paraId="600F446F" w14:textId="1D84BC6D" w:rsidR="00C7538E" w:rsidRDefault="00C7538E" w:rsidP="00C7538E">
      <w:pPr>
        <w:pStyle w:val="BodyText"/>
        <w:ind w:left="1080"/>
        <w:jc w:val="both"/>
      </w:pPr>
      <w:r>
        <w:t>1.    System displays “Character limit for Detailed Info is exceeded.” exception.</w:t>
      </w:r>
    </w:p>
    <w:p w14:paraId="44C151BB" w14:textId="77777777" w:rsidR="00C7538E" w:rsidRDefault="00C7538E" w:rsidP="00C7538E">
      <w:pPr>
        <w:pStyle w:val="BodyText"/>
        <w:ind w:left="1080"/>
        <w:jc w:val="both"/>
      </w:pPr>
      <w:r>
        <w:t>2.    The use case resumes at step 7 again.</w:t>
      </w:r>
    </w:p>
    <w:p w14:paraId="324E6CE4" w14:textId="77777777" w:rsidR="00CC3895" w:rsidRDefault="00CC3895" w:rsidP="008B1755">
      <w:pPr>
        <w:pStyle w:val="BodyText"/>
        <w:ind w:left="0"/>
        <w:jc w:val="both"/>
      </w:pPr>
    </w:p>
    <w:p w14:paraId="02B7C219" w14:textId="77777777" w:rsidR="00E96106" w:rsidRDefault="00E96106" w:rsidP="00CF161F">
      <w:pPr>
        <w:pStyle w:val="Heading1"/>
        <w:jc w:val="both"/>
      </w:pPr>
      <w:r>
        <w:t>Post-conditions</w:t>
      </w:r>
      <w:r w:rsidR="00F67C0A">
        <w:t xml:space="preserve"> (Success Guarantee)</w:t>
      </w:r>
    </w:p>
    <w:p w14:paraId="5E9DFA1E" w14:textId="77777777" w:rsidR="00651B6A" w:rsidRDefault="00651B6A" w:rsidP="00CF161F">
      <w:pPr>
        <w:pStyle w:val="Heading2"/>
        <w:jc w:val="both"/>
      </w:pPr>
      <w:r>
        <w:t>Successful Task Addition</w:t>
      </w:r>
    </w:p>
    <w:p w14:paraId="6D914437" w14:textId="6403C65A" w:rsidR="00651B6A" w:rsidRDefault="00651B6A" w:rsidP="00CF161F">
      <w:pPr>
        <w:pStyle w:val="Heading2"/>
        <w:numPr>
          <w:ilvl w:val="0"/>
          <w:numId w:val="0"/>
        </w:numPr>
        <w:ind w:left="720"/>
        <w:jc w:val="both"/>
        <w:rPr>
          <w:rFonts w:ascii="Times New Roman" w:hAnsi="Times New Roman"/>
          <w:b w:val="0"/>
        </w:rPr>
      </w:pPr>
      <w:r w:rsidRPr="00651B6A">
        <w:rPr>
          <w:rFonts w:ascii="Times New Roman" w:hAnsi="Times New Roman"/>
          <w:b w:val="0"/>
        </w:rPr>
        <w:t>User will see task on the calendar with defined time interval</w:t>
      </w:r>
      <w:r>
        <w:rPr>
          <w:rFonts w:ascii="Times New Roman" w:hAnsi="Times New Roman"/>
          <w:b w:val="0"/>
        </w:rPr>
        <w:t xml:space="preserve"> and i</w:t>
      </w:r>
      <w:r w:rsidRPr="00651B6A">
        <w:rPr>
          <w:rFonts w:ascii="Times New Roman" w:hAnsi="Times New Roman"/>
          <w:b w:val="0"/>
        </w:rPr>
        <w:t>n the detailed task view, app shows all the task det</w:t>
      </w:r>
      <w:r w:rsidR="00F67C0A">
        <w:rPr>
          <w:rFonts w:ascii="Times New Roman" w:hAnsi="Times New Roman"/>
          <w:b w:val="0"/>
        </w:rPr>
        <w:t>a</w:t>
      </w:r>
      <w:r w:rsidRPr="00651B6A">
        <w:rPr>
          <w:rFonts w:ascii="Times New Roman" w:hAnsi="Times New Roman"/>
          <w:b w:val="0"/>
        </w:rPr>
        <w:t>ils correct</w:t>
      </w:r>
      <w:r w:rsidR="00F67C0A">
        <w:rPr>
          <w:rFonts w:ascii="Times New Roman" w:hAnsi="Times New Roman"/>
          <w:b w:val="0"/>
        </w:rPr>
        <w:t>.</w:t>
      </w:r>
    </w:p>
    <w:p w14:paraId="7FDD46DB" w14:textId="77777777" w:rsidR="008B1755" w:rsidRPr="008B1755" w:rsidRDefault="008B1755" w:rsidP="008B1755"/>
    <w:p w14:paraId="78F2D15C" w14:textId="77777777" w:rsidR="00E96106" w:rsidRDefault="00E96106" w:rsidP="00CF161F">
      <w:pPr>
        <w:pStyle w:val="Heading1"/>
        <w:jc w:val="both"/>
      </w:pPr>
      <w:r>
        <w:t>Special Requirements</w:t>
      </w:r>
    </w:p>
    <w:p w14:paraId="1656BF78" w14:textId="6B571C30" w:rsidR="00450C77" w:rsidRDefault="005C35D8" w:rsidP="00CF161F">
      <w:pPr>
        <w:pStyle w:val="BodyText"/>
        <w:jc w:val="both"/>
      </w:pPr>
      <w:r w:rsidRPr="005C35D8">
        <w:t>[</w:t>
      </w:r>
      <w:proofErr w:type="gramStart"/>
      <w:r w:rsidRPr="005C35D8">
        <w:t>SpReq:</w:t>
      </w:r>
      <w:r w:rsidR="008B1755">
        <w:t>U</w:t>
      </w:r>
      <w:r>
        <w:t>T</w:t>
      </w:r>
      <w:proofErr w:type="gramEnd"/>
      <w:r w:rsidRPr="005C35D8">
        <w:t>-1]</w:t>
      </w:r>
      <w:r>
        <w:t xml:space="preserve"> Only .pdf, .doc, .docx, .xlsx, .jpg, .</w:t>
      </w:r>
      <w:proofErr w:type="spellStart"/>
      <w:r>
        <w:t>img</w:t>
      </w:r>
      <w:proofErr w:type="spellEnd"/>
      <w:r>
        <w:t>, .</w:t>
      </w:r>
      <w:proofErr w:type="spellStart"/>
      <w:r>
        <w:t>png</w:t>
      </w:r>
      <w:proofErr w:type="spellEnd"/>
      <w:r w:rsidR="00651B6A">
        <w:t>, .</w:t>
      </w:r>
      <w:proofErr w:type="spellStart"/>
      <w:r w:rsidR="00651B6A">
        <w:t>eml</w:t>
      </w:r>
      <w:proofErr w:type="spellEnd"/>
      <w:r w:rsidR="00E7724D">
        <w:t>,</w:t>
      </w:r>
      <w:r>
        <w:t xml:space="preserve"> and .msg formats are applicable for the attachment.</w:t>
      </w:r>
    </w:p>
    <w:p w14:paraId="4D17F80D" w14:textId="4CB7D1EF" w:rsidR="00487615" w:rsidRDefault="008B1755" w:rsidP="008B1755">
      <w:pPr>
        <w:pStyle w:val="BodyText"/>
        <w:jc w:val="both"/>
      </w:pPr>
      <w:r w:rsidRPr="005C35D8">
        <w:t>[</w:t>
      </w:r>
      <w:proofErr w:type="gramStart"/>
      <w:r w:rsidRPr="005C35D8">
        <w:t>SpReq:</w:t>
      </w:r>
      <w:r>
        <w:t>UT</w:t>
      </w:r>
      <w:proofErr w:type="gramEnd"/>
      <w:r w:rsidRPr="005C35D8">
        <w:t>-</w:t>
      </w:r>
      <w:r>
        <w:t>2</w:t>
      </w:r>
      <w:r w:rsidRPr="005C35D8">
        <w:t>]</w:t>
      </w:r>
      <w:r>
        <w:t xml:space="preserve"> While filing Task Name, field limit is 64 characters.</w:t>
      </w:r>
    </w:p>
    <w:p w14:paraId="7208D2FF" w14:textId="57591323" w:rsidR="008B1755" w:rsidRDefault="008B1755" w:rsidP="008B1755">
      <w:pPr>
        <w:pStyle w:val="BodyText"/>
        <w:jc w:val="both"/>
      </w:pPr>
      <w:r w:rsidRPr="005C35D8">
        <w:t>[</w:t>
      </w:r>
      <w:proofErr w:type="gramStart"/>
      <w:r w:rsidRPr="005C35D8">
        <w:t>SpReq:</w:t>
      </w:r>
      <w:r>
        <w:t>UT</w:t>
      </w:r>
      <w:proofErr w:type="gramEnd"/>
      <w:r w:rsidRPr="005C35D8">
        <w:t>-</w:t>
      </w:r>
      <w:r>
        <w:t>3</w:t>
      </w:r>
      <w:r w:rsidRPr="005C35D8">
        <w:t>]</w:t>
      </w:r>
      <w:r w:rsidRPr="008B1755">
        <w:t xml:space="preserve"> </w:t>
      </w:r>
      <w:r>
        <w:t xml:space="preserve">While filing </w:t>
      </w:r>
      <w:r>
        <w:t>Detailed Info</w:t>
      </w:r>
      <w:r>
        <w:t xml:space="preserve">, field limit is </w:t>
      </w:r>
      <w:r>
        <w:t>128</w:t>
      </w:r>
      <w:r>
        <w:t xml:space="preserve"> characters.</w:t>
      </w:r>
    </w:p>
    <w:p w14:paraId="667FF9C8" w14:textId="6259AB57" w:rsidR="00487615" w:rsidRDefault="00487615" w:rsidP="00CF161F">
      <w:pPr>
        <w:pStyle w:val="BodyText"/>
        <w:jc w:val="both"/>
      </w:pPr>
    </w:p>
    <w:p w14:paraId="128B34E8" w14:textId="77777777" w:rsidR="00487615" w:rsidRDefault="00487615" w:rsidP="00CF161F">
      <w:pPr>
        <w:pStyle w:val="BodyText"/>
        <w:jc w:val="both"/>
      </w:pPr>
    </w:p>
    <w:p w14:paraId="26776206" w14:textId="77777777" w:rsidR="00487615" w:rsidRDefault="00487615" w:rsidP="00CF161F">
      <w:pPr>
        <w:pStyle w:val="BodyText"/>
        <w:jc w:val="both"/>
      </w:pPr>
    </w:p>
    <w:p w14:paraId="6AD99A92" w14:textId="77777777" w:rsidR="00487615" w:rsidRDefault="00487615" w:rsidP="00CF161F">
      <w:pPr>
        <w:pStyle w:val="BodyText"/>
        <w:jc w:val="both"/>
      </w:pPr>
    </w:p>
    <w:p w14:paraId="133E3F85" w14:textId="77777777" w:rsidR="00487615" w:rsidRDefault="00487615" w:rsidP="00CF161F">
      <w:pPr>
        <w:pStyle w:val="BodyText"/>
        <w:jc w:val="both"/>
      </w:pPr>
    </w:p>
    <w:p w14:paraId="2BB5A6B4" w14:textId="77777777" w:rsidR="00487615" w:rsidRDefault="00487615" w:rsidP="00CF161F">
      <w:pPr>
        <w:pStyle w:val="BodyText"/>
        <w:jc w:val="both"/>
      </w:pPr>
    </w:p>
    <w:p w14:paraId="6DB933A7" w14:textId="77777777" w:rsidR="00487615" w:rsidRDefault="00487615" w:rsidP="00487615">
      <w:pPr>
        <w:pStyle w:val="Title"/>
      </w:pPr>
      <w:r>
        <w:lastRenderedPageBreak/>
        <w:t>Revision Table</w:t>
      </w:r>
    </w:p>
    <w:p w14:paraId="414BD38B" w14:textId="77777777" w:rsidR="00CC3895" w:rsidRDefault="00CC3895" w:rsidP="00487615">
      <w:pPr>
        <w:pStyle w:val="Title"/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8"/>
        <w:gridCol w:w="5256"/>
        <w:gridCol w:w="2410"/>
      </w:tblGrid>
      <w:tr w:rsidR="00487615" w:rsidRPr="006238C2" w14:paraId="4FF446BC" w14:textId="77777777" w:rsidTr="00925051">
        <w:tc>
          <w:tcPr>
            <w:tcW w:w="1118" w:type="dxa"/>
          </w:tcPr>
          <w:p w14:paraId="74FF8387" w14:textId="77777777" w:rsidR="00487615" w:rsidRPr="006238C2" w:rsidRDefault="00487615" w:rsidP="0075502D">
            <w:pPr>
              <w:rPr>
                <w:b/>
                <w:bCs/>
                <w:sz w:val="20"/>
                <w:szCs w:val="20"/>
              </w:rPr>
            </w:pPr>
            <w:r w:rsidRPr="006238C2">
              <w:rPr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5256" w:type="dxa"/>
          </w:tcPr>
          <w:p w14:paraId="0965C79C" w14:textId="77777777" w:rsidR="00487615" w:rsidRPr="006238C2" w:rsidRDefault="00487615" w:rsidP="0075502D">
            <w:pPr>
              <w:rPr>
                <w:b/>
                <w:bCs/>
                <w:sz w:val="20"/>
                <w:szCs w:val="20"/>
              </w:rPr>
            </w:pPr>
            <w:r w:rsidRPr="006238C2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410" w:type="dxa"/>
          </w:tcPr>
          <w:p w14:paraId="20A75F00" w14:textId="77777777" w:rsidR="00487615" w:rsidRPr="006238C2" w:rsidRDefault="00487615" w:rsidP="0075502D">
            <w:pPr>
              <w:rPr>
                <w:b/>
                <w:bCs/>
                <w:sz w:val="20"/>
                <w:szCs w:val="20"/>
              </w:rPr>
            </w:pPr>
            <w:r w:rsidRPr="006238C2">
              <w:rPr>
                <w:b/>
                <w:bCs/>
                <w:sz w:val="20"/>
                <w:szCs w:val="20"/>
              </w:rPr>
              <w:t>Date</w:t>
            </w:r>
          </w:p>
        </w:tc>
      </w:tr>
      <w:tr w:rsidR="00487615" w:rsidRPr="006238C2" w14:paraId="43366D5F" w14:textId="77777777" w:rsidTr="00925051">
        <w:tc>
          <w:tcPr>
            <w:tcW w:w="1118" w:type="dxa"/>
          </w:tcPr>
          <w:p w14:paraId="694A7BED" w14:textId="77777777" w:rsidR="00487615" w:rsidRPr="006238C2" w:rsidRDefault="00487615" w:rsidP="0075502D">
            <w:pPr>
              <w:rPr>
                <w:sz w:val="20"/>
                <w:szCs w:val="20"/>
              </w:rPr>
            </w:pPr>
            <w:r w:rsidRPr="006238C2">
              <w:rPr>
                <w:sz w:val="20"/>
                <w:szCs w:val="20"/>
              </w:rPr>
              <w:t>1.0</w:t>
            </w:r>
          </w:p>
        </w:tc>
        <w:tc>
          <w:tcPr>
            <w:tcW w:w="5256" w:type="dxa"/>
          </w:tcPr>
          <w:p w14:paraId="698126EF" w14:textId="77777777" w:rsidR="00487615" w:rsidRPr="006238C2" w:rsidRDefault="00487615" w:rsidP="0075502D">
            <w:pPr>
              <w:rPr>
                <w:sz w:val="20"/>
                <w:szCs w:val="20"/>
              </w:rPr>
            </w:pPr>
            <w:r w:rsidRPr="006238C2">
              <w:rPr>
                <w:sz w:val="20"/>
                <w:szCs w:val="20"/>
              </w:rPr>
              <w:t>First revision</w:t>
            </w:r>
          </w:p>
        </w:tc>
        <w:tc>
          <w:tcPr>
            <w:tcW w:w="2410" w:type="dxa"/>
          </w:tcPr>
          <w:p w14:paraId="1ABF97FC" w14:textId="54AE85C9" w:rsidR="00487615" w:rsidRPr="006238C2" w:rsidRDefault="003923FA" w:rsidP="007550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487615" w:rsidRPr="006238C2">
              <w:rPr>
                <w:sz w:val="20"/>
                <w:szCs w:val="20"/>
              </w:rPr>
              <w:t>/1</w:t>
            </w:r>
            <w:r w:rsidR="00C43F14" w:rsidRPr="006238C2">
              <w:rPr>
                <w:sz w:val="20"/>
                <w:szCs w:val="20"/>
              </w:rPr>
              <w:t>1</w:t>
            </w:r>
            <w:r w:rsidR="00487615" w:rsidRPr="006238C2">
              <w:rPr>
                <w:sz w:val="20"/>
                <w:szCs w:val="20"/>
              </w:rPr>
              <w:t>/2023</w:t>
            </w:r>
          </w:p>
        </w:tc>
      </w:tr>
    </w:tbl>
    <w:p w14:paraId="7D422603" w14:textId="77777777" w:rsidR="00487615" w:rsidRDefault="00487615" w:rsidP="00CF161F">
      <w:pPr>
        <w:pStyle w:val="BodyText"/>
        <w:jc w:val="both"/>
      </w:pPr>
    </w:p>
    <w:sectPr w:rsidR="00487615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9B4F6" w14:textId="77777777" w:rsidR="00621199" w:rsidRDefault="00621199">
      <w:r>
        <w:separator/>
      </w:r>
    </w:p>
  </w:endnote>
  <w:endnote w:type="continuationSeparator" w:id="0">
    <w:p w14:paraId="22819B3D" w14:textId="77777777" w:rsidR="00621199" w:rsidRDefault="00621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 w14:paraId="23D8C27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5148B28" w14:textId="77777777"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2B5C2B" w14:textId="77777777"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6A7BA0E8" w14:textId="77777777"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6B0D38">
            <w:rPr>
              <w:rStyle w:val="PageNumber"/>
              <w:noProof/>
              <w:sz w:val="20"/>
            </w:rPr>
            <w:t>1</w:t>
          </w:r>
          <w:r>
            <w:rPr>
              <w:rStyle w:val="PageNumber"/>
              <w:sz w:val="20"/>
            </w:rPr>
            <w:fldChar w:fldCharType="end"/>
          </w:r>
          <w:r>
            <w:rPr>
              <w:rStyle w:val="PageNumber"/>
              <w:sz w:val="20"/>
            </w:rPr>
            <w:t xml:space="preserve"> of </w:t>
          </w:r>
          <w:r w:rsidR="006F60B2" w:rsidRPr="006F60B2">
            <w:rPr>
              <w:rStyle w:val="PageNumber"/>
              <w:sz w:val="20"/>
              <w:szCs w:val="20"/>
            </w:rPr>
            <w:fldChar w:fldCharType="begin"/>
          </w:r>
          <w:r w:rsidR="006F60B2" w:rsidRPr="006F60B2">
            <w:rPr>
              <w:rStyle w:val="PageNumber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PageNumber"/>
              <w:sz w:val="20"/>
              <w:szCs w:val="20"/>
            </w:rPr>
            <w:fldChar w:fldCharType="separate"/>
          </w:r>
          <w:r w:rsidR="006B0D38">
            <w:rPr>
              <w:rStyle w:val="PageNumber"/>
              <w:noProof/>
              <w:sz w:val="20"/>
              <w:szCs w:val="20"/>
            </w:rPr>
            <w:t>1</w:t>
          </w:r>
          <w:r w:rsidR="006F60B2" w:rsidRPr="006F60B2">
            <w:rPr>
              <w:rStyle w:val="PageNumber"/>
              <w:sz w:val="20"/>
              <w:szCs w:val="20"/>
            </w:rPr>
            <w:fldChar w:fldCharType="end"/>
          </w:r>
        </w:p>
      </w:tc>
    </w:tr>
  </w:tbl>
  <w:p w14:paraId="4DA9356F" w14:textId="77777777" w:rsidR="00985EE5" w:rsidRDefault="00985E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14FDED" w14:textId="77777777" w:rsidR="00621199" w:rsidRDefault="00621199">
      <w:r>
        <w:separator/>
      </w:r>
    </w:p>
  </w:footnote>
  <w:footnote w:type="continuationSeparator" w:id="0">
    <w:p w14:paraId="384FFCCF" w14:textId="77777777" w:rsidR="00621199" w:rsidRDefault="00621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 w14:paraId="1FF7AD0C" w14:textId="77777777">
      <w:tc>
        <w:tcPr>
          <w:tcW w:w="6379" w:type="dxa"/>
        </w:tcPr>
        <w:p w14:paraId="38827646" w14:textId="77777777" w:rsidR="00985EE5" w:rsidRDefault="00980295">
          <w:pPr>
            <w:rPr>
              <w:sz w:val="20"/>
            </w:rPr>
          </w:pPr>
          <w:bookmarkStart w:id="2" w:name="_Hlk149757652"/>
          <w:proofErr w:type="spellStart"/>
          <w:r>
            <w:rPr>
              <w:sz w:val="20"/>
            </w:rPr>
            <w:t>ToGather</w:t>
          </w:r>
          <w:proofErr w:type="spellEnd"/>
        </w:p>
      </w:tc>
      <w:tc>
        <w:tcPr>
          <w:tcW w:w="2369" w:type="dxa"/>
        </w:tcPr>
        <w:p w14:paraId="000020D1" w14:textId="219AC23B" w:rsidR="00985EE5" w:rsidRDefault="0098029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Rev: 1</w:t>
          </w:r>
          <w:r w:rsidR="00C05E2E">
            <w:rPr>
              <w:sz w:val="20"/>
            </w:rPr>
            <w:t>.</w:t>
          </w:r>
          <w:r w:rsidR="003923FA">
            <w:rPr>
              <w:sz w:val="20"/>
            </w:rPr>
            <w:t>0</w:t>
          </w:r>
        </w:p>
      </w:tc>
    </w:tr>
    <w:tr w:rsidR="00985EE5" w14:paraId="6999CB92" w14:textId="77777777">
      <w:tc>
        <w:tcPr>
          <w:tcW w:w="6379" w:type="dxa"/>
        </w:tcPr>
        <w:p w14:paraId="7BB664E6" w14:textId="0864C3B3"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Use-case Specification: </w:t>
          </w:r>
          <w:r w:rsidR="003923FA">
            <w:rPr>
              <w:sz w:val="20"/>
            </w:rPr>
            <w:t>Update</w:t>
          </w:r>
          <w:r w:rsidR="00F67C0A">
            <w:rPr>
              <w:sz w:val="20"/>
            </w:rPr>
            <w:t xml:space="preserve"> a Task</w:t>
          </w:r>
          <w:r>
            <w:rPr>
              <w:sz w:val="20"/>
            </w:rPr>
            <w:t xml:space="preserve"> </w:t>
          </w:r>
        </w:p>
      </w:tc>
      <w:tc>
        <w:tcPr>
          <w:tcW w:w="2369" w:type="dxa"/>
        </w:tcPr>
        <w:p w14:paraId="1F49B462" w14:textId="6F9129AC"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Date:  </w:t>
          </w:r>
          <w:r w:rsidR="003923FA">
            <w:rPr>
              <w:sz w:val="20"/>
            </w:rPr>
            <w:t>15</w:t>
          </w:r>
          <w:r>
            <w:rPr>
              <w:sz w:val="20"/>
            </w:rPr>
            <w:t>/</w:t>
          </w:r>
          <w:r w:rsidR="00980295">
            <w:rPr>
              <w:sz w:val="20"/>
            </w:rPr>
            <w:t>11</w:t>
          </w:r>
          <w:r>
            <w:rPr>
              <w:sz w:val="20"/>
            </w:rPr>
            <w:t>/</w:t>
          </w:r>
          <w:r w:rsidR="00980295">
            <w:rPr>
              <w:sz w:val="20"/>
            </w:rPr>
            <w:t>2023</w:t>
          </w:r>
        </w:p>
      </w:tc>
    </w:tr>
    <w:bookmarkEnd w:id="2"/>
  </w:tbl>
  <w:p w14:paraId="4C23942D" w14:textId="77777777" w:rsidR="00985EE5" w:rsidRDefault="00985E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C0E23A2"/>
    <w:multiLevelType w:val="hybridMultilevel"/>
    <w:tmpl w:val="AA6A3774"/>
    <w:lvl w:ilvl="0" w:tplc="243C611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240" w:hanging="360"/>
      </w:pPr>
    </w:lvl>
    <w:lvl w:ilvl="2" w:tplc="041F001B" w:tentative="1">
      <w:start w:val="1"/>
      <w:numFmt w:val="lowerRoman"/>
      <w:lvlText w:val="%3."/>
      <w:lvlJc w:val="right"/>
      <w:pPr>
        <w:ind w:left="3960" w:hanging="180"/>
      </w:pPr>
    </w:lvl>
    <w:lvl w:ilvl="3" w:tplc="041F000F" w:tentative="1">
      <w:start w:val="1"/>
      <w:numFmt w:val="decimal"/>
      <w:lvlText w:val="%4."/>
      <w:lvlJc w:val="left"/>
      <w:pPr>
        <w:ind w:left="4680" w:hanging="360"/>
      </w:pPr>
    </w:lvl>
    <w:lvl w:ilvl="4" w:tplc="041F0019" w:tentative="1">
      <w:start w:val="1"/>
      <w:numFmt w:val="lowerLetter"/>
      <w:lvlText w:val="%5."/>
      <w:lvlJc w:val="left"/>
      <w:pPr>
        <w:ind w:left="5400" w:hanging="360"/>
      </w:pPr>
    </w:lvl>
    <w:lvl w:ilvl="5" w:tplc="041F001B" w:tentative="1">
      <w:start w:val="1"/>
      <w:numFmt w:val="lowerRoman"/>
      <w:lvlText w:val="%6."/>
      <w:lvlJc w:val="right"/>
      <w:pPr>
        <w:ind w:left="6120" w:hanging="180"/>
      </w:pPr>
    </w:lvl>
    <w:lvl w:ilvl="6" w:tplc="041F000F" w:tentative="1">
      <w:start w:val="1"/>
      <w:numFmt w:val="decimal"/>
      <w:lvlText w:val="%7."/>
      <w:lvlJc w:val="left"/>
      <w:pPr>
        <w:ind w:left="6840" w:hanging="360"/>
      </w:pPr>
    </w:lvl>
    <w:lvl w:ilvl="7" w:tplc="041F0019" w:tentative="1">
      <w:start w:val="1"/>
      <w:numFmt w:val="lowerLetter"/>
      <w:lvlText w:val="%8."/>
      <w:lvlJc w:val="left"/>
      <w:pPr>
        <w:ind w:left="7560" w:hanging="360"/>
      </w:pPr>
    </w:lvl>
    <w:lvl w:ilvl="8" w:tplc="041F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4569024C"/>
    <w:multiLevelType w:val="hybridMultilevel"/>
    <w:tmpl w:val="99D4F422"/>
    <w:lvl w:ilvl="0" w:tplc="CD8ACEAE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91667FD"/>
    <w:multiLevelType w:val="hybridMultilevel"/>
    <w:tmpl w:val="07B2B298"/>
    <w:lvl w:ilvl="0" w:tplc="1FE02F76">
      <w:start w:val="1"/>
      <w:numFmt w:val="decimal"/>
      <w:lvlText w:val="%1."/>
      <w:lvlJc w:val="left"/>
      <w:pPr>
        <w:ind w:left="21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820" w:hanging="360"/>
      </w:pPr>
    </w:lvl>
    <w:lvl w:ilvl="2" w:tplc="041F001B" w:tentative="1">
      <w:start w:val="1"/>
      <w:numFmt w:val="lowerRoman"/>
      <w:lvlText w:val="%3."/>
      <w:lvlJc w:val="right"/>
      <w:pPr>
        <w:ind w:left="3540" w:hanging="180"/>
      </w:pPr>
    </w:lvl>
    <w:lvl w:ilvl="3" w:tplc="041F000F" w:tentative="1">
      <w:start w:val="1"/>
      <w:numFmt w:val="decimal"/>
      <w:lvlText w:val="%4."/>
      <w:lvlJc w:val="left"/>
      <w:pPr>
        <w:ind w:left="4260" w:hanging="360"/>
      </w:pPr>
    </w:lvl>
    <w:lvl w:ilvl="4" w:tplc="041F0019" w:tentative="1">
      <w:start w:val="1"/>
      <w:numFmt w:val="lowerLetter"/>
      <w:lvlText w:val="%5."/>
      <w:lvlJc w:val="left"/>
      <w:pPr>
        <w:ind w:left="4980" w:hanging="360"/>
      </w:pPr>
    </w:lvl>
    <w:lvl w:ilvl="5" w:tplc="041F001B" w:tentative="1">
      <w:start w:val="1"/>
      <w:numFmt w:val="lowerRoman"/>
      <w:lvlText w:val="%6."/>
      <w:lvlJc w:val="right"/>
      <w:pPr>
        <w:ind w:left="5700" w:hanging="180"/>
      </w:pPr>
    </w:lvl>
    <w:lvl w:ilvl="6" w:tplc="041F000F" w:tentative="1">
      <w:start w:val="1"/>
      <w:numFmt w:val="decimal"/>
      <w:lvlText w:val="%7."/>
      <w:lvlJc w:val="left"/>
      <w:pPr>
        <w:ind w:left="6420" w:hanging="360"/>
      </w:pPr>
    </w:lvl>
    <w:lvl w:ilvl="7" w:tplc="041F0019" w:tentative="1">
      <w:start w:val="1"/>
      <w:numFmt w:val="lowerLetter"/>
      <w:lvlText w:val="%8."/>
      <w:lvlJc w:val="left"/>
      <w:pPr>
        <w:ind w:left="7140" w:hanging="360"/>
      </w:pPr>
    </w:lvl>
    <w:lvl w:ilvl="8" w:tplc="041F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9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65D14A3D"/>
    <w:multiLevelType w:val="hybridMultilevel"/>
    <w:tmpl w:val="7634277E"/>
    <w:lvl w:ilvl="0" w:tplc="041F000F">
      <w:start w:val="1"/>
      <w:numFmt w:val="decimal"/>
      <w:lvlText w:val="%1."/>
      <w:lvlJc w:val="left"/>
      <w:pPr>
        <w:ind w:left="1800" w:hanging="360"/>
      </w:p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9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10"/>
  </w:num>
  <w:num w:numId="11">
    <w:abstractNumId w:val="7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6E"/>
    <w:rsid w:val="00001195"/>
    <w:rsid w:val="0000190C"/>
    <w:rsid w:val="000502AD"/>
    <w:rsid w:val="0005497B"/>
    <w:rsid w:val="00093904"/>
    <w:rsid w:val="00095280"/>
    <w:rsid w:val="000D4068"/>
    <w:rsid w:val="000E5836"/>
    <w:rsid w:val="00115045"/>
    <w:rsid w:val="00117D43"/>
    <w:rsid w:val="0014741B"/>
    <w:rsid w:val="001578C2"/>
    <w:rsid w:val="00157ACB"/>
    <w:rsid w:val="0017366D"/>
    <w:rsid w:val="001751A2"/>
    <w:rsid w:val="00182473"/>
    <w:rsid w:val="0018688E"/>
    <w:rsid w:val="001A1EB6"/>
    <w:rsid w:val="00203DB0"/>
    <w:rsid w:val="00247F20"/>
    <w:rsid w:val="002940ED"/>
    <w:rsid w:val="002E26BA"/>
    <w:rsid w:val="002E57C5"/>
    <w:rsid w:val="00305A1D"/>
    <w:rsid w:val="00312C73"/>
    <w:rsid w:val="00316BAE"/>
    <w:rsid w:val="00337B5C"/>
    <w:rsid w:val="00341B83"/>
    <w:rsid w:val="003606A8"/>
    <w:rsid w:val="00367D34"/>
    <w:rsid w:val="003923FA"/>
    <w:rsid w:val="003E32FA"/>
    <w:rsid w:val="00443DB5"/>
    <w:rsid w:val="00450C77"/>
    <w:rsid w:val="004542E5"/>
    <w:rsid w:val="004621AF"/>
    <w:rsid w:val="00462CEF"/>
    <w:rsid w:val="004668AF"/>
    <w:rsid w:val="00480120"/>
    <w:rsid w:val="00487615"/>
    <w:rsid w:val="00487E81"/>
    <w:rsid w:val="00490575"/>
    <w:rsid w:val="004A79D5"/>
    <w:rsid w:val="004B4867"/>
    <w:rsid w:val="004C53A0"/>
    <w:rsid w:val="004F3A40"/>
    <w:rsid w:val="004F419B"/>
    <w:rsid w:val="004F5D4D"/>
    <w:rsid w:val="00504FE4"/>
    <w:rsid w:val="00511D88"/>
    <w:rsid w:val="00514D33"/>
    <w:rsid w:val="005172BB"/>
    <w:rsid w:val="00593E27"/>
    <w:rsid w:val="005A04BD"/>
    <w:rsid w:val="005C35D8"/>
    <w:rsid w:val="005E538A"/>
    <w:rsid w:val="0060290D"/>
    <w:rsid w:val="00621199"/>
    <w:rsid w:val="00622C15"/>
    <w:rsid w:val="006238C2"/>
    <w:rsid w:val="00636F0A"/>
    <w:rsid w:val="00651B6A"/>
    <w:rsid w:val="00656784"/>
    <w:rsid w:val="00694A56"/>
    <w:rsid w:val="006B0D38"/>
    <w:rsid w:val="006E5F63"/>
    <w:rsid w:val="006F60B2"/>
    <w:rsid w:val="00723E6E"/>
    <w:rsid w:val="00727318"/>
    <w:rsid w:val="00735BE7"/>
    <w:rsid w:val="007C1E0B"/>
    <w:rsid w:val="007F13F6"/>
    <w:rsid w:val="00850218"/>
    <w:rsid w:val="00852BE8"/>
    <w:rsid w:val="008866E4"/>
    <w:rsid w:val="008B1755"/>
    <w:rsid w:val="008B191A"/>
    <w:rsid w:val="008C3D44"/>
    <w:rsid w:val="00902385"/>
    <w:rsid w:val="00925051"/>
    <w:rsid w:val="00933A8E"/>
    <w:rsid w:val="00942ADD"/>
    <w:rsid w:val="009756B6"/>
    <w:rsid w:val="00980295"/>
    <w:rsid w:val="00985EE5"/>
    <w:rsid w:val="00996071"/>
    <w:rsid w:val="009A3BCB"/>
    <w:rsid w:val="00A41C5F"/>
    <w:rsid w:val="00A47881"/>
    <w:rsid w:val="00A47CCF"/>
    <w:rsid w:val="00A66DD3"/>
    <w:rsid w:val="00A93E5B"/>
    <w:rsid w:val="00AA178A"/>
    <w:rsid w:val="00AD2335"/>
    <w:rsid w:val="00AE5A5A"/>
    <w:rsid w:val="00B04551"/>
    <w:rsid w:val="00B26FEB"/>
    <w:rsid w:val="00B34B08"/>
    <w:rsid w:val="00B62D63"/>
    <w:rsid w:val="00BE74D8"/>
    <w:rsid w:val="00BE79A8"/>
    <w:rsid w:val="00C05E2E"/>
    <w:rsid w:val="00C15D8A"/>
    <w:rsid w:val="00C41503"/>
    <w:rsid w:val="00C43F14"/>
    <w:rsid w:val="00C6270B"/>
    <w:rsid w:val="00C7538E"/>
    <w:rsid w:val="00C92EF2"/>
    <w:rsid w:val="00CB6D4F"/>
    <w:rsid w:val="00CC3895"/>
    <w:rsid w:val="00CF161F"/>
    <w:rsid w:val="00D02D02"/>
    <w:rsid w:val="00D05FA3"/>
    <w:rsid w:val="00D16242"/>
    <w:rsid w:val="00D20B06"/>
    <w:rsid w:val="00D30EE2"/>
    <w:rsid w:val="00D83928"/>
    <w:rsid w:val="00DD175D"/>
    <w:rsid w:val="00DE2534"/>
    <w:rsid w:val="00E22AE5"/>
    <w:rsid w:val="00E232CD"/>
    <w:rsid w:val="00E31199"/>
    <w:rsid w:val="00E5196E"/>
    <w:rsid w:val="00E7339C"/>
    <w:rsid w:val="00E77233"/>
    <w:rsid w:val="00E7724D"/>
    <w:rsid w:val="00E96106"/>
    <w:rsid w:val="00ED3978"/>
    <w:rsid w:val="00F17C82"/>
    <w:rsid w:val="00F32731"/>
    <w:rsid w:val="00F43080"/>
    <w:rsid w:val="00F67C0A"/>
    <w:rsid w:val="00F76CA8"/>
    <w:rsid w:val="00FA643E"/>
    <w:rsid w:val="00FB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E5A405"/>
  <w15:chartTrackingRefBased/>
  <w15:docId w15:val="{2DA0771E-196F-404F-98CA-92E6AEAE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link w:val="Title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DD175D"/>
    <w:rPr>
      <w:lang w:val="en-US" w:eastAsia="en-US" w:bidi="ar-SA"/>
    </w:rPr>
  </w:style>
  <w:style w:type="paragraph" w:styleId="BalloonText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character" w:customStyle="1" w:styleId="ui-provider">
    <w:name w:val="ui-provider"/>
    <w:basedOn w:val="DefaultParagraphFont"/>
    <w:rsid w:val="00305A1D"/>
  </w:style>
  <w:style w:type="character" w:styleId="CommentReference">
    <w:name w:val="annotation reference"/>
    <w:basedOn w:val="DefaultParagraphFont"/>
    <w:rsid w:val="00B34B08"/>
    <w:rPr>
      <w:sz w:val="16"/>
      <w:szCs w:val="16"/>
    </w:rPr>
  </w:style>
  <w:style w:type="paragraph" w:styleId="CommentText">
    <w:name w:val="annotation text"/>
    <w:basedOn w:val="Normal"/>
    <w:link w:val="CommentTextChar"/>
    <w:rsid w:val="00B34B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34B08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B34B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34B08"/>
    <w:rPr>
      <w:b/>
      <w:bCs/>
      <w:lang w:val="en-US" w:eastAsia="en-US"/>
    </w:rPr>
  </w:style>
  <w:style w:type="paragraph" w:styleId="Revision">
    <w:name w:val="Revision"/>
    <w:hidden/>
    <w:uiPriority w:val="99"/>
    <w:semiHidden/>
    <w:rsid w:val="007C1E0B"/>
    <w:rPr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rsid w:val="00487615"/>
    <w:rPr>
      <w:rFonts w:ascii="Arial" w:hAnsi="Arial" w:cs="Arial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IS502\Proje%20Dok&#252;manlar&#305;\uc_specificatio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39E41-6CA8-4FBC-893E-5AE3FEEB4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0</TotalTime>
  <Pages>3</Pages>
  <Words>495</Words>
  <Characters>2824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Administrator</dc:creator>
  <cp:keywords>Gizlilik Derecesini Seçiniz</cp:keywords>
  <dc:description/>
  <cp:lastModifiedBy>Administrator</cp:lastModifiedBy>
  <cp:revision>2</cp:revision>
  <cp:lastPrinted>1899-12-31T22:03:00Z</cp:lastPrinted>
  <dcterms:created xsi:type="dcterms:W3CDTF">2023-11-25T21:02:00Z</dcterms:created>
  <dcterms:modified xsi:type="dcterms:W3CDTF">2023-11-25T21:02:00Z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8b408622-9ae8-406e-afbd-830e42a45ee2</vt:lpwstr>
  </property>
  <property fmtid="{D5CDD505-2E9C-101B-9397-08002B2CF9AE}" pid="3" name="LANGUAGE">
    <vt:lpwstr>TR</vt:lpwstr>
  </property>
  <property fmtid="{D5CDD505-2E9C-101B-9397-08002B2CF9AE}" pid="4" name="CATEGORY">
    <vt:lpwstr>CT1</vt:lpwstr>
  </property>
  <property fmtid="{D5CDD505-2E9C-101B-9397-08002B2CF9AE}" pid="5" name="MILLICLASSIFICATION">
    <vt:lpwstr>AHc2n3B9s</vt:lpwstr>
  </property>
  <property fmtid="{D5CDD505-2E9C-101B-9397-08002B2CF9AE}" pid="6" name="KVKK">
    <vt:lpwstr>A65veE7AK</vt:lpwstr>
  </property>
  <property fmtid="{D5CDD505-2E9C-101B-9397-08002B2CF9AE}" pid="7" name="LABELING">
    <vt:lpwstr>Labeling2</vt:lpwstr>
  </property>
</Properties>
</file>